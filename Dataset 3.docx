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0BF6A" w14:textId="10F6C86D" w:rsidR="002B62C2" w:rsidRPr="00D63F47" w:rsidRDefault="002B62C2" w:rsidP="008277CA">
      <w:pPr>
        <w:pStyle w:val="DatabaseHeading1"/>
      </w:pPr>
      <w:r w:rsidRPr="00D63F47">
        <w:t>Titles of Selected Studies</w:t>
      </w:r>
    </w:p>
    <w:p w14:paraId="21342E31" w14:textId="2786A73B" w:rsidR="00E24B4F" w:rsidRDefault="00A721FE" w:rsidP="005B4C57">
      <w:pPr>
        <w:pStyle w:val="Heading2-withoutNumbers"/>
      </w:pPr>
      <w:r>
        <w:t>Abstract</w:t>
      </w:r>
    </w:p>
    <w:p w14:paraId="4D0A4DE0" w14:textId="3A450947" w:rsidR="00A721FE" w:rsidRDefault="00244C60" w:rsidP="00E24B4F">
      <w:r w:rsidRPr="00244C60">
        <w:t>This dataset comprises titles, publication years, and journal sources for a curated set of studies at the intersection of data science and research impact. These studies were identified through comprehensive searches in prominent databases (SCOPUS, Web of Science) and were further refined using specific inclusion and exclusion criteria. Each selected study addresses bibliometric analysis, citation metrics, social network analysis, and machine learning applications within research impact and assessment. The dataset includes titles that explore predictive models for citation impact, knowledge transfer, open access effects on policy influence, and collaboration networks across diverse fields such as bibliometrics, artificial intelligence, and health sciences. By cataloguing these titles, this dataset serves as a foundational resource for researchers, policymakers, and institutions interested in leveraging data science tools to assess and enhance research's societal and academic impact.</w:t>
      </w:r>
    </w:p>
    <w:p w14:paraId="076AB603" w14:textId="0C41A16E" w:rsidR="00920519" w:rsidRPr="0084647C" w:rsidRDefault="00723583" w:rsidP="0084647C">
      <w:pPr>
        <w:pStyle w:val="Heading2-withoutNumbers"/>
      </w:pPr>
      <w:r w:rsidRPr="0084647C">
        <w:t>Selected Studies</w:t>
      </w:r>
    </w:p>
    <w:p w14:paraId="1EE162A5" w14:textId="7F5FF482" w:rsidR="00A721FE" w:rsidRPr="00E24B4F" w:rsidRDefault="00920519" w:rsidP="00E24B4F">
      <w:r>
        <w:t>Table D3-1: Selected Studies on Data Science Applications in Research Impact Assessment"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1030"/>
        <w:gridCol w:w="4766"/>
        <w:gridCol w:w="2482"/>
      </w:tblGrid>
      <w:tr w:rsidR="004F0CAF" w:rsidRPr="00C1268A" w14:paraId="35D78BB4" w14:textId="77777777" w:rsidTr="00C1268A">
        <w:trPr>
          <w:trHeight w:val="20"/>
          <w:tblHeader/>
        </w:trPr>
        <w:tc>
          <w:tcPr>
            <w:tcW w:w="931" w:type="dxa"/>
            <w:shd w:val="clear" w:color="auto" w:fill="auto"/>
            <w:noWrap/>
            <w:vAlign w:val="center"/>
            <w:hideMark/>
          </w:tcPr>
          <w:p w14:paraId="66C3DF2A" w14:textId="77777777" w:rsidR="004F0CAF" w:rsidRPr="00C1268A" w:rsidRDefault="004F0CAF" w:rsidP="00C1268A">
            <w:pPr>
              <w:pStyle w:val="Table-Center7Boldcolumnname"/>
            </w:pPr>
            <w:r w:rsidRPr="00C1268A">
              <w:t>Study Number</w:t>
            </w:r>
          </w:p>
        </w:tc>
        <w:tc>
          <w:tcPr>
            <w:tcW w:w="1030" w:type="dxa"/>
            <w:shd w:val="clear" w:color="auto" w:fill="auto"/>
            <w:noWrap/>
            <w:vAlign w:val="center"/>
            <w:hideMark/>
          </w:tcPr>
          <w:p w14:paraId="0355312B" w14:textId="77777777" w:rsidR="004F0CAF" w:rsidRPr="00C1268A" w:rsidRDefault="004F0CAF" w:rsidP="00C1268A">
            <w:pPr>
              <w:pStyle w:val="Table-Center7Boldcolumnname"/>
            </w:pPr>
            <w:r w:rsidRPr="00C1268A">
              <w:t>Publication Year</w:t>
            </w:r>
          </w:p>
        </w:tc>
        <w:tc>
          <w:tcPr>
            <w:tcW w:w="4766" w:type="dxa"/>
            <w:shd w:val="clear" w:color="auto" w:fill="auto"/>
            <w:vAlign w:val="center"/>
            <w:hideMark/>
          </w:tcPr>
          <w:p w14:paraId="764BE91A" w14:textId="77777777" w:rsidR="004F0CAF" w:rsidRPr="00C1268A" w:rsidRDefault="004F0CAF" w:rsidP="00C1268A">
            <w:pPr>
              <w:pStyle w:val="Table-Center7Boldcolumnname"/>
            </w:pPr>
            <w:r w:rsidRPr="00C1268A">
              <w:t>Titles</w:t>
            </w:r>
          </w:p>
        </w:tc>
        <w:tc>
          <w:tcPr>
            <w:tcW w:w="2482" w:type="dxa"/>
            <w:shd w:val="clear" w:color="auto" w:fill="auto"/>
            <w:vAlign w:val="center"/>
            <w:hideMark/>
          </w:tcPr>
          <w:p w14:paraId="593A8A46" w14:textId="77777777" w:rsidR="004F0CAF" w:rsidRPr="00C1268A" w:rsidRDefault="004F0CAF" w:rsidP="00C1268A">
            <w:pPr>
              <w:pStyle w:val="Table-Center7Boldcolumnname"/>
            </w:pPr>
            <w:r w:rsidRPr="00C1268A">
              <w:t>Journal</w:t>
            </w:r>
          </w:p>
        </w:tc>
      </w:tr>
      <w:tr w:rsidR="004F0CAF" w:rsidRPr="003A234F" w14:paraId="7715F09B" w14:textId="77777777" w:rsidTr="00C1268A">
        <w:trPr>
          <w:trHeight w:val="20"/>
        </w:trPr>
        <w:tc>
          <w:tcPr>
            <w:tcW w:w="931" w:type="dxa"/>
            <w:shd w:val="clear" w:color="auto" w:fill="auto"/>
            <w:noWrap/>
            <w:vAlign w:val="center"/>
            <w:hideMark/>
          </w:tcPr>
          <w:p w14:paraId="29173DED" w14:textId="77777777" w:rsidR="004F0CAF" w:rsidRPr="00C1268A" w:rsidRDefault="004F0CAF" w:rsidP="00C1268A">
            <w:pPr>
              <w:pStyle w:val="Table-Center7Boldcolumnname"/>
              <w:rPr>
                <w:b w:val="0"/>
                <w:bCs w:val="0"/>
                <w:lang w:eastAsia="en-AU"/>
              </w:rPr>
            </w:pPr>
            <w:r w:rsidRPr="00C1268A">
              <w:rPr>
                <w:b w:val="0"/>
                <w:bCs w:val="0"/>
                <w:lang w:eastAsia="en-AU"/>
              </w:rPr>
              <w:t>1</w:t>
            </w:r>
          </w:p>
        </w:tc>
        <w:tc>
          <w:tcPr>
            <w:tcW w:w="1030" w:type="dxa"/>
            <w:shd w:val="clear" w:color="auto" w:fill="auto"/>
            <w:noWrap/>
            <w:vAlign w:val="center"/>
            <w:hideMark/>
          </w:tcPr>
          <w:p w14:paraId="7BAF7626"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155493D5" w14:textId="77777777" w:rsidR="004F0CAF" w:rsidRPr="003A234F" w:rsidRDefault="004F0CAF" w:rsidP="00C1268A">
            <w:pPr>
              <w:pStyle w:val="Table-Left7"/>
              <w:rPr>
                <w:lang w:eastAsia="en-AU"/>
              </w:rPr>
            </w:pPr>
            <w:r w:rsidRPr="003A234F">
              <w:rPr>
                <w:lang w:eastAsia="en-AU"/>
              </w:rPr>
              <w:t>AN INTELLIGENT PREDICTION OF THE NEXT HIGHLY CITED PAPER USING MACHINE LEARNING</w:t>
            </w:r>
          </w:p>
        </w:tc>
        <w:tc>
          <w:tcPr>
            <w:tcW w:w="2482" w:type="dxa"/>
            <w:shd w:val="clear" w:color="auto" w:fill="auto"/>
            <w:vAlign w:val="center"/>
            <w:hideMark/>
          </w:tcPr>
          <w:p w14:paraId="68B807F3" w14:textId="77777777" w:rsidR="004F0CAF" w:rsidRPr="003A234F" w:rsidRDefault="004F0CAF" w:rsidP="00C1268A">
            <w:pPr>
              <w:pStyle w:val="Table-Left7"/>
              <w:rPr>
                <w:lang w:eastAsia="en-AU"/>
              </w:rPr>
            </w:pPr>
            <w:r w:rsidRPr="003A234F">
              <w:rPr>
                <w:lang w:eastAsia="en-AU"/>
              </w:rPr>
              <w:t>JOURNAL OF SCIENTOMETRIC RESEARCH</w:t>
            </w:r>
          </w:p>
        </w:tc>
      </w:tr>
      <w:tr w:rsidR="004F0CAF" w:rsidRPr="003A234F" w14:paraId="72E5DF28" w14:textId="77777777" w:rsidTr="00C1268A">
        <w:trPr>
          <w:trHeight w:val="20"/>
        </w:trPr>
        <w:tc>
          <w:tcPr>
            <w:tcW w:w="931" w:type="dxa"/>
            <w:shd w:val="clear" w:color="auto" w:fill="auto"/>
            <w:noWrap/>
            <w:vAlign w:val="center"/>
            <w:hideMark/>
          </w:tcPr>
          <w:p w14:paraId="1FBC69C4" w14:textId="77777777" w:rsidR="004F0CAF" w:rsidRPr="00C1268A" w:rsidRDefault="004F0CAF" w:rsidP="00C1268A">
            <w:pPr>
              <w:pStyle w:val="Table-Center7Boldcolumnname"/>
              <w:rPr>
                <w:b w:val="0"/>
                <w:bCs w:val="0"/>
                <w:lang w:eastAsia="en-AU"/>
              </w:rPr>
            </w:pPr>
            <w:r w:rsidRPr="00C1268A">
              <w:rPr>
                <w:b w:val="0"/>
                <w:bCs w:val="0"/>
                <w:lang w:eastAsia="en-AU"/>
              </w:rPr>
              <w:t>2</w:t>
            </w:r>
          </w:p>
        </w:tc>
        <w:tc>
          <w:tcPr>
            <w:tcW w:w="1030" w:type="dxa"/>
            <w:shd w:val="clear" w:color="auto" w:fill="auto"/>
            <w:noWrap/>
            <w:vAlign w:val="center"/>
            <w:hideMark/>
          </w:tcPr>
          <w:p w14:paraId="1A3236A2"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1366A1B2" w14:textId="77777777" w:rsidR="004F0CAF" w:rsidRPr="003A234F" w:rsidRDefault="004F0CAF" w:rsidP="00C1268A">
            <w:pPr>
              <w:pStyle w:val="Table-Left7"/>
              <w:rPr>
                <w:lang w:eastAsia="en-AU"/>
              </w:rPr>
            </w:pPr>
            <w:r w:rsidRPr="003A234F">
              <w:rPr>
                <w:lang w:eastAsia="en-AU"/>
              </w:rPr>
              <w:t>CAN OPEN ACCESS INCREASE LIS RESEARCH’S POLICY IMPACT? USING REGRESSION ANALYSIS AND CAUSAL INFERENCE</w:t>
            </w:r>
          </w:p>
        </w:tc>
        <w:tc>
          <w:tcPr>
            <w:tcW w:w="2482" w:type="dxa"/>
            <w:shd w:val="clear" w:color="auto" w:fill="auto"/>
            <w:vAlign w:val="center"/>
            <w:hideMark/>
          </w:tcPr>
          <w:p w14:paraId="6355F005"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096C1C7" w14:textId="77777777" w:rsidTr="00C1268A">
        <w:trPr>
          <w:trHeight w:val="20"/>
        </w:trPr>
        <w:tc>
          <w:tcPr>
            <w:tcW w:w="931" w:type="dxa"/>
            <w:shd w:val="clear" w:color="auto" w:fill="auto"/>
            <w:noWrap/>
            <w:vAlign w:val="center"/>
            <w:hideMark/>
          </w:tcPr>
          <w:p w14:paraId="77AEFE95" w14:textId="77777777" w:rsidR="004F0CAF" w:rsidRPr="00C1268A" w:rsidRDefault="004F0CAF" w:rsidP="00C1268A">
            <w:pPr>
              <w:pStyle w:val="Table-Center7Boldcolumnname"/>
              <w:rPr>
                <w:b w:val="0"/>
                <w:bCs w:val="0"/>
                <w:lang w:eastAsia="en-AU"/>
              </w:rPr>
            </w:pPr>
            <w:r w:rsidRPr="00C1268A">
              <w:rPr>
                <w:b w:val="0"/>
                <w:bCs w:val="0"/>
                <w:lang w:eastAsia="en-AU"/>
              </w:rPr>
              <w:t>3</w:t>
            </w:r>
          </w:p>
        </w:tc>
        <w:tc>
          <w:tcPr>
            <w:tcW w:w="1030" w:type="dxa"/>
            <w:shd w:val="clear" w:color="auto" w:fill="auto"/>
            <w:noWrap/>
            <w:vAlign w:val="center"/>
            <w:hideMark/>
          </w:tcPr>
          <w:p w14:paraId="0F69A07B"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623E3605" w14:textId="77777777" w:rsidR="004F0CAF" w:rsidRPr="003A234F" w:rsidRDefault="004F0CAF" w:rsidP="00C1268A">
            <w:pPr>
              <w:pStyle w:val="Table-Left7"/>
              <w:rPr>
                <w:lang w:eastAsia="en-AU"/>
              </w:rPr>
            </w:pPr>
            <w:r w:rsidRPr="003A234F">
              <w:rPr>
                <w:lang w:eastAsia="en-AU"/>
              </w:rPr>
              <w:t>HIERARCHICAL BAYESIAN MODELING FOR KNOWLEDGE TRANSFER ACROSS ENGINEERING FLEETS VIA MULTITASK LEARNING</w:t>
            </w:r>
          </w:p>
        </w:tc>
        <w:tc>
          <w:tcPr>
            <w:tcW w:w="2482" w:type="dxa"/>
            <w:shd w:val="clear" w:color="auto" w:fill="auto"/>
            <w:vAlign w:val="center"/>
            <w:hideMark/>
          </w:tcPr>
          <w:p w14:paraId="07AB4585" w14:textId="77777777" w:rsidR="004F0CAF" w:rsidRPr="003A234F" w:rsidRDefault="004F0CAF" w:rsidP="00C1268A">
            <w:pPr>
              <w:pStyle w:val="Table-Left7"/>
              <w:rPr>
                <w:lang w:eastAsia="en-AU"/>
              </w:rPr>
            </w:pPr>
            <w:r w:rsidRPr="003A234F">
              <w:rPr>
                <w:lang w:eastAsia="en-AU"/>
              </w:rPr>
              <w:t>COMPUTER-AIDED CIVIL AND INFRASTRUCTURE ENGINEERING</w:t>
            </w:r>
          </w:p>
        </w:tc>
      </w:tr>
      <w:tr w:rsidR="004F0CAF" w:rsidRPr="003A234F" w14:paraId="450AD43A" w14:textId="77777777" w:rsidTr="00C1268A">
        <w:trPr>
          <w:trHeight w:val="20"/>
        </w:trPr>
        <w:tc>
          <w:tcPr>
            <w:tcW w:w="931" w:type="dxa"/>
            <w:shd w:val="clear" w:color="auto" w:fill="auto"/>
            <w:noWrap/>
            <w:vAlign w:val="center"/>
            <w:hideMark/>
          </w:tcPr>
          <w:p w14:paraId="4294CD8E" w14:textId="77777777" w:rsidR="004F0CAF" w:rsidRPr="00C1268A" w:rsidRDefault="004F0CAF" w:rsidP="00C1268A">
            <w:pPr>
              <w:pStyle w:val="Table-Center7Boldcolumnname"/>
              <w:rPr>
                <w:b w:val="0"/>
                <w:bCs w:val="0"/>
                <w:lang w:eastAsia="en-AU"/>
              </w:rPr>
            </w:pPr>
            <w:r w:rsidRPr="00C1268A">
              <w:rPr>
                <w:b w:val="0"/>
                <w:bCs w:val="0"/>
                <w:lang w:eastAsia="en-AU"/>
              </w:rPr>
              <w:t>4</w:t>
            </w:r>
          </w:p>
        </w:tc>
        <w:tc>
          <w:tcPr>
            <w:tcW w:w="1030" w:type="dxa"/>
            <w:shd w:val="clear" w:color="auto" w:fill="auto"/>
            <w:noWrap/>
            <w:vAlign w:val="center"/>
            <w:hideMark/>
          </w:tcPr>
          <w:p w14:paraId="619E8764"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19BCFA1F" w14:textId="77777777" w:rsidR="004F0CAF" w:rsidRPr="003A234F" w:rsidRDefault="004F0CAF" w:rsidP="00C1268A">
            <w:pPr>
              <w:pStyle w:val="Table-Left7"/>
              <w:rPr>
                <w:lang w:eastAsia="en-AU"/>
              </w:rPr>
            </w:pPr>
            <w:r w:rsidRPr="003A234F">
              <w:rPr>
                <w:lang w:eastAsia="en-AU"/>
              </w:rPr>
              <w:t>A BIBLIOMETRIC PERFORMANCE ANALYSIS OF PUBLICATION PRODUCTIVITY IN THE CORPORATE SOCIAL RESPONSIBILITY FIELD: OUTCOMES OF SCIVAL ANALYTICS</w:t>
            </w:r>
          </w:p>
        </w:tc>
        <w:tc>
          <w:tcPr>
            <w:tcW w:w="2482" w:type="dxa"/>
            <w:shd w:val="clear" w:color="auto" w:fill="auto"/>
            <w:vAlign w:val="center"/>
            <w:hideMark/>
          </w:tcPr>
          <w:p w14:paraId="01D4353B" w14:textId="77777777" w:rsidR="004F0CAF" w:rsidRPr="003A234F" w:rsidRDefault="004F0CAF" w:rsidP="00C1268A">
            <w:pPr>
              <w:pStyle w:val="Table-Left7"/>
              <w:rPr>
                <w:lang w:eastAsia="en-AU"/>
              </w:rPr>
            </w:pPr>
            <w:r w:rsidRPr="003A234F">
              <w:rPr>
                <w:lang w:eastAsia="en-AU"/>
              </w:rPr>
              <w:t>CORPORATE SOCIAL RESPONSIBILITY AND ENVIRONMENTAL MANAGEMENT</w:t>
            </w:r>
          </w:p>
        </w:tc>
      </w:tr>
      <w:tr w:rsidR="004F0CAF" w:rsidRPr="003A234F" w14:paraId="50530893" w14:textId="77777777" w:rsidTr="00C1268A">
        <w:trPr>
          <w:trHeight w:val="20"/>
        </w:trPr>
        <w:tc>
          <w:tcPr>
            <w:tcW w:w="931" w:type="dxa"/>
            <w:shd w:val="clear" w:color="auto" w:fill="auto"/>
            <w:noWrap/>
            <w:vAlign w:val="center"/>
            <w:hideMark/>
          </w:tcPr>
          <w:p w14:paraId="4B7C8CF7" w14:textId="77777777" w:rsidR="004F0CAF" w:rsidRPr="00C1268A" w:rsidRDefault="004F0CAF" w:rsidP="00C1268A">
            <w:pPr>
              <w:pStyle w:val="Table-Center7Boldcolumnname"/>
              <w:rPr>
                <w:b w:val="0"/>
                <w:bCs w:val="0"/>
                <w:lang w:eastAsia="en-AU"/>
              </w:rPr>
            </w:pPr>
            <w:r w:rsidRPr="00C1268A">
              <w:rPr>
                <w:b w:val="0"/>
                <w:bCs w:val="0"/>
                <w:lang w:eastAsia="en-AU"/>
              </w:rPr>
              <w:t>5</w:t>
            </w:r>
          </w:p>
        </w:tc>
        <w:tc>
          <w:tcPr>
            <w:tcW w:w="1030" w:type="dxa"/>
            <w:shd w:val="clear" w:color="auto" w:fill="auto"/>
            <w:noWrap/>
            <w:vAlign w:val="center"/>
            <w:hideMark/>
          </w:tcPr>
          <w:p w14:paraId="0438ACB0"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0D457DF5" w14:textId="77777777" w:rsidR="004F0CAF" w:rsidRPr="003A234F" w:rsidRDefault="004F0CAF" w:rsidP="00C1268A">
            <w:pPr>
              <w:pStyle w:val="Table-Left7"/>
              <w:rPr>
                <w:lang w:eastAsia="en-AU"/>
              </w:rPr>
            </w:pPr>
            <w:r w:rsidRPr="003A234F">
              <w:rPr>
                <w:lang w:eastAsia="en-AU"/>
              </w:rPr>
              <w:t>CITATION BIASES: DETECTING COMMUNITIES FROM PATTERNS OF TEMPORAL VARIATION IN JOURNAL CITATION NETWORKS</w:t>
            </w:r>
          </w:p>
        </w:tc>
        <w:tc>
          <w:tcPr>
            <w:tcW w:w="2482" w:type="dxa"/>
            <w:shd w:val="clear" w:color="auto" w:fill="auto"/>
            <w:vAlign w:val="center"/>
            <w:hideMark/>
          </w:tcPr>
          <w:p w14:paraId="3DFDE550" w14:textId="77777777" w:rsidR="004F0CAF" w:rsidRPr="003A234F" w:rsidRDefault="004F0CAF" w:rsidP="00C1268A">
            <w:pPr>
              <w:pStyle w:val="Table-Left7"/>
              <w:rPr>
                <w:lang w:eastAsia="en-AU"/>
              </w:rPr>
            </w:pPr>
            <w:r w:rsidRPr="003A234F">
              <w:rPr>
                <w:lang w:eastAsia="en-AU"/>
              </w:rPr>
              <w:t>LECTURE NOTES ON DATA ENGINEERING AND COMMUNICATIONS TECHNOLOGIES</w:t>
            </w:r>
          </w:p>
        </w:tc>
      </w:tr>
      <w:tr w:rsidR="004F0CAF" w:rsidRPr="003A234F" w14:paraId="45A523E4" w14:textId="77777777" w:rsidTr="00C1268A">
        <w:trPr>
          <w:trHeight w:val="20"/>
        </w:trPr>
        <w:tc>
          <w:tcPr>
            <w:tcW w:w="931" w:type="dxa"/>
            <w:shd w:val="clear" w:color="auto" w:fill="auto"/>
            <w:noWrap/>
            <w:vAlign w:val="center"/>
            <w:hideMark/>
          </w:tcPr>
          <w:p w14:paraId="1C7CD96E" w14:textId="77777777" w:rsidR="004F0CAF" w:rsidRPr="00C1268A" w:rsidRDefault="004F0CAF" w:rsidP="00C1268A">
            <w:pPr>
              <w:pStyle w:val="Table-Center7Boldcolumnname"/>
              <w:rPr>
                <w:b w:val="0"/>
                <w:bCs w:val="0"/>
                <w:lang w:eastAsia="en-AU"/>
              </w:rPr>
            </w:pPr>
            <w:r w:rsidRPr="00C1268A">
              <w:rPr>
                <w:b w:val="0"/>
                <w:bCs w:val="0"/>
                <w:lang w:eastAsia="en-AU"/>
              </w:rPr>
              <w:t>6</w:t>
            </w:r>
          </w:p>
        </w:tc>
        <w:tc>
          <w:tcPr>
            <w:tcW w:w="1030" w:type="dxa"/>
            <w:shd w:val="clear" w:color="auto" w:fill="auto"/>
            <w:noWrap/>
            <w:vAlign w:val="center"/>
            <w:hideMark/>
          </w:tcPr>
          <w:p w14:paraId="7CAE0542"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3B0CACF0" w14:textId="77777777" w:rsidR="004F0CAF" w:rsidRPr="003A234F" w:rsidRDefault="004F0CAF" w:rsidP="00C1268A">
            <w:pPr>
              <w:pStyle w:val="Table-Left7"/>
              <w:rPr>
                <w:lang w:eastAsia="en-AU"/>
              </w:rPr>
            </w:pPr>
            <w:r w:rsidRPr="003A234F">
              <w:rPr>
                <w:lang w:eastAsia="en-AU"/>
              </w:rPr>
              <w:t>FACILITATING INNOVATION AND KNOWLEDGE TRANSFER BETWEEN HOMOGENEOUS AND HETEROGENEOUS DATASETS: GENERIC INCREMENTAL TRANSFER LEARNING APPROACH AND MULTIDISCIPLINARY STUDIES</w:t>
            </w:r>
          </w:p>
        </w:tc>
        <w:tc>
          <w:tcPr>
            <w:tcW w:w="2482" w:type="dxa"/>
            <w:shd w:val="clear" w:color="auto" w:fill="auto"/>
            <w:vAlign w:val="center"/>
            <w:hideMark/>
          </w:tcPr>
          <w:p w14:paraId="705345AE" w14:textId="77777777" w:rsidR="004F0CAF" w:rsidRPr="003A234F" w:rsidRDefault="004F0CAF" w:rsidP="00C1268A">
            <w:pPr>
              <w:pStyle w:val="Table-Left7"/>
              <w:rPr>
                <w:lang w:eastAsia="en-AU"/>
              </w:rPr>
            </w:pPr>
            <w:r w:rsidRPr="003A234F">
              <w:rPr>
                <w:lang w:eastAsia="en-AU"/>
              </w:rPr>
              <w:t>JOURNAL OF INNOVATION AND KNOWLEDGE</w:t>
            </w:r>
          </w:p>
        </w:tc>
      </w:tr>
      <w:tr w:rsidR="004F0CAF" w:rsidRPr="003A234F" w14:paraId="29C98293" w14:textId="77777777" w:rsidTr="00C1268A">
        <w:trPr>
          <w:trHeight w:val="20"/>
        </w:trPr>
        <w:tc>
          <w:tcPr>
            <w:tcW w:w="931" w:type="dxa"/>
            <w:shd w:val="clear" w:color="auto" w:fill="auto"/>
            <w:noWrap/>
            <w:vAlign w:val="center"/>
            <w:hideMark/>
          </w:tcPr>
          <w:p w14:paraId="6B5EA915" w14:textId="77777777" w:rsidR="004F0CAF" w:rsidRPr="00C1268A" w:rsidRDefault="004F0CAF" w:rsidP="00C1268A">
            <w:pPr>
              <w:pStyle w:val="Table-Center7Boldcolumnname"/>
              <w:rPr>
                <w:b w:val="0"/>
                <w:bCs w:val="0"/>
                <w:lang w:eastAsia="en-AU"/>
              </w:rPr>
            </w:pPr>
            <w:r w:rsidRPr="00C1268A">
              <w:rPr>
                <w:b w:val="0"/>
                <w:bCs w:val="0"/>
                <w:lang w:eastAsia="en-AU"/>
              </w:rPr>
              <w:t>7</w:t>
            </w:r>
          </w:p>
        </w:tc>
        <w:tc>
          <w:tcPr>
            <w:tcW w:w="1030" w:type="dxa"/>
            <w:shd w:val="clear" w:color="auto" w:fill="auto"/>
            <w:noWrap/>
            <w:vAlign w:val="center"/>
            <w:hideMark/>
          </w:tcPr>
          <w:p w14:paraId="298980DE"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1B219067" w14:textId="77777777" w:rsidR="004F0CAF" w:rsidRPr="003A234F" w:rsidRDefault="004F0CAF" w:rsidP="00C1268A">
            <w:pPr>
              <w:pStyle w:val="Table-Left7"/>
              <w:rPr>
                <w:lang w:eastAsia="en-AU"/>
              </w:rPr>
            </w:pPr>
            <w:r w:rsidRPr="003A234F">
              <w:rPr>
                <w:lang w:eastAsia="en-AU"/>
              </w:rPr>
              <w:t>DOES WRITING STYLE AFFECT GENDER DIFFERENCES IN THE RESEARCH PERFORMANCE OF ARTICLES?: AN EMPIRICAL STUDY OF BERT-BASED TEXTUAL SENTIMENT ANALYSIS</w:t>
            </w:r>
          </w:p>
        </w:tc>
        <w:tc>
          <w:tcPr>
            <w:tcW w:w="2482" w:type="dxa"/>
            <w:shd w:val="clear" w:color="auto" w:fill="auto"/>
            <w:vAlign w:val="center"/>
            <w:hideMark/>
          </w:tcPr>
          <w:p w14:paraId="71AD8B64" w14:textId="77777777" w:rsidR="004F0CAF" w:rsidRPr="003A234F" w:rsidRDefault="004F0CAF" w:rsidP="00C1268A">
            <w:pPr>
              <w:pStyle w:val="Table-Left7"/>
              <w:rPr>
                <w:lang w:eastAsia="en-AU"/>
              </w:rPr>
            </w:pPr>
            <w:r w:rsidRPr="003A234F">
              <w:rPr>
                <w:lang w:eastAsia="en-AU"/>
              </w:rPr>
              <w:t>SCIENTOMETRICS</w:t>
            </w:r>
          </w:p>
        </w:tc>
      </w:tr>
      <w:tr w:rsidR="004F0CAF" w:rsidRPr="003A234F" w14:paraId="1E389A7D" w14:textId="77777777" w:rsidTr="00C1268A">
        <w:trPr>
          <w:trHeight w:val="20"/>
        </w:trPr>
        <w:tc>
          <w:tcPr>
            <w:tcW w:w="931" w:type="dxa"/>
            <w:shd w:val="clear" w:color="auto" w:fill="auto"/>
            <w:noWrap/>
            <w:vAlign w:val="center"/>
            <w:hideMark/>
          </w:tcPr>
          <w:p w14:paraId="32A315FF" w14:textId="77777777" w:rsidR="004F0CAF" w:rsidRPr="00C1268A" w:rsidRDefault="004F0CAF" w:rsidP="00C1268A">
            <w:pPr>
              <w:pStyle w:val="Table-Center7Boldcolumnname"/>
              <w:rPr>
                <w:b w:val="0"/>
                <w:bCs w:val="0"/>
                <w:lang w:eastAsia="en-AU"/>
              </w:rPr>
            </w:pPr>
            <w:r w:rsidRPr="00C1268A">
              <w:rPr>
                <w:b w:val="0"/>
                <w:bCs w:val="0"/>
                <w:lang w:eastAsia="en-AU"/>
              </w:rPr>
              <w:t>8</w:t>
            </w:r>
          </w:p>
        </w:tc>
        <w:tc>
          <w:tcPr>
            <w:tcW w:w="1030" w:type="dxa"/>
            <w:shd w:val="clear" w:color="auto" w:fill="auto"/>
            <w:noWrap/>
            <w:vAlign w:val="center"/>
            <w:hideMark/>
          </w:tcPr>
          <w:p w14:paraId="358FB440"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6502C235" w14:textId="77777777" w:rsidR="004F0CAF" w:rsidRPr="003A234F" w:rsidRDefault="004F0CAF" w:rsidP="00C1268A">
            <w:pPr>
              <w:pStyle w:val="Table-Left7"/>
              <w:rPr>
                <w:lang w:eastAsia="en-AU"/>
              </w:rPr>
            </w:pPr>
            <w:r w:rsidRPr="003A234F">
              <w:rPr>
                <w:lang w:eastAsia="en-AU"/>
              </w:rPr>
              <w:t>EXPLORING THE ASSOCIATION BETWEEN MULTIPLE CLASSIFICATIONS AND JOURNAL RANKINGS</w:t>
            </w:r>
          </w:p>
        </w:tc>
        <w:tc>
          <w:tcPr>
            <w:tcW w:w="2482" w:type="dxa"/>
            <w:shd w:val="clear" w:color="auto" w:fill="auto"/>
            <w:vAlign w:val="center"/>
            <w:hideMark/>
          </w:tcPr>
          <w:p w14:paraId="35E1459E"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4845F290" w14:textId="77777777" w:rsidTr="00C1268A">
        <w:trPr>
          <w:trHeight w:val="20"/>
        </w:trPr>
        <w:tc>
          <w:tcPr>
            <w:tcW w:w="931" w:type="dxa"/>
            <w:shd w:val="clear" w:color="auto" w:fill="auto"/>
            <w:noWrap/>
            <w:vAlign w:val="center"/>
            <w:hideMark/>
          </w:tcPr>
          <w:p w14:paraId="7C8B69F3" w14:textId="77777777" w:rsidR="004F0CAF" w:rsidRPr="00C1268A" w:rsidRDefault="004F0CAF" w:rsidP="00C1268A">
            <w:pPr>
              <w:pStyle w:val="Table-Center7Boldcolumnname"/>
              <w:rPr>
                <w:b w:val="0"/>
                <w:bCs w:val="0"/>
                <w:lang w:eastAsia="en-AU"/>
              </w:rPr>
            </w:pPr>
            <w:r w:rsidRPr="00C1268A">
              <w:rPr>
                <w:b w:val="0"/>
                <w:bCs w:val="0"/>
                <w:lang w:eastAsia="en-AU"/>
              </w:rPr>
              <w:t>9</w:t>
            </w:r>
          </w:p>
        </w:tc>
        <w:tc>
          <w:tcPr>
            <w:tcW w:w="1030" w:type="dxa"/>
            <w:shd w:val="clear" w:color="auto" w:fill="auto"/>
            <w:noWrap/>
            <w:vAlign w:val="center"/>
            <w:hideMark/>
          </w:tcPr>
          <w:p w14:paraId="0B6C867E"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5D7042F3" w14:textId="77777777" w:rsidR="004F0CAF" w:rsidRPr="003A234F" w:rsidRDefault="004F0CAF" w:rsidP="00C1268A">
            <w:pPr>
              <w:pStyle w:val="Table-Left7"/>
              <w:rPr>
                <w:lang w:eastAsia="en-AU"/>
              </w:rPr>
            </w:pPr>
            <w:r w:rsidRPr="003A234F">
              <w:rPr>
                <w:lang w:eastAsia="en-AU"/>
              </w:rPr>
              <w:t>EVOLUTION OF ARTIFICIAL INTELLIGENCE RESEARCH IN TECHNOLOGICAL FORECASTING AND SOCIAL CHANGE: RESEARCH TOPICS, TRENDS, AND FUTURE DIRECTIONS</w:t>
            </w:r>
          </w:p>
        </w:tc>
        <w:tc>
          <w:tcPr>
            <w:tcW w:w="2482" w:type="dxa"/>
            <w:shd w:val="clear" w:color="auto" w:fill="auto"/>
            <w:vAlign w:val="center"/>
            <w:hideMark/>
          </w:tcPr>
          <w:p w14:paraId="36C54071" w14:textId="77777777" w:rsidR="004F0CAF" w:rsidRPr="003A234F" w:rsidRDefault="004F0CAF" w:rsidP="00C1268A">
            <w:pPr>
              <w:pStyle w:val="Table-Left7"/>
              <w:rPr>
                <w:lang w:eastAsia="en-AU"/>
              </w:rPr>
            </w:pPr>
            <w:r w:rsidRPr="003A234F">
              <w:rPr>
                <w:lang w:eastAsia="en-AU"/>
              </w:rPr>
              <w:t>TECHNOLOGICAL FORECASTING AND SOCIAL CHANGE</w:t>
            </w:r>
          </w:p>
        </w:tc>
      </w:tr>
      <w:tr w:rsidR="004F0CAF" w:rsidRPr="003A234F" w14:paraId="5CA7C977" w14:textId="77777777" w:rsidTr="00C1268A">
        <w:trPr>
          <w:trHeight w:val="20"/>
        </w:trPr>
        <w:tc>
          <w:tcPr>
            <w:tcW w:w="931" w:type="dxa"/>
            <w:shd w:val="clear" w:color="auto" w:fill="auto"/>
            <w:noWrap/>
            <w:vAlign w:val="center"/>
            <w:hideMark/>
          </w:tcPr>
          <w:p w14:paraId="3E774B0A" w14:textId="77777777" w:rsidR="004F0CAF" w:rsidRPr="00C1268A" w:rsidRDefault="004F0CAF" w:rsidP="00C1268A">
            <w:pPr>
              <w:pStyle w:val="Table-Center7Boldcolumnname"/>
              <w:rPr>
                <w:b w:val="0"/>
                <w:bCs w:val="0"/>
                <w:lang w:eastAsia="en-AU"/>
              </w:rPr>
            </w:pPr>
            <w:r w:rsidRPr="00C1268A">
              <w:rPr>
                <w:b w:val="0"/>
                <w:bCs w:val="0"/>
                <w:lang w:eastAsia="en-AU"/>
              </w:rPr>
              <w:t>10</w:t>
            </w:r>
          </w:p>
        </w:tc>
        <w:tc>
          <w:tcPr>
            <w:tcW w:w="1030" w:type="dxa"/>
            <w:shd w:val="clear" w:color="auto" w:fill="auto"/>
            <w:noWrap/>
            <w:vAlign w:val="center"/>
            <w:hideMark/>
          </w:tcPr>
          <w:p w14:paraId="0186987A"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23942BA2" w14:textId="77777777" w:rsidR="004F0CAF" w:rsidRPr="003A234F" w:rsidRDefault="004F0CAF" w:rsidP="00C1268A">
            <w:pPr>
              <w:pStyle w:val="Table-Left7"/>
              <w:rPr>
                <w:lang w:eastAsia="en-AU"/>
              </w:rPr>
            </w:pPr>
            <w:r w:rsidRPr="003A234F">
              <w:rPr>
                <w:lang w:eastAsia="en-AU"/>
              </w:rPr>
              <w:t>CLASSIFICATION AND CITATION ANALYSIS OF THE 100 TOP-CITED ARTICLES ON NURSE RESILIENCE USING CHORD DIAGRAMS: A BIBLIOMETRIC ANALYSIS</w:t>
            </w:r>
          </w:p>
        </w:tc>
        <w:tc>
          <w:tcPr>
            <w:tcW w:w="2482" w:type="dxa"/>
            <w:shd w:val="clear" w:color="auto" w:fill="auto"/>
            <w:vAlign w:val="center"/>
            <w:hideMark/>
          </w:tcPr>
          <w:p w14:paraId="065A98E2" w14:textId="77777777" w:rsidR="004F0CAF" w:rsidRPr="003A234F" w:rsidRDefault="004F0CAF" w:rsidP="00C1268A">
            <w:pPr>
              <w:pStyle w:val="Table-Left7"/>
              <w:rPr>
                <w:lang w:eastAsia="en-AU"/>
              </w:rPr>
            </w:pPr>
            <w:r w:rsidRPr="003A234F">
              <w:rPr>
                <w:lang w:eastAsia="en-AU"/>
              </w:rPr>
              <w:t>MEDICINE (UNITED STATES)</w:t>
            </w:r>
          </w:p>
        </w:tc>
      </w:tr>
      <w:tr w:rsidR="004F0CAF" w:rsidRPr="003A234F" w14:paraId="485F06C3" w14:textId="77777777" w:rsidTr="00C1268A">
        <w:trPr>
          <w:trHeight w:val="20"/>
        </w:trPr>
        <w:tc>
          <w:tcPr>
            <w:tcW w:w="931" w:type="dxa"/>
            <w:shd w:val="clear" w:color="auto" w:fill="auto"/>
            <w:noWrap/>
            <w:vAlign w:val="center"/>
            <w:hideMark/>
          </w:tcPr>
          <w:p w14:paraId="2BE8B4A2" w14:textId="77777777" w:rsidR="004F0CAF" w:rsidRPr="00C1268A" w:rsidRDefault="004F0CAF" w:rsidP="00C1268A">
            <w:pPr>
              <w:pStyle w:val="Table-Center7Boldcolumnname"/>
              <w:rPr>
                <w:b w:val="0"/>
                <w:bCs w:val="0"/>
                <w:lang w:eastAsia="en-AU"/>
              </w:rPr>
            </w:pPr>
            <w:r w:rsidRPr="00C1268A">
              <w:rPr>
                <w:b w:val="0"/>
                <w:bCs w:val="0"/>
                <w:lang w:eastAsia="en-AU"/>
              </w:rPr>
              <w:t>11</w:t>
            </w:r>
          </w:p>
        </w:tc>
        <w:tc>
          <w:tcPr>
            <w:tcW w:w="1030" w:type="dxa"/>
            <w:shd w:val="clear" w:color="auto" w:fill="auto"/>
            <w:noWrap/>
            <w:vAlign w:val="center"/>
            <w:hideMark/>
          </w:tcPr>
          <w:p w14:paraId="19667748"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0AFAC320" w14:textId="77777777" w:rsidR="004F0CAF" w:rsidRPr="003A234F" w:rsidRDefault="004F0CAF" w:rsidP="00C1268A">
            <w:pPr>
              <w:pStyle w:val="Table-Left7"/>
              <w:rPr>
                <w:lang w:eastAsia="en-AU"/>
              </w:rPr>
            </w:pPr>
            <w:r w:rsidRPr="003A234F">
              <w:rPr>
                <w:lang w:eastAsia="en-AU"/>
              </w:rPr>
              <w:t>EVALUATING THE ABILITY OF OPEN-SOURCE ARTIFICIAL INTELLIGENCE TO PREDICT ACCEPTING-JOURNAL IMPACT FACTOR AND EIGENFACTOR SCORE USING ACADEMIC ARTICLE ABSTRACTS: CROSS-SECTIONAL MACHINE LEARNING ANALYSIS</w:t>
            </w:r>
          </w:p>
        </w:tc>
        <w:tc>
          <w:tcPr>
            <w:tcW w:w="2482" w:type="dxa"/>
            <w:shd w:val="clear" w:color="auto" w:fill="auto"/>
            <w:vAlign w:val="center"/>
            <w:hideMark/>
          </w:tcPr>
          <w:p w14:paraId="511C5E6B" w14:textId="77777777" w:rsidR="004F0CAF" w:rsidRPr="003A234F" w:rsidRDefault="004F0CAF" w:rsidP="00C1268A">
            <w:pPr>
              <w:pStyle w:val="Table-Left7"/>
              <w:rPr>
                <w:lang w:eastAsia="en-AU"/>
              </w:rPr>
            </w:pPr>
            <w:r w:rsidRPr="003A234F">
              <w:rPr>
                <w:lang w:eastAsia="en-AU"/>
              </w:rPr>
              <w:t>JOURNAL OF MEDICAL INTERNET RESEARCH</w:t>
            </w:r>
          </w:p>
        </w:tc>
      </w:tr>
      <w:tr w:rsidR="004F0CAF" w:rsidRPr="003A234F" w14:paraId="70C71E1D" w14:textId="77777777" w:rsidTr="00C1268A">
        <w:trPr>
          <w:trHeight w:val="20"/>
        </w:trPr>
        <w:tc>
          <w:tcPr>
            <w:tcW w:w="931" w:type="dxa"/>
            <w:shd w:val="clear" w:color="auto" w:fill="auto"/>
            <w:noWrap/>
            <w:vAlign w:val="center"/>
            <w:hideMark/>
          </w:tcPr>
          <w:p w14:paraId="00934328" w14:textId="77777777" w:rsidR="004F0CAF" w:rsidRPr="00C1268A" w:rsidRDefault="004F0CAF" w:rsidP="00C1268A">
            <w:pPr>
              <w:pStyle w:val="Table-Center7Boldcolumnname"/>
              <w:rPr>
                <w:b w:val="0"/>
                <w:bCs w:val="0"/>
                <w:lang w:eastAsia="en-AU"/>
              </w:rPr>
            </w:pPr>
            <w:r w:rsidRPr="00C1268A">
              <w:rPr>
                <w:b w:val="0"/>
                <w:bCs w:val="0"/>
                <w:lang w:eastAsia="en-AU"/>
              </w:rPr>
              <w:t>12</w:t>
            </w:r>
          </w:p>
        </w:tc>
        <w:tc>
          <w:tcPr>
            <w:tcW w:w="1030" w:type="dxa"/>
            <w:shd w:val="clear" w:color="auto" w:fill="auto"/>
            <w:noWrap/>
            <w:vAlign w:val="center"/>
            <w:hideMark/>
          </w:tcPr>
          <w:p w14:paraId="2C84009E"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5F1871E2" w14:textId="77777777" w:rsidR="004F0CAF" w:rsidRPr="003A234F" w:rsidRDefault="004F0CAF" w:rsidP="00C1268A">
            <w:pPr>
              <w:pStyle w:val="Table-Left7"/>
              <w:rPr>
                <w:lang w:eastAsia="en-AU"/>
              </w:rPr>
            </w:pPr>
            <w:r w:rsidRPr="003A234F">
              <w:rPr>
                <w:lang w:eastAsia="en-AU"/>
              </w:rPr>
              <w:t>TEN REASONS WHY RESEARCH COLLABORATIONS SUCCEED—A RANDOM FOREST APPROACH</w:t>
            </w:r>
          </w:p>
        </w:tc>
        <w:tc>
          <w:tcPr>
            <w:tcW w:w="2482" w:type="dxa"/>
            <w:shd w:val="clear" w:color="auto" w:fill="auto"/>
            <w:vAlign w:val="center"/>
            <w:hideMark/>
          </w:tcPr>
          <w:p w14:paraId="47D5D13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0031FE83" w14:textId="77777777" w:rsidTr="00C1268A">
        <w:trPr>
          <w:trHeight w:val="20"/>
        </w:trPr>
        <w:tc>
          <w:tcPr>
            <w:tcW w:w="931" w:type="dxa"/>
            <w:shd w:val="clear" w:color="auto" w:fill="auto"/>
            <w:noWrap/>
            <w:vAlign w:val="center"/>
            <w:hideMark/>
          </w:tcPr>
          <w:p w14:paraId="21DB2C28" w14:textId="77777777" w:rsidR="004F0CAF" w:rsidRPr="00C1268A" w:rsidRDefault="004F0CAF" w:rsidP="00C1268A">
            <w:pPr>
              <w:pStyle w:val="Table-Center7Boldcolumnname"/>
              <w:rPr>
                <w:b w:val="0"/>
                <w:bCs w:val="0"/>
                <w:lang w:eastAsia="en-AU"/>
              </w:rPr>
            </w:pPr>
            <w:r w:rsidRPr="00C1268A">
              <w:rPr>
                <w:b w:val="0"/>
                <w:bCs w:val="0"/>
                <w:lang w:eastAsia="en-AU"/>
              </w:rPr>
              <w:t>13</w:t>
            </w:r>
          </w:p>
        </w:tc>
        <w:tc>
          <w:tcPr>
            <w:tcW w:w="1030" w:type="dxa"/>
            <w:shd w:val="clear" w:color="auto" w:fill="auto"/>
            <w:noWrap/>
            <w:vAlign w:val="center"/>
            <w:hideMark/>
          </w:tcPr>
          <w:p w14:paraId="7039CA7A"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7419A340" w14:textId="77777777" w:rsidR="004F0CAF" w:rsidRPr="003A234F" w:rsidRDefault="004F0CAF" w:rsidP="00C1268A">
            <w:pPr>
              <w:pStyle w:val="Table-Left7"/>
              <w:rPr>
                <w:lang w:eastAsia="en-AU"/>
              </w:rPr>
            </w:pPr>
            <w:r w:rsidRPr="003A234F">
              <w:rPr>
                <w:lang w:eastAsia="en-AU"/>
              </w:rPr>
              <w:t>EVALUATING THE IMPACT OF A CTSA PROGRAM FROM 2008 TO 2021 THROUGH BIBLIOMETRICS, SOCIAL NETWORK ANALYSIS, AND ALTMETRICS</w:t>
            </w:r>
          </w:p>
        </w:tc>
        <w:tc>
          <w:tcPr>
            <w:tcW w:w="2482" w:type="dxa"/>
            <w:shd w:val="clear" w:color="auto" w:fill="auto"/>
            <w:vAlign w:val="center"/>
            <w:hideMark/>
          </w:tcPr>
          <w:p w14:paraId="1698D50D" w14:textId="77777777" w:rsidR="004F0CAF" w:rsidRPr="003A234F" w:rsidRDefault="004F0CAF" w:rsidP="00C1268A">
            <w:pPr>
              <w:pStyle w:val="Table-Left7"/>
              <w:rPr>
                <w:lang w:eastAsia="en-AU"/>
              </w:rPr>
            </w:pPr>
            <w:r w:rsidRPr="003A234F">
              <w:rPr>
                <w:lang w:eastAsia="en-AU"/>
              </w:rPr>
              <w:t>JOURNAL OF CLINICAL AND TRANSLATIONAL SCIENCE</w:t>
            </w:r>
          </w:p>
        </w:tc>
      </w:tr>
      <w:tr w:rsidR="004F0CAF" w:rsidRPr="003A234F" w14:paraId="6B884A93" w14:textId="77777777" w:rsidTr="00C1268A">
        <w:trPr>
          <w:trHeight w:val="20"/>
        </w:trPr>
        <w:tc>
          <w:tcPr>
            <w:tcW w:w="931" w:type="dxa"/>
            <w:shd w:val="clear" w:color="auto" w:fill="auto"/>
            <w:noWrap/>
            <w:vAlign w:val="center"/>
            <w:hideMark/>
          </w:tcPr>
          <w:p w14:paraId="18FD9034" w14:textId="77777777" w:rsidR="004F0CAF" w:rsidRPr="00C1268A" w:rsidRDefault="004F0CAF" w:rsidP="00C1268A">
            <w:pPr>
              <w:pStyle w:val="Table-Center7Boldcolumnname"/>
              <w:rPr>
                <w:b w:val="0"/>
                <w:bCs w:val="0"/>
                <w:lang w:eastAsia="en-AU"/>
              </w:rPr>
            </w:pPr>
            <w:r w:rsidRPr="00C1268A">
              <w:rPr>
                <w:b w:val="0"/>
                <w:bCs w:val="0"/>
                <w:lang w:eastAsia="en-AU"/>
              </w:rPr>
              <w:t>14</w:t>
            </w:r>
          </w:p>
        </w:tc>
        <w:tc>
          <w:tcPr>
            <w:tcW w:w="1030" w:type="dxa"/>
            <w:shd w:val="clear" w:color="auto" w:fill="auto"/>
            <w:noWrap/>
            <w:vAlign w:val="center"/>
            <w:hideMark/>
          </w:tcPr>
          <w:p w14:paraId="5291DF9A"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413BEE71" w14:textId="77777777" w:rsidR="004F0CAF" w:rsidRPr="003A234F" w:rsidRDefault="004F0CAF" w:rsidP="00C1268A">
            <w:pPr>
              <w:pStyle w:val="Table-Left7"/>
              <w:rPr>
                <w:lang w:eastAsia="en-AU"/>
              </w:rPr>
            </w:pPr>
            <w:r w:rsidRPr="003A234F">
              <w:rPr>
                <w:lang w:eastAsia="en-AU"/>
              </w:rPr>
              <w:t>LEVERAGING DEEP LEARNING FOR AUTOMATIC LITERATURE SCREENING IN INTELLIGENT BIBLIOMETRICS</w:t>
            </w:r>
          </w:p>
        </w:tc>
        <w:tc>
          <w:tcPr>
            <w:tcW w:w="2482" w:type="dxa"/>
            <w:shd w:val="clear" w:color="auto" w:fill="auto"/>
            <w:vAlign w:val="center"/>
            <w:hideMark/>
          </w:tcPr>
          <w:p w14:paraId="33374CC1" w14:textId="77777777" w:rsidR="004F0CAF" w:rsidRPr="003A234F" w:rsidRDefault="004F0CAF" w:rsidP="00C1268A">
            <w:pPr>
              <w:pStyle w:val="Table-Left7"/>
              <w:rPr>
                <w:lang w:eastAsia="en-AU"/>
              </w:rPr>
            </w:pPr>
            <w:r w:rsidRPr="003A234F">
              <w:rPr>
                <w:lang w:eastAsia="en-AU"/>
              </w:rPr>
              <w:t>INTERNATIONAL JOURNAL OF MACHINE LEARNING AND CYBERNETICS</w:t>
            </w:r>
          </w:p>
        </w:tc>
      </w:tr>
      <w:tr w:rsidR="004F0CAF" w:rsidRPr="003A234F" w14:paraId="645CE97D" w14:textId="77777777" w:rsidTr="00C1268A">
        <w:trPr>
          <w:trHeight w:val="20"/>
        </w:trPr>
        <w:tc>
          <w:tcPr>
            <w:tcW w:w="931" w:type="dxa"/>
            <w:shd w:val="clear" w:color="auto" w:fill="auto"/>
            <w:noWrap/>
            <w:vAlign w:val="center"/>
            <w:hideMark/>
          </w:tcPr>
          <w:p w14:paraId="66A1C7A9"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15</w:t>
            </w:r>
          </w:p>
        </w:tc>
        <w:tc>
          <w:tcPr>
            <w:tcW w:w="1030" w:type="dxa"/>
            <w:shd w:val="clear" w:color="auto" w:fill="auto"/>
            <w:noWrap/>
            <w:vAlign w:val="center"/>
            <w:hideMark/>
          </w:tcPr>
          <w:p w14:paraId="67758BB6"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237DC5D9" w14:textId="77777777" w:rsidR="004F0CAF" w:rsidRPr="003A234F" w:rsidRDefault="004F0CAF" w:rsidP="00C1268A">
            <w:pPr>
              <w:pStyle w:val="Table-Left7"/>
              <w:rPr>
                <w:lang w:eastAsia="en-AU"/>
              </w:rPr>
            </w:pPr>
            <w:r w:rsidRPr="003A234F">
              <w:rPr>
                <w:lang w:eastAsia="en-AU"/>
              </w:rPr>
              <w:t>ASSOCIATION BETWEEN IMMEDIACY OF CITATIONS AND ALTMETRICS IN COVID-19 RESEARCH BY ARTIFICIAL NEURAL NETWORKS</w:t>
            </w:r>
          </w:p>
        </w:tc>
        <w:tc>
          <w:tcPr>
            <w:tcW w:w="2482" w:type="dxa"/>
            <w:shd w:val="clear" w:color="auto" w:fill="auto"/>
            <w:vAlign w:val="center"/>
            <w:hideMark/>
          </w:tcPr>
          <w:p w14:paraId="2B1BCB8F" w14:textId="77777777" w:rsidR="004F0CAF" w:rsidRPr="003A234F" w:rsidRDefault="004F0CAF" w:rsidP="00C1268A">
            <w:pPr>
              <w:pStyle w:val="Table-Left7"/>
              <w:rPr>
                <w:lang w:eastAsia="en-AU"/>
              </w:rPr>
            </w:pPr>
            <w:r w:rsidRPr="003A234F">
              <w:rPr>
                <w:lang w:eastAsia="en-AU"/>
              </w:rPr>
              <w:t>DISASTER MEDICINE AND PUBLIC HEALTH PREPAREDNESS</w:t>
            </w:r>
          </w:p>
        </w:tc>
      </w:tr>
      <w:tr w:rsidR="004F0CAF" w:rsidRPr="003A234F" w14:paraId="6B936598" w14:textId="77777777" w:rsidTr="00C1268A">
        <w:trPr>
          <w:trHeight w:val="20"/>
        </w:trPr>
        <w:tc>
          <w:tcPr>
            <w:tcW w:w="931" w:type="dxa"/>
            <w:shd w:val="clear" w:color="auto" w:fill="auto"/>
            <w:noWrap/>
            <w:vAlign w:val="center"/>
            <w:hideMark/>
          </w:tcPr>
          <w:p w14:paraId="5B76579F" w14:textId="77777777" w:rsidR="004F0CAF" w:rsidRPr="00C1268A" w:rsidRDefault="004F0CAF" w:rsidP="00C1268A">
            <w:pPr>
              <w:pStyle w:val="Table-Center7Boldcolumnname"/>
              <w:rPr>
                <w:b w:val="0"/>
                <w:bCs w:val="0"/>
                <w:lang w:eastAsia="en-AU"/>
              </w:rPr>
            </w:pPr>
            <w:r w:rsidRPr="00C1268A">
              <w:rPr>
                <w:b w:val="0"/>
                <w:bCs w:val="0"/>
                <w:lang w:eastAsia="en-AU"/>
              </w:rPr>
              <w:t>16</w:t>
            </w:r>
          </w:p>
        </w:tc>
        <w:tc>
          <w:tcPr>
            <w:tcW w:w="1030" w:type="dxa"/>
            <w:shd w:val="clear" w:color="auto" w:fill="auto"/>
            <w:noWrap/>
            <w:vAlign w:val="center"/>
            <w:hideMark/>
          </w:tcPr>
          <w:p w14:paraId="660C4839" w14:textId="77777777" w:rsidR="004F0CAF" w:rsidRPr="00C1268A" w:rsidRDefault="004F0CAF" w:rsidP="00C1268A">
            <w:pPr>
              <w:pStyle w:val="Table-Center7Boldcolumnname"/>
              <w:rPr>
                <w:b w:val="0"/>
                <w:bCs w:val="0"/>
                <w:lang w:eastAsia="en-AU"/>
              </w:rPr>
            </w:pPr>
            <w:r w:rsidRPr="00C1268A">
              <w:rPr>
                <w:b w:val="0"/>
                <w:bCs w:val="0"/>
                <w:lang w:eastAsia="en-AU"/>
              </w:rPr>
              <w:t>2023</w:t>
            </w:r>
          </w:p>
        </w:tc>
        <w:tc>
          <w:tcPr>
            <w:tcW w:w="4766" w:type="dxa"/>
            <w:shd w:val="clear" w:color="auto" w:fill="auto"/>
            <w:vAlign w:val="center"/>
            <w:hideMark/>
          </w:tcPr>
          <w:p w14:paraId="003BAE45" w14:textId="77777777" w:rsidR="004F0CAF" w:rsidRPr="003A234F" w:rsidRDefault="004F0CAF" w:rsidP="00C1268A">
            <w:pPr>
              <w:pStyle w:val="Table-Left7"/>
              <w:rPr>
                <w:lang w:eastAsia="en-AU"/>
              </w:rPr>
            </w:pPr>
            <w:r w:rsidRPr="003A234F">
              <w:rPr>
                <w:lang w:eastAsia="en-AU"/>
              </w:rPr>
              <w:t>FUZZY CLUSTERING WITH ENTROPY REGULARIZATION FOR INTERVAL-VALUED DATA WITH AN APPLICATION TO SCIENTIFIC JOURNAL CITATIONS</w:t>
            </w:r>
          </w:p>
        </w:tc>
        <w:tc>
          <w:tcPr>
            <w:tcW w:w="2482" w:type="dxa"/>
            <w:shd w:val="clear" w:color="auto" w:fill="auto"/>
            <w:vAlign w:val="center"/>
            <w:hideMark/>
          </w:tcPr>
          <w:p w14:paraId="0C992E57" w14:textId="77777777" w:rsidR="004F0CAF" w:rsidRPr="003A234F" w:rsidRDefault="004F0CAF" w:rsidP="00C1268A">
            <w:pPr>
              <w:pStyle w:val="Table-Left7"/>
              <w:rPr>
                <w:lang w:eastAsia="en-AU"/>
              </w:rPr>
            </w:pPr>
            <w:r w:rsidRPr="003A234F">
              <w:rPr>
                <w:lang w:eastAsia="en-AU"/>
              </w:rPr>
              <w:t>ANNALS OF OPERATIONS RESEARCH</w:t>
            </w:r>
          </w:p>
        </w:tc>
      </w:tr>
      <w:tr w:rsidR="004F0CAF" w:rsidRPr="003A234F" w14:paraId="0FE94E8C" w14:textId="77777777" w:rsidTr="00C1268A">
        <w:trPr>
          <w:trHeight w:val="20"/>
        </w:trPr>
        <w:tc>
          <w:tcPr>
            <w:tcW w:w="931" w:type="dxa"/>
            <w:shd w:val="clear" w:color="auto" w:fill="auto"/>
            <w:noWrap/>
            <w:vAlign w:val="center"/>
            <w:hideMark/>
          </w:tcPr>
          <w:p w14:paraId="10AD63F6" w14:textId="77777777" w:rsidR="004F0CAF" w:rsidRPr="00C1268A" w:rsidRDefault="004F0CAF" w:rsidP="00C1268A">
            <w:pPr>
              <w:pStyle w:val="Table-Center7Boldcolumnname"/>
              <w:rPr>
                <w:b w:val="0"/>
                <w:bCs w:val="0"/>
                <w:lang w:eastAsia="en-AU"/>
              </w:rPr>
            </w:pPr>
            <w:r w:rsidRPr="00C1268A">
              <w:rPr>
                <w:b w:val="0"/>
                <w:bCs w:val="0"/>
                <w:lang w:eastAsia="en-AU"/>
              </w:rPr>
              <w:t>17</w:t>
            </w:r>
          </w:p>
        </w:tc>
        <w:tc>
          <w:tcPr>
            <w:tcW w:w="1030" w:type="dxa"/>
            <w:shd w:val="clear" w:color="auto" w:fill="auto"/>
            <w:noWrap/>
            <w:vAlign w:val="center"/>
            <w:hideMark/>
          </w:tcPr>
          <w:p w14:paraId="66E08059"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DA8C813" w14:textId="77777777" w:rsidR="004F0CAF" w:rsidRPr="003A234F" w:rsidRDefault="004F0CAF" w:rsidP="00C1268A">
            <w:pPr>
              <w:pStyle w:val="Table-Left7"/>
              <w:rPr>
                <w:lang w:eastAsia="en-AU"/>
              </w:rPr>
            </w:pPr>
            <w:r w:rsidRPr="003A234F">
              <w:rPr>
                <w:lang w:eastAsia="en-AU"/>
              </w:rPr>
              <w:t>ANALYSING 3429 DIGITAL SUPERVISORY INTERACTIONS BETWEEN COMMUNITY HEALTH WORKERS IN UGANDA AND KENYA: THE DEVELOPMENT, TESTING AND VALIDATION OF AN OPEN ACCESS PREDICTIVE MACHINE LEARNING WEB APP</w:t>
            </w:r>
          </w:p>
        </w:tc>
        <w:tc>
          <w:tcPr>
            <w:tcW w:w="2482" w:type="dxa"/>
            <w:shd w:val="clear" w:color="auto" w:fill="auto"/>
            <w:vAlign w:val="center"/>
            <w:hideMark/>
          </w:tcPr>
          <w:p w14:paraId="5F105066" w14:textId="77777777" w:rsidR="004F0CAF" w:rsidRPr="003A234F" w:rsidRDefault="004F0CAF" w:rsidP="00C1268A">
            <w:pPr>
              <w:pStyle w:val="Table-Left7"/>
              <w:rPr>
                <w:lang w:eastAsia="en-AU"/>
              </w:rPr>
            </w:pPr>
            <w:r w:rsidRPr="003A234F">
              <w:rPr>
                <w:lang w:eastAsia="en-AU"/>
              </w:rPr>
              <w:t>HUMAN RESOURCES FOR HEALTH</w:t>
            </w:r>
          </w:p>
        </w:tc>
      </w:tr>
      <w:tr w:rsidR="004F0CAF" w:rsidRPr="003A234F" w14:paraId="71ACAF7C" w14:textId="77777777" w:rsidTr="00C1268A">
        <w:trPr>
          <w:trHeight w:val="20"/>
        </w:trPr>
        <w:tc>
          <w:tcPr>
            <w:tcW w:w="931" w:type="dxa"/>
            <w:shd w:val="clear" w:color="auto" w:fill="auto"/>
            <w:noWrap/>
            <w:vAlign w:val="center"/>
            <w:hideMark/>
          </w:tcPr>
          <w:p w14:paraId="0476FD25" w14:textId="77777777" w:rsidR="004F0CAF" w:rsidRPr="00C1268A" w:rsidRDefault="004F0CAF" w:rsidP="00C1268A">
            <w:pPr>
              <w:pStyle w:val="Table-Center7Boldcolumnname"/>
              <w:rPr>
                <w:b w:val="0"/>
                <w:bCs w:val="0"/>
                <w:lang w:eastAsia="en-AU"/>
              </w:rPr>
            </w:pPr>
            <w:r w:rsidRPr="00C1268A">
              <w:rPr>
                <w:b w:val="0"/>
                <w:bCs w:val="0"/>
                <w:lang w:eastAsia="en-AU"/>
              </w:rPr>
              <w:t>18</w:t>
            </w:r>
          </w:p>
        </w:tc>
        <w:tc>
          <w:tcPr>
            <w:tcW w:w="1030" w:type="dxa"/>
            <w:shd w:val="clear" w:color="auto" w:fill="auto"/>
            <w:noWrap/>
            <w:vAlign w:val="center"/>
            <w:hideMark/>
          </w:tcPr>
          <w:p w14:paraId="63DA3554"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53CBCE5" w14:textId="77777777" w:rsidR="004F0CAF" w:rsidRPr="003A234F" w:rsidRDefault="004F0CAF" w:rsidP="00C1268A">
            <w:pPr>
              <w:pStyle w:val="Table-Left7"/>
              <w:rPr>
                <w:lang w:eastAsia="en-AU"/>
              </w:rPr>
            </w:pPr>
            <w:r w:rsidRPr="003A234F">
              <w:rPr>
                <w:lang w:eastAsia="en-AU"/>
              </w:rPr>
              <w:t>40 YEARS OF RESEARCH ON EATING DISORDERS IN DOMAIN-SPECIFIC JOURNALS: BIBLIOMETRICS, NETWORK ANALYSIS, AND TOPIC MODELING</w:t>
            </w:r>
          </w:p>
        </w:tc>
        <w:tc>
          <w:tcPr>
            <w:tcW w:w="2482" w:type="dxa"/>
            <w:shd w:val="clear" w:color="auto" w:fill="auto"/>
            <w:vAlign w:val="center"/>
            <w:hideMark/>
          </w:tcPr>
          <w:p w14:paraId="46276DD0" w14:textId="77777777" w:rsidR="004F0CAF" w:rsidRPr="003A234F" w:rsidRDefault="004F0CAF" w:rsidP="00C1268A">
            <w:pPr>
              <w:pStyle w:val="Table-Left7"/>
              <w:rPr>
                <w:lang w:eastAsia="en-AU"/>
              </w:rPr>
            </w:pPr>
            <w:r w:rsidRPr="003A234F">
              <w:rPr>
                <w:lang w:eastAsia="en-AU"/>
              </w:rPr>
              <w:t>PLOS ONE</w:t>
            </w:r>
          </w:p>
        </w:tc>
      </w:tr>
      <w:tr w:rsidR="004F0CAF" w:rsidRPr="003A234F" w14:paraId="3132352D" w14:textId="77777777" w:rsidTr="00C1268A">
        <w:trPr>
          <w:trHeight w:val="20"/>
        </w:trPr>
        <w:tc>
          <w:tcPr>
            <w:tcW w:w="931" w:type="dxa"/>
            <w:shd w:val="clear" w:color="auto" w:fill="auto"/>
            <w:noWrap/>
            <w:vAlign w:val="center"/>
            <w:hideMark/>
          </w:tcPr>
          <w:p w14:paraId="08D5099B" w14:textId="77777777" w:rsidR="004F0CAF" w:rsidRPr="00C1268A" w:rsidRDefault="004F0CAF" w:rsidP="00C1268A">
            <w:pPr>
              <w:pStyle w:val="Table-Center7Boldcolumnname"/>
              <w:rPr>
                <w:b w:val="0"/>
                <w:bCs w:val="0"/>
                <w:lang w:eastAsia="en-AU"/>
              </w:rPr>
            </w:pPr>
            <w:r w:rsidRPr="00C1268A">
              <w:rPr>
                <w:b w:val="0"/>
                <w:bCs w:val="0"/>
                <w:lang w:eastAsia="en-AU"/>
              </w:rPr>
              <w:t>19</w:t>
            </w:r>
          </w:p>
        </w:tc>
        <w:tc>
          <w:tcPr>
            <w:tcW w:w="1030" w:type="dxa"/>
            <w:shd w:val="clear" w:color="auto" w:fill="auto"/>
            <w:noWrap/>
            <w:vAlign w:val="center"/>
            <w:hideMark/>
          </w:tcPr>
          <w:p w14:paraId="6FDE45F7"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D2EF996" w14:textId="77777777" w:rsidR="004F0CAF" w:rsidRPr="003A234F" w:rsidRDefault="004F0CAF" w:rsidP="00C1268A">
            <w:pPr>
              <w:pStyle w:val="Table-Left7"/>
              <w:rPr>
                <w:lang w:eastAsia="en-AU"/>
              </w:rPr>
            </w:pPr>
            <w:r w:rsidRPr="003A234F">
              <w:rPr>
                <w:lang w:eastAsia="en-AU"/>
              </w:rPr>
              <w:t>IDENTIFYING SCIENCE IN THE NEWS: AN ASSESSMENT OF THE PRECISION AND RECALL OF ALTMETRIC.COM NEWS MENTION DATA</w:t>
            </w:r>
          </w:p>
        </w:tc>
        <w:tc>
          <w:tcPr>
            <w:tcW w:w="2482" w:type="dxa"/>
            <w:shd w:val="clear" w:color="auto" w:fill="auto"/>
            <w:vAlign w:val="center"/>
            <w:hideMark/>
          </w:tcPr>
          <w:p w14:paraId="4E29B5D9" w14:textId="77777777" w:rsidR="004F0CAF" w:rsidRPr="003A234F" w:rsidRDefault="004F0CAF" w:rsidP="00C1268A">
            <w:pPr>
              <w:pStyle w:val="Table-Left7"/>
              <w:rPr>
                <w:lang w:eastAsia="en-AU"/>
              </w:rPr>
            </w:pPr>
            <w:r w:rsidRPr="003A234F">
              <w:rPr>
                <w:lang w:eastAsia="en-AU"/>
              </w:rPr>
              <w:t>SCIENTOMETRICS</w:t>
            </w:r>
          </w:p>
        </w:tc>
      </w:tr>
      <w:tr w:rsidR="004F0CAF" w:rsidRPr="003A234F" w14:paraId="15929964" w14:textId="77777777" w:rsidTr="00C1268A">
        <w:trPr>
          <w:trHeight w:val="20"/>
        </w:trPr>
        <w:tc>
          <w:tcPr>
            <w:tcW w:w="931" w:type="dxa"/>
            <w:shd w:val="clear" w:color="auto" w:fill="auto"/>
            <w:noWrap/>
            <w:vAlign w:val="center"/>
            <w:hideMark/>
          </w:tcPr>
          <w:p w14:paraId="6E2ED60A" w14:textId="77777777" w:rsidR="004F0CAF" w:rsidRPr="00C1268A" w:rsidRDefault="004F0CAF" w:rsidP="00C1268A">
            <w:pPr>
              <w:pStyle w:val="Table-Center7Boldcolumnname"/>
              <w:rPr>
                <w:b w:val="0"/>
                <w:bCs w:val="0"/>
                <w:lang w:eastAsia="en-AU"/>
              </w:rPr>
            </w:pPr>
            <w:r w:rsidRPr="00C1268A">
              <w:rPr>
                <w:b w:val="0"/>
                <w:bCs w:val="0"/>
                <w:lang w:eastAsia="en-AU"/>
              </w:rPr>
              <w:t>20</w:t>
            </w:r>
          </w:p>
        </w:tc>
        <w:tc>
          <w:tcPr>
            <w:tcW w:w="1030" w:type="dxa"/>
            <w:shd w:val="clear" w:color="auto" w:fill="auto"/>
            <w:noWrap/>
            <w:vAlign w:val="center"/>
            <w:hideMark/>
          </w:tcPr>
          <w:p w14:paraId="15D61D8B"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52382427" w14:textId="77777777" w:rsidR="004F0CAF" w:rsidRPr="003A234F" w:rsidRDefault="004F0CAF" w:rsidP="00C1268A">
            <w:pPr>
              <w:pStyle w:val="Table-Left7"/>
              <w:rPr>
                <w:lang w:eastAsia="en-AU"/>
              </w:rPr>
            </w:pPr>
            <w:r w:rsidRPr="003A234F">
              <w:rPr>
                <w:lang w:eastAsia="en-AU"/>
              </w:rPr>
              <w:t>A QUANTITATIVE METRIC FOR RESEARCH IMPACT USING PATENT CITATION ANALYTICS</w:t>
            </w:r>
          </w:p>
        </w:tc>
        <w:tc>
          <w:tcPr>
            <w:tcW w:w="2482" w:type="dxa"/>
            <w:shd w:val="clear" w:color="auto" w:fill="auto"/>
            <w:vAlign w:val="center"/>
            <w:hideMark/>
          </w:tcPr>
          <w:p w14:paraId="4ECFD105" w14:textId="77777777" w:rsidR="004F0CAF" w:rsidRPr="003A234F" w:rsidRDefault="004F0CAF" w:rsidP="00C1268A">
            <w:pPr>
              <w:pStyle w:val="Table-Left7"/>
              <w:rPr>
                <w:lang w:eastAsia="en-AU"/>
              </w:rPr>
            </w:pPr>
            <w:r w:rsidRPr="003A234F">
              <w:rPr>
                <w:lang w:eastAsia="en-AU"/>
              </w:rPr>
              <w:t>WORLD PATENT INFORMATION</w:t>
            </w:r>
          </w:p>
        </w:tc>
      </w:tr>
      <w:tr w:rsidR="004F0CAF" w:rsidRPr="003A234F" w14:paraId="52F35525" w14:textId="77777777" w:rsidTr="00C1268A">
        <w:trPr>
          <w:trHeight w:val="20"/>
        </w:trPr>
        <w:tc>
          <w:tcPr>
            <w:tcW w:w="931" w:type="dxa"/>
            <w:shd w:val="clear" w:color="auto" w:fill="auto"/>
            <w:noWrap/>
            <w:vAlign w:val="center"/>
            <w:hideMark/>
          </w:tcPr>
          <w:p w14:paraId="34134C5F" w14:textId="77777777" w:rsidR="004F0CAF" w:rsidRPr="00C1268A" w:rsidRDefault="004F0CAF" w:rsidP="00C1268A">
            <w:pPr>
              <w:pStyle w:val="Table-Center7Boldcolumnname"/>
              <w:rPr>
                <w:b w:val="0"/>
                <w:bCs w:val="0"/>
                <w:lang w:eastAsia="en-AU"/>
              </w:rPr>
            </w:pPr>
            <w:r w:rsidRPr="00C1268A">
              <w:rPr>
                <w:b w:val="0"/>
                <w:bCs w:val="0"/>
                <w:lang w:eastAsia="en-AU"/>
              </w:rPr>
              <w:t>21</w:t>
            </w:r>
          </w:p>
        </w:tc>
        <w:tc>
          <w:tcPr>
            <w:tcW w:w="1030" w:type="dxa"/>
            <w:shd w:val="clear" w:color="auto" w:fill="auto"/>
            <w:noWrap/>
            <w:vAlign w:val="center"/>
            <w:hideMark/>
          </w:tcPr>
          <w:p w14:paraId="6365B772"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503B6F93" w14:textId="77777777" w:rsidR="004F0CAF" w:rsidRPr="003A234F" w:rsidRDefault="004F0CAF" w:rsidP="00C1268A">
            <w:pPr>
              <w:pStyle w:val="Table-Left7"/>
              <w:rPr>
                <w:lang w:eastAsia="en-AU"/>
              </w:rPr>
            </w:pPr>
            <w:r w:rsidRPr="003A234F">
              <w:rPr>
                <w:lang w:eastAsia="en-AU"/>
              </w:rPr>
              <w:t>THE CLINICAL RESEARCH BIAS INDEX (CRBI): A NOVEL JOURNAL RANKING METHOD APPLIED TO CHILD HEALTH RESPIRATORY STUDIES</w:t>
            </w:r>
          </w:p>
        </w:tc>
        <w:tc>
          <w:tcPr>
            <w:tcW w:w="2482" w:type="dxa"/>
            <w:shd w:val="clear" w:color="auto" w:fill="auto"/>
            <w:vAlign w:val="center"/>
            <w:hideMark/>
          </w:tcPr>
          <w:p w14:paraId="1334281B" w14:textId="77777777" w:rsidR="004F0CAF" w:rsidRPr="003A234F" w:rsidRDefault="004F0CAF" w:rsidP="00C1268A">
            <w:pPr>
              <w:pStyle w:val="Table-Left7"/>
              <w:rPr>
                <w:lang w:eastAsia="en-AU"/>
              </w:rPr>
            </w:pPr>
            <w:r w:rsidRPr="003A234F">
              <w:rPr>
                <w:lang w:eastAsia="en-AU"/>
              </w:rPr>
              <w:t>HEALTH SCIENCE REPORTS</w:t>
            </w:r>
          </w:p>
        </w:tc>
      </w:tr>
      <w:tr w:rsidR="004F0CAF" w:rsidRPr="003A234F" w14:paraId="1F72E948" w14:textId="77777777" w:rsidTr="00C1268A">
        <w:trPr>
          <w:trHeight w:val="20"/>
        </w:trPr>
        <w:tc>
          <w:tcPr>
            <w:tcW w:w="931" w:type="dxa"/>
            <w:shd w:val="clear" w:color="auto" w:fill="auto"/>
            <w:noWrap/>
            <w:vAlign w:val="center"/>
            <w:hideMark/>
          </w:tcPr>
          <w:p w14:paraId="5C165544" w14:textId="77777777" w:rsidR="004F0CAF" w:rsidRPr="00C1268A" w:rsidRDefault="004F0CAF" w:rsidP="00C1268A">
            <w:pPr>
              <w:pStyle w:val="Table-Center7Boldcolumnname"/>
              <w:rPr>
                <w:b w:val="0"/>
                <w:bCs w:val="0"/>
                <w:lang w:eastAsia="en-AU"/>
              </w:rPr>
            </w:pPr>
            <w:r w:rsidRPr="00C1268A">
              <w:rPr>
                <w:b w:val="0"/>
                <w:bCs w:val="0"/>
                <w:lang w:eastAsia="en-AU"/>
              </w:rPr>
              <w:t>22</w:t>
            </w:r>
          </w:p>
        </w:tc>
        <w:tc>
          <w:tcPr>
            <w:tcW w:w="1030" w:type="dxa"/>
            <w:shd w:val="clear" w:color="auto" w:fill="auto"/>
            <w:noWrap/>
            <w:vAlign w:val="center"/>
            <w:hideMark/>
          </w:tcPr>
          <w:p w14:paraId="5FD1EFF6"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3EF9D8A" w14:textId="77777777" w:rsidR="004F0CAF" w:rsidRPr="003A234F" w:rsidRDefault="004F0CAF" w:rsidP="00C1268A">
            <w:pPr>
              <w:pStyle w:val="Table-Left7"/>
              <w:rPr>
                <w:lang w:eastAsia="en-AU"/>
              </w:rPr>
            </w:pPr>
            <w:r w:rsidRPr="003A234F">
              <w:rPr>
                <w:lang w:eastAsia="en-AU"/>
              </w:rPr>
              <w:t>PREDICTIVE ANALYSIS OF MULTIPLE FUTURE SCIENTIFIC IMPACTS BY EMBEDDING A HETEROGENEOUS NETWORK</w:t>
            </w:r>
          </w:p>
        </w:tc>
        <w:tc>
          <w:tcPr>
            <w:tcW w:w="2482" w:type="dxa"/>
            <w:shd w:val="clear" w:color="auto" w:fill="auto"/>
            <w:vAlign w:val="center"/>
            <w:hideMark/>
          </w:tcPr>
          <w:p w14:paraId="6A7B838F" w14:textId="77777777" w:rsidR="004F0CAF" w:rsidRPr="003A234F" w:rsidRDefault="004F0CAF" w:rsidP="00C1268A">
            <w:pPr>
              <w:pStyle w:val="Table-Left7"/>
              <w:rPr>
                <w:lang w:eastAsia="en-AU"/>
              </w:rPr>
            </w:pPr>
            <w:r w:rsidRPr="003A234F">
              <w:rPr>
                <w:lang w:eastAsia="en-AU"/>
              </w:rPr>
              <w:t>PLOS ONE</w:t>
            </w:r>
          </w:p>
        </w:tc>
      </w:tr>
      <w:tr w:rsidR="004F0CAF" w:rsidRPr="003A234F" w14:paraId="258924EB" w14:textId="77777777" w:rsidTr="00C1268A">
        <w:trPr>
          <w:trHeight w:val="20"/>
        </w:trPr>
        <w:tc>
          <w:tcPr>
            <w:tcW w:w="931" w:type="dxa"/>
            <w:shd w:val="clear" w:color="auto" w:fill="auto"/>
            <w:noWrap/>
            <w:vAlign w:val="center"/>
            <w:hideMark/>
          </w:tcPr>
          <w:p w14:paraId="166C2AF4" w14:textId="77777777" w:rsidR="004F0CAF" w:rsidRPr="00C1268A" w:rsidRDefault="004F0CAF" w:rsidP="00C1268A">
            <w:pPr>
              <w:pStyle w:val="Table-Center7Boldcolumnname"/>
              <w:rPr>
                <w:b w:val="0"/>
                <w:bCs w:val="0"/>
                <w:lang w:eastAsia="en-AU"/>
              </w:rPr>
            </w:pPr>
            <w:r w:rsidRPr="00C1268A">
              <w:rPr>
                <w:b w:val="0"/>
                <w:bCs w:val="0"/>
                <w:lang w:eastAsia="en-AU"/>
              </w:rPr>
              <w:t>23</w:t>
            </w:r>
          </w:p>
        </w:tc>
        <w:tc>
          <w:tcPr>
            <w:tcW w:w="1030" w:type="dxa"/>
            <w:shd w:val="clear" w:color="auto" w:fill="auto"/>
            <w:noWrap/>
            <w:vAlign w:val="center"/>
            <w:hideMark/>
          </w:tcPr>
          <w:p w14:paraId="4EB8842B"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7B341EF" w14:textId="77777777" w:rsidR="004F0CAF" w:rsidRPr="003A234F" w:rsidRDefault="004F0CAF" w:rsidP="00C1268A">
            <w:pPr>
              <w:pStyle w:val="Table-Left7"/>
              <w:rPr>
                <w:lang w:eastAsia="en-AU"/>
              </w:rPr>
            </w:pPr>
            <w:r w:rsidRPr="003A234F">
              <w:rPr>
                <w:lang w:eastAsia="en-AU"/>
              </w:rPr>
              <w:t>SOCIAL NETWORK ANALYSIS AND DATA VISUALIZATION OF MIS INTERNATIONAL COLLABORATION IN TAIWAN</w:t>
            </w:r>
          </w:p>
        </w:tc>
        <w:tc>
          <w:tcPr>
            <w:tcW w:w="2482" w:type="dxa"/>
            <w:shd w:val="clear" w:color="auto" w:fill="auto"/>
            <w:vAlign w:val="center"/>
            <w:hideMark/>
          </w:tcPr>
          <w:p w14:paraId="52F53F45" w14:textId="77777777" w:rsidR="004F0CAF" w:rsidRPr="003A234F" w:rsidRDefault="004F0CAF" w:rsidP="00C1268A">
            <w:pPr>
              <w:pStyle w:val="Table-Left7"/>
              <w:rPr>
                <w:lang w:eastAsia="en-AU"/>
              </w:rPr>
            </w:pPr>
            <w:r w:rsidRPr="003A234F">
              <w:rPr>
                <w:lang w:eastAsia="en-AU"/>
              </w:rPr>
              <w:t>LIBRARY HI TECH</w:t>
            </w:r>
          </w:p>
        </w:tc>
      </w:tr>
      <w:tr w:rsidR="004F0CAF" w:rsidRPr="003A234F" w14:paraId="6A3F168C" w14:textId="77777777" w:rsidTr="00C1268A">
        <w:trPr>
          <w:trHeight w:val="20"/>
        </w:trPr>
        <w:tc>
          <w:tcPr>
            <w:tcW w:w="931" w:type="dxa"/>
            <w:shd w:val="clear" w:color="auto" w:fill="auto"/>
            <w:noWrap/>
            <w:vAlign w:val="center"/>
            <w:hideMark/>
          </w:tcPr>
          <w:p w14:paraId="1959FF99" w14:textId="77777777" w:rsidR="004F0CAF" w:rsidRPr="00C1268A" w:rsidRDefault="004F0CAF" w:rsidP="00C1268A">
            <w:pPr>
              <w:pStyle w:val="Table-Center7Boldcolumnname"/>
              <w:rPr>
                <w:b w:val="0"/>
                <w:bCs w:val="0"/>
                <w:lang w:eastAsia="en-AU"/>
              </w:rPr>
            </w:pPr>
            <w:r w:rsidRPr="00C1268A">
              <w:rPr>
                <w:b w:val="0"/>
                <w:bCs w:val="0"/>
                <w:lang w:eastAsia="en-AU"/>
              </w:rPr>
              <w:t>24</w:t>
            </w:r>
          </w:p>
        </w:tc>
        <w:tc>
          <w:tcPr>
            <w:tcW w:w="1030" w:type="dxa"/>
            <w:shd w:val="clear" w:color="auto" w:fill="auto"/>
            <w:noWrap/>
            <w:vAlign w:val="center"/>
            <w:hideMark/>
          </w:tcPr>
          <w:p w14:paraId="2CAF5B36"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5E4AFD28" w14:textId="77777777" w:rsidR="004F0CAF" w:rsidRPr="003A234F" w:rsidRDefault="004F0CAF" w:rsidP="00C1268A">
            <w:pPr>
              <w:pStyle w:val="Table-Left7"/>
              <w:rPr>
                <w:lang w:eastAsia="en-AU"/>
              </w:rPr>
            </w:pPr>
            <w:r w:rsidRPr="003A234F">
              <w:rPr>
                <w:lang w:eastAsia="en-AU"/>
              </w:rPr>
              <w:t>A LONGITUDINAL STUDY OF THE EVOLUTION OF OPINIONS ABOUT OPEN ACCESS AND ITS MAIN FEATURES: A TWITTER SENTIMENT ANALYSIS</w:t>
            </w:r>
          </w:p>
        </w:tc>
        <w:tc>
          <w:tcPr>
            <w:tcW w:w="2482" w:type="dxa"/>
            <w:shd w:val="clear" w:color="auto" w:fill="auto"/>
            <w:vAlign w:val="center"/>
            <w:hideMark/>
          </w:tcPr>
          <w:p w14:paraId="7DDEDFDD"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2AA70C1" w14:textId="77777777" w:rsidTr="00C1268A">
        <w:trPr>
          <w:trHeight w:val="20"/>
        </w:trPr>
        <w:tc>
          <w:tcPr>
            <w:tcW w:w="931" w:type="dxa"/>
            <w:shd w:val="clear" w:color="auto" w:fill="auto"/>
            <w:noWrap/>
            <w:vAlign w:val="center"/>
            <w:hideMark/>
          </w:tcPr>
          <w:p w14:paraId="1150DD0B" w14:textId="77777777" w:rsidR="004F0CAF" w:rsidRPr="00C1268A" w:rsidRDefault="004F0CAF" w:rsidP="00C1268A">
            <w:pPr>
              <w:pStyle w:val="Table-Center7Boldcolumnname"/>
              <w:rPr>
                <w:b w:val="0"/>
                <w:bCs w:val="0"/>
                <w:lang w:eastAsia="en-AU"/>
              </w:rPr>
            </w:pPr>
            <w:r w:rsidRPr="00C1268A">
              <w:rPr>
                <w:b w:val="0"/>
                <w:bCs w:val="0"/>
                <w:lang w:eastAsia="en-AU"/>
              </w:rPr>
              <w:t>25</w:t>
            </w:r>
          </w:p>
        </w:tc>
        <w:tc>
          <w:tcPr>
            <w:tcW w:w="1030" w:type="dxa"/>
            <w:shd w:val="clear" w:color="auto" w:fill="auto"/>
            <w:noWrap/>
            <w:vAlign w:val="center"/>
            <w:hideMark/>
          </w:tcPr>
          <w:p w14:paraId="663C9CDA"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E5A3754" w14:textId="77777777" w:rsidR="004F0CAF" w:rsidRPr="003A234F" w:rsidRDefault="004F0CAF" w:rsidP="00C1268A">
            <w:pPr>
              <w:pStyle w:val="Table-Left7"/>
              <w:rPr>
                <w:lang w:eastAsia="en-AU"/>
              </w:rPr>
            </w:pPr>
            <w:r w:rsidRPr="003A234F">
              <w:rPr>
                <w:lang w:eastAsia="en-AU"/>
              </w:rPr>
              <w:t>PREDICTING THE CLINICAL CITATION COUNT OF BIOMEDICAL PAPERS USING MULTILAYER PERCEPTRON NEURAL NETWORK</w:t>
            </w:r>
          </w:p>
        </w:tc>
        <w:tc>
          <w:tcPr>
            <w:tcW w:w="2482" w:type="dxa"/>
            <w:shd w:val="clear" w:color="auto" w:fill="auto"/>
            <w:vAlign w:val="center"/>
            <w:hideMark/>
          </w:tcPr>
          <w:p w14:paraId="26096D14"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51660172" w14:textId="77777777" w:rsidTr="00C1268A">
        <w:trPr>
          <w:trHeight w:val="20"/>
        </w:trPr>
        <w:tc>
          <w:tcPr>
            <w:tcW w:w="931" w:type="dxa"/>
            <w:shd w:val="clear" w:color="auto" w:fill="auto"/>
            <w:noWrap/>
            <w:vAlign w:val="center"/>
            <w:hideMark/>
          </w:tcPr>
          <w:p w14:paraId="6FB489CE" w14:textId="77777777" w:rsidR="004F0CAF" w:rsidRPr="00C1268A" w:rsidRDefault="004F0CAF" w:rsidP="00C1268A">
            <w:pPr>
              <w:pStyle w:val="Table-Center7Boldcolumnname"/>
              <w:rPr>
                <w:b w:val="0"/>
                <w:bCs w:val="0"/>
                <w:lang w:eastAsia="en-AU"/>
              </w:rPr>
            </w:pPr>
            <w:r w:rsidRPr="00C1268A">
              <w:rPr>
                <w:b w:val="0"/>
                <w:bCs w:val="0"/>
                <w:lang w:eastAsia="en-AU"/>
              </w:rPr>
              <w:t>26</w:t>
            </w:r>
          </w:p>
        </w:tc>
        <w:tc>
          <w:tcPr>
            <w:tcW w:w="1030" w:type="dxa"/>
            <w:shd w:val="clear" w:color="auto" w:fill="auto"/>
            <w:noWrap/>
            <w:vAlign w:val="center"/>
            <w:hideMark/>
          </w:tcPr>
          <w:p w14:paraId="7C17A10A"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189EA8E" w14:textId="77777777" w:rsidR="004F0CAF" w:rsidRPr="003A234F" w:rsidRDefault="004F0CAF" w:rsidP="00C1268A">
            <w:pPr>
              <w:pStyle w:val="Table-Left7"/>
              <w:rPr>
                <w:lang w:eastAsia="en-AU"/>
              </w:rPr>
            </w:pPr>
            <w:r w:rsidRPr="003A234F">
              <w:rPr>
                <w:lang w:eastAsia="en-AU"/>
              </w:rPr>
              <w:t>THE SCIENTIFIC PRODUCTIONS IN IRANIAN BIOMEDICAL ETHICS: A COMBINED STUDY OF BIBLIOMETRICS AND SOCIAL NETWORK ANALYSIS</w:t>
            </w:r>
          </w:p>
        </w:tc>
        <w:tc>
          <w:tcPr>
            <w:tcW w:w="2482" w:type="dxa"/>
            <w:shd w:val="clear" w:color="auto" w:fill="auto"/>
            <w:vAlign w:val="center"/>
            <w:hideMark/>
          </w:tcPr>
          <w:p w14:paraId="12F80F0C" w14:textId="77777777" w:rsidR="004F0CAF" w:rsidRPr="003A234F" w:rsidRDefault="004F0CAF" w:rsidP="00C1268A">
            <w:pPr>
              <w:pStyle w:val="Table-Left7"/>
              <w:rPr>
                <w:lang w:eastAsia="en-AU"/>
              </w:rPr>
            </w:pPr>
            <w:r w:rsidRPr="003A234F">
              <w:rPr>
                <w:lang w:eastAsia="en-AU"/>
              </w:rPr>
              <w:t>DEVELOPING WORLD BIOETHICS</w:t>
            </w:r>
          </w:p>
        </w:tc>
      </w:tr>
      <w:tr w:rsidR="004F0CAF" w:rsidRPr="003A234F" w14:paraId="206BE3E1" w14:textId="77777777" w:rsidTr="00C1268A">
        <w:trPr>
          <w:trHeight w:val="20"/>
        </w:trPr>
        <w:tc>
          <w:tcPr>
            <w:tcW w:w="931" w:type="dxa"/>
            <w:shd w:val="clear" w:color="auto" w:fill="auto"/>
            <w:noWrap/>
            <w:vAlign w:val="center"/>
            <w:hideMark/>
          </w:tcPr>
          <w:p w14:paraId="51525432" w14:textId="77777777" w:rsidR="004F0CAF" w:rsidRPr="00C1268A" w:rsidRDefault="004F0CAF" w:rsidP="00C1268A">
            <w:pPr>
              <w:pStyle w:val="Table-Center7Boldcolumnname"/>
              <w:rPr>
                <w:b w:val="0"/>
                <w:bCs w:val="0"/>
                <w:lang w:eastAsia="en-AU"/>
              </w:rPr>
            </w:pPr>
            <w:r w:rsidRPr="00C1268A">
              <w:rPr>
                <w:b w:val="0"/>
                <w:bCs w:val="0"/>
                <w:lang w:eastAsia="en-AU"/>
              </w:rPr>
              <w:t>27</w:t>
            </w:r>
          </w:p>
        </w:tc>
        <w:tc>
          <w:tcPr>
            <w:tcW w:w="1030" w:type="dxa"/>
            <w:shd w:val="clear" w:color="auto" w:fill="auto"/>
            <w:noWrap/>
            <w:vAlign w:val="center"/>
            <w:hideMark/>
          </w:tcPr>
          <w:p w14:paraId="5E74DD93"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4654152" w14:textId="77777777" w:rsidR="004F0CAF" w:rsidRPr="003A234F" w:rsidRDefault="004F0CAF" w:rsidP="00C1268A">
            <w:pPr>
              <w:pStyle w:val="Table-Left7"/>
              <w:rPr>
                <w:lang w:eastAsia="en-AU"/>
              </w:rPr>
            </w:pPr>
            <w:r w:rsidRPr="003A234F">
              <w:rPr>
                <w:lang w:eastAsia="en-AU"/>
              </w:rPr>
              <w:t>A NOVEL FRAMEWORK OF KNOWLEDGE TRANSFER SYSTEM FOR CONSTRUCTION PROJECTS BASED ON KNOWLEDGE GRAPH AND TRANSFER LEARNING</w:t>
            </w:r>
          </w:p>
        </w:tc>
        <w:tc>
          <w:tcPr>
            <w:tcW w:w="2482" w:type="dxa"/>
            <w:shd w:val="clear" w:color="auto" w:fill="auto"/>
            <w:vAlign w:val="center"/>
            <w:hideMark/>
          </w:tcPr>
          <w:p w14:paraId="7B87B65C" w14:textId="77777777" w:rsidR="004F0CAF" w:rsidRPr="003A234F" w:rsidRDefault="004F0CAF" w:rsidP="00C1268A">
            <w:pPr>
              <w:pStyle w:val="Table-Left7"/>
              <w:rPr>
                <w:lang w:eastAsia="en-AU"/>
              </w:rPr>
            </w:pPr>
            <w:r w:rsidRPr="003A234F">
              <w:rPr>
                <w:lang w:eastAsia="en-AU"/>
              </w:rPr>
              <w:t>EXPERT SYSTEMS WITH APPLICATIONS</w:t>
            </w:r>
          </w:p>
        </w:tc>
      </w:tr>
      <w:tr w:rsidR="004F0CAF" w:rsidRPr="003A234F" w14:paraId="10C2AA54" w14:textId="77777777" w:rsidTr="00C1268A">
        <w:trPr>
          <w:trHeight w:val="20"/>
        </w:trPr>
        <w:tc>
          <w:tcPr>
            <w:tcW w:w="931" w:type="dxa"/>
            <w:shd w:val="clear" w:color="auto" w:fill="auto"/>
            <w:noWrap/>
            <w:vAlign w:val="center"/>
            <w:hideMark/>
          </w:tcPr>
          <w:p w14:paraId="6611FD56" w14:textId="77777777" w:rsidR="004F0CAF" w:rsidRPr="00C1268A" w:rsidRDefault="004F0CAF" w:rsidP="00C1268A">
            <w:pPr>
              <w:pStyle w:val="Table-Center7Boldcolumnname"/>
              <w:rPr>
                <w:b w:val="0"/>
                <w:bCs w:val="0"/>
                <w:lang w:eastAsia="en-AU"/>
              </w:rPr>
            </w:pPr>
            <w:r w:rsidRPr="00C1268A">
              <w:rPr>
                <w:b w:val="0"/>
                <w:bCs w:val="0"/>
                <w:lang w:eastAsia="en-AU"/>
              </w:rPr>
              <w:t>28</w:t>
            </w:r>
          </w:p>
        </w:tc>
        <w:tc>
          <w:tcPr>
            <w:tcW w:w="1030" w:type="dxa"/>
            <w:shd w:val="clear" w:color="auto" w:fill="auto"/>
            <w:noWrap/>
            <w:vAlign w:val="center"/>
            <w:hideMark/>
          </w:tcPr>
          <w:p w14:paraId="5B30BAD6"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77C8179" w14:textId="77777777" w:rsidR="004F0CAF" w:rsidRPr="003A234F" w:rsidRDefault="004F0CAF" w:rsidP="00C1268A">
            <w:pPr>
              <w:pStyle w:val="Table-Left7"/>
              <w:rPr>
                <w:lang w:eastAsia="en-AU"/>
              </w:rPr>
            </w:pPr>
            <w:r w:rsidRPr="003A234F">
              <w:rPr>
                <w:lang w:eastAsia="en-AU"/>
              </w:rPr>
              <w:t>AN EFFECTIVE KNOWLEDGE TRANSFER METHOD BASED ON SEMI-SUPERVISED LEARNING FOR EVOLUTIONARY OPTIMIZATION</w:t>
            </w:r>
          </w:p>
        </w:tc>
        <w:tc>
          <w:tcPr>
            <w:tcW w:w="2482" w:type="dxa"/>
            <w:shd w:val="clear" w:color="auto" w:fill="auto"/>
            <w:vAlign w:val="center"/>
            <w:hideMark/>
          </w:tcPr>
          <w:p w14:paraId="7E800813" w14:textId="77777777" w:rsidR="004F0CAF" w:rsidRPr="003A234F" w:rsidRDefault="004F0CAF" w:rsidP="00C1268A">
            <w:pPr>
              <w:pStyle w:val="Table-Left7"/>
              <w:rPr>
                <w:lang w:eastAsia="en-AU"/>
              </w:rPr>
            </w:pPr>
            <w:r w:rsidRPr="003A234F">
              <w:rPr>
                <w:lang w:eastAsia="en-AU"/>
              </w:rPr>
              <w:t>INFORMATION SCIENCES</w:t>
            </w:r>
          </w:p>
        </w:tc>
      </w:tr>
      <w:tr w:rsidR="004F0CAF" w:rsidRPr="003A234F" w14:paraId="1006D2B0" w14:textId="77777777" w:rsidTr="00C1268A">
        <w:trPr>
          <w:trHeight w:val="20"/>
        </w:trPr>
        <w:tc>
          <w:tcPr>
            <w:tcW w:w="931" w:type="dxa"/>
            <w:shd w:val="clear" w:color="auto" w:fill="auto"/>
            <w:noWrap/>
            <w:vAlign w:val="center"/>
            <w:hideMark/>
          </w:tcPr>
          <w:p w14:paraId="170D21E0" w14:textId="77777777" w:rsidR="004F0CAF" w:rsidRPr="00C1268A" w:rsidRDefault="004F0CAF" w:rsidP="00C1268A">
            <w:pPr>
              <w:pStyle w:val="Table-Center7Boldcolumnname"/>
              <w:rPr>
                <w:b w:val="0"/>
                <w:bCs w:val="0"/>
                <w:lang w:eastAsia="en-AU"/>
              </w:rPr>
            </w:pPr>
            <w:r w:rsidRPr="00C1268A">
              <w:rPr>
                <w:b w:val="0"/>
                <w:bCs w:val="0"/>
                <w:lang w:eastAsia="en-AU"/>
              </w:rPr>
              <w:t>29</w:t>
            </w:r>
          </w:p>
        </w:tc>
        <w:tc>
          <w:tcPr>
            <w:tcW w:w="1030" w:type="dxa"/>
            <w:shd w:val="clear" w:color="auto" w:fill="auto"/>
            <w:noWrap/>
            <w:vAlign w:val="center"/>
            <w:hideMark/>
          </w:tcPr>
          <w:p w14:paraId="6DD93B2E"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1C04561" w14:textId="77777777" w:rsidR="004F0CAF" w:rsidRPr="003A234F" w:rsidRDefault="004F0CAF" w:rsidP="00C1268A">
            <w:pPr>
              <w:pStyle w:val="Table-Left7"/>
              <w:rPr>
                <w:lang w:eastAsia="en-AU"/>
              </w:rPr>
            </w:pPr>
            <w:r w:rsidRPr="003A234F">
              <w:rPr>
                <w:lang w:eastAsia="en-AU"/>
              </w:rPr>
              <w:t>A COMPARATIVE ANALYSIS OF LOCAL SIMILARITY METRICS AND MACHINE LEARNING APPROACHES: APPLICATION TO LINK PREDICTION IN AUTHOR CITATION NETWORKS</w:t>
            </w:r>
          </w:p>
        </w:tc>
        <w:tc>
          <w:tcPr>
            <w:tcW w:w="2482" w:type="dxa"/>
            <w:shd w:val="clear" w:color="auto" w:fill="auto"/>
            <w:vAlign w:val="center"/>
            <w:hideMark/>
          </w:tcPr>
          <w:p w14:paraId="083262D9" w14:textId="77777777" w:rsidR="004F0CAF" w:rsidRPr="003A234F" w:rsidRDefault="004F0CAF" w:rsidP="00C1268A">
            <w:pPr>
              <w:pStyle w:val="Table-Left7"/>
              <w:rPr>
                <w:lang w:eastAsia="en-AU"/>
              </w:rPr>
            </w:pPr>
            <w:r w:rsidRPr="003A234F">
              <w:rPr>
                <w:lang w:eastAsia="en-AU"/>
              </w:rPr>
              <w:t>SCIENTOMETRICS</w:t>
            </w:r>
          </w:p>
        </w:tc>
      </w:tr>
      <w:tr w:rsidR="004F0CAF" w:rsidRPr="003A234F" w14:paraId="7D5CCE74" w14:textId="77777777" w:rsidTr="00C1268A">
        <w:trPr>
          <w:trHeight w:val="20"/>
        </w:trPr>
        <w:tc>
          <w:tcPr>
            <w:tcW w:w="931" w:type="dxa"/>
            <w:shd w:val="clear" w:color="auto" w:fill="auto"/>
            <w:noWrap/>
            <w:vAlign w:val="center"/>
            <w:hideMark/>
          </w:tcPr>
          <w:p w14:paraId="70CD51B9" w14:textId="77777777" w:rsidR="004F0CAF" w:rsidRPr="00C1268A" w:rsidRDefault="004F0CAF" w:rsidP="00C1268A">
            <w:pPr>
              <w:pStyle w:val="Table-Center7Boldcolumnname"/>
              <w:rPr>
                <w:b w:val="0"/>
                <w:bCs w:val="0"/>
                <w:lang w:eastAsia="en-AU"/>
              </w:rPr>
            </w:pPr>
            <w:r w:rsidRPr="00C1268A">
              <w:rPr>
                <w:b w:val="0"/>
                <w:bCs w:val="0"/>
                <w:lang w:eastAsia="en-AU"/>
              </w:rPr>
              <w:t>30</w:t>
            </w:r>
          </w:p>
        </w:tc>
        <w:tc>
          <w:tcPr>
            <w:tcW w:w="1030" w:type="dxa"/>
            <w:shd w:val="clear" w:color="auto" w:fill="auto"/>
            <w:noWrap/>
            <w:vAlign w:val="center"/>
            <w:hideMark/>
          </w:tcPr>
          <w:p w14:paraId="0FC5115C"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637A04F" w14:textId="77777777" w:rsidR="004F0CAF" w:rsidRPr="003A234F" w:rsidRDefault="004F0CAF" w:rsidP="00C1268A">
            <w:pPr>
              <w:pStyle w:val="Table-Left7"/>
              <w:rPr>
                <w:lang w:eastAsia="en-AU"/>
              </w:rPr>
            </w:pPr>
            <w:r w:rsidRPr="003A234F">
              <w:rPr>
                <w:lang w:eastAsia="en-AU"/>
              </w:rPr>
              <w:t>HOW DOES AUTHOR AFFILIATION AFFECT PREPRINT CITATION COUNT? ANALYZING CITATION BIAS AT THE INSTITUTION AND COUNTRY LEVEL</w:t>
            </w:r>
          </w:p>
        </w:tc>
        <w:tc>
          <w:tcPr>
            <w:tcW w:w="2482" w:type="dxa"/>
            <w:shd w:val="clear" w:color="auto" w:fill="auto"/>
            <w:vAlign w:val="center"/>
            <w:hideMark/>
          </w:tcPr>
          <w:p w14:paraId="6F0DBEC7" w14:textId="77777777" w:rsidR="004F0CAF" w:rsidRPr="003A234F" w:rsidRDefault="004F0CAF" w:rsidP="00C1268A">
            <w:pPr>
              <w:pStyle w:val="Table-Left7"/>
              <w:rPr>
                <w:lang w:eastAsia="en-AU"/>
              </w:rPr>
            </w:pPr>
            <w:r w:rsidRPr="003A234F">
              <w:rPr>
                <w:lang w:eastAsia="en-AU"/>
              </w:rPr>
              <w:t>PROCEEDINGS OF THE ACM/IEEE JOINT CONFERENCE ON DIGITAL LIBRARIES</w:t>
            </w:r>
          </w:p>
        </w:tc>
      </w:tr>
      <w:tr w:rsidR="004F0CAF" w:rsidRPr="003A234F" w14:paraId="134C3295" w14:textId="77777777" w:rsidTr="00C1268A">
        <w:trPr>
          <w:trHeight w:val="20"/>
        </w:trPr>
        <w:tc>
          <w:tcPr>
            <w:tcW w:w="931" w:type="dxa"/>
            <w:shd w:val="clear" w:color="auto" w:fill="auto"/>
            <w:noWrap/>
            <w:vAlign w:val="center"/>
            <w:hideMark/>
          </w:tcPr>
          <w:p w14:paraId="6C692336" w14:textId="77777777" w:rsidR="004F0CAF" w:rsidRPr="00C1268A" w:rsidRDefault="004F0CAF" w:rsidP="00C1268A">
            <w:pPr>
              <w:pStyle w:val="Table-Center7Boldcolumnname"/>
              <w:rPr>
                <w:b w:val="0"/>
                <w:bCs w:val="0"/>
                <w:lang w:eastAsia="en-AU"/>
              </w:rPr>
            </w:pPr>
            <w:r w:rsidRPr="00C1268A">
              <w:rPr>
                <w:b w:val="0"/>
                <w:bCs w:val="0"/>
                <w:lang w:eastAsia="en-AU"/>
              </w:rPr>
              <w:t>31</w:t>
            </w:r>
          </w:p>
        </w:tc>
        <w:tc>
          <w:tcPr>
            <w:tcW w:w="1030" w:type="dxa"/>
            <w:shd w:val="clear" w:color="auto" w:fill="auto"/>
            <w:noWrap/>
            <w:vAlign w:val="center"/>
            <w:hideMark/>
          </w:tcPr>
          <w:p w14:paraId="1878BE30"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B24FCBE" w14:textId="77777777" w:rsidR="004F0CAF" w:rsidRPr="003A234F" w:rsidRDefault="004F0CAF" w:rsidP="00C1268A">
            <w:pPr>
              <w:pStyle w:val="Table-Left7"/>
              <w:rPr>
                <w:lang w:eastAsia="en-AU"/>
              </w:rPr>
            </w:pPr>
            <w:r w:rsidRPr="003A234F">
              <w:rPr>
                <w:lang w:eastAsia="en-AU"/>
              </w:rPr>
              <w:t>A MACHINE LEARNING FRAMEWORK FOR DISCOVERY AND ENRICHMENT OF METAGENOMICS METADATA FROM OPEN ACCESS PUBLICATIONS</w:t>
            </w:r>
          </w:p>
        </w:tc>
        <w:tc>
          <w:tcPr>
            <w:tcW w:w="2482" w:type="dxa"/>
            <w:shd w:val="clear" w:color="auto" w:fill="auto"/>
            <w:vAlign w:val="center"/>
            <w:hideMark/>
          </w:tcPr>
          <w:p w14:paraId="050105E7" w14:textId="77777777" w:rsidR="004F0CAF" w:rsidRPr="003A234F" w:rsidRDefault="004F0CAF" w:rsidP="00C1268A">
            <w:pPr>
              <w:pStyle w:val="Table-Left7"/>
              <w:rPr>
                <w:lang w:eastAsia="en-AU"/>
              </w:rPr>
            </w:pPr>
            <w:r w:rsidRPr="003A234F">
              <w:rPr>
                <w:lang w:eastAsia="en-AU"/>
              </w:rPr>
              <w:t>GIGASCIENCE</w:t>
            </w:r>
          </w:p>
        </w:tc>
      </w:tr>
      <w:tr w:rsidR="004F0CAF" w:rsidRPr="003A234F" w14:paraId="2E4ED631" w14:textId="77777777" w:rsidTr="00C1268A">
        <w:trPr>
          <w:trHeight w:val="20"/>
        </w:trPr>
        <w:tc>
          <w:tcPr>
            <w:tcW w:w="931" w:type="dxa"/>
            <w:shd w:val="clear" w:color="auto" w:fill="auto"/>
            <w:noWrap/>
            <w:vAlign w:val="center"/>
            <w:hideMark/>
          </w:tcPr>
          <w:p w14:paraId="6D3D326D" w14:textId="77777777" w:rsidR="004F0CAF" w:rsidRPr="00C1268A" w:rsidRDefault="004F0CAF" w:rsidP="00C1268A">
            <w:pPr>
              <w:pStyle w:val="Table-Center7Boldcolumnname"/>
              <w:rPr>
                <w:b w:val="0"/>
                <w:bCs w:val="0"/>
                <w:lang w:eastAsia="en-AU"/>
              </w:rPr>
            </w:pPr>
            <w:r w:rsidRPr="00C1268A">
              <w:rPr>
                <w:b w:val="0"/>
                <w:bCs w:val="0"/>
                <w:lang w:eastAsia="en-AU"/>
              </w:rPr>
              <w:t>32</w:t>
            </w:r>
          </w:p>
        </w:tc>
        <w:tc>
          <w:tcPr>
            <w:tcW w:w="1030" w:type="dxa"/>
            <w:shd w:val="clear" w:color="auto" w:fill="auto"/>
            <w:noWrap/>
            <w:vAlign w:val="center"/>
            <w:hideMark/>
          </w:tcPr>
          <w:p w14:paraId="5FC4778E"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0F2B7B73" w14:textId="77777777" w:rsidR="004F0CAF" w:rsidRPr="003A234F" w:rsidRDefault="004F0CAF" w:rsidP="00C1268A">
            <w:pPr>
              <w:pStyle w:val="Table-Left7"/>
              <w:rPr>
                <w:lang w:eastAsia="en-AU"/>
              </w:rPr>
            </w:pPr>
            <w:r w:rsidRPr="003A234F">
              <w:rPr>
                <w:lang w:eastAsia="en-AU"/>
              </w:rPr>
              <w:t>EVOLUTIONS AND TRENDS OF ARTIFICIAL INTELLIGENCE (AI): RESEARCH, OUTPUT, INFLUENCE AND COMPETITION</w:t>
            </w:r>
          </w:p>
        </w:tc>
        <w:tc>
          <w:tcPr>
            <w:tcW w:w="2482" w:type="dxa"/>
            <w:shd w:val="clear" w:color="auto" w:fill="auto"/>
            <w:vAlign w:val="center"/>
            <w:hideMark/>
          </w:tcPr>
          <w:p w14:paraId="122B9DBB" w14:textId="77777777" w:rsidR="004F0CAF" w:rsidRPr="003A234F" w:rsidRDefault="004F0CAF" w:rsidP="00C1268A">
            <w:pPr>
              <w:pStyle w:val="Table-Left7"/>
              <w:rPr>
                <w:lang w:eastAsia="en-AU"/>
              </w:rPr>
            </w:pPr>
            <w:r w:rsidRPr="003A234F">
              <w:rPr>
                <w:lang w:eastAsia="en-AU"/>
              </w:rPr>
              <w:t>LIBRARY HI TECH</w:t>
            </w:r>
          </w:p>
        </w:tc>
      </w:tr>
      <w:tr w:rsidR="004F0CAF" w:rsidRPr="003A234F" w14:paraId="08DE0B84" w14:textId="77777777" w:rsidTr="00C1268A">
        <w:trPr>
          <w:trHeight w:val="20"/>
        </w:trPr>
        <w:tc>
          <w:tcPr>
            <w:tcW w:w="931" w:type="dxa"/>
            <w:shd w:val="clear" w:color="auto" w:fill="auto"/>
            <w:noWrap/>
            <w:vAlign w:val="center"/>
            <w:hideMark/>
          </w:tcPr>
          <w:p w14:paraId="217BE5AD" w14:textId="77777777" w:rsidR="004F0CAF" w:rsidRPr="00C1268A" w:rsidRDefault="004F0CAF" w:rsidP="00C1268A">
            <w:pPr>
              <w:pStyle w:val="Table-Center7Boldcolumnname"/>
              <w:rPr>
                <w:b w:val="0"/>
                <w:bCs w:val="0"/>
                <w:lang w:eastAsia="en-AU"/>
              </w:rPr>
            </w:pPr>
            <w:r w:rsidRPr="00C1268A">
              <w:rPr>
                <w:b w:val="0"/>
                <w:bCs w:val="0"/>
                <w:lang w:eastAsia="en-AU"/>
              </w:rPr>
              <w:t>33</w:t>
            </w:r>
          </w:p>
        </w:tc>
        <w:tc>
          <w:tcPr>
            <w:tcW w:w="1030" w:type="dxa"/>
            <w:shd w:val="clear" w:color="auto" w:fill="auto"/>
            <w:noWrap/>
            <w:vAlign w:val="center"/>
            <w:hideMark/>
          </w:tcPr>
          <w:p w14:paraId="2926E974"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54D6C52E" w14:textId="77777777" w:rsidR="004F0CAF" w:rsidRPr="003A234F" w:rsidRDefault="004F0CAF" w:rsidP="00C1268A">
            <w:pPr>
              <w:pStyle w:val="Table-Left7"/>
              <w:rPr>
                <w:lang w:eastAsia="en-AU"/>
              </w:rPr>
            </w:pPr>
            <w:r w:rsidRPr="003A234F">
              <w:rPr>
                <w:lang w:eastAsia="en-AU"/>
              </w:rPr>
              <w:t>RECYCLING BEHAVIOUR: MAPPING KNOWLEDGE DOMAIN THROUGH BIBLIOMETRICS AND TEXT MINING</w:t>
            </w:r>
          </w:p>
        </w:tc>
        <w:tc>
          <w:tcPr>
            <w:tcW w:w="2482" w:type="dxa"/>
            <w:shd w:val="clear" w:color="auto" w:fill="auto"/>
            <w:vAlign w:val="center"/>
            <w:hideMark/>
          </w:tcPr>
          <w:p w14:paraId="4E575ED6" w14:textId="77777777" w:rsidR="004F0CAF" w:rsidRPr="003A234F" w:rsidRDefault="004F0CAF" w:rsidP="00C1268A">
            <w:pPr>
              <w:pStyle w:val="Table-Left7"/>
              <w:rPr>
                <w:lang w:eastAsia="en-AU"/>
              </w:rPr>
            </w:pPr>
            <w:r w:rsidRPr="003A234F">
              <w:rPr>
                <w:lang w:eastAsia="en-AU"/>
              </w:rPr>
              <w:t>JOURNAL OF ENVIRONMENTAL MANAGEMENT</w:t>
            </w:r>
          </w:p>
        </w:tc>
      </w:tr>
      <w:tr w:rsidR="004F0CAF" w:rsidRPr="003A234F" w14:paraId="07C67CAE" w14:textId="77777777" w:rsidTr="00C1268A">
        <w:trPr>
          <w:trHeight w:val="20"/>
        </w:trPr>
        <w:tc>
          <w:tcPr>
            <w:tcW w:w="931" w:type="dxa"/>
            <w:shd w:val="clear" w:color="auto" w:fill="auto"/>
            <w:noWrap/>
            <w:vAlign w:val="center"/>
            <w:hideMark/>
          </w:tcPr>
          <w:p w14:paraId="496C7D47" w14:textId="77777777" w:rsidR="004F0CAF" w:rsidRPr="00C1268A" w:rsidRDefault="004F0CAF" w:rsidP="00C1268A">
            <w:pPr>
              <w:pStyle w:val="Table-Center7Boldcolumnname"/>
              <w:rPr>
                <w:b w:val="0"/>
                <w:bCs w:val="0"/>
                <w:lang w:eastAsia="en-AU"/>
              </w:rPr>
            </w:pPr>
            <w:r w:rsidRPr="00C1268A">
              <w:rPr>
                <w:b w:val="0"/>
                <w:bCs w:val="0"/>
                <w:lang w:eastAsia="en-AU"/>
              </w:rPr>
              <w:t>34</w:t>
            </w:r>
          </w:p>
        </w:tc>
        <w:tc>
          <w:tcPr>
            <w:tcW w:w="1030" w:type="dxa"/>
            <w:shd w:val="clear" w:color="auto" w:fill="auto"/>
            <w:noWrap/>
            <w:vAlign w:val="center"/>
            <w:hideMark/>
          </w:tcPr>
          <w:p w14:paraId="620EDAB7"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EE99B15" w14:textId="77777777" w:rsidR="004F0CAF" w:rsidRPr="003A234F" w:rsidRDefault="004F0CAF" w:rsidP="00C1268A">
            <w:pPr>
              <w:pStyle w:val="Table-Left7"/>
              <w:rPr>
                <w:lang w:eastAsia="en-AU"/>
              </w:rPr>
            </w:pPr>
            <w:r w:rsidRPr="003A234F">
              <w:rPr>
                <w:lang w:eastAsia="en-AU"/>
              </w:rPr>
              <w:t>RESEARCH OUTPUT OF ARTIFICIAL INTELLIGENCE IN ARRHYTHMIA FROM 2004 TO 2021: A BIBLIOMETRIC ANALYSIS</w:t>
            </w:r>
          </w:p>
        </w:tc>
        <w:tc>
          <w:tcPr>
            <w:tcW w:w="2482" w:type="dxa"/>
            <w:shd w:val="clear" w:color="auto" w:fill="auto"/>
            <w:vAlign w:val="center"/>
            <w:hideMark/>
          </w:tcPr>
          <w:p w14:paraId="12EF7775" w14:textId="77777777" w:rsidR="004F0CAF" w:rsidRPr="003A234F" w:rsidRDefault="004F0CAF" w:rsidP="00C1268A">
            <w:pPr>
              <w:pStyle w:val="Table-Left7"/>
              <w:rPr>
                <w:lang w:eastAsia="en-AU"/>
              </w:rPr>
            </w:pPr>
            <w:r w:rsidRPr="003A234F">
              <w:rPr>
                <w:lang w:eastAsia="en-AU"/>
              </w:rPr>
              <w:t>JOURNAL OF THORACIC DISEASE</w:t>
            </w:r>
          </w:p>
        </w:tc>
      </w:tr>
      <w:tr w:rsidR="004F0CAF" w:rsidRPr="003A234F" w14:paraId="676E4C43" w14:textId="77777777" w:rsidTr="00C1268A">
        <w:trPr>
          <w:trHeight w:val="20"/>
        </w:trPr>
        <w:tc>
          <w:tcPr>
            <w:tcW w:w="931" w:type="dxa"/>
            <w:shd w:val="clear" w:color="auto" w:fill="auto"/>
            <w:noWrap/>
            <w:vAlign w:val="center"/>
            <w:hideMark/>
          </w:tcPr>
          <w:p w14:paraId="64A9C306" w14:textId="77777777" w:rsidR="004F0CAF" w:rsidRPr="00C1268A" w:rsidRDefault="004F0CAF" w:rsidP="00C1268A">
            <w:pPr>
              <w:pStyle w:val="Table-Center7Boldcolumnname"/>
              <w:rPr>
                <w:b w:val="0"/>
                <w:bCs w:val="0"/>
                <w:lang w:eastAsia="en-AU"/>
              </w:rPr>
            </w:pPr>
            <w:r w:rsidRPr="00C1268A">
              <w:rPr>
                <w:b w:val="0"/>
                <w:bCs w:val="0"/>
                <w:lang w:eastAsia="en-AU"/>
              </w:rPr>
              <w:t>35</w:t>
            </w:r>
          </w:p>
        </w:tc>
        <w:tc>
          <w:tcPr>
            <w:tcW w:w="1030" w:type="dxa"/>
            <w:shd w:val="clear" w:color="auto" w:fill="auto"/>
            <w:noWrap/>
            <w:vAlign w:val="center"/>
            <w:hideMark/>
          </w:tcPr>
          <w:p w14:paraId="5FABB6A3"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598A75E9" w14:textId="77777777" w:rsidR="004F0CAF" w:rsidRPr="003A234F" w:rsidRDefault="004F0CAF" w:rsidP="00C1268A">
            <w:pPr>
              <w:pStyle w:val="Table-Left7"/>
              <w:rPr>
                <w:lang w:eastAsia="en-AU"/>
              </w:rPr>
            </w:pPr>
            <w:r w:rsidRPr="003A234F">
              <w:rPr>
                <w:lang w:eastAsia="en-AU"/>
              </w:rPr>
              <w:t>ASSESSMENT OF THE HISTORY AND TRENDS OF “THE JOURNAL OF INTELLECTUAL CAPITAL”: A BIBLIOMETRICS, ALTMETRICS AND TEXT MINING ANALYSIS</w:t>
            </w:r>
          </w:p>
        </w:tc>
        <w:tc>
          <w:tcPr>
            <w:tcW w:w="2482" w:type="dxa"/>
            <w:shd w:val="clear" w:color="auto" w:fill="auto"/>
            <w:vAlign w:val="center"/>
            <w:hideMark/>
          </w:tcPr>
          <w:p w14:paraId="2FDA5EA9" w14:textId="77777777" w:rsidR="004F0CAF" w:rsidRPr="003A234F" w:rsidRDefault="004F0CAF" w:rsidP="00C1268A">
            <w:pPr>
              <w:pStyle w:val="Table-Left7"/>
              <w:rPr>
                <w:lang w:eastAsia="en-AU"/>
              </w:rPr>
            </w:pPr>
            <w:r w:rsidRPr="003A234F">
              <w:rPr>
                <w:lang w:eastAsia="en-AU"/>
              </w:rPr>
              <w:t>JOURNAL OF INTELLECTUAL CAPITAL</w:t>
            </w:r>
          </w:p>
        </w:tc>
      </w:tr>
      <w:tr w:rsidR="004F0CAF" w:rsidRPr="003A234F" w14:paraId="2540C541" w14:textId="77777777" w:rsidTr="00C1268A">
        <w:trPr>
          <w:trHeight w:val="20"/>
        </w:trPr>
        <w:tc>
          <w:tcPr>
            <w:tcW w:w="931" w:type="dxa"/>
            <w:shd w:val="clear" w:color="auto" w:fill="auto"/>
            <w:noWrap/>
            <w:vAlign w:val="center"/>
            <w:hideMark/>
          </w:tcPr>
          <w:p w14:paraId="0D70A280" w14:textId="77777777" w:rsidR="004F0CAF" w:rsidRPr="00C1268A" w:rsidRDefault="004F0CAF" w:rsidP="00C1268A">
            <w:pPr>
              <w:pStyle w:val="Table-Center7Boldcolumnname"/>
              <w:rPr>
                <w:b w:val="0"/>
                <w:bCs w:val="0"/>
                <w:lang w:eastAsia="en-AU"/>
              </w:rPr>
            </w:pPr>
            <w:r w:rsidRPr="00C1268A">
              <w:rPr>
                <w:b w:val="0"/>
                <w:bCs w:val="0"/>
                <w:lang w:eastAsia="en-AU"/>
              </w:rPr>
              <w:t>36</w:t>
            </w:r>
          </w:p>
        </w:tc>
        <w:tc>
          <w:tcPr>
            <w:tcW w:w="1030" w:type="dxa"/>
            <w:shd w:val="clear" w:color="auto" w:fill="auto"/>
            <w:noWrap/>
            <w:vAlign w:val="center"/>
            <w:hideMark/>
          </w:tcPr>
          <w:p w14:paraId="3516BB27"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41698EA" w14:textId="77777777" w:rsidR="004F0CAF" w:rsidRPr="003A234F" w:rsidRDefault="004F0CAF" w:rsidP="00C1268A">
            <w:pPr>
              <w:pStyle w:val="Table-Left7"/>
              <w:rPr>
                <w:lang w:eastAsia="en-AU"/>
              </w:rPr>
            </w:pPr>
            <w:r w:rsidRPr="003A234F">
              <w:rPr>
                <w:lang w:eastAsia="en-AU"/>
              </w:rPr>
              <w:t>USING AI-SPEDIA TO STUDY SAUDI UNIVERSITIES' RESEARCH OUTPUTS IN THE ARTIFICIAL INTELLIGENCE FIELD</w:t>
            </w:r>
          </w:p>
        </w:tc>
        <w:tc>
          <w:tcPr>
            <w:tcW w:w="2482" w:type="dxa"/>
            <w:shd w:val="clear" w:color="auto" w:fill="auto"/>
            <w:vAlign w:val="center"/>
            <w:hideMark/>
          </w:tcPr>
          <w:p w14:paraId="31F5295E" w14:textId="77777777" w:rsidR="004F0CAF" w:rsidRPr="003A234F" w:rsidRDefault="004F0CAF" w:rsidP="00C1268A">
            <w:pPr>
              <w:pStyle w:val="Table-Left7"/>
              <w:rPr>
                <w:lang w:eastAsia="en-AU"/>
              </w:rPr>
            </w:pPr>
            <w:r w:rsidRPr="003A234F">
              <w:rPr>
                <w:lang w:eastAsia="en-AU"/>
              </w:rPr>
              <w:t>PROCEEDINGS OF 2022 5TH NATIONAL CONFERENCE OF SAUDI COMPUTERS COLLEGES, NCCC 2022</w:t>
            </w:r>
          </w:p>
        </w:tc>
      </w:tr>
      <w:tr w:rsidR="004F0CAF" w:rsidRPr="003A234F" w14:paraId="13DE0CF4" w14:textId="77777777" w:rsidTr="00C1268A">
        <w:trPr>
          <w:trHeight w:val="20"/>
        </w:trPr>
        <w:tc>
          <w:tcPr>
            <w:tcW w:w="931" w:type="dxa"/>
            <w:shd w:val="clear" w:color="auto" w:fill="auto"/>
            <w:noWrap/>
            <w:vAlign w:val="center"/>
            <w:hideMark/>
          </w:tcPr>
          <w:p w14:paraId="40DC1ABE" w14:textId="77777777" w:rsidR="004F0CAF" w:rsidRPr="00C1268A" w:rsidRDefault="004F0CAF" w:rsidP="00C1268A">
            <w:pPr>
              <w:pStyle w:val="Table-Center7Boldcolumnname"/>
              <w:rPr>
                <w:b w:val="0"/>
                <w:bCs w:val="0"/>
                <w:lang w:eastAsia="en-AU"/>
              </w:rPr>
            </w:pPr>
            <w:r w:rsidRPr="00C1268A">
              <w:rPr>
                <w:b w:val="0"/>
                <w:bCs w:val="0"/>
                <w:lang w:eastAsia="en-AU"/>
              </w:rPr>
              <w:t>37</w:t>
            </w:r>
          </w:p>
        </w:tc>
        <w:tc>
          <w:tcPr>
            <w:tcW w:w="1030" w:type="dxa"/>
            <w:shd w:val="clear" w:color="auto" w:fill="auto"/>
            <w:noWrap/>
            <w:vAlign w:val="center"/>
            <w:hideMark/>
          </w:tcPr>
          <w:p w14:paraId="56FAB37A"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AC441F5" w14:textId="77777777" w:rsidR="004F0CAF" w:rsidRPr="003A234F" w:rsidRDefault="004F0CAF" w:rsidP="00C1268A">
            <w:pPr>
              <w:pStyle w:val="Table-Left7"/>
              <w:rPr>
                <w:lang w:eastAsia="en-AU"/>
              </w:rPr>
            </w:pPr>
            <w:r w:rsidRPr="003A234F">
              <w:rPr>
                <w:lang w:eastAsia="en-AU"/>
              </w:rPr>
              <w:t>MEASURING KNOWLEDGE EXPLORATION DISTANCE AT THE PATENT LEVEL: APPLICATION OF NETWORK EMBEDDING AND CITATION ANALYSIS</w:t>
            </w:r>
          </w:p>
        </w:tc>
        <w:tc>
          <w:tcPr>
            <w:tcW w:w="2482" w:type="dxa"/>
            <w:shd w:val="clear" w:color="auto" w:fill="auto"/>
            <w:vAlign w:val="center"/>
            <w:hideMark/>
          </w:tcPr>
          <w:p w14:paraId="062350C3"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1FE60D3A" w14:textId="77777777" w:rsidTr="00C1268A">
        <w:trPr>
          <w:trHeight w:val="20"/>
        </w:trPr>
        <w:tc>
          <w:tcPr>
            <w:tcW w:w="931" w:type="dxa"/>
            <w:shd w:val="clear" w:color="auto" w:fill="auto"/>
            <w:noWrap/>
            <w:vAlign w:val="center"/>
            <w:hideMark/>
          </w:tcPr>
          <w:p w14:paraId="48A3A463" w14:textId="77777777" w:rsidR="004F0CAF" w:rsidRPr="00C1268A" w:rsidRDefault="004F0CAF" w:rsidP="00C1268A">
            <w:pPr>
              <w:pStyle w:val="Table-Center7Boldcolumnname"/>
              <w:rPr>
                <w:b w:val="0"/>
                <w:bCs w:val="0"/>
                <w:lang w:eastAsia="en-AU"/>
              </w:rPr>
            </w:pPr>
            <w:r w:rsidRPr="00C1268A">
              <w:rPr>
                <w:b w:val="0"/>
                <w:bCs w:val="0"/>
                <w:lang w:eastAsia="en-AU"/>
              </w:rPr>
              <w:t>38</w:t>
            </w:r>
          </w:p>
        </w:tc>
        <w:tc>
          <w:tcPr>
            <w:tcW w:w="1030" w:type="dxa"/>
            <w:shd w:val="clear" w:color="auto" w:fill="auto"/>
            <w:noWrap/>
            <w:vAlign w:val="center"/>
            <w:hideMark/>
          </w:tcPr>
          <w:p w14:paraId="48E64933"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592FE32" w14:textId="77777777" w:rsidR="004F0CAF" w:rsidRPr="003A234F" w:rsidRDefault="004F0CAF" w:rsidP="00C1268A">
            <w:pPr>
              <w:pStyle w:val="Table-Left7"/>
              <w:rPr>
                <w:lang w:eastAsia="en-AU"/>
              </w:rPr>
            </w:pPr>
            <w:r w:rsidRPr="003A234F">
              <w:rPr>
                <w:lang w:eastAsia="en-AU"/>
              </w:rPr>
              <w:t>UTILIZING CITATION NETWORK STRUCTURE TO PREDICT PAPER CITATION COUNTS: A DEEP LEARNING APPROACH</w:t>
            </w:r>
          </w:p>
        </w:tc>
        <w:tc>
          <w:tcPr>
            <w:tcW w:w="2482" w:type="dxa"/>
            <w:shd w:val="clear" w:color="auto" w:fill="auto"/>
            <w:vAlign w:val="center"/>
            <w:hideMark/>
          </w:tcPr>
          <w:p w14:paraId="332EA7BF"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6ECFDA6C" w14:textId="77777777" w:rsidTr="00C1268A">
        <w:trPr>
          <w:trHeight w:val="20"/>
        </w:trPr>
        <w:tc>
          <w:tcPr>
            <w:tcW w:w="931" w:type="dxa"/>
            <w:shd w:val="clear" w:color="auto" w:fill="auto"/>
            <w:noWrap/>
            <w:vAlign w:val="center"/>
            <w:hideMark/>
          </w:tcPr>
          <w:p w14:paraId="57961E72" w14:textId="77777777" w:rsidR="004F0CAF" w:rsidRPr="00C1268A" w:rsidRDefault="004F0CAF" w:rsidP="00C1268A">
            <w:pPr>
              <w:pStyle w:val="Table-Center7Boldcolumnname"/>
              <w:rPr>
                <w:b w:val="0"/>
                <w:bCs w:val="0"/>
                <w:lang w:eastAsia="en-AU"/>
              </w:rPr>
            </w:pPr>
            <w:r w:rsidRPr="00C1268A">
              <w:rPr>
                <w:b w:val="0"/>
                <w:bCs w:val="0"/>
                <w:lang w:eastAsia="en-AU"/>
              </w:rPr>
              <w:t>39</w:t>
            </w:r>
          </w:p>
        </w:tc>
        <w:tc>
          <w:tcPr>
            <w:tcW w:w="1030" w:type="dxa"/>
            <w:shd w:val="clear" w:color="auto" w:fill="auto"/>
            <w:noWrap/>
            <w:vAlign w:val="center"/>
            <w:hideMark/>
          </w:tcPr>
          <w:p w14:paraId="351AD3FB"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143127B" w14:textId="77777777" w:rsidR="004F0CAF" w:rsidRPr="003A234F" w:rsidRDefault="004F0CAF" w:rsidP="00C1268A">
            <w:pPr>
              <w:pStyle w:val="Table-Left7"/>
              <w:rPr>
                <w:lang w:eastAsia="en-AU"/>
              </w:rPr>
            </w:pPr>
            <w:r w:rsidRPr="003A234F">
              <w:rPr>
                <w:lang w:eastAsia="en-AU"/>
              </w:rPr>
              <w:t>ANALYZING FACTORS CONTRIBUTING TO RESEARCH PERFORMANCE USING BACKPROPAGATION NEURAL NETWORK AND SUPPORT VECTOR MACHINE</w:t>
            </w:r>
          </w:p>
        </w:tc>
        <w:tc>
          <w:tcPr>
            <w:tcW w:w="2482" w:type="dxa"/>
            <w:shd w:val="clear" w:color="auto" w:fill="auto"/>
            <w:vAlign w:val="center"/>
            <w:hideMark/>
          </w:tcPr>
          <w:p w14:paraId="6528F1C4" w14:textId="77777777" w:rsidR="004F0CAF" w:rsidRPr="003A234F" w:rsidRDefault="004F0CAF" w:rsidP="00C1268A">
            <w:pPr>
              <w:pStyle w:val="Table-Left7"/>
              <w:rPr>
                <w:lang w:eastAsia="en-AU"/>
              </w:rPr>
            </w:pPr>
            <w:r w:rsidRPr="003A234F">
              <w:rPr>
                <w:lang w:eastAsia="en-AU"/>
              </w:rPr>
              <w:t>KSII TRANSACTIONS ON INTERNET AND INFORMATION SYSTEMS</w:t>
            </w:r>
          </w:p>
        </w:tc>
      </w:tr>
      <w:tr w:rsidR="004F0CAF" w:rsidRPr="003A234F" w14:paraId="62E01825" w14:textId="77777777" w:rsidTr="00C1268A">
        <w:trPr>
          <w:trHeight w:val="20"/>
        </w:trPr>
        <w:tc>
          <w:tcPr>
            <w:tcW w:w="931" w:type="dxa"/>
            <w:shd w:val="clear" w:color="auto" w:fill="auto"/>
            <w:noWrap/>
            <w:vAlign w:val="center"/>
            <w:hideMark/>
          </w:tcPr>
          <w:p w14:paraId="36FB427E" w14:textId="77777777" w:rsidR="004F0CAF" w:rsidRPr="00C1268A" w:rsidRDefault="004F0CAF" w:rsidP="00C1268A">
            <w:pPr>
              <w:pStyle w:val="Table-Center7Boldcolumnname"/>
              <w:rPr>
                <w:b w:val="0"/>
                <w:bCs w:val="0"/>
                <w:lang w:eastAsia="en-AU"/>
              </w:rPr>
            </w:pPr>
            <w:r w:rsidRPr="00C1268A">
              <w:rPr>
                <w:b w:val="0"/>
                <w:bCs w:val="0"/>
                <w:lang w:eastAsia="en-AU"/>
              </w:rPr>
              <w:t>40</w:t>
            </w:r>
          </w:p>
        </w:tc>
        <w:tc>
          <w:tcPr>
            <w:tcW w:w="1030" w:type="dxa"/>
            <w:shd w:val="clear" w:color="auto" w:fill="auto"/>
            <w:noWrap/>
            <w:vAlign w:val="center"/>
            <w:hideMark/>
          </w:tcPr>
          <w:p w14:paraId="6032ACEB"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320A8B6" w14:textId="77777777" w:rsidR="004F0CAF" w:rsidRPr="003A234F" w:rsidRDefault="004F0CAF" w:rsidP="00C1268A">
            <w:pPr>
              <w:pStyle w:val="Table-Left7"/>
              <w:rPr>
                <w:lang w:eastAsia="en-AU"/>
              </w:rPr>
            </w:pPr>
            <w:r w:rsidRPr="003A234F">
              <w:rPr>
                <w:lang w:eastAsia="en-AU"/>
              </w:rPr>
              <w:t>SOCIAL NETWORK ANALYSIS OF COVID-19 RESEARCH AND THE CHANGING INTERNATIONAL COLLABORATION STRUCTURE</w:t>
            </w:r>
          </w:p>
        </w:tc>
        <w:tc>
          <w:tcPr>
            <w:tcW w:w="2482" w:type="dxa"/>
            <w:shd w:val="clear" w:color="auto" w:fill="auto"/>
            <w:vAlign w:val="center"/>
            <w:hideMark/>
          </w:tcPr>
          <w:p w14:paraId="66F512D3" w14:textId="77777777" w:rsidR="004F0CAF" w:rsidRPr="003A234F" w:rsidRDefault="004F0CAF" w:rsidP="00C1268A">
            <w:pPr>
              <w:pStyle w:val="Table-Left7"/>
              <w:rPr>
                <w:lang w:eastAsia="en-AU"/>
              </w:rPr>
            </w:pPr>
            <w:r w:rsidRPr="003A234F">
              <w:rPr>
                <w:lang w:eastAsia="en-AU"/>
              </w:rPr>
              <w:t>JOURNAL OF SHANGHAI JIAOTONG UNIVERSITY (SCIENCE)</w:t>
            </w:r>
          </w:p>
        </w:tc>
      </w:tr>
      <w:tr w:rsidR="004F0CAF" w:rsidRPr="003A234F" w14:paraId="53A8539D" w14:textId="77777777" w:rsidTr="00C1268A">
        <w:trPr>
          <w:trHeight w:val="20"/>
        </w:trPr>
        <w:tc>
          <w:tcPr>
            <w:tcW w:w="931" w:type="dxa"/>
            <w:shd w:val="clear" w:color="auto" w:fill="auto"/>
            <w:noWrap/>
            <w:vAlign w:val="center"/>
            <w:hideMark/>
          </w:tcPr>
          <w:p w14:paraId="4A0B2812" w14:textId="77777777" w:rsidR="004F0CAF" w:rsidRPr="00C1268A" w:rsidRDefault="004F0CAF" w:rsidP="00C1268A">
            <w:pPr>
              <w:pStyle w:val="Table-Center7Boldcolumnname"/>
              <w:rPr>
                <w:b w:val="0"/>
                <w:bCs w:val="0"/>
                <w:lang w:eastAsia="en-AU"/>
              </w:rPr>
            </w:pPr>
            <w:r w:rsidRPr="00C1268A">
              <w:rPr>
                <w:b w:val="0"/>
                <w:bCs w:val="0"/>
                <w:lang w:eastAsia="en-AU"/>
              </w:rPr>
              <w:t>41</w:t>
            </w:r>
          </w:p>
        </w:tc>
        <w:tc>
          <w:tcPr>
            <w:tcW w:w="1030" w:type="dxa"/>
            <w:shd w:val="clear" w:color="auto" w:fill="auto"/>
            <w:noWrap/>
            <w:vAlign w:val="center"/>
            <w:hideMark/>
          </w:tcPr>
          <w:p w14:paraId="290D1235"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58042A8" w14:textId="77777777" w:rsidR="004F0CAF" w:rsidRPr="003A234F" w:rsidRDefault="004F0CAF" w:rsidP="00C1268A">
            <w:pPr>
              <w:pStyle w:val="Table-Left7"/>
              <w:rPr>
                <w:lang w:eastAsia="en-AU"/>
              </w:rPr>
            </w:pPr>
            <w:r w:rsidRPr="003A234F">
              <w:rPr>
                <w:lang w:eastAsia="en-AU"/>
              </w:rPr>
              <w:t>MONITORING THE TRANSITION TO OPEN ACCESS THROUGH ITS MODE OF IMPLEMENTATION: A PRINCIPAL COMPONENT ANALYSIS OF TWO SURVEYS</w:t>
            </w:r>
          </w:p>
        </w:tc>
        <w:tc>
          <w:tcPr>
            <w:tcW w:w="2482" w:type="dxa"/>
            <w:shd w:val="clear" w:color="auto" w:fill="auto"/>
            <w:vAlign w:val="center"/>
            <w:hideMark/>
          </w:tcPr>
          <w:p w14:paraId="548A2B34" w14:textId="77777777" w:rsidR="004F0CAF" w:rsidRPr="003A234F" w:rsidRDefault="004F0CAF" w:rsidP="00C1268A">
            <w:pPr>
              <w:pStyle w:val="Table-Left7"/>
              <w:rPr>
                <w:lang w:eastAsia="en-AU"/>
              </w:rPr>
            </w:pPr>
            <w:r w:rsidRPr="003A234F">
              <w:rPr>
                <w:lang w:eastAsia="en-AU"/>
              </w:rPr>
              <w:t>PLOS ONE</w:t>
            </w:r>
          </w:p>
        </w:tc>
      </w:tr>
      <w:tr w:rsidR="004F0CAF" w:rsidRPr="003A234F" w14:paraId="48EFCF2E" w14:textId="77777777" w:rsidTr="00C1268A">
        <w:trPr>
          <w:trHeight w:val="20"/>
        </w:trPr>
        <w:tc>
          <w:tcPr>
            <w:tcW w:w="931" w:type="dxa"/>
            <w:shd w:val="clear" w:color="auto" w:fill="auto"/>
            <w:noWrap/>
            <w:vAlign w:val="center"/>
            <w:hideMark/>
          </w:tcPr>
          <w:p w14:paraId="7B9C932F" w14:textId="77777777" w:rsidR="004F0CAF" w:rsidRPr="00C1268A" w:rsidRDefault="004F0CAF" w:rsidP="00C1268A">
            <w:pPr>
              <w:pStyle w:val="Table-Center7Boldcolumnname"/>
              <w:rPr>
                <w:b w:val="0"/>
                <w:bCs w:val="0"/>
                <w:lang w:eastAsia="en-AU"/>
              </w:rPr>
            </w:pPr>
            <w:r w:rsidRPr="00C1268A">
              <w:rPr>
                <w:b w:val="0"/>
                <w:bCs w:val="0"/>
                <w:lang w:eastAsia="en-AU"/>
              </w:rPr>
              <w:t>42</w:t>
            </w:r>
          </w:p>
        </w:tc>
        <w:tc>
          <w:tcPr>
            <w:tcW w:w="1030" w:type="dxa"/>
            <w:shd w:val="clear" w:color="auto" w:fill="auto"/>
            <w:noWrap/>
            <w:vAlign w:val="center"/>
            <w:hideMark/>
          </w:tcPr>
          <w:p w14:paraId="40C77A85"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FB41150" w14:textId="77777777" w:rsidR="004F0CAF" w:rsidRPr="003A234F" w:rsidRDefault="004F0CAF" w:rsidP="00C1268A">
            <w:pPr>
              <w:pStyle w:val="Table-Left7"/>
              <w:rPr>
                <w:lang w:eastAsia="en-AU"/>
              </w:rPr>
            </w:pPr>
            <w:r w:rsidRPr="003A234F">
              <w:rPr>
                <w:lang w:eastAsia="en-AU"/>
              </w:rPr>
              <w:t>ARTIFICIAL INTELLIGENCE MARKETING (AIM): CONNECTING-THE-DOTS USING BIBLIOMETRICS</w:t>
            </w:r>
          </w:p>
        </w:tc>
        <w:tc>
          <w:tcPr>
            <w:tcW w:w="2482" w:type="dxa"/>
            <w:shd w:val="clear" w:color="auto" w:fill="auto"/>
            <w:vAlign w:val="center"/>
            <w:hideMark/>
          </w:tcPr>
          <w:p w14:paraId="7A091176" w14:textId="77777777" w:rsidR="004F0CAF" w:rsidRPr="003A234F" w:rsidRDefault="004F0CAF" w:rsidP="00C1268A">
            <w:pPr>
              <w:pStyle w:val="Table-Left7"/>
              <w:rPr>
                <w:lang w:eastAsia="en-AU"/>
              </w:rPr>
            </w:pPr>
            <w:r w:rsidRPr="003A234F">
              <w:rPr>
                <w:lang w:eastAsia="en-AU"/>
              </w:rPr>
              <w:t>JOURNAL OF MARKETING THEORY AND PRACTICE</w:t>
            </w:r>
          </w:p>
        </w:tc>
      </w:tr>
      <w:tr w:rsidR="004F0CAF" w:rsidRPr="003A234F" w14:paraId="112FCD22" w14:textId="77777777" w:rsidTr="00C1268A">
        <w:trPr>
          <w:trHeight w:val="20"/>
        </w:trPr>
        <w:tc>
          <w:tcPr>
            <w:tcW w:w="931" w:type="dxa"/>
            <w:shd w:val="clear" w:color="auto" w:fill="auto"/>
            <w:noWrap/>
            <w:vAlign w:val="center"/>
            <w:hideMark/>
          </w:tcPr>
          <w:p w14:paraId="32EC0688" w14:textId="77777777" w:rsidR="004F0CAF" w:rsidRPr="00C1268A" w:rsidRDefault="004F0CAF" w:rsidP="00C1268A">
            <w:pPr>
              <w:pStyle w:val="Table-Center7Boldcolumnname"/>
              <w:rPr>
                <w:b w:val="0"/>
                <w:bCs w:val="0"/>
                <w:lang w:eastAsia="en-AU"/>
              </w:rPr>
            </w:pPr>
            <w:r w:rsidRPr="00C1268A">
              <w:rPr>
                <w:b w:val="0"/>
                <w:bCs w:val="0"/>
                <w:lang w:eastAsia="en-AU"/>
              </w:rPr>
              <w:t>43</w:t>
            </w:r>
          </w:p>
        </w:tc>
        <w:tc>
          <w:tcPr>
            <w:tcW w:w="1030" w:type="dxa"/>
            <w:shd w:val="clear" w:color="auto" w:fill="auto"/>
            <w:noWrap/>
            <w:vAlign w:val="center"/>
            <w:hideMark/>
          </w:tcPr>
          <w:p w14:paraId="23C35BAF"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8A11EF8" w14:textId="77777777" w:rsidR="004F0CAF" w:rsidRPr="003A234F" w:rsidRDefault="004F0CAF" w:rsidP="00C1268A">
            <w:pPr>
              <w:pStyle w:val="Table-Left7"/>
              <w:rPr>
                <w:lang w:eastAsia="en-AU"/>
              </w:rPr>
            </w:pPr>
            <w:r w:rsidRPr="003A234F">
              <w:rPr>
                <w:lang w:eastAsia="en-AU"/>
              </w:rPr>
              <w:t>KNOWLEDGE TRANSFER LEARNING FROM MULTIPLE USER ACTIVITIES TO IMPROVE PERSONALIZED RECOMMENDATION</w:t>
            </w:r>
          </w:p>
        </w:tc>
        <w:tc>
          <w:tcPr>
            <w:tcW w:w="2482" w:type="dxa"/>
            <w:shd w:val="clear" w:color="auto" w:fill="auto"/>
            <w:vAlign w:val="center"/>
            <w:hideMark/>
          </w:tcPr>
          <w:p w14:paraId="782DD420" w14:textId="77777777" w:rsidR="004F0CAF" w:rsidRPr="003A234F" w:rsidRDefault="004F0CAF" w:rsidP="00C1268A">
            <w:pPr>
              <w:pStyle w:val="Table-Left7"/>
              <w:rPr>
                <w:lang w:eastAsia="en-AU"/>
              </w:rPr>
            </w:pPr>
            <w:r w:rsidRPr="003A234F">
              <w:rPr>
                <w:lang w:eastAsia="en-AU"/>
              </w:rPr>
              <w:t>SOFT COMPUTING</w:t>
            </w:r>
          </w:p>
        </w:tc>
      </w:tr>
      <w:tr w:rsidR="004F0CAF" w:rsidRPr="003A234F" w14:paraId="2E234ECA" w14:textId="77777777" w:rsidTr="00C1268A">
        <w:trPr>
          <w:trHeight w:val="20"/>
        </w:trPr>
        <w:tc>
          <w:tcPr>
            <w:tcW w:w="931" w:type="dxa"/>
            <w:shd w:val="clear" w:color="auto" w:fill="auto"/>
            <w:noWrap/>
            <w:vAlign w:val="center"/>
            <w:hideMark/>
          </w:tcPr>
          <w:p w14:paraId="71DD4E6A" w14:textId="77777777" w:rsidR="004F0CAF" w:rsidRPr="00C1268A" w:rsidRDefault="004F0CAF" w:rsidP="00C1268A">
            <w:pPr>
              <w:pStyle w:val="Table-Center7Boldcolumnname"/>
              <w:rPr>
                <w:b w:val="0"/>
                <w:bCs w:val="0"/>
                <w:lang w:eastAsia="en-AU"/>
              </w:rPr>
            </w:pPr>
            <w:r w:rsidRPr="00C1268A">
              <w:rPr>
                <w:b w:val="0"/>
                <w:bCs w:val="0"/>
                <w:lang w:eastAsia="en-AU"/>
              </w:rPr>
              <w:t>44</w:t>
            </w:r>
          </w:p>
        </w:tc>
        <w:tc>
          <w:tcPr>
            <w:tcW w:w="1030" w:type="dxa"/>
            <w:shd w:val="clear" w:color="auto" w:fill="auto"/>
            <w:noWrap/>
            <w:vAlign w:val="center"/>
            <w:hideMark/>
          </w:tcPr>
          <w:p w14:paraId="52163A22"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9C10D7B" w14:textId="77777777" w:rsidR="004F0CAF" w:rsidRPr="003A234F" w:rsidRDefault="004F0CAF" w:rsidP="00C1268A">
            <w:pPr>
              <w:pStyle w:val="Table-Left7"/>
              <w:rPr>
                <w:lang w:eastAsia="en-AU"/>
              </w:rPr>
            </w:pPr>
            <w:r w:rsidRPr="003A234F">
              <w:rPr>
                <w:lang w:eastAsia="en-AU"/>
              </w:rPr>
              <w:t>ANALYSIS OF GEO-ECONOMIC DISTRIBUTION OF SCIENTIFIC PUBLICATIONS CITATION AND SELF-CITATION STANDARDIZED INDICES BASED ON MACHINE LEARNING</w:t>
            </w:r>
          </w:p>
        </w:tc>
        <w:tc>
          <w:tcPr>
            <w:tcW w:w="2482" w:type="dxa"/>
            <w:shd w:val="clear" w:color="auto" w:fill="auto"/>
            <w:vAlign w:val="center"/>
            <w:hideMark/>
          </w:tcPr>
          <w:p w14:paraId="3E2F0D70" w14:textId="77777777" w:rsidR="004F0CAF" w:rsidRPr="003A234F" w:rsidRDefault="004F0CAF" w:rsidP="00C1268A">
            <w:pPr>
              <w:pStyle w:val="Table-Left7"/>
              <w:rPr>
                <w:lang w:eastAsia="en-AU"/>
              </w:rPr>
            </w:pPr>
            <w:r w:rsidRPr="003A234F">
              <w:rPr>
                <w:lang w:eastAsia="en-AU"/>
              </w:rPr>
              <w:t>CEUR WORKSHOP PROCEEDINGS</w:t>
            </w:r>
          </w:p>
        </w:tc>
      </w:tr>
      <w:tr w:rsidR="004F0CAF" w:rsidRPr="003A234F" w14:paraId="742866F6" w14:textId="77777777" w:rsidTr="00C1268A">
        <w:trPr>
          <w:trHeight w:val="20"/>
        </w:trPr>
        <w:tc>
          <w:tcPr>
            <w:tcW w:w="931" w:type="dxa"/>
            <w:shd w:val="clear" w:color="auto" w:fill="auto"/>
            <w:noWrap/>
            <w:vAlign w:val="center"/>
            <w:hideMark/>
          </w:tcPr>
          <w:p w14:paraId="1B9271B4"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45</w:t>
            </w:r>
          </w:p>
        </w:tc>
        <w:tc>
          <w:tcPr>
            <w:tcW w:w="1030" w:type="dxa"/>
            <w:shd w:val="clear" w:color="auto" w:fill="auto"/>
            <w:noWrap/>
            <w:vAlign w:val="center"/>
            <w:hideMark/>
          </w:tcPr>
          <w:p w14:paraId="5C20C375"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FF73AC4" w14:textId="77777777" w:rsidR="004F0CAF" w:rsidRPr="003A234F" w:rsidRDefault="004F0CAF" w:rsidP="00C1268A">
            <w:pPr>
              <w:pStyle w:val="Table-Left7"/>
              <w:rPr>
                <w:lang w:eastAsia="en-AU"/>
              </w:rPr>
            </w:pPr>
            <w:r w:rsidRPr="003A234F">
              <w:rPr>
                <w:lang w:eastAsia="en-AU"/>
              </w:rPr>
              <w:t>CLASSIFICATION AND CITATION ANALYSIS OF THE 100 TOP-CITED ARTICLES ON ADULT SPINAL DEFORMITY SINCE 2011: A BIBLIOMETRIC ANALYSIS</w:t>
            </w:r>
          </w:p>
        </w:tc>
        <w:tc>
          <w:tcPr>
            <w:tcW w:w="2482" w:type="dxa"/>
            <w:shd w:val="clear" w:color="auto" w:fill="auto"/>
            <w:vAlign w:val="center"/>
            <w:hideMark/>
          </w:tcPr>
          <w:p w14:paraId="7A96542E" w14:textId="77777777" w:rsidR="004F0CAF" w:rsidRPr="003A234F" w:rsidRDefault="004F0CAF" w:rsidP="00C1268A">
            <w:pPr>
              <w:pStyle w:val="Table-Left7"/>
              <w:rPr>
                <w:lang w:eastAsia="en-AU"/>
              </w:rPr>
            </w:pPr>
            <w:r w:rsidRPr="003A234F">
              <w:rPr>
                <w:lang w:eastAsia="en-AU"/>
              </w:rPr>
              <w:t>JOURNAL OF THE CHINESE MEDICAL ASSOCIATION</w:t>
            </w:r>
          </w:p>
        </w:tc>
      </w:tr>
      <w:tr w:rsidR="004F0CAF" w:rsidRPr="003A234F" w14:paraId="7C6749A3" w14:textId="77777777" w:rsidTr="00C1268A">
        <w:trPr>
          <w:trHeight w:val="20"/>
        </w:trPr>
        <w:tc>
          <w:tcPr>
            <w:tcW w:w="931" w:type="dxa"/>
            <w:shd w:val="clear" w:color="auto" w:fill="auto"/>
            <w:noWrap/>
            <w:vAlign w:val="center"/>
            <w:hideMark/>
          </w:tcPr>
          <w:p w14:paraId="4D02EE1E" w14:textId="77777777" w:rsidR="004F0CAF" w:rsidRPr="00C1268A" w:rsidRDefault="004F0CAF" w:rsidP="00C1268A">
            <w:pPr>
              <w:pStyle w:val="Table-Center7Boldcolumnname"/>
              <w:rPr>
                <w:b w:val="0"/>
                <w:bCs w:val="0"/>
                <w:lang w:eastAsia="en-AU"/>
              </w:rPr>
            </w:pPr>
            <w:r w:rsidRPr="00C1268A">
              <w:rPr>
                <w:b w:val="0"/>
                <w:bCs w:val="0"/>
                <w:lang w:eastAsia="en-AU"/>
              </w:rPr>
              <w:t>46</w:t>
            </w:r>
          </w:p>
        </w:tc>
        <w:tc>
          <w:tcPr>
            <w:tcW w:w="1030" w:type="dxa"/>
            <w:shd w:val="clear" w:color="auto" w:fill="auto"/>
            <w:noWrap/>
            <w:vAlign w:val="center"/>
            <w:hideMark/>
          </w:tcPr>
          <w:p w14:paraId="0475CD65"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6553CA9" w14:textId="77777777" w:rsidR="004F0CAF" w:rsidRPr="003A234F" w:rsidRDefault="004F0CAF" w:rsidP="00C1268A">
            <w:pPr>
              <w:pStyle w:val="Table-Left7"/>
              <w:rPr>
                <w:lang w:eastAsia="en-AU"/>
              </w:rPr>
            </w:pPr>
            <w:r w:rsidRPr="003A234F">
              <w:rPr>
                <w:lang w:eastAsia="en-AU"/>
              </w:rPr>
              <w:t>EXPLORING ASSOCIATIONS WITHIN DISEASE-GENE PAIRS: BIBLIOMETRICS, WORD EMBEDDING, AND NETWORK ANALYTICS</w:t>
            </w:r>
          </w:p>
        </w:tc>
        <w:tc>
          <w:tcPr>
            <w:tcW w:w="2482" w:type="dxa"/>
            <w:shd w:val="clear" w:color="auto" w:fill="auto"/>
            <w:vAlign w:val="center"/>
            <w:hideMark/>
          </w:tcPr>
          <w:p w14:paraId="7F04F63C" w14:textId="77777777" w:rsidR="004F0CAF" w:rsidRPr="003A234F" w:rsidRDefault="004F0CAF" w:rsidP="00C1268A">
            <w:pPr>
              <w:pStyle w:val="Table-Left7"/>
              <w:rPr>
                <w:lang w:eastAsia="en-AU"/>
              </w:rPr>
            </w:pPr>
            <w:r w:rsidRPr="003A234F">
              <w:rPr>
                <w:lang w:eastAsia="en-AU"/>
              </w:rPr>
              <w:t>PICMET 2022 - PORTLAND INTERNATIONAL CONFERENCE ON MANAGEMENT OF ENGINEERING AND TECHNOLOGY: TECHNOLOGY MANAGEMENT AND LEADERSHIP IN DIGITAL TRANSFORMATION - LOOKING AHEAD TO POST-COVID ERA, PROCEEDINGS</w:t>
            </w:r>
          </w:p>
        </w:tc>
      </w:tr>
      <w:tr w:rsidR="004F0CAF" w:rsidRPr="003A234F" w14:paraId="3F51D79C" w14:textId="77777777" w:rsidTr="00C1268A">
        <w:trPr>
          <w:trHeight w:val="20"/>
        </w:trPr>
        <w:tc>
          <w:tcPr>
            <w:tcW w:w="931" w:type="dxa"/>
            <w:shd w:val="clear" w:color="auto" w:fill="auto"/>
            <w:noWrap/>
            <w:vAlign w:val="center"/>
            <w:hideMark/>
          </w:tcPr>
          <w:p w14:paraId="2180FD82" w14:textId="77777777" w:rsidR="004F0CAF" w:rsidRPr="00C1268A" w:rsidRDefault="004F0CAF" w:rsidP="00C1268A">
            <w:pPr>
              <w:pStyle w:val="Table-Center7Boldcolumnname"/>
              <w:rPr>
                <w:b w:val="0"/>
                <w:bCs w:val="0"/>
                <w:lang w:eastAsia="en-AU"/>
              </w:rPr>
            </w:pPr>
            <w:r w:rsidRPr="00C1268A">
              <w:rPr>
                <w:b w:val="0"/>
                <w:bCs w:val="0"/>
                <w:lang w:eastAsia="en-AU"/>
              </w:rPr>
              <w:t>47</w:t>
            </w:r>
          </w:p>
        </w:tc>
        <w:tc>
          <w:tcPr>
            <w:tcW w:w="1030" w:type="dxa"/>
            <w:shd w:val="clear" w:color="auto" w:fill="auto"/>
            <w:noWrap/>
            <w:vAlign w:val="center"/>
            <w:hideMark/>
          </w:tcPr>
          <w:p w14:paraId="6C8A317A"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0C98F994" w14:textId="77777777" w:rsidR="004F0CAF" w:rsidRPr="003A234F" w:rsidRDefault="004F0CAF" w:rsidP="00C1268A">
            <w:pPr>
              <w:pStyle w:val="Table-Left7"/>
              <w:rPr>
                <w:lang w:eastAsia="en-AU"/>
              </w:rPr>
            </w:pPr>
            <w:r w:rsidRPr="003A234F">
              <w:rPr>
                <w:lang w:eastAsia="en-AU"/>
              </w:rPr>
              <w:t>VISUALIZATION ANALYSIS AND TRENDS IN INDONESIAN INTERNET OF THINGS RESEARCH USING BIBLIOMETRICS</w:t>
            </w:r>
          </w:p>
        </w:tc>
        <w:tc>
          <w:tcPr>
            <w:tcW w:w="2482" w:type="dxa"/>
            <w:shd w:val="clear" w:color="auto" w:fill="auto"/>
            <w:vAlign w:val="center"/>
            <w:hideMark/>
          </w:tcPr>
          <w:p w14:paraId="63AB57BD" w14:textId="77777777" w:rsidR="004F0CAF" w:rsidRPr="003A234F" w:rsidRDefault="004F0CAF" w:rsidP="00C1268A">
            <w:pPr>
              <w:pStyle w:val="Table-Left7"/>
              <w:rPr>
                <w:lang w:eastAsia="en-AU"/>
              </w:rPr>
            </w:pPr>
            <w:r w:rsidRPr="003A234F">
              <w:rPr>
                <w:lang w:eastAsia="en-AU"/>
              </w:rPr>
              <w:t>2022 1ST INTERNATIONAL CONFERENCE ON INFORMATION SYSTEM AND INFORMATION TECHNOLOGY, ICISIT 2022</w:t>
            </w:r>
          </w:p>
        </w:tc>
      </w:tr>
      <w:tr w:rsidR="004F0CAF" w:rsidRPr="003A234F" w14:paraId="7175D763" w14:textId="77777777" w:rsidTr="00C1268A">
        <w:trPr>
          <w:trHeight w:val="20"/>
        </w:trPr>
        <w:tc>
          <w:tcPr>
            <w:tcW w:w="931" w:type="dxa"/>
            <w:shd w:val="clear" w:color="auto" w:fill="auto"/>
            <w:noWrap/>
            <w:vAlign w:val="center"/>
            <w:hideMark/>
          </w:tcPr>
          <w:p w14:paraId="41C94F5E" w14:textId="77777777" w:rsidR="004F0CAF" w:rsidRPr="00C1268A" w:rsidRDefault="004F0CAF" w:rsidP="00C1268A">
            <w:pPr>
              <w:pStyle w:val="Table-Center7Boldcolumnname"/>
              <w:rPr>
                <w:b w:val="0"/>
                <w:bCs w:val="0"/>
                <w:lang w:eastAsia="en-AU"/>
              </w:rPr>
            </w:pPr>
            <w:r w:rsidRPr="00C1268A">
              <w:rPr>
                <w:b w:val="0"/>
                <w:bCs w:val="0"/>
                <w:lang w:eastAsia="en-AU"/>
              </w:rPr>
              <w:t>48</w:t>
            </w:r>
          </w:p>
        </w:tc>
        <w:tc>
          <w:tcPr>
            <w:tcW w:w="1030" w:type="dxa"/>
            <w:shd w:val="clear" w:color="auto" w:fill="auto"/>
            <w:noWrap/>
            <w:vAlign w:val="center"/>
            <w:hideMark/>
          </w:tcPr>
          <w:p w14:paraId="62F69EDD"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2A397CB2" w14:textId="77777777" w:rsidR="004F0CAF" w:rsidRPr="003A234F" w:rsidRDefault="004F0CAF" w:rsidP="00C1268A">
            <w:pPr>
              <w:pStyle w:val="Table-Left7"/>
              <w:rPr>
                <w:lang w:eastAsia="en-AU"/>
              </w:rPr>
            </w:pPr>
            <w:r w:rsidRPr="003A234F">
              <w:rPr>
                <w:lang w:eastAsia="en-AU"/>
              </w:rPr>
              <w:t>TRANSFER LEARNING: A PARADIGM FOR MACHINE ASSISTED KNOWLEDGE TRANSFER</w:t>
            </w:r>
          </w:p>
        </w:tc>
        <w:tc>
          <w:tcPr>
            <w:tcW w:w="2482" w:type="dxa"/>
            <w:shd w:val="clear" w:color="auto" w:fill="auto"/>
            <w:vAlign w:val="center"/>
            <w:hideMark/>
          </w:tcPr>
          <w:p w14:paraId="7A718E87" w14:textId="77777777" w:rsidR="004F0CAF" w:rsidRPr="003A234F" w:rsidRDefault="004F0CAF" w:rsidP="00C1268A">
            <w:pPr>
              <w:pStyle w:val="Table-Left7"/>
              <w:rPr>
                <w:lang w:eastAsia="en-AU"/>
              </w:rPr>
            </w:pPr>
            <w:r w:rsidRPr="003A234F">
              <w:rPr>
                <w:lang w:eastAsia="en-AU"/>
              </w:rPr>
              <w:t>ECS TRANSACTIONS</w:t>
            </w:r>
          </w:p>
        </w:tc>
      </w:tr>
      <w:tr w:rsidR="004F0CAF" w:rsidRPr="003A234F" w14:paraId="5F99863A" w14:textId="77777777" w:rsidTr="00C1268A">
        <w:trPr>
          <w:trHeight w:val="20"/>
        </w:trPr>
        <w:tc>
          <w:tcPr>
            <w:tcW w:w="931" w:type="dxa"/>
            <w:shd w:val="clear" w:color="auto" w:fill="auto"/>
            <w:noWrap/>
            <w:vAlign w:val="center"/>
            <w:hideMark/>
          </w:tcPr>
          <w:p w14:paraId="50D4E507" w14:textId="77777777" w:rsidR="004F0CAF" w:rsidRPr="00C1268A" w:rsidRDefault="004F0CAF" w:rsidP="00C1268A">
            <w:pPr>
              <w:pStyle w:val="Table-Center7Boldcolumnname"/>
              <w:rPr>
                <w:b w:val="0"/>
                <w:bCs w:val="0"/>
                <w:lang w:eastAsia="en-AU"/>
              </w:rPr>
            </w:pPr>
            <w:r w:rsidRPr="00C1268A">
              <w:rPr>
                <w:b w:val="0"/>
                <w:bCs w:val="0"/>
                <w:lang w:eastAsia="en-AU"/>
              </w:rPr>
              <w:t>49</w:t>
            </w:r>
          </w:p>
        </w:tc>
        <w:tc>
          <w:tcPr>
            <w:tcW w:w="1030" w:type="dxa"/>
            <w:shd w:val="clear" w:color="auto" w:fill="auto"/>
            <w:noWrap/>
            <w:vAlign w:val="center"/>
            <w:hideMark/>
          </w:tcPr>
          <w:p w14:paraId="12632552"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009B8439" w14:textId="77777777" w:rsidR="004F0CAF" w:rsidRPr="003A234F" w:rsidRDefault="004F0CAF" w:rsidP="00C1268A">
            <w:pPr>
              <w:pStyle w:val="Table-Left7"/>
              <w:rPr>
                <w:lang w:eastAsia="en-AU"/>
              </w:rPr>
            </w:pPr>
            <w:r w:rsidRPr="003A234F">
              <w:rPr>
                <w:lang w:eastAsia="en-AU"/>
              </w:rPr>
              <w:t>A VARIATIONAL BAYESIAN APPROACH TO LEARNING LATENT VARIABLES FOR ACOUSTIC KNOWLEDGE TRANSFER</w:t>
            </w:r>
          </w:p>
        </w:tc>
        <w:tc>
          <w:tcPr>
            <w:tcW w:w="2482" w:type="dxa"/>
            <w:shd w:val="clear" w:color="auto" w:fill="auto"/>
            <w:vAlign w:val="center"/>
            <w:hideMark/>
          </w:tcPr>
          <w:p w14:paraId="692C327B" w14:textId="77777777" w:rsidR="004F0CAF" w:rsidRPr="003A234F" w:rsidRDefault="004F0CAF" w:rsidP="00C1268A">
            <w:pPr>
              <w:pStyle w:val="Table-Left7"/>
              <w:rPr>
                <w:lang w:eastAsia="en-AU"/>
              </w:rPr>
            </w:pPr>
            <w:r w:rsidRPr="003A234F">
              <w:rPr>
                <w:lang w:eastAsia="en-AU"/>
              </w:rPr>
              <w:t>ICASSP, IEEE INTERNATIONAL CONFERENCE ON ACOUSTICS, SPEECH AND SIGNAL PROCESSING - PROCEEDINGS</w:t>
            </w:r>
          </w:p>
        </w:tc>
      </w:tr>
      <w:tr w:rsidR="004F0CAF" w:rsidRPr="003A234F" w14:paraId="42C8D6E9" w14:textId="77777777" w:rsidTr="00C1268A">
        <w:trPr>
          <w:trHeight w:val="20"/>
        </w:trPr>
        <w:tc>
          <w:tcPr>
            <w:tcW w:w="931" w:type="dxa"/>
            <w:shd w:val="clear" w:color="auto" w:fill="auto"/>
            <w:noWrap/>
            <w:vAlign w:val="center"/>
            <w:hideMark/>
          </w:tcPr>
          <w:p w14:paraId="1FBF59CE" w14:textId="77777777" w:rsidR="004F0CAF" w:rsidRPr="00C1268A" w:rsidRDefault="004F0CAF" w:rsidP="00C1268A">
            <w:pPr>
              <w:pStyle w:val="Table-Center7Boldcolumnname"/>
              <w:rPr>
                <w:b w:val="0"/>
                <w:bCs w:val="0"/>
                <w:lang w:eastAsia="en-AU"/>
              </w:rPr>
            </w:pPr>
            <w:r w:rsidRPr="00C1268A">
              <w:rPr>
                <w:b w:val="0"/>
                <w:bCs w:val="0"/>
                <w:lang w:eastAsia="en-AU"/>
              </w:rPr>
              <w:t>50</w:t>
            </w:r>
          </w:p>
        </w:tc>
        <w:tc>
          <w:tcPr>
            <w:tcW w:w="1030" w:type="dxa"/>
            <w:shd w:val="clear" w:color="auto" w:fill="auto"/>
            <w:noWrap/>
            <w:vAlign w:val="center"/>
            <w:hideMark/>
          </w:tcPr>
          <w:p w14:paraId="0AE4FB8C"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0D92D6D2" w14:textId="77777777" w:rsidR="004F0CAF" w:rsidRPr="003A234F" w:rsidRDefault="004F0CAF" w:rsidP="00C1268A">
            <w:pPr>
              <w:pStyle w:val="Table-Left7"/>
              <w:rPr>
                <w:lang w:eastAsia="en-AU"/>
              </w:rPr>
            </w:pPr>
            <w:r w:rsidRPr="003A234F">
              <w:rPr>
                <w:lang w:eastAsia="en-AU"/>
              </w:rPr>
              <w:t>SIMULATION OF THE H INDEX USE AT UNIVERSITY DEPARTMENTS WITHIN THE BIBLIOMETRICS-BASED HEURISTICS FRAMEWORK: CAN THE INDICATOR BE USED TO COMPARE INDIVIDUAL RESEARCHERS?</w:t>
            </w:r>
          </w:p>
        </w:tc>
        <w:tc>
          <w:tcPr>
            <w:tcW w:w="2482" w:type="dxa"/>
            <w:shd w:val="clear" w:color="auto" w:fill="auto"/>
            <w:vAlign w:val="center"/>
            <w:hideMark/>
          </w:tcPr>
          <w:p w14:paraId="5547E92A"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37F8FB19" w14:textId="77777777" w:rsidTr="00C1268A">
        <w:trPr>
          <w:trHeight w:val="20"/>
        </w:trPr>
        <w:tc>
          <w:tcPr>
            <w:tcW w:w="931" w:type="dxa"/>
            <w:shd w:val="clear" w:color="auto" w:fill="auto"/>
            <w:noWrap/>
            <w:vAlign w:val="center"/>
            <w:hideMark/>
          </w:tcPr>
          <w:p w14:paraId="2DE97CA4" w14:textId="77777777" w:rsidR="004F0CAF" w:rsidRPr="00C1268A" w:rsidRDefault="004F0CAF" w:rsidP="00C1268A">
            <w:pPr>
              <w:pStyle w:val="Table-Center7Boldcolumnname"/>
              <w:rPr>
                <w:b w:val="0"/>
                <w:bCs w:val="0"/>
                <w:lang w:eastAsia="en-AU"/>
              </w:rPr>
            </w:pPr>
            <w:r w:rsidRPr="00C1268A">
              <w:rPr>
                <w:b w:val="0"/>
                <w:bCs w:val="0"/>
                <w:lang w:eastAsia="en-AU"/>
              </w:rPr>
              <w:t>51</w:t>
            </w:r>
          </w:p>
        </w:tc>
        <w:tc>
          <w:tcPr>
            <w:tcW w:w="1030" w:type="dxa"/>
            <w:shd w:val="clear" w:color="auto" w:fill="auto"/>
            <w:noWrap/>
            <w:vAlign w:val="center"/>
            <w:hideMark/>
          </w:tcPr>
          <w:p w14:paraId="715F6ACE"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49148C2" w14:textId="77777777" w:rsidR="004F0CAF" w:rsidRPr="003A234F" w:rsidRDefault="004F0CAF" w:rsidP="00C1268A">
            <w:pPr>
              <w:pStyle w:val="Table-Left7"/>
              <w:rPr>
                <w:lang w:eastAsia="en-AU"/>
              </w:rPr>
            </w:pPr>
            <w:r w:rsidRPr="003A234F">
              <w:rPr>
                <w:lang w:eastAsia="en-AU"/>
              </w:rPr>
              <w:t>ALTMETRIC SCORES IN CONSERVATION SCIENCE HAVE GENDER AND REGIONAL BIASES</w:t>
            </w:r>
          </w:p>
        </w:tc>
        <w:tc>
          <w:tcPr>
            <w:tcW w:w="2482" w:type="dxa"/>
            <w:shd w:val="clear" w:color="auto" w:fill="auto"/>
            <w:vAlign w:val="center"/>
            <w:hideMark/>
          </w:tcPr>
          <w:p w14:paraId="04A13849" w14:textId="77777777" w:rsidR="004F0CAF" w:rsidRPr="003A234F" w:rsidRDefault="004F0CAF" w:rsidP="00C1268A">
            <w:pPr>
              <w:pStyle w:val="Table-Left7"/>
              <w:rPr>
                <w:lang w:eastAsia="en-AU"/>
              </w:rPr>
            </w:pPr>
            <w:r w:rsidRPr="003A234F">
              <w:rPr>
                <w:lang w:eastAsia="en-AU"/>
              </w:rPr>
              <w:t>CONSERVATION AND SOCIETY</w:t>
            </w:r>
          </w:p>
        </w:tc>
      </w:tr>
      <w:tr w:rsidR="004F0CAF" w:rsidRPr="003A234F" w14:paraId="29736147" w14:textId="77777777" w:rsidTr="00C1268A">
        <w:trPr>
          <w:trHeight w:val="20"/>
        </w:trPr>
        <w:tc>
          <w:tcPr>
            <w:tcW w:w="931" w:type="dxa"/>
            <w:shd w:val="clear" w:color="auto" w:fill="auto"/>
            <w:noWrap/>
            <w:vAlign w:val="center"/>
            <w:hideMark/>
          </w:tcPr>
          <w:p w14:paraId="65C5B8DC" w14:textId="77777777" w:rsidR="004F0CAF" w:rsidRPr="00C1268A" w:rsidRDefault="004F0CAF" w:rsidP="00C1268A">
            <w:pPr>
              <w:pStyle w:val="Table-Center7Boldcolumnname"/>
              <w:rPr>
                <w:b w:val="0"/>
                <w:bCs w:val="0"/>
                <w:lang w:eastAsia="en-AU"/>
              </w:rPr>
            </w:pPr>
            <w:r w:rsidRPr="00C1268A">
              <w:rPr>
                <w:b w:val="0"/>
                <w:bCs w:val="0"/>
                <w:lang w:eastAsia="en-AU"/>
              </w:rPr>
              <w:t>52</w:t>
            </w:r>
          </w:p>
        </w:tc>
        <w:tc>
          <w:tcPr>
            <w:tcW w:w="1030" w:type="dxa"/>
            <w:shd w:val="clear" w:color="auto" w:fill="auto"/>
            <w:noWrap/>
            <w:vAlign w:val="center"/>
            <w:hideMark/>
          </w:tcPr>
          <w:p w14:paraId="6D51B466"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2829D25" w14:textId="77777777" w:rsidR="004F0CAF" w:rsidRPr="003A234F" w:rsidRDefault="004F0CAF" w:rsidP="00C1268A">
            <w:pPr>
              <w:pStyle w:val="Table-Left7"/>
              <w:rPr>
                <w:lang w:eastAsia="en-AU"/>
              </w:rPr>
            </w:pPr>
            <w:r w:rsidRPr="003A234F">
              <w:rPr>
                <w:lang w:eastAsia="en-AU"/>
              </w:rPr>
              <w:t>DEEP CROSS-OUTPUT KNOWLEDGE TRANSFER USING STACKED-STRUCTURE LEAST-SQUARES SUPPORT VECTOR MACHINES</w:t>
            </w:r>
          </w:p>
        </w:tc>
        <w:tc>
          <w:tcPr>
            <w:tcW w:w="2482" w:type="dxa"/>
            <w:shd w:val="clear" w:color="auto" w:fill="auto"/>
            <w:vAlign w:val="center"/>
            <w:hideMark/>
          </w:tcPr>
          <w:p w14:paraId="17D38A75" w14:textId="77777777" w:rsidR="004F0CAF" w:rsidRPr="003A234F" w:rsidRDefault="004F0CAF" w:rsidP="00C1268A">
            <w:pPr>
              <w:pStyle w:val="Table-Left7"/>
              <w:rPr>
                <w:lang w:eastAsia="en-AU"/>
              </w:rPr>
            </w:pPr>
            <w:r w:rsidRPr="003A234F">
              <w:rPr>
                <w:lang w:eastAsia="en-AU"/>
              </w:rPr>
              <w:t>IEEE TRANSACTIONS ON CYBERNETICS</w:t>
            </w:r>
          </w:p>
        </w:tc>
      </w:tr>
      <w:tr w:rsidR="004F0CAF" w:rsidRPr="003A234F" w14:paraId="035BCA43" w14:textId="77777777" w:rsidTr="00C1268A">
        <w:trPr>
          <w:trHeight w:val="20"/>
        </w:trPr>
        <w:tc>
          <w:tcPr>
            <w:tcW w:w="931" w:type="dxa"/>
            <w:shd w:val="clear" w:color="auto" w:fill="auto"/>
            <w:noWrap/>
            <w:vAlign w:val="center"/>
            <w:hideMark/>
          </w:tcPr>
          <w:p w14:paraId="4A67B22A" w14:textId="77777777" w:rsidR="004F0CAF" w:rsidRPr="00C1268A" w:rsidRDefault="004F0CAF" w:rsidP="00C1268A">
            <w:pPr>
              <w:pStyle w:val="Table-Center7Boldcolumnname"/>
              <w:rPr>
                <w:b w:val="0"/>
                <w:bCs w:val="0"/>
                <w:lang w:eastAsia="en-AU"/>
              </w:rPr>
            </w:pPr>
            <w:r w:rsidRPr="00C1268A">
              <w:rPr>
                <w:b w:val="0"/>
                <w:bCs w:val="0"/>
                <w:lang w:eastAsia="en-AU"/>
              </w:rPr>
              <w:t>53</w:t>
            </w:r>
          </w:p>
        </w:tc>
        <w:tc>
          <w:tcPr>
            <w:tcW w:w="1030" w:type="dxa"/>
            <w:shd w:val="clear" w:color="auto" w:fill="auto"/>
            <w:noWrap/>
            <w:vAlign w:val="center"/>
            <w:hideMark/>
          </w:tcPr>
          <w:p w14:paraId="072AD924"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1D8F26D" w14:textId="77777777" w:rsidR="004F0CAF" w:rsidRPr="003A234F" w:rsidRDefault="004F0CAF" w:rsidP="00C1268A">
            <w:pPr>
              <w:pStyle w:val="Table-Left7"/>
              <w:rPr>
                <w:lang w:eastAsia="en-AU"/>
              </w:rPr>
            </w:pPr>
            <w:r w:rsidRPr="003A234F">
              <w:rPr>
                <w:lang w:eastAsia="en-AU"/>
              </w:rPr>
              <w:t>EVALUATING RESEARCH OUTPUT USING SCIENTOMETRIC AND SOCIAL NETWORK ANALYSIS: A CASE OF ALAGAPPA UNIVERSITY, INDIA</w:t>
            </w:r>
          </w:p>
        </w:tc>
        <w:tc>
          <w:tcPr>
            <w:tcW w:w="2482" w:type="dxa"/>
            <w:shd w:val="clear" w:color="auto" w:fill="auto"/>
            <w:vAlign w:val="center"/>
            <w:hideMark/>
          </w:tcPr>
          <w:p w14:paraId="4AD909DA" w14:textId="77777777" w:rsidR="004F0CAF" w:rsidRPr="003A234F" w:rsidRDefault="004F0CAF" w:rsidP="00C1268A">
            <w:pPr>
              <w:pStyle w:val="Table-Left7"/>
              <w:rPr>
                <w:lang w:eastAsia="en-AU"/>
              </w:rPr>
            </w:pPr>
            <w:r w:rsidRPr="003A234F">
              <w:rPr>
                <w:lang w:eastAsia="en-AU"/>
              </w:rPr>
              <w:t>INTERNATIONAL JOURNAL OF INFORMATION SCIENCE AND MANAGEMENT</w:t>
            </w:r>
          </w:p>
        </w:tc>
      </w:tr>
      <w:tr w:rsidR="004F0CAF" w:rsidRPr="003A234F" w14:paraId="560843ED" w14:textId="77777777" w:rsidTr="00C1268A">
        <w:trPr>
          <w:trHeight w:val="20"/>
        </w:trPr>
        <w:tc>
          <w:tcPr>
            <w:tcW w:w="931" w:type="dxa"/>
            <w:shd w:val="clear" w:color="auto" w:fill="auto"/>
            <w:noWrap/>
            <w:vAlign w:val="center"/>
            <w:hideMark/>
          </w:tcPr>
          <w:p w14:paraId="736B2C8D" w14:textId="77777777" w:rsidR="004F0CAF" w:rsidRPr="00C1268A" w:rsidRDefault="004F0CAF" w:rsidP="00C1268A">
            <w:pPr>
              <w:pStyle w:val="Table-Center7Boldcolumnname"/>
              <w:rPr>
                <w:b w:val="0"/>
                <w:bCs w:val="0"/>
                <w:lang w:eastAsia="en-AU"/>
              </w:rPr>
            </w:pPr>
            <w:r w:rsidRPr="00C1268A">
              <w:rPr>
                <w:b w:val="0"/>
                <w:bCs w:val="0"/>
                <w:lang w:eastAsia="en-AU"/>
              </w:rPr>
              <w:t>54</w:t>
            </w:r>
          </w:p>
        </w:tc>
        <w:tc>
          <w:tcPr>
            <w:tcW w:w="1030" w:type="dxa"/>
            <w:shd w:val="clear" w:color="auto" w:fill="auto"/>
            <w:noWrap/>
            <w:vAlign w:val="center"/>
            <w:hideMark/>
          </w:tcPr>
          <w:p w14:paraId="7199109C"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81F2663" w14:textId="77777777" w:rsidR="004F0CAF" w:rsidRPr="003A234F" w:rsidRDefault="004F0CAF" w:rsidP="00C1268A">
            <w:pPr>
              <w:pStyle w:val="Table-Left7"/>
              <w:rPr>
                <w:lang w:eastAsia="en-AU"/>
              </w:rPr>
            </w:pPr>
            <w:r w:rsidRPr="003A234F">
              <w:rPr>
                <w:lang w:eastAsia="en-AU"/>
              </w:rPr>
              <w:t>A MACHINE LEARNING MODEL TO PREDICT CITATION COUNTS OF SCIENTIFIC PAPERS IN OTOLOGY FIELD</w:t>
            </w:r>
          </w:p>
        </w:tc>
        <w:tc>
          <w:tcPr>
            <w:tcW w:w="2482" w:type="dxa"/>
            <w:shd w:val="clear" w:color="auto" w:fill="auto"/>
            <w:vAlign w:val="center"/>
            <w:hideMark/>
          </w:tcPr>
          <w:p w14:paraId="7E106539" w14:textId="77777777" w:rsidR="004F0CAF" w:rsidRPr="003A234F" w:rsidRDefault="004F0CAF" w:rsidP="00C1268A">
            <w:pPr>
              <w:pStyle w:val="Table-Left7"/>
              <w:rPr>
                <w:lang w:eastAsia="en-AU"/>
              </w:rPr>
            </w:pPr>
            <w:r w:rsidRPr="003A234F">
              <w:rPr>
                <w:lang w:eastAsia="en-AU"/>
              </w:rPr>
              <w:t>BIOMED RESEARCH INTERNATIONAL</w:t>
            </w:r>
          </w:p>
        </w:tc>
      </w:tr>
      <w:tr w:rsidR="004F0CAF" w:rsidRPr="003A234F" w14:paraId="40582D70" w14:textId="77777777" w:rsidTr="00C1268A">
        <w:trPr>
          <w:trHeight w:val="20"/>
        </w:trPr>
        <w:tc>
          <w:tcPr>
            <w:tcW w:w="931" w:type="dxa"/>
            <w:shd w:val="clear" w:color="auto" w:fill="auto"/>
            <w:noWrap/>
            <w:vAlign w:val="center"/>
            <w:hideMark/>
          </w:tcPr>
          <w:p w14:paraId="1622BDA2" w14:textId="77777777" w:rsidR="004F0CAF" w:rsidRPr="00C1268A" w:rsidRDefault="004F0CAF" w:rsidP="00C1268A">
            <w:pPr>
              <w:pStyle w:val="Table-Center7Boldcolumnname"/>
              <w:rPr>
                <w:b w:val="0"/>
                <w:bCs w:val="0"/>
                <w:lang w:eastAsia="en-AU"/>
              </w:rPr>
            </w:pPr>
            <w:r w:rsidRPr="00C1268A">
              <w:rPr>
                <w:b w:val="0"/>
                <w:bCs w:val="0"/>
                <w:lang w:eastAsia="en-AU"/>
              </w:rPr>
              <w:t>55</w:t>
            </w:r>
          </w:p>
        </w:tc>
        <w:tc>
          <w:tcPr>
            <w:tcW w:w="1030" w:type="dxa"/>
            <w:shd w:val="clear" w:color="auto" w:fill="auto"/>
            <w:noWrap/>
            <w:vAlign w:val="center"/>
            <w:hideMark/>
          </w:tcPr>
          <w:p w14:paraId="4DD19DDB"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DA1C8A0" w14:textId="77777777" w:rsidR="004F0CAF" w:rsidRPr="003A234F" w:rsidRDefault="004F0CAF" w:rsidP="00C1268A">
            <w:pPr>
              <w:pStyle w:val="Table-Left7"/>
              <w:rPr>
                <w:lang w:eastAsia="en-AU"/>
              </w:rPr>
            </w:pPr>
            <w:r w:rsidRPr="003A234F">
              <w:rPr>
                <w:lang w:eastAsia="en-AU"/>
              </w:rPr>
              <w:t>PROXIMITY-AWARE RESEARCH LEADERSHIP RECOMMENDATION IN RESEARCH COLLABORATION VIA DEEP NEURAL NETWORKS</w:t>
            </w:r>
          </w:p>
        </w:tc>
        <w:tc>
          <w:tcPr>
            <w:tcW w:w="2482" w:type="dxa"/>
            <w:shd w:val="clear" w:color="auto" w:fill="auto"/>
            <w:vAlign w:val="center"/>
            <w:hideMark/>
          </w:tcPr>
          <w:p w14:paraId="429A9BCF" w14:textId="77777777" w:rsidR="004F0CAF" w:rsidRPr="003A234F" w:rsidRDefault="004F0CAF" w:rsidP="00C1268A">
            <w:pPr>
              <w:pStyle w:val="Table-Left7"/>
              <w:rPr>
                <w:lang w:eastAsia="en-AU"/>
              </w:rPr>
            </w:pPr>
            <w:r w:rsidRPr="003A234F">
              <w:rPr>
                <w:lang w:eastAsia="en-AU"/>
              </w:rPr>
              <w:t>JOURNAL OF THE ASSOCIATION FOR INFORMATION SCIENCE AND TECHNOLOGY</w:t>
            </w:r>
          </w:p>
        </w:tc>
      </w:tr>
      <w:tr w:rsidR="004F0CAF" w:rsidRPr="003A234F" w14:paraId="4267D503" w14:textId="77777777" w:rsidTr="00C1268A">
        <w:trPr>
          <w:trHeight w:val="20"/>
        </w:trPr>
        <w:tc>
          <w:tcPr>
            <w:tcW w:w="931" w:type="dxa"/>
            <w:shd w:val="clear" w:color="auto" w:fill="auto"/>
            <w:noWrap/>
            <w:vAlign w:val="center"/>
            <w:hideMark/>
          </w:tcPr>
          <w:p w14:paraId="11D40858" w14:textId="77777777" w:rsidR="004F0CAF" w:rsidRPr="00C1268A" w:rsidRDefault="004F0CAF" w:rsidP="00C1268A">
            <w:pPr>
              <w:pStyle w:val="Table-Center7Boldcolumnname"/>
              <w:rPr>
                <w:b w:val="0"/>
                <w:bCs w:val="0"/>
                <w:lang w:eastAsia="en-AU"/>
              </w:rPr>
            </w:pPr>
            <w:r w:rsidRPr="00C1268A">
              <w:rPr>
                <w:b w:val="0"/>
                <w:bCs w:val="0"/>
                <w:lang w:eastAsia="en-AU"/>
              </w:rPr>
              <w:t>56</w:t>
            </w:r>
          </w:p>
        </w:tc>
        <w:tc>
          <w:tcPr>
            <w:tcW w:w="1030" w:type="dxa"/>
            <w:shd w:val="clear" w:color="auto" w:fill="auto"/>
            <w:noWrap/>
            <w:vAlign w:val="center"/>
            <w:hideMark/>
          </w:tcPr>
          <w:p w14:paraId="0E50C59A"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BB9702C" w14:textId="77777777" w:rsidR="004F0CAF" w:rsidRPr="003A234F" w:rsidRDefault="004F0CAF" w:rsidP="00C1268A">
            <w:pPr>
              <w:pStyle w:val="Table-Left7"/>
              <w:rPr>
                <w:lang w:eastAsia="en-AU"/>
              </w:rPr>
            </w:pPr>
            <w:r w:rsidRPr="003A234F">
              <w:rPr>
                <w:lang w:eastAsia="en-AU"/>
              </w:rPr>
              <w:t>EVALUATION OF MACHINE LEARNING TO EARLY DETECTION OF HIGHLY CITED PAPERS</w:t>
            </w:r>
          </w:p>
        </w:tc>
        <w:tc>
          <w:tcPr>
            <w:tcW w:w="2482" w:type="dxa"/>
            <w:shd w:val="clear" w:color="auto" w:fill="auto"/>
            <w:vAlign w:val="center"/>
            <w:hideMark/>
          </w:tcPr>
          <w:p w14:paraId="24112FE9" w14:textId="77777777" w:rsidR="004F0CAF" w:rsidRPr="003A234F" w:rsidRDefault="004F0CAF" w:rsidP="00C1268A">
            <w:pPr>
              <w:pStyle w:val="Table-Left7"/>
              <w:rPr>
                <w:lang w:eastAsia="en-AU"/>
              </w:rPr>
            </w:pPr>
            <w:r w:rsidRPr="003A234F">
              <w:rPr>
                <w:lang w:eastAsia="en-AU"/>
              </w:rPr>
              <w:t>PROCEEDINGS - 2022 7TH INTERNATIONAL CONFERENCE ON DATA SCIENCE AND MACHINE LEARNING APPLICATIONS, CDMA 2022</w:t>
            </w:r>
          </w:p>
        </w:tc>
      </w:tr>
      <w:tr w:rsidR="004F0CAF" w:rsidRPr="003A234F" w14:paraId="36D6E2E4" w14:textId="77777777" w:rsidTr="00C1268A">
        <w:trPr>
          <w:trHeight w:val="20"/>
        </w:trPr>
        <w:tc>
          <w:tcPr>
            <w:tcW w:w="931" w:type="dxa"/>
            <w:shd w:val="clear" w:color="auto" w:fill="auto"/>
            <w:noWrap/>
            <w:vAlign w:val="center"/>
            <w:hideMark/>
          </w:tcPr>
          <w:p w14:paraId="2463A5FD" w14:textId="77777777" w:rsidR="004F0CAF" w:rsidRPr="00C1268A" w:rsidRDefault="004F0CAF" w:rsidP="00C1268A">
            <w:pPr>
              <w:pStyle w:val="Table-Center7Boldcolumnname"/>
              <w:rPr>
                <w:b w:val="0"/>
                <w:bCs w:val="0"/>
                <w:lang w:eastAsia="en-AU"/>
              </w:rPr>
            </w:pPr>
            <w:r w:rsidRPr="00C1268A">
              <w:rPr>
                <w:b w:val="0"/>
                <w:bCs w:val="0"/>
                <w:lang w:eastAsia="en-AU"/>
              </w:rPr>
              <w:t>57</w:t>
            </w:r>
          </w:p>
        </w:tc>
        <w:tc>
          <w:tcPr>
            <w:tcW w:w="1030" w:type="dxa"/>
            <w:shd w:val="clear" w:color="auto" w:fill="auto"/>
            <w:noWrap/>
            <w:vAlign w:val="center"/>
            <w:hideMark/>
          </w:tcPr>
          <w:p w14:paraId="1DE3A2D8"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40EAFA55" w14:textId="77777777" w:rsidR="004F0CAF" w:rsidRPr="003A234F" w:rsidRDefault="004F0CAF" w:rsidP="00C1268A">
            <w:pPr>
              <w:pStyle w:val="Table-Left7"/>
              <w:rPr>
                <w:lang w:eastAsia="en-AU"/>
              </w:rPr>
            </w:pPr>
            <w:r w:rsidRPr="003A234F">
              <w:rPr>
                <w:lang w:eastAsia="en-AU"/>
              </w:rPr>
              <w:t>HETEROGENEOUS ACADEMIC NETWORK EMBEDDING BASED MULTIVARIATE RANDOM-WALK MODEL FOR PREDICTING SCIENTIFIC IMPACT</w:t>
            </w:r>
          </w:p>
        </w:tc>
        <w:tc>
          <w:tcPr>
            <w:tcW w:w="2482" w:type="dxa"/>
            <w:shd w:val="clear" w:color="auto" w:fill="auto"/>
            <w:vAlign w:val="center"/>
            <w:hideMark/>
          </w:tcPr>
          <w:p w14:paraId="11925BC2" w14:textId="77777777" w:rsidR="004F0CAF" w:rsidRPr="003A234F" w:rsidRDefault="004F0CAF" w:rsidP="00C1268A">
            <w:pPr>
              <w:pStyle w:val="Table-Left7"/>
              <w:rPr>
                <w:lang w:eastAsia="en-AU"/>
              </w:rPr>
            </w:pPr>
            <w:r w:rsidRPr="003A234F">
              <w:rPr>
                <w:lang w:eastAsia="en-AU"/>
              </w:rPr>
              <w:t>APPLIED INTELLIGENCE</w:t>
            </w:r>
          </w:p>
        </w:tc>
      </w:tr>
      <w:tr w:rsidR="004F0CAF" w:rsidRPr="003A234F" w14:paraId="210D5163" w14:textId="77777777" w:rsidTr="00C1268A">
        <w:trPr>
          <w:trHeight w:val="20"/>
        </w:trPr>
        <w:tc>
          <w:tcPr>
            <w:tcW w:w="931" w:type="dxa"/>
            <w:shd w:val="clear" w:color="auto" w:fill="auto"/>
            <w:noWrap/>
            <w:vAlign w:val="center"/>
            <w:hideMark/>
          </w:tcPr>
          <w:p w14:paraId="6CCB0E41" w14:textId="77777777" w:rsidR="004F0CAF" w:rsidRPr="00C1268A" w:rsidRDefault="004F0CAF" w:rsidP="00C1268A">
            <w:pPr>
              <w:pStyle w:val="Table-Center7Boldcolumnname"/>
              <w:rPr>
                <w:b w:val="0"/>
                <w:bCs w:val="0"/>
                <w:lang w:eastAsia="en-AU"/>
              </w:rPr>
            </w:pPr>
            <w:r w:rsidRPr="00C1268A">
              <w:rPr>
                <w:b w:val="0"/>
                <w:bCs w:val="0"/>
                <w:lang w:eastAsia="en-AU"/>
              </w:rPr>
              <w:t>58</w:t>
            </w:r>
          </w:p>
        </w:tc>
        <w:tc>
          <w:tcPr>
            <w:tcW w:w="1030" w:type="dxa"/>
            <w:shd w:val="clear" w:color="auto" w:fill="auto"/>
            <w:noWrap/>
            <w:vAlign w:val="center"/>
            <w:hideMark/>
          </w:tcPr>
          <w:p w14:paraId="44EED41E"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194C4A28" w14:textId="77777777" w:rsidR="004F0CAF" w:rsidRPr="003A234F" w:rsidRDefault="004F0CAF" w:rsidP="00C1268A">
            <w:pPr>
              <w:pStyle w:val="Table-Left7"/>
              <w:rPr>
                <w:lang w:eastAsia="en-AU"/>
              </w:rPr>
            </w:pPr>
            <w:r w:rsidRPr="003A234F">
              <w:rPr>
                <w:lang w:eastAsia="en-AU"/>
              </w:rPr>
              <w:t>METHODOLOGY-DRIVEN CHARACTERISTICS OF SCIENTIFIC RESEARCH COLLABORATION NETWORKS IN THE FIELD OF ECONOMIC MANAGEMENT: MINING AND ANALYSIS BASED ON BIG DATA</w:t>
            </w:r>
          </w:p>
        </w:tc>
        <w:tc>
          <w:tcPr>
            <w:tcW w:w="2482" w:type="dxa"/>
            <w:shd w:val="clear" w:color="auto" w:fill="auto"/>
            <w:vAlign w:val="center"/>
            <w:hideMark/>
          </w:tcPr>
          <w:p w14:paraId="1EC5B068" w14:textId="77777777" w:rsidR="004F0CAF" w:rsidRPr="003A234F" w:rsidRDefault="004F0CAF" w:rsidP="00C1268A">
            <w:pPr>
              <w:pStyle w:val="Table-Left7"/>
              <w:rPr>
                <w:lang w:eastAsia="en-AU"/>
              </w:rPr>
            </w:pPr>
            <w:r w:rsidRPr="003A234F">
              <w:rPr>
                <w:lang w:eastAsia="en-AU"/>
              </w:rPr>
              <w:t>COMMUNICATIONS IN COMPUTER AND INFORMATION SCIENCE</w:t>
            </w:r>
          </w:p>
        </w:tc>
      </w:tr>
      <w:tr w:rsidR="004F0CAF" w:rsidRPr="003A234F" w14:paraId="6A2296FA" w14:textId="77777777" w:rsidTr="00C1268A">
        <w:trPr>
          <w:trHeight w:val="20"/>
        </w:trPr>
        <w:tc>
          <w:tcPr>
            <w:tcW w:w="931" w:type="dxa"/>
            <w:shd w:val="clear" w:color="auto" w:fill="auto"/>
            <w:noWrap/>
            <w:vAlign w:val="center"/>
            <w:hideMark/>
          </w:tcPr>
          <w:p w14:paraId="16F80102" w14:textId="77777777" w:rsidR="004F0CAF" w:rsidRPr="00C1268A" w:rsidRDefault="004F0CAF" w:rsidP="00C1268A">
            <w:pPr>
              <w:pStyle w:val="Table-Center7Boldcolumnname"/>
              <w:rPr>
                <w:b w:val="0"/>
                <w:bCs w:val="0"/>
                <w:lang w:eastAsia="en-AU"/>
              </w:rPr>
            </w:pPr>
            <w:r w:rsidRPr="00C1268A">
              <w:rPr>
                <w:b w:val="0"/>
                <w:bCs w:val="0"/>
                <w:lang w:eastAsia="en-AU"/>
              </w:rPr>
              <w:t>59</w:t>
            </w:r>
          </w:p>
        </w:tc>
        <w:tc>
          <w:tcPr>
            <w:tcW w:w="1030" w:type="dxa"/>
            <w:shd w:val="clear" w:color="auto" w:fill="auto"/>
            <w:noWrap/>
            <w:vAlign w:val="center"/>
            <w:hideMark/>
          </w:tcPr>
          <w:p w14:paraId="434B6C7D"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3F8DCB2E" w14:textId="77777777" w:rsidR="004F0CAF" w:rsidRPr="003A234F" w:rsidRDefault="004F0CAF" w:rsidP="00C1268A">
            <w:pPr>
              <w:pStyle w:val="Table-Left7"/>
              <w:rPr>
                <w:lang w:eastAsia="en-AU"/>
              </w:rPr>
            </w:pPr>
            <w:r w:rsidRPr="003A234F">
              <w:rPr>
                <w:lang w:eastAsia="en-AU"/>
              </w:rPr>
              <w:t>RESEARCH OUTPUT TO INDUSTRY USE: A READINESS STUDY FOR TOPIC MODELLING WITH SENTIMENT ANALYSIS</w:t>
            </w:r>
          </w:p>
        </w:tc>
        <w:tc>
          <w:tcPr>
            <w:tcW w:w="2482" w:type="dxa"/>
            <w:shd w:val="clear" w:color="auto" w:fill="auto"/>
            <w:vAlign w:val="center"/>
            <w:hideMark/>
          </w:tcPr>
          <w:p w14:paraId="3DB88066" w14:textId="77777777" w:rsidR="004F0CAF" w:rsidRPr="003A234F" w:rsidRDefault="004F0CAF" w:rsidP="00C1268A">
            <w:pPr>
              <w:pStyle w:val="Table-Left7"/>
              <w:rPr>
                <w:lang w:eastAsia="en-AU"/>
              </w:rPr>
            </w:pPr>
            <w:r w:rsidRPr="003A234F">
              <w:rPr>
                <w:lang w:eastAsia="en-AU"/>
              </w:rPr>
              <w:t>LECTURE NOTES IN ELECTRICAL ENGINEERING</w:t>
            </w:r>
          </w:p>
        </w:tc>
      </w:tr>
      <w:tr w:rsidR="004F0CAF" w:rsidRPr="003A234F" w14:paraId="742F60E2" w14:textId="77777777" w:rsidTr="00C1268A">
        <w:trPr>
          <w:trHeight w:val="20"/>
        </w:trPr>
        <w:tc>
          <w:tcPr>
            <w:tcW w:w="931" w:type="dxa"/>
            <w:shd w:val="clear" w:color="auto" w:fill="auto"/>
            <w:noWrap/>
            <w:vAlign w:val="center"/>
            <w:hideMark/>
          </w:tcPr>
          <w:p w14:paraId="4C06F16D" w14:textId="77777777" w:rsidR="004F0CAF" w:rsidRPr="00C1268A" w:rsidRDefault="004F0CAF" w:rsidP="00C1268A">
            <w:pPr>
              <w:pStyle w:val="Table-Center7Boldcolumnname"/>
              <w:rPr>
                <w:b w:val="0"/>
                <w:bCs w:val="0"/>
                <w:lang w:eastAsia="en-AU"/>
              </w:rPr>
            </w:pPr>
            <w:r w:rsidRPr="00C1268A">
              <w:rPr>
                <w:b w:val="0"/>
                <w:bCs w:val="0"/>
                <w:lang w:eastAsia="en-AU"/>
              </w:rPr>
              <w:t>60</w:t>
            </w:r>
          </w:p>
        </w:tc>
        <w:tc>
          <w:tcPr>
            <w:tcW w:w="1030" w:type="dxa"/>
            <w:shd w:val="clear" w:color="auto" w:fill="auto"/>
            <w:noWrap/>
            <w:vAlign w:val="center"/>
            <w:hideMark/>
          </w:tcPr>
          <w:p w14:paraId="4168BF0F"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6A7681D5" w14:textId="77777777" w:rsidR="004F0CAF" w:rsidRPr="003A234F" w:rsidRDefault="004F0CAF" w:rsidP="00C1268A">
            <w:pPr>
              <w:pStyle w:val="Table-Left7"/>
              <w:rPr>
                <w:lang w:eastAsia="en-AU"/>
              </w:rPr>
            </w:pPr>
            <w:r w:rsidRPr="003A234F">
              <w:rPr>
                <w:lang w:eastAsia="en-AU"/>
              </w:rPr>
              <w:t>ASSESSMENT OF THE HISTORY AND TRENDS OF ``THE JOURNAL OF INTELLECTUAL CAPITAL'': A BIBLIOMETRICS, ALTMETRICS AND TEXT MINING ANALYSIS</w:t>
            </w:r>
          </w:p>
        </w:tc>
        <w:tc>
          <w:tcPr>
            <w:tcW w:w="2482" w:type="dxa"/>
            <w:shd w:val="clear" w:color="auto" w:fill="auto"/>
            <w:vAlign w:val="center"/>
            <w:hideMark/>
          </w:tcPr>
          <w:p w14:paraId="5F5FAAFC" w14:textId="77777777" w:rsidR="004F0CAF" w:rsidRPr="003A234F" w:rsidRDefault="004F0CAF" w:rsidP="00C1268A">
            <w:pPr>
              <w:pStyle w:val="Table-Left7"/>
              <w:rPr>
                <w:lang w:eastAsia="en-AU"/>
              </w:rPr>
            </w:pPr>
            <w:r w:rsidRPr="003A234F">
              <w:rPr>
                <w:lang w:eastAsia="en-AU"/>
              </w:rPr>
              <w:t>Journal of Intellectual Capital</w:t>
            </w:r>
          </w:p>
        </w:tc>
      </w:tr>
      <w:tr w:rsidR="004F0CAF" w:rsidRPr="003A234F" w14:paraId="5E23D231" w14:textId="77777777" w:rsidTr="00C1268A">
        <w:trPr>
          <w:trHeight w:val="20"/>
        </w:trPr>
        <w:tc>
          <w:tcPr>
            <w:tcW w:w="931" w:type="dxa"/>
            <w:shd w:val="clear" w:color="auto" w:fill="auto"/>
            <w:noWrap/>
            <w:vAlign w:val="center"/>
            <w:hideMark/>
          </w:tcPr>
          <w:p w14:paraId="58A4A80D" w14:textId="77777777" w:rsidR="004F0CAF" w:rsidRPr="00C1268A" w:rsidRDefault="004F0CAF" w:rsidP="00C1268A">
            <w:pPr>
              <w:pStyle w:val="Table-Center7Boldcolumnname"/>
              <w:rPr>
                <w:b w:val="0"/>
                <w:bCs w:val="0"/>
                <w:lang w:eastAsia="en-AU"/>
              </w:rPr>
            </w:pPr>
            <w:r w:rsidRPr="00C1268A">
              <w:rPr>
                <w:b w:val="0"/>
                <w:bCs w:val="0"/>
                <w:lang w:eastAsia="en-AU"/>
              </w:rPr>
              <w:t>61</w:t>
            </w:r>
          </w:p>
        </w:tc>
        <w:tc>
          <w:tcPr>
            <w:tcW w:w="1030" w:type="dxa"/>
            <w:shd w:val="clear" w:color="auto" w:fill="auto"/>
            <w:noWrap/>
            <w:vAlign w:val="center"/>
            <w:hideMark/>
          </w:tcPr>
          <w:p w14:paraId="3FCFCE91"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22347455" w14:textId="77777777" w:rsidR="004F0CAF" w:rsidRPr="003A234F" w:rsidRDefault="004F0CAF" w:rsidP="00C1268A">
            <w:pPr>
              <w:pStyle w:val="Table-Left7"/>
              <w:rPr>
                <w:lang w:eastAsia="en-AU"/>
              </w:rPr>
            </w:pPr>
            <w:r w:rsidRPr="003A234F">
              <w:rPr>
                <w:lang w:eastAsia="en-AU"/>
              </w:rPr>
              <w:t>MENTIONING THE SAMPLE'S COUNTRY IN THE ARTICLE'S TITLE LEADS TO BIAS IN RESEARCH EVALUATION</w:t>
            </w:r>
          </w:p>
        </w:tc>
        <w:tc>
          <w:tcPr>
            <w:tcW w:w="2482" w:type="dxa"/>
            <w:shd w:val="clear" w:color="auto" w:fill="auto"/>
            <w:vAlign w:val="center"/>
            <w:hideMark/>
          </w:tcPr>
          <w:p w14:paraId="515FAAAF" w14:textId="77777777" w:rsidR="004F0CAF" w:rsidRPr="003A234F" w:rsidRDefault="004F0CAF" w:rsidP="00C1268A">
            <w:pPr>
              <w:pStyle w:val="Table-Left7"/>
              <w:rPr>
                <w:lang w:eastAsia="en-AU"/>
              </w:rPr>
            </w:pPr>
            <w:r w:rsidRPr="003A234F">
              <w:rPr>
                <w:lang w:eastAsia="en-AU"/>
              </w:rPr>
              <w:t>Social Psychological and Personality Science</w:t>
            </w:r>
          </w:p>
        </w:tc>
      </w:tr>
      <w:tr w:rsidR="004F0CAF" w:rsidRPr="003A234F" w14:paraId="2424031C" w14:textId="77777777" w:rsidTr="00C1268A">
        <w:trPr>
          <w:trHeight w:val="20"/>
        </w:trPr>
        <w:tc>
          <w:tcPr>
            <w:tcW w:w="931" w:type="dxa"/>
            <w:shd w:val="clear" w:color="auto" w:fill="auto"/>
            <w:noWrap/>
            <w:vAlign w:val="center"/>
            <w:hideMark/>
          </w:tcPr>
          <w:p w14:paraId="1F437ABE" w14:textId="77777777" w:rsidR="004F0CAF" w:rsidRPr="00C1268A" w:rsidRDefault="004F0CAF" w:rsidP="00C1268A">
            <w:pPr>
              <w:pStyle w:val="Table-Center7Boldcolumnname"/>
              <w:rPr>
                <w:b w:val="0"/>
                <w:bCs w:val="0"/>
                <w:lang w:eastAsia="en-AU"/>
              </w:rPr>
            </w:pPr>
            <w:r w:rsidRPr="00C1268A">
              <w:rPr>
                <w:b w:val="0"/>
                <w:bCs w:val="0"/>
                <w:lang w:eastAsia="en-AU"/>
              </w:rPr>
              <w:t>62</w:t>
            </w:r>
          </w:p>
        </w:tc>
        <w:tc>
          <w:tcPr>
            <w:tcW w:w="1030" w:type="dxa"/>
            <w:shd w:val="clear" w:color="auto" w:fill="auto"/>
            <w:noWrap/>
            <w:vAlign w:val="center"/>
            <w:hideMark/>
          </w:tcPr>
          <w:p w14:paraId="7AC895CC" w14:textId="77777777" w:rsidR="004F0CAF" w:rsidRPr="00C1268A" w:rsidRDefault="004F0CAF" w:rsidP="00C1268A">
            <w:pPr>
              <w:pStyle w:val="Table-Center7Boldcolumnname"/>
              <w:rPr>
                <w:b w:val="0"/>
                <w:bCs w:val="0"/>
                <w:lang w:eastAsia="en-AU"/>
              </w:rPr>
            </w:pPr>
            <w:r w:rsidRPr="00C1268A">
              <w:rPr>
                <w:b w:val="0"/>
                <w:bCs w:val="0"/>
                <w:lang w:eastAsia="en-AU"/>
              </w:rPr>
              <w:t>2022</w:t>
            </w:r>
          </w:p>
        </w:tc>
        <w:tc>
          <w:tcPr>
            <w:tcW w:w="4766" w:type="dxa"/>
            <w:shd w:val="clear" w:color="auto" w:fill="auto"/>
            <w:vAlign w:val="center"/>
            <w:hideMark/>
          </w:tcPr>
          <w:p w14:paraId="7C27BDF3" w14:textId="77777777" w:rsidR="004F0CAF" w:rsidRPr="003A234F" w:rsidRDefault="004F0CAF" w:rsidP="00C1268A">
            <w:pPr>
              <w:pStyle w:val="Table-Left7"/>
              <w:rPr>
                <w:lang w:eastAsia="en-AU"/>
              </w:rPr>
            </w:pPr>
            <w:r w:rsidRPr="003A234F">
              <w:rPr>
                <w:lang w:eastAsia="en-AU"/>
              </w:rPr>
              <w:t>SOCIOLOGY THROUGH ITS PUBLICATIONS IN IMPACT FACTOR JOURNALS USING BIG DATA</w:t>
            </w:r>
          </w:p>
        </w:tc>
        <w:tc>
          <w:tcPr>
            <w:tcW w:w="2482" w:type="dxa"/>
            <w:shd w:val="clear" w:color="auto" w:fill="auto"/>
            <w:vAlign w:val="center"/>
            <w:hideMark/>
          </w:tcPr>
          <w:p w14:paraId="1BAF0373" w14:textId="77777777" w:rsidR="004F0CAF" w:rsidRPr="003A234F" w:rsidRDefault="004F0CAF" w:rsidP="00C1268A">
            <w:pPr>
              <w:pStyle w:val="Table-Left7"/>
              <w:rPr>
                <w:lang w:eastAsia="en-AU"/>
              </w:rPr>
            </w:pPr>
            <w:r w:rsidRPr="003A234F">
              <w:rPr>
                <w:lang w:eastAsia="en-AU"/>
              </w:rPr>
              <w:t>Empiria: Revista de Metodología de Ciencias Sociales</w:t>
            </w:r>
          </w:p>
        </w:tc>
      </w:tr>
      <w:tr w:rsidR="004F0CAF" w:rsidRPr="003A234F" w14:paraId="27B4811D" w14:textId="77777777" w:rsidTr="00C1268A">
        <w:trPr>
          <w:trHeight w:val="20"/>
        </w:trPr>
        <w:tc>
          <w:tcPr>
            <w:tcW w:w="931" w:type="dxa"/>
            <w:shd w:val="clear" w:color="auto" w:fill="auto"/>
            <w:noWrap/>
            <w:vAlign w:val="center"/>
            <w:hideMark/>
          </w:tcPr>
          <w:p w14:paraId="149802B8" w14:textId="77777777" w:rsidR="004F0CAF" w:rsidRPr="00C1268A" w:rsidRDefault="004F0CAF" w:rsidP="00C1268A">
            <w:pPr>
              <w:pStyle w:val="Table-Center7Boldcolumnname"/>
              <w:rPr>
                <w:b w:val="0"/>
                <w:bCs w:val="0"/>
                <w:lang w:eastAsia="en-AU"/>
              </w:rPr>
            </w:pPr>
            <w:r w:rsidRPr="00C1268A">
              <w:rPr>
                <w:b w:val="0"/>
                <w:bCs w:val="0"/>
                <w:lang w:eastAsia="en-AU"/>
              </w:rPr>
              <w:t>63</w:t>
            </w:r>
          </w:p>
        </w:tc>
        <w:tc>
          <w:tcPr>
            <w:tcW w:w="1030" w:type="dxa"/>
            <w:shd w:val="clear" w:color="auto" w:fill="auto"/>
            <w:noWrap/>
            <w:vAlign w:val="center"/>
            <w:hideMark/>
          </w:tcPr>
          <w:p w14:paraId="26AD138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8D1FA5A" w14:textId="77777777" w:rsidR="004F0CAF" w:rsidRPr="003A234F" w:rsidRDefault="004F0CAF" w:rsidP="00C1268A">
            <w:pPr>
              <w:pStyle w:val="Table-Left7"/>
              <w:rPr>
                <w:lang w:eastAsia="en-AU"/>
              </w:rPr>
            </w:pPr>
            <w:r w:rsidRPr="003A234F">
              <w:rPr>
                <w:lang w:eastAsia="en-AU"/>
              </w:rPr>
              <w:t>ETHICS AND PRIVACY OF ARTIFICIAL INTELLIGENCE: UNDERSTANDINGS FROM BIBLIOMETRICS</w:t>
            </w:r>
          </w:p>
        </w:tc>
        <w:tc>
          <w:tcPr>
            <w:tcW w:w="2482" w:type="dxa"/>
            <w:shd w:val="clear" w:color="auto" w:fill="auto"/>
            <w:vAlign w:val="center"/>
            <w:hideMark/>
          </w:tcPr>
          <w:p w14:paraId="0A7E3B45" w14:textId="77777777" w:rsidR="004F0CAF" w:rsidRPr="003A234F" w:rsidRDefault="004F0CAF" w:rsidP="00C1268A">
            <w:pPr>
              <w:pStyle w:val="Table-Left7"/>
              <w:rPr>
                <w:lang w:eastAsia="en-AU"/>
              </w:rPr>
            </w:pPr>
            <w:r w:rsidRPr="003A234F">
              <w:rPr>
                <w:lang w:eastAsia="en-AU"/>
              </w:rPr>
              <w:t>KNOWLEDGE-BASED SYSTEMS</w:t>
            </w:r>
          </w:p>
        </w:tc>
      </w:tr>
      <w:tr w:rsidR="004F0CAF" w:rsidRPr="003A234F" w14:paraId="2084F43E" w14:textId="77777777" w:rsidTr="00C1268A">
        <w:trPr>
          <w:trHeight w:val="20"/>
        </w:trPr>
        <w:tc>
          <w:tcPr>
            <w:tcW w:w="931" w:type="dxa"/>
            <w:shd w:val="clear" w:color="auto" w:fill="auto"/>
            <w:noWrap/>
            <w:vAlign w:val="center"/>
            <w:hideMark/>
          </w:tcPr>
          <w:p w14:paraId="52C9EE1B" w14:textId="77777777" w:rsidR="004F0CAF" w:rsidRPr="00C1268A" w:rsidRDefault="004F0CAF" w:rsidP="00C1268A">
            <w:pPr>
              <w:pStyle w:val="Table-Center7Boldcolumnname"/>
              <w:rPr>
                <w:b w:val="0"/>
                <w:bCs w:val="0"/>
                <w:lang w:eastAsia="en-AU"/>
              </w:rPr>
            </w:pPr>
            <w:r w:rsidRPr="00C1268A">
              <w:rPr>
                <w:b w:val="0"/>
                <w:bCs w:val="0"/>
                <w:lang w:eastAsia="en-AU"/>
              </w:rPr>
              <w:t>64</w:t>
            </w:r>
          </w:p>
        </w:tc>
        <w:tc>
          <w:tcPr>
            <w:tcW w:w="1030" w:type="dxa"/>
            <w:shd w:val="clear" w:color="auto" w:fill="auto"/>
            <w:noWrap/>
            <w:vAlign w:val="center"/>
            <w:hideMark/>
          </w:tcPr>
          <w:p w14:paraId="27C060F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A54D7CC" w14:textId="77777777" w:rsidR="004F0CAF" w:rsidRPr="003A234F" w:rsidRDefault="004F0CAF" w:rsidP="00C1268A">
            <w:pPr>
              <w:pStyle w:val="Table-Left7"/>
              <w:rPr>
                <w:lang w:eastAsia="en-AU"/>
              </w:rPr>
            </w:pPr>
            <w:r w:rsidRPr="003A234F">
              <w:rPr>
                <w:lang w:eastAsia="en-AU"/>
              </w:rPr>
              <w:t>FORECASTING SYM-H INDEX: A COMPARISON BETWEEN LONG SHORT-TERM MEMORY AND CONVOLUTIONAL NEURAL NETWORKS</w:t>
            </w:r>
          </w:p>
        </w:tc>
        <w:tc>
          <w:tcPr>
            <w:tcW w:w="2482" w:type="dxa"/>
            <w:shd w:val="clear" w:color="auto" w:fill="auto"/>
            <w:vAlign w:val="center"/>
            <w:hideMark/>
          </w:tcPr>
          <w:p w14:paraId="43E76E72" w14:textId="77777777" w:rsidR="004F0CAF" w:rsidRPr="003A234F" w:rsidRDefault="004F0CAF" w:rsidP="00C1268A">
            <w:pPr>
              <w:pStyle w:val="Table-Left7"/>
              <w:rPr>
                <w:lang w:eastAsia="en-AU"/>
              </w:rPr>
            </w:pPr>
            <w:r w:rsidRPr="003A234F">
              <w:rPr>
                <w:lang w:eastAsia="en-AU"/>
              </w:rPr>
              <w:t>SPACE WEATHER</w:t>
            </w:r>
          </w:p>
        </w:tc>
      </w:tr>
      <w:tr w:rsidR="004F0CAF" w:rsidRPr="003A234F" w14:paraId="73D23377" w14:textId="77777777" w:rsidTr="00C1268A">
        <w:trPr>
          <w:trHeight w:val="20"/>
        </w:trPr>
        <w:tc>
          <w:tcPr>
            <w:tcW w:w="931" w:type="dxa"/>
            <w:shd w:val="clear" w:color="auto" w:fill="auto"/>
            <w:noWrap/>
            <w:vAlign w:val="center"/>
            <w:hideMark/>
          </w:tcPr>
          <w:p w14:paraId="279AA66C" w14:textId="77777777" w:rsidR="004F0CAF" w:rsidRPr="00C1268A" w:rsidRDefault="004F0CAF" w:rsidP="00C1268A">
            <w:pPr>
              <w:pStyle w:val="Table-Center7Boldcolumnname"/>
              <w:rPr>
                <w:b w:val="0"/>
                <w:bCs w:val="0"/>
                <w:lang w:eastAsia="en-AU"/>
              </w:rPr>
            </w:pPr>
            <w:r w:rsidRPr="00C1268A">
              <w:rPr>
                <w:b w:val="0"/>
                <w:bCs w:val="0"/>
                <w:lang w:eastAsia="en-AU"/>
              </w:rPr>
              <w:t>65</w:t>
            </w:r>
          </w:p>
        </w:tc>
        <w:tc>
          <w:tcPr>
            <w:tcW w:w="1030" w:type="dxa"/>
            <w:shd w:val="clear" w:color="auto" w:fill="auto"/>
            <w:noWrap/>
            <w:vAlign w:val="center"/>
            <w:hideMark/>
          </w:tcPr>
          <w:p w14:paraId="72EF440A"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012266C" w14:textId="77777777" w:rsidR="004F0CAF" w:rsidRPr="003A234F" w:rsidRDefault="004F0CAF" w:rsidP="00C1268A">
            <w:pPr>
              <w:pStyle w:val="Table-Left7"/>
              <w:rPr>
                <w:lang w:eastAsia="en-AU"/>
              </w:rPr>
            </w:pPr>
            <w:r w:rsidRPr="003A234F">
              <w:rPr>
                <w:lang w:eastAsia="en-AU"/>
              </w:rPr>
              <w:t>INVESTIGATION INTO THE DEVELOPMENT OF LITHIUM-ION BATTERY ELECTROLYTES AND RELATED KNOWLEDGE TRANSFER USING RESEARCH PAPER-BASED SOCIAL NETWORK ANALYSIS</w:t>
            </w:r>
          </w:p>
        </w:tc>
        <w:tc>
          <w:tcPr>
            <w:tcW w:w="2482" w:type="dxa"/>
            <w:shd w:val="clear" w:color="auto" w:fill="auto"/>
            <w:vAlign w:val="center"/>
            <w:hideMark/>
          </w:tcPr>
          <w:p w14:paraId="3358E191" w14:textId="77777777" w:rsidR="004F0CAF" w:rsidRPr="003A234F" w:rsidRDefault="004F0CAF" w:rsidP="00C1268A">
            <w:pPr>
              <w:pStyle w:val="Table-Left7"/>
              <w:rPr>
                <w:lang w:eastAsia="en-AU"/>
              </w:rPr>
            </w:pPr>
            <w:r w:rsidRPr="003A234F">
              <w:rPr>
                <w:lang w:eastAsia="en-AU"/>
              </w:rPr>
              <w:t>JOURNAL OF ENERGY STORAGE</w:t>
            </w:r>
          </w:p>
        </w:tc>
      </w:tr>
      <w:tr w:rsidR="004F0CAF" w:rsidRPr="003A234F" w14:paraId="11C3DEEE" w14:textId="77777777" w:rsidTr="00C1268A">
        <w:trPr>
          <w:trHeight w:val="20"/>
        </w:trPr>
        <w:tc>
          <w:tcPr>
            <w:tcW w:w="931" w:type="dxa"/>
            <w:shd w:val="clear" w:color="auto" w:fill="auto"/>
            <w:noWrap/>
            <w:vAlign w:val="center"/>
            <w:hideMark/>
          </w:tcPr>
          <w:p w14:paraId="620D5A7C" w14:textId="77777777" w:rsidR="004F0CAF" w:rsidRPr="00C1268A" w:rsidRDefault="004F0CAF" w:rsidP="00C1268A">
            <w:pPr>
              <w:pStyle w:val="Table-Center7Boldcolumnname"/>
              <w:rPr>
                <w:b w:val="0"/>
                <w:bCs w:val="0"/>
                <w:lang w:eastAsia="en-AU"/>
              </w:rPr>
            </w:pPr>
            <w:r w:rsidRPr="00C1268A">
              <w:rPr>
                <w:b w:val="0"/>
                <w:bCs w:val="0"/>
                <w:lang w:eastAsia="en-AU"/>
              </w:rPr>
              <w:t>66</w:t>
            </w:r>
          </w:p>
        </w:tc>
        <w:tc>
          <w:tcPr>
            <w:tcW w:w="1030" w:type="dxa"/>
            <w:shd w:val="clear" w:color="auto" w:fill="auto"/>
            <w:noWrap/>
            <w:vAlign w:val="center"/>
            <w:hideMark/>
          </w:tcPr>
          <w:p w14:paraId="3555236F"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E3D31BE" w14:textId="77777777" w:rsidR="004F0CAF" w:rsidRPr="003A234F" w:rsidRDefault="004F0CAF" w:rsidP="00C1268A">
            <w:pPr>
              <w:pStyle w:val="Table-Left7"/>
              <w:rPr>
                <w:lang w:eastAsia="en-AU"/>
              </w:rPr>
            </w:pPr>
            <w:r w:rsidRPr="003A234F">
              <w:rPr>
                <w:lang w:eastAsia="en-AU"/>
              </w:rPr>
              <w:t>IMPROVING QS RANK BASED ON THE CLASSIFICATION OF AUTHORS RESEARCH COLLABORATION USING MACHINE LEARNING TECHNIQUES</w:t>
            </w:r>
          </w:p>
        </w:tc>
        <w:tc>
          <w:tcPr>
            <w:tcW w:w="2482" w:type="dxa"/>
            <w:shd w:val="clear" w:color="auto" w:fill="auto"/>
            <w:vAlign w:val="center"/>
            <w:hideMark/>
          </w:tcPr>
          <w:p w14:paraId="2CAA0663" w14:textId="77777777" w:rsidR="004F0CAF" w:rsidRPr="003A234F" w:rsidRDefault="004F0CAF" w:rsidP="00C1268A">
            <w:pPr>
              <w:pStyle w:val="Table-Left7"/>
              <w:rPr>
                <w:lang w:eastAsia="en-AU"/>
              </w:rPr>
            </w:pPr>
            <w:r w:rsidRPr="003A234F">
              <w:rPr>
                <w:lang w:eastAsia="en-AU"/>
              </w:rPr>
              <w:t>2021 12TH INTERNATIONAL CONFERENCE ON INFORMATION AND COMMUNICATION SYSTEMS, ICICS 2021</w:t>
            </w:r>
          </w:p>
        </w:tc>
      </w:tr>
      <w:tr w:rsidR="004F0CAF" w:rsidRPr="003A234F" w14:paraId="7495804F" w14:textId="77777777" w:rsidTr="00C1268A">
        <w:trPr>
          <w:trHeight w:val="20"/>
        </w:trPr>
        <w:tc>
          <w:tcPr>
            <w:tcW w:w="931" w:type="dxa"/>
            <w:shd w:val="clear" w:color="auto" w:fill="auto"/>
            <w:noWrap/>
            <w:vAlign w:val="center"/>
            <w:hideMark/>
          </w:tcPr>
          <w:p w14:paraId="224C1792" w14:textId="77777777" w:rsidR="004F0CAF" w:rsidRPr="00C1268A" w:rsidRDefault="004F0CAF" w:rsidP="00C1268A">
            <w:pPr>
              <w:pStyle w:val="Table-Center7Boldcolumnname"/>
              <w:rPr>
                <w:b w:val="0"/>
                <w:bCs w:val="0"/>
                <w:lang w:eastAsia="en-AU"/>
              </w:rPr>
            </w:pPr>
            <w:r w:rsidRPr="00C1268A">
              <w:rPr>
                <w:b w:val="0"/>
                <w:bCs w:val="0"/>
                <w:lang w:eastAsia="en-AU"/>
              </w:rPr>
              <w:t>67</w:t>
            </w:r>
          </w:p>
        </w:tc>
        <w:tc>
          <w:tcPr>
            <w:tcW w:w="1030" w:type="dxa"/>
            <w:shd w:val="clear" w:color="auto" w:fill="auto"/>
            <w:noWrap/>
            <w:vAlign w:val="center"/>
            <w:hideMark/>
          </w:tcPr>
          <w:p w14:paraId="5C30FDF9"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E8C33AA" w14:textId="77777777" w:rsidR="004F0CAF" w:rsidRPr="003A234F" w:rsidRDefault="004F0CAF" w:rsidP="00C1268A">
            <w:pPr>
              <w:pStyle w:val="Table-Left7"/>
              <w:rPr>
                <w:lang w:eastAsia="en-AU"/>
              </w:rPr>
            </w:pPr>
            <w:r w:rsidRPr="003A234F">
              <w:rPr>
                <w:lang w:eastAsia="en-AU"/>
              </w:rPr>
              <w:t>GALA: AN OPEN-ACCESS PLATFORM FOR INTERACTIVE LEARNING WITH SUSTAINABILITY CASE STUDIES</w:t>
            </w:r>
          </w:p>
        </w:tc>
        <w:tc>
          <w:tcPr>
            <w:tcW w:w="2482" w:type="dxa"/>
            <w:shd w:val="clear" w:color="auto" w:fill="auto"/>
            <w:vAlign w:val="center"/>
            <w:hideMark/>
          </w:tcPr>
          <w:p w14:paraId="43A6E46A" w14:textId="77777777" w:rsidR="004F0CAF" w:rsidRPr="003A234F" w:rsidRDefault="004F0CAF" w:rsidP="00C1268A">
            <w:pPr>
              <w:pStyle w:val="Table-Left7"/>
              <w:rPr>
                <w:lang w:eastAsia="en-AU"/>
              </w:rPr>
            </w:pPr>
            <w:r w:rsidRPr="003A234F">
              <w:rPr>
                <w:lang w:eastAsia="en-AU"/>
              </w:rPr>
              <w:t>IEEE TRANSACTIONS ON LEARNING TECHNOLOGIES</w:t>
            </w:r>
          </w:p>
        </w:tc>
      </w:tr>
      <w:tr w:rsidR="004F0CAF" w:rsidRPr="003A234F" w14:paraId="51D6056C" w14:textId="77777777" w:rsidTr="00C1268A">
        <w:trPr>
          <w:trHeight w:val="20"/>
        </w:trPr>
        <w:tc>
          <w:tcPr>
            <w:tcW w:w="931" w:type="dxa"/>
            <w:shd w:val="clear" w:color="auto" w:fill="auto"/>
            <w:noWrap/>
            <w:vAlign w:val="center"/>
            <w:hideMark/>
          </w:tcPr>
          <w:p w14:paraId="266853AE" w14:textId="77777777" w:rsidR="004F0CAF" w:rsidRPr="00C1268A" w:rsidRDefault="004F0CAF" w:rsidP="00C1268A">
            <w:pPr>
              <w:pStyle w:val="Table-Center7Boldcolumnname"/>
              <w:rPr>
                <w:b w:val="0"/>
                <w:bCs w:val="0"/>
                <w:lang w:eastAsia="en-AU"/>
              </w:rPr>
            </w:pPr>
            <w:r w:rsidRPr="00C1268A">
              <w:rPr>
                <w:b w:val="0"/>
                <w:bCs w:val="0"/>
                <w:lang w:eastAsia="en-AU"/>
              </w:rPr>
              <w:t>68</w:t>
            </w:r>
          </w:p>
        </w:tc>
        <w:tc>
          <w:tcPr>
            <w:tcW w:w="1030" w:type="dxa"/>
            <w:shd w:val="clear" w:color="auto" w:fill="auto"/>
            <w:noWrap/>
            <w:vAlign w:val="center"/>
            <w:hideMark/>
          </w:tcPr>
          <w:p w14:paraId="0B5F132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96E89F2" w14:textId="77777777" w:rsidR="004F0CAF" w:rsidRPr="003A234F" w:rsidRDefault="004F0CAF" w:rsidP="00C1268A">
            <w:pPr>
              <w:pStyle w:val="Table-Left7"/>
              <w:rPr>
                <w:lang w:eastAsia="en-AU"/>
              </w:rPr>
            </w:pPr>
            <w:r w:rsidRPr="003A234F">
              <w:rPr>
                <w:lang w:eastAsia="en-AU"/>
              </w:rPr>
              <w:t>IDENTIFYING AND ASSESSING INNOVATION PATHWAYS FOR EMERGING TECHNOLOGIES: A HYBRID APPROACH BASED ON TEXT MINING AND ALTMETRICS</w:t>
            </w:r>
          </w:p>
        </w:tc>
        <w:tc>
          <w:tcPr>
            <w:tcW w:w="2482" w:type="dxa"/>
            <w:shd w:val="clear" w:color="auto" w:fill="auto"/>
            <w:vAlign w:val="center"/>
            <w:hideMark/>
          </w:tcPr>
          <w:p w14:paraId="00AEED66" w14:textId="77777777" w:rsidR="004F0CAF" w:rsidRPr="003A234F" w:rsidRDefault="004F0CAF" w:rsidP="00C1268A">
            <w:pPr>
              <w:pStyle w:val="Table-Left7"/>
              <w:rPr>
                <w:lang w:eastAsia="en-AU"/>
              </w:rPr>
            </w:pPr>
            <w:r w:rsidRPr="003A234F">
              <w:rPr>
                <w:lang w:eastAsia="en-AU"/>
              </w:rPr>
              <w:t>IEEE TRANSACTIONS ON ENGINEERING MANAGEMENT</w:t>
            </w:r>
          </w:p>
        </w:tc>
      </w:tr>
      <w:tr w:rsidR="004F0CAF" w:rsidRPr="003A234F" w14:paraId="2D87820D" w14:textId="77777777" w:rsidTr="00C1268A">
        <w:trPr>
          <w:trHeight w:val="20"/>
        </w:trPr>
        <w:tc>
          <w:tcPr>
            <w:tcW w:w="931" w:type="dxa"/>
            <w:shd w:val="clear" w:color="auto" w:fill="auto"/>
            <w:noWrap/>
            <w:vAlign w:val="center"/>
            <w:hideMark/>
          </w:tcPr>
          <w:p w14:paraId="1A9ACFE3" w14:textId="77777777" w:rsidR="004F0CAF" w:rsidRPr="00C1268A" w:rsidRDefault="004F0CAF" w:rsidP="00C1268A">
            <w:pPr>
              <w:pStyle w:val="Table-Center7Boldcolumnname"/>
              <w:rPr>
                <w:b w:val="0"/>
                <w:bCs w:val="0"/>
                <w:lang w:eastAsia="en-AU"/>
              </w:rPr>
            </w:pPr>
            <w:r w:rsidRPr="00C1268A">
              <w:rPr>
                <w:b w:val="0"/>
                <w:bCs w:val="0"/>
                <w:lang w:eastAsia="en-AU"/>
              </w:rPr>
              <w:t>69</w:t>
            </w:r>
          </w:p>
        </w:tc>
        <w:tc>
          <w:tcPr>
            <w:tcW w:w="1030" w:type="dxa"/>
            <w:shd w:val="clear" w:color="auto" w:fill="auto"/>
            <w:noWrap/>
            <w:vAlign w:val="center"/>
            <w:hideMark/>
          </w:tcPr>
          <w:p w14:paraId="4025F9A0"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BE657E1" w14:textId="77777777" w:rsidR="004F0CAF" w:rsidRPr="003A234F" w:rsidRDefault="004F0CAF" w:rsidP="00C1268A">
            <w:pPr>
              <w:pStyle w:val="Table-Left7"/>
              <w:rPr>
                <w:lang w:eastAsia="en-AU"/>
              </w:rPr>
            </w:pPr>
            <w:r w:rsidRPr="003A234F">
              <w:rPr>
                <w:lang w:eastAsia="en-AU"/>
              </w:rPr>
              <w:t>DEVELOPING A PREDICTIVE MODEL OF CONSTRUCTION INDUSTRY-UNIVERSITY RESEARCH COLLABORATION</w:t>
            </w:r>
          </w:p>
        </w:tc>
        <w:tc>
          <w:tcPr>
            <w:tcW w:w="2482" w:type="dxa"/>
            <w:shd w:val="clear" w:color="auto" w:fill="auto"/>
            <w:vAlign w:val="center"/>
            <w:hideMark/>
          </w:tcPr>
          <w:p w14:paraId="1EC603AB" w14:textId="77777777" w:rsidR="004F0CAF" w:rsidRPr="003A234F" w:rsidRDefault="004F0CAF" w:rsidP="00C1268A">
            <w:pPr>
              <w:pStyle w:val="Table-Left7"/>
              <w:rPr>
                <w:lang w:eastAsia="en-AU"/>
              </w:rPr>
            </w:pPr>
            <w:r w:rsidRPr="003A234F">
              <w:rPr>
                <w:lang w:eastAsia="en-AU"/>
              </w:rPr>
              <w:t>CONSTRUCTION INNOVATION</w:t>
            </w:r>
          </w:p>
        </w:tc>
      </w:tr>
      <w:tr w:rsidR="004F0CAF" w:rsidRPr="003A234F" w14:paraId="4807CE5D" w14:textId="77777777" w:rsidTr="00C1268A">
        <w:trPr>
          <w:trHeight w:val="20"/>
        </w:trPr>
        <w:tc>
          <w:tcPr>
            <w:tcW w:w="931" w:type="dxa"/>
            <w:shd w:val="clear" w:color="auto" w:fill="auto"/>
            <w:noWrap/>
            <w:vAlign w:val="center"/>
            <w:hideMark/>
          </w:tcPr>
          <w:p w14:paraId="4294F8C6" w14:textId="77777777" w:rsidR="004F0CAF" w:rsidRPr="00C1268A" w:rsidRDefault="004F0CAF" w:rsidP="00C1268A">
            <w:pPr>
              <w:pStyle w:val="Table-Center7Boldcolumnname"/>
              <w:rPr>
                <w:b w:val="0"/>
                <w:bCs w:val="0"/>
                <w:lang w:eastAsia="en-AU"/>
              </w:rPr>
            </w:pPr>
            <w:r w:rsidRPr="00C1268A">
              <w:rPr>
                <w:b w:val="0"/>
                <w:bCs w:val="0"/>
                <w:lang w:eastAsia="en-AU"/>
              </w:rPr>
              <w:t>70</w:t>
            </w:r>
          </w:p>
        </w:tc>
        <w:tc>
          <w:tcPr>
            <w:tcW w:w="1030" w:type="dxa"/>
            <w:shd w:val="clear" w:color="auto" w:fill="auto"/>
            <w:noWrap/>
            <w:vAlign w:val="center"/>
            <w:hideMark/>
          </w:tcPr>
          <w:p w14:paraId="6818ABC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582E80F" w14:textId="77777777" w:rsidR="004F0CAF" w:rsidRPr="003A234F" w:rsidRDefault="004F0CAF" w:rsidP="00C1268A">
            <w:pPr>
              <w:pStyle w:val="Table-Left7"/>
              <w:rPr>
                <w:lang w:eastAsia="en-AU"/>
              </w:rPr>
            </w:pPr>
            <w:r w:rsidRPr="003A234F">
              <w:rPr>
                <w:lang w:eastAsia="en-AU"/>
              </w:rPr>
              <w:t>STUDYING THE CHARACTERISTICS OF SCIENTIFIC COMMUNITIES USING INDIVIDUAL-LEVEL BIBLIOMETRICS: THE CASE OF BIG DATA RESEARCH</w:t>
            </w:r>
          </w:p>
        </w:tc>
        <w:tc>
          <w:tcPr>
            <w:tcW w:w="2482" w:type="dxa"/>
            <w:shd w:val="clear" w:color="auto" w:fill="auto"/>
            <w:vAlign w:val="center"/>
            <w:hideMark/>
          </w:tcPr>
          <w:p w14:paraId="5A0D371A" w14:textId="77777777" w:rsidR="004F0CAF" w:rsidRPr="003A234F" w:rsidRDefault="004F0CAF" w:rsidP="00C1268A">
            <w:pPr>
              <w:pStyle w:val="Table-Left7"/>
              <w:rPr>
                <w:lang w:eastAsia="en-AU"/>
              </w:rPr>
            </w:pPr>
            <w:r w:rsidRPr="003A234F">
              <w:rPr>
                <w:lang w:eastAsia="en-AU"/>
              </w:rPr>
              <w:t>SCIENTOMETRICS</w:t>
            </w:r>
          </w:p>
        </w:tc>
      </w:tr>
      <w:tr w:rsidR="004F0CAF" w:rsidRPr="003A234F" w14:paraId="19465B47" w14:textId="77777777" w:rsidTr="00C1268A">
        <w:trPr>
          <w:trHeight w:val="20"/>
        </w:trPr>
        <w:tc>
          <w:tcPr>
            <w:tcW w:w="931" w:type="dxa"/>
            <w:shd w:val="clear" w:color="auto" w:fill="auto"/>
            <w:noWrap/>
            <w:vAlign w:val="center"/>
            <w:hideMark/>
          </w:tcPr>
          <w:p w14:paraId="6E84B188"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71</w:t>
            </w:r>
          </w:p>
        </w:tc>
        <w:tc>
          <w:tcPr>
            <w:tcW w:w="1030" w:type="dxa"/>
            <w:shd w:val="clear" w:color="auto" w:fill="auto"/>
            <w:noWrap/>
            <w:vAlign w:val="center"/>
            <w:hideMark/>
          </w:tcPr>
          <w:p w14:paraId="739B8FE3"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31EBDD72" w14:textId="77777777" w:rsidR="004F0CAF" w:rsidRPr="003A234F" w:rsidRDefault="004F0CAF" w:rsidP="00C1268A">
            <w:pPr>
              <w:pStyle w:val="Table-Left7"/>
              <w:rPr>
                <w:lang w:eastAsia="en-AU"/>
              </w:rPr>
            </w:pPr>
            <w:r w:rsidRPr="003A234F">
              <w:rPr>
                <w:lang w:eastAsia="en-AU"/>
              </w:rPr>
              <w:t>A DECADE OF IN-TEXT CITATION ANALYSIS BASED ON NATURAL LANGUAGE PROCESSING AND MACHINE LEARNING TECHNIQUES: AN OVERVIEW OF EMPIRICAL STUDIES</w:t>
            </w:r>
          </w:p>
        </w:tc>
        <w:tc>
          <w:tcPr>
            <w:tcW w:w="2482" w:type="dxa"/>
            <w:shd w:val="clear" w:color="auto" w:fill="auto"/>
            <w:vAlign w:val="center"/>
            <w:hideMark/>
          </w:tcPr>
          <w:p w14:paraId="409B1A22"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7DF9880" w14:textId="77777777" w:rsidTr="00C1268A">
        <w:trPr>
          <w:trHeight w:val="20"/>
        </w:trPr>
        <w:tc>
          <w:tcPr>
            <w:tcW w:w="931" w:type="dxa"/>
            <w:shd w:val="clear" w:color="auto" w:fill="auto"/>
            <w:noWrap/>
            <w:vAlign w:val="center"/>
            <w:hideMark/>
          </w:tcPr>
          <w:p w14:paraId="3B286CDD" w14:textId="77777777" w:rsidR="004F0CAF" w:rsidRPr="00C1268A" w:rsidRDefault="004F0CAF" w:rsidP="00C1268A">
            <w:pPr>
              <w:pStyle w:val="Table-Center7Boldcolumnname"/>
              <w:rPr>
                <w:b w:val="0"/>
                <w:bCs w:val="0"/>
                <w:lang w:eastAsia="en-AU"/>
              </w:rPr>
            </w:pPr>
            <w:r w:rsidRPr="00C1268A">
              <w:rPr>
                <w:b w:val="0"/>
                <w:bCs w:val="0"/>
                <w:lang w:eastAsia="en-AU"/>
              </w:rPr>
              <w:t>72</w:t>
            </w:r>
          </w:p>
        </w:tc>
        <w:tc>
          <w:tcPr>
            <w:tcW w:w="1030" w:type="dxa"/>
            <w:shd w:val="clear" w:color="auto" w:fill="auto"/>
            <w:noWrap/>
            <w:vAlign w:val="center"/>
            <w:hideMark/>
          </w:tcPr>
          <w:p w14:paraId="18E52B5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ABD306E" w14:textId="77777777" w:rsidR="004F0CAF" w:rsidRPr="003A234F" w:rsidRDefault="004F0CAF" w:rsidP="00C1268A">
            <w:pPr>
              <w:pStyle w:val="Table-Left7"/>
              <w:rPr>
                <w:lang w:eastAsia="en-AU"/>
              </w:rPr>
            </w:pPr>
            <w:r w:rsidRPr="003A234F">
              <w:rPr>
                <w:lang w:eastAsia="en-AU"/>
              </w:rPr>
              <w:t>A DEEP-LEARNING BASED CITATION COUNT PREDICTION MODEL WITH PAPER METADATA SEMANTIC FEATURES</w:t>
            </w:r>
          </w:p>
        </w:tc>
        <w:tc>
          <w:tcPr>
            <w:tcW w:w="2482" w:type="dxa"/>
            <w:shd w:val="clear" w:color="auto" w:fill="auto"/>
            <w:vAlign w:val="center"/>
            <w:hideMark/>
          </w:tcPr>
          <w:p w14:paraId="36F7B4CB"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6D68634" w14:textId="77777777" w:rsidTr="00C1268A">
        <w:trPr>
          <w:trHeight w:val="20"/>
        </w:trPr>
        <w:tc>
          <w:tcPr>
            <w:tcW w:w="931" w:type="dxa"/>
            <w:shd w:val="clear" w:color="auto" w:fill="auto"/>
            <w:noWrap/>
            <w:vAlign w:val="center"/>
            <w:hideMark/>
          </w:tcPr>
          <w:p w14:paraId="37EA4EA7" w14:textId="77777777" w:rsidR="004F0CAF" w:rsidRPr="00C1268A" w:rsidRDefault="004F0CAF" w:rsidP="00C1268A">
            <w:pPr>
              <w:pStyle w:val="Table-Center7Boldcolumnname"/>
              <w:rPr>
                <w:b w:val="0"/>
                <w:bCs w:val="0"/>
                <w:lang w:eastAsia="en-AU"/>
              </w:rPr>
            </w:pPr>
            <w:r w:rsidRPr="00C1268A">
              <w:rPr>
                <w:b w:val="0"/>
                <w:bCs w:val="0"/>
                <w:lang w:eastAsia="en-AU"/>
              </w:rPr>
              <w:t>73</w:t>
            </w:r>
          </w:p>
        </w:tc>
        <w:tc>
          <w:tcPr>
            <w:tcW w:w="1030" w:type="dxa"/>
            <w:shd w:val="clear" w:color="auto" w:fill="auto"/>
            <w:noWrap/>
            <w:vAlign w:val="center"/>
            <w:hideMark/>
          </w:tcPr>
          <w:p w14:paraId="32D82294"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8B34D4D" w14:textId="77777777" w:rsidR="004F0CAF" w:rsidRPr="003A234F" w:rsidRDefault="004F0CAF" w:rsidP="00C1268A">
            <w:pPr>
              <w:pStyle w:val="Table-Left7"/>
              <w:rPr>
                <w:lang w:eastAsia="en-AU"/>
              </w:rPr>
            </w:pPr>
            <w:r w:rsidRPr="003A234F">
              <w:rPr>
                <w:lang w:eastAsia="en-AU"/>
              </w:rPr>
              <w:t>A NEURAL NETWORK-BASED RESEARCH PERFORMANCE SERVICE PORTFOLIO EVALUATION MODEL AND ITS IMPLEMENTATION</w:t>
            </w:r>
          </w:p>
        </w:tc>
        <w:tc>
          <w:tcPr>
            <w:tcW w:w="2482" w:type="dxa"/>
            <w:shd w:val="clear" w:color="auto" w:fill="auto"/>
            <w:vAlign w:val="center"/>
            <w:hideMark/>
          </w:tcPr>
          <w:p w14:paraId="01A94C08" w14:textId="77777777" w:rsidR="004F0CAF" w:rsidRPr="003A234F" w:rsidRDefault="004F0CAF" w:rsidP="00C1268A">
            <w:pPr>
              <w:pStyle w:val="Table-Left7"/>
              <w:rPr>
                <w:lang w:eastAsia="en-AU"/>
              </w:rPr>
            </w:pPr>
            <w:r w:rsidRPr="003A234F">
              <w:rPr>
                <w:lang w:eastAsia="en-AU"/>
              </w:rPr>
              <w:t>PROCEEDINGS OF INTERNATIONAL CONFERENCE ON SERVICE SCIENCE, ICSS</w:t>
            </w:r>
          </w:p>
        </w:tc>
      </w:tr>
      <w:tr w:rsidR="004F0CAF" w:rsidRPr="003A234F" w14:paraId="1D904EE0" w14:textId="77777777" w:rsidTr="00C1268A">
        <w:trPr>
          <w:trHeight w:val="20"/>
        </w:trPr>
        <w:tc>
          <w:tcPr>
            <w:tcW w:w="931" w:type="dxa"/>
            <w:shd w:val="clear" w:color="auto" w:fill="auto"/>
            <w:noWrap/>
            <w:vAlign w:val="center"/>
            <w:hideMark/>
          </w:tcPr>
          <w:p w14:paraId="7EE754AD" w14:textId="77777777" w:rsidR="004F0CAF" w:rsidRPr="00C1268A" w:rsidRDefault="004F0CAF" w:rsidP="00C1268A">
            <w:pPr>
              <w:pStyle w:val="Table-Center7Boldcolumnname"/>
              <w:rPr>
                <w:b w:val="0"/>
                <w:bCs w:val="0"/>
                <w:lang w:eastAsia="en-AU"/>
              </w:rPr>
            </w:pPr>
            <w:r w:rsidRPr="00C1268A">
              <w:rPr>
                <w:b w:val="0"/>
                <w:bCs w:val="0"/>
                <w:lang w:eastAsia="en-AU"/>
              </w:rPr>
              <w:t>74</w:t>
            </w:r>
          </w:p>
        </w:tc>
        <w:tc>
          <w:tcPr>
            <w:tcW w:w="1030" w:type="dxa"/>
            <w:shd w:val="clear" w:color="auto" w:fill="auto"/>
            <w:noWrap/>
            <w:vAlign w:val="center"/>
            <w:hideMark/>
          </w:tcPr>
          <w:p w14:paraId="0BA869B6"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6EC1E24" w14:textId="77777777" w:rsidR="004F0CAF" w:rsidRPr="003A234F" w:rsidRDefault="004F0CAF" w:rsidP="00C1268A">
            <w:pPr>
              <w:pStyle w:val="Table-Left7"/>
              <w:rPr>
                <w:lang w:eastAsia="en-AU"/>
              </w:rPr>
            </w:pPr>
            <w:r w:rsidRPr="003A234F">
              <w:rPr>
                <w:lang w:eastAsia="en-AU"/>
              </w:rPr>
              <w:t>USING EGO-NETWORK ANALYSES TO EXAMINE JOURNAL CITATIONS: A COMPARATIVE STUDY OF PUBLIC ADMINISTRATION, POLITICAL SCIENCE, AND BUSINESS MANAGEMENT</w:t>
            </w:r>
          </w:p>
        </w:tc>
        <w:tc>
          <w:tcPr>
            <w:tcW w:w="2482" w:type="dxa"/>
            <w:shd w:val="clear" w:color="auto" w:fill="auto"/>
            <w:vAlign w:val="center"/>
            <w:hideMark/>
          </w:tcPr>
          <w:p w14:paraId="3B4D3FAB" w14:textId="77777777" w:rsidR="004F0CAF" w:rsidRPr="003A234F" w:rsidRDefault="004F0CAF" w:rsidP="00C1268A">
            <w:pPr>
              <w:pStyle w:val="Table-Left7"/>
              <w:rPr>
                <w:lang w:eastAsia="en-AU"/>
              </w:rPr>
            </w:pPr>
            <w:r w:rsidRPr="003A234F">
              <w:rPr>
                <w:lang w:eastAsia="en-AU"/>
              </w:rPr>
              <w:t>SCIENTOMETRICS</w:t>
            </w:r>
          </w:p>
        </w:tc>
      </w:tr>
      <w:tr w:rsidR="004F0CAF" w:rsidRPr="003A234F" w14:paraId="3A618A69" w14:textId="77777777" w:rsidTr="00C1268A">
        <w:trPr>
          <w:trHeight w:val="20"/>
        </w:trPr>
        <w:tc>
          <w:tcPr>
            <w:tcW w:w="931" w:type="dxa"/>
            <w:shd w:val="clear" w:color="auto" w:fill="auto"/>
            <w:noWrap/>
            <w:vAlign w:val="center"/>
            <w:hideMark/>
          </w:tcPr>
          <w:p w14:paraId="442EB35A" w14:textId="77777777" w:rsidR="004F0CAF" w:rsidRPr="00C1268A" w:rsidRDefault="004F0CAF" w:rsidP="00C1268A">
            <w:pPr>
              <w:pStyle w:val="Table-Center7Boldcolumnname"/>
              <w:rPr>
                <w:b w:val="0"/>
                <w:bCs w:val="0"/>
                <w:lang w:eastAsia="en-AU"/>
              </w:rPr>
            </w:pPr>
            <w:r w:rsidRPr="00C1268A">
              <w:rPr>
                <w:b w:val="0"/>
                <w:bCs w:val="0"/>
                <w:lang w:eastAsia="en-AU"/>
              </w:rPr>
              <w:t>75</w:t>
            </w:r>
          </w:p>
        </w:tc>
        <w:tc>
          <w:tcPr>
            <w:tcW w:w="1030" w:type="dxa"/>
            <w:shd w:val="clear" w:color="auto" w:fill="auto"/>
            <w:noWrap/>
            <w:vAlign w:val="center"/>
            <w:hideMark/>
          </w:tcPr>
          <w:p w14:paraId="4EA36494"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D565648" w14:textId="77777777" w:rsidR="004F0CAF" w:rsidRPr="003A234F" w:rsidRDefault="004F0CAF" w:rsidP="00C1268A">
            <w:pPr>
              <w:pStyle w:val="Table-Left7"/>
              <w:rPr>
                <w:lang w:eastAsia="en-AU"/>
              </w:rPr>
            </w:pPr>
            <w:r w:rsidRPr="003A234F">
              <w:rPr>
                <w:lang w:eastAsia="en-AU"/>
              </w:rPr>
              <w:t>E-GOVERNMENT RESEARCH HOTSPOTS AND THE IMPLICATION BASED ON BIBLIOMETRICS AND LATENT DIRICHLET ALLOCATION TOPIC MODEL</w:t>
            </w:r>
          </w:p>
        </w:tc>
        <w:tc>
          <w:tcPr>
            <w:tcW w:w="2482" w:type="dxa"/>
            <w:shd w:val="clear" w:color="auto" w:fill="auto"/>
            <w:vAlign w:val="center"/>
            <w:hideMark/>
          </w:tcPr>
          <w:p w14:paraId="2439042A" w14:textId="77777777" w:rsidR="004F0CAF" w:rsidRPr="003A234F" w:rsidRDefault="004F0CAF" w:rsidP="00C1268A">
            <w:pPr>
              <w:pStyle w:val="Table-Left7"/>
              <w:rPr>
                <w:lang w:eastAsia="en-AU"/>
              </w:rPr>
            </w:pPr>
            <w:r w:rsidRPr="003A234F">
              <w:rPr>
                <w:lang w:eastAsia="en-AU"/>
              </w:rPr>
              <w:t>PROCEEDINGS - 2021 2ND INTERNATIONAL CONFERENCE ON ARTIFICIAL INTELLIGENCE AND COMPUTER ENGINEERING, ICAICE 2021</w:t>
            </w:r>
          </w:p>
        </w:tc>
      </w:tr>
      <w:tr w:rsidR="004F0CAF" w:rsidRPr="003A234F" w14:paraId="0FD7EA7E" w14:textId="77777777" w:rsidTr="00C1268A">
        <w:trPr>
          <w:trHeight w:val="20"/>
        </w:trPr>
        <w:tc>
          <w:tcPr>
            <w:tcW w:w="931" w:type="dxa"/>
            <w:shd w:val="clear" w:color="auto" w:fill="auto"/>
            <w:noWrap/>
            <w:vAlign w:val="center"/>
            <w:hideMark/>
          </w:tcPr>
          <w:p w14:paraId="4B07BF1A" w14:textId="77777777" w:rsidR="004F0CAF" w:rsidRPr="00C1268A" w:rsidRDefault="004F0CAF" w:rsidP="00C1268A">
            <w:pPr>
              <w:pStyle w:val="Table-Center7Boldcolumnname"/>
              <w:rPr>
                <w:b w:val="0"/>
                <w:bCs w:val="0"/>
                <w:lang w:eastAsia="en-AU"/>
              </w:rPr>
            </w:pPr>
            <w:r w:rsidRPr="00C1268A">
              <w:rPr>
                <w:b w:val="0"/>
                <w:bCs w:val="0"/>
                <w:lang w:eastAsia="en-AU"/>
              </w:rPr>
              <w:t>76</w:t>
            </w:r>
          </w:p>
        </w:tc>
        <w:tc>
          <w:tcPr>
            <w:tcW w:w="1030" w:type="dxa"/>
            <w:shd w:val="clear" w:color="auto" w:fill="auto"/>
            <w:noWrap/>
            <w:vAlign w:val="center"/>
            <w:hideMark/>
          </w:tcPr>
          <w:p w14:paraId="033B23F0"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EDE5959" w14:textId="77777777" w:rsidR="004F0CAF" w:rsidRPr="003A234F" w:rsidRDefault="004F0CAF" w:rsidP="00C1268A">
            <w:pPr>
              <w:pStyle w:val="Table-Left7"/>
              <w:rPr>
                <w:lang w:eastAsia="en-AU"/>
              </w:rPr>
            </w:pPr>
            <w:r w:rsidRPr="003A234F">
              <w:rPr>
                <w:lang w:eastAsia="en-AU"/>
              </w:rPr>
              <w:t>ANALYSIS ON THE EVOLUTION CHARACTERISTICS OF PAPERS IN CHINESE STM JOURNALS - BASED ON ALTMETRICS AND SCIVAL BIG DATA</w:t>
            </w:r>
          </w:p>
        </w:tc>
        <w:tc>
          <w:tcPr>
            <w:tcW w:w="2482" w:type="dxa"/>
            <w:shd w:val="clear" w:color="auto" w:fill="auto"/>
            <w:vAlign w:val="center"/>
            <w:hideMark/>
          </w:tcPr>
          <w:p w14:paraId="031676CB" w14:textId="77777777" w:rsidR="004F0CAF" w:rsidRPr="003A234F" w:rsidRDefault="004F0CAF" w:rsidP="00C1268A">
            <w:pPr>
              <w:pStyle w:val="Table-Left7"/>
              <w:rPr>
                <w:lang w:eastAsia="en-AU"/>
              </w:rPr>
            </w:pPr>
            <w:r w:rsidRPr="003A234F">
              <w:rPr>
                <w:lang w:eastAsia="en-AU"/>
              </w:rPr>
              <w:t>PROCEEDINGS - 2021 2ND INTERNATIONAL CONFERENCE ON COMPUTER SCIENCE AND MANAGEMENT TECHNOLOGY, ICCSMT 2021</w:t>
            </w:r>
          </w:p>
        </w:tc>
      </w:tr>
      <w:tr w:rsidR="004F0CAF" w:rsidRPr="003A234F" w14:paraId="7CAC1669" w14:textId="77777777" w:rsidTr="00C1268A">
        <w:trPr>
          <w:trHeight w:val="20"/>
        </w:trPr>
        <w:tc>
          <w:tcPr>
            <w:tcW w:w="931" w:type="dxa"/>
            <w:shd w:val="clear" w:color="auto" w:fill="auto"/>
            <w:noWrap/>
            <w:vAlign w:val="center"/>
            <w:hideMark/>
          </w:tcPr>
          <w:p w14:paraId="694BA5B6" w14:textId="77777777" w:rsidR="004F0CAF" w:rsidRPr="00C1268A" w:rsidRDefault="004F0CAF" w:rsidP="00C1268A">
            <w:pPr>
              <w:pStyle w:val="Table-Center7Boldcolumnname"/>
              <w:rPr>
                <w:b w:val="0"/>
                <w:bCs w:val="0"/>
                <w:lang w:eastAsia="en-AU"/>
              </w:rPr>
            </w:pPr>
            <w:r w:rsidRPr="00C1268A">
              <w:rPr>
                <w:b w:val="0"/>
                <w:bCs w:val="0"/>
                <w:lang w:eastAsia="en-AU"/>
              </w:rPr>
              <w:t>77</w:t>
            </w:r>
          </w:p>
        </w:tc>
        <w:tc>
          <w:tcPr>
            <w:tcW w:w="1030" w:type="dxa"/>
            <w:shd w:val="clear" w:color="auto" w:fill="auto"/>
            <w:noWrap/>
            <w:vAlign w:val="center"/>
            <w:hideMark/>
          </w:tcPr>
          <w:p w14:paraId="162121F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020DB52" w14:textId="77777777" w:rsidR="004F0CAF" w:rsidRPr="003A234F" w:rsidRDefault="004F0CAF" w:rsidP="00C1268A">
            <w:pPr>
              <w:pStyle w:val="Table-Left7"/>
              <w:rPr>
                <w:lang w:eastAsia="en-AU"/>
              </w:rPr>
            </w:pPr>
            <w:r w:rsidRPr="003A234F">
              <w:rPr>
                <w:lang w:eastAsia="en-AU"/>
              </w:rPr>
              <w:t>AN ALTMETRIC STUDY OF ARTIFICIAL INTELLIGENCE IN MEDICINE</w:t>
            </w:r>
          </w:p>
        </w:tc>
        <w:tc>
          <w:tcPr>
            <w:tcW w:w="2482" w:type="dxa"/>
            <w:shd w:val="clear" w:color="auto" w:fill="auto"/>
            <w:vAlign w:val="center"/>
            <w:hideMark/>
          </w:tcPr>
          <w:p w14:paraId="578AA36B" w14:textId="77777777" w:rsidR="004F0CAF" w:rsidRPr="003A234F" w:rsidRDefault="004F0CAF" w:rsidP="00C1268A">
            <w:pPr>
              <w:pStyle w:val="Table-Left7"/>
              <w:rPr>
                <w:lang w:eastAsia="en-AU"/>
              </w:rPr>
            </w:pPr>
            <w:r w:rsidRPr="003A234F">
              <w:rPr>
                <w:lang w:eastAsia="en-AU"/>
              </w:rPr>
              <w:t>PROCEEDINGS - 2021 INTERNATIONAL CONFERENCE ON COMPUTATIONAL SCIENCE AND COMPUTATIONAL INTELLIGENCE, CSCI 2021</w:t>
            </w:r>
          </w:p>
        </w:tc>
      </w:tr>
      <w:tr w:rsidR="004F0CAF" w:rsidRPr="003A234F" w14:paraId="5E90F4E8" w14:textId="77777777" w:rsidTr="00C1268A">
        <w:trPr>
          <w:trHeight w:val="20"/>
        </w:trPr>
        <w:tc>
          <w:tcPr>
            <w:tcW w:w="931" w:type="dxa"/>
            <w:shd w:val="clear" w:color="auto" w:fill="auto"/>
            <w:noWrap/>
            <w:vAlign w:val="center"/>
            <w:hideMark/>
          </w:tcPr>
          <w:p w14:paraId="70E4B27A" w14:textId="77777777" w:rsidR="004F0CAF" w:rsidRPr="00C1268A" w:rsidRDefault="004F0CAF" w:rsidP="00C1268A">
            <w:pPr>
              <w:pStyle w:val="Table-Center7Boldcolumnname"/>
              <w:rPr>
                <w:b w:val="0"/>
                <w:bCs w:val="0"/>
                <w:lang w:eastAsia="en-AU"/>
              </w:rPr>
            </w:pPr>
            <w:r w:rsidRPr="00C1268A">
              <w:rPr>
                <w:b w:val="0"/>
                <w:bCs w:val="0"/>
                <w:lang w:eastAsia="en-AU"/>
              </w:rPr>
              <w:t>78</w:t>
            </w:r>
          </w:p>
        </w:tc>
        <w:tc>
          <w:tcPr>
            <w:tcW w:w="1030" w:type="dxa"/>
            <w:shd w:val="clear" w:color="auto" w:fill="auto"/>
            <w:noWrap/>
            <w:vAlign w:val="center"/>
            <w:hideMark/>
          </w:tcPr>
          <w:p w14:paraId="109FE7B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189E30C" w14:textId="77777777" w:rsidR="004F0CAF" w:rsidRPr="003A234F" w:rsidRDefault="004F0CAF" w:rsidP="00C1268A">
            <w:pPr>
              <w:pStyle w:val="Table-Left7"/>
              <w:rPr>
                <w:lang w:eastAsia="en-AU"/>
              </w:rPr>
            </w:pPr>
            <w:r w:rsidRPr="003A234F">
              <w:rPr>
                <w:lang w:eastAsia="en-AU"/>
              </w:rPr>
              <w:t>MEASURING THE IMPACT OF NOVELTY, BIBLIOMETRIC, AND ACADEMIC-NETWORK FACTORS ON CITATION COUNT USING A NEURAL NETWORK</w:t>
            </w:r>
          </w:p>
        </w:tc>
        <w:tc>
          <w:tcPr>
            <w:tcW w:w="2482" w:type="dxa"/>
            <w:shd w:val="clear" w:color="auto" w:fill="auto"/>
            <w:vAlign w:val="center"/>
            <w:hideMark/>
          </w:tcPr>
          <w:p w14:paraId="01D835B4"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49B8C6C4" w14:textId="77777777" w:rsidTr="00C1268A">
        <w:trPr>
          <w:trHeight w:val="20"/>
        </w:trPr>
        <w:tc>
          <w:tcPr>
            <w:tcW w:w="931" w:type="dxa"/>
            <w:shd w:val="clear" w:color="auto" w:fill="auto"/>
            <w:noWrap/>
            <w:vAlign w:val="center"/>
            <w:hideMark/>
          </w:tcPr>
          <w:p w14:paraId="7A10632A" w14:textId="77777777" w:rsidR="004F0CAF" w:rsidRPr="00C1268A" w:rsidRDefault="004F0CAF" w:rsidP="00C1268A">
            <w:pPr>
              <w:pStyle w:val="Table-Center7Boldcolumnname"/>
              <w:rPr>
                <w:b w:val="0"/>
                <w:bCs w:val="0"/>
                <w:lang w:eastAsia="en-AU"/>
              </w:rPr>
            </w:pPr>
            <w:r w:rsidRPr="00C1268A">
              <w:rPr>
                <w:b w:val="0"/>
                <w:bCs w:val="0"/>
                <w:lang w:eastAsia="en-AU"/>
              </w:rPr>
              <w:t>79</w:t>
            </w:r>
          </w:p>
        </w:tc>
        <w:tc>
          <w:tcPr>
            <w:tcW w:w="1030" w:type="dxa"/>
            <w:shd w:val="clear" w:color="auto" w:fill="auto"/>
            <w:noWrap/>
            <w:vAlign w:val="center"/>
            <w:hideMark/>
          </w:tcPr>
          <w:p w14:paraId="61B92EE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8493C72" w14:textId="77777777" w:rsidR="004F0CAF" w:rsidRPr="003A234F" w:rsidRDefault="004F0CAF" w:rsidP="00C1268A">
            <w:pPr>
              <w:pStyle w:val="Table-Left7"/>
              <w:rPr>
                <w:lang w:eastAsia="en-AU"/>
              </w:rPr>
            </w:pPr>
            <w:r w:rsidRPr="003A234F">
              <w:rPr>
                <w:lang w:eastAsia="en-AU"/>
              </w:rPr>
              <w:t>AN EVALUATION OF IMPACT FACTOR BIAS OF CLINICAL TRIALS PUBLISHED IN PAIN JOURNALS</w:t>
            </w:r>
          </w:p>
        </w:tc>
        <w:tc>
          <w:tcPr>
            <w:tcW w:w="2482" w:type="dxa"/>
            <w:shd w:val="clear" w:color="auto" w:fill="auto"/>
            <w:vAlign w:val="center"/>
            <w:hideMark/>
          </w:tcPr>
          <w:p w14:paraId="4CA0A3CD" w14:textId="77777777" w:rsidR="004F0CAF" w:rsidRPr="003A234F" w:rsidRDefault="004F0CAF" w:rsidP="00C1268A">
            <w:pPr>
              <w:pStyle w:val="Table-Left7"/>
              <w:rPr>
                <w:lang w:eastAsia="en-AU"/>
              </w:rPr>
            </w:pPr>
            <w:r w:rsidRPr="003A234F">
              <w:rPr>
                <w:lang w:eastAsia="en-AU"/>
              </w:rPr>
              <w:t>PAIN PRACTICE</w:t>
            </w:r>
          </w:p>
        </w:tc>
      </w:tr>
      <w:tr w:rsidR="004F0CAF" w:rsidRPr="003A234F" w14:paraId="5810313F" w14:textId="77777777" w:rsidTr="00C1268A">
        <w:trPr>
          <w:trHeight w:val="20"/>
        </w:trPr>
        <w:tc>
          <w:tcPr>
            <w:tcW w:w="931" w:type="dxa"/>
            <w:shd w:val="clear" w:color="auto" w:fill="auto"/>
            <w:noWrap/>
            <w:vAlign w:val="center"/>
            <w:hideMark/>
          </w:tcPr>
          <w:p w14:paraId="50AE1821" w14:textId="77777777" w:rsidR="004F0CAF" w:rsidRPr="00C1268A" w:rsidRDefault="004F0CAF" w:rsidP="00C1268A">
            <w:pPr>
              <w:pStyle w:val="Table-Center7Boldcolumnname"/>
              <w:rPr>
                <w:b w:val="0"/>
                <w:bCs w:val="0"/>
                <w:lang w:eastAsia="en-AU"/>
              </w:rPr>
            </w:pPr>
            <w:r w:rsidRPr="00C1268A">
              <w:rPr>
                <w:b w:val="0"/>
                <w:bCs w:val="0"/>
                <w:lang w:eastAsia="en-AU"/>
              </w:rPr>
              <w:t>80</w:t>
            </w:r>
          </w:p>
        </w:tc>
        <w:tc>
          <w:tcPr>
            <w:tcW w:w="1030" w:type="dxa"/>
            <w:shd w:val="clear" w:color="auto" w:fill="auto"/>
            <w:noWrap/>
            <w:vAlign w:val="center"/>
            <w:hideMark/>
          </w:tcPr>
          <w:p w14:paraId="41E09C6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0DD0344" w14:textId="77777777" w:rsidR="004F0CAF" w:rsidRPr="003A234F" w:rsidRDefault="004F0CAF" w:rsidP="00C1268A">
            <w:pPr>
              <w:pStyle w:val="Table-Left7"/>
              <w:rPr>
                <w:lang w:eastAsia="en-AU"/>
              </w:rPr>
            </w:pPr>
            <w:r w:rsidRPr="003A234F">
              <w:rPr>
                <w:lang w:eastAsia="en-AU"/>
              </w:rPr>
              <w:t>RESEARCH ON THE EVOLUTION PATH OF SENTIMENT ANALYSIS TECHNOLOGY BASED ON BIBLIOMETRICS</w:t>
            </w:r>
          </w:p>
        </w:tc>
        <w:tc>
          <w:tcPr>
            <w:tcW w:w="2482" w:type="dxa"/>
            <w:shd w:val="clear" w:color="auto" w:fill="auto"/>
            <w:vAlign w:val="center"/>
            <w:hideMark/>
          </w:tcPr>
          <w:p w14:paraId="19D33E78" w14:textId="77777777" w:rsidR="004F0CAF" w:rsidRPr="003A234F" w:rsidRDefault="004F0CAF" w:rsidP="00C1268A">
            <w:pPr>
              <w:pStyle w:val="Table-Left7"/>
              <w:rPr>
                <w:lang w:eastAsia="en-AU"/>
              </w:rPr>
            </w:pPr>
            <w:r w:rsidRPr="003A234F">
              <w:rPr>
                <w:lang w:eastAsia="en-AU"/>
              </w:rPr>
              <w:t>PROCEEDINGS - 2021 INTERNATIONAL CONFERENCE ON ARTIFICIAL INTELLIGENCE, BIG DATA AND ALGORITHMS, CAIBDA 2021</w:t>
            </w:r>
          </w:p>
        </w:tc>
      </w:tr>
      <w:tr w:rsidR="004F0CAF" w:rsidRPr="003A234F" w14:paraId="055DC17C" w14:textId="77777777" w:rsidTr="00C1268A">
        <w:trPr>
          <w:trHeight w:val="20"/>
        </w:trPr>
        <w:tc>
          <w:tcPr>
            <w:tcW w:w="931" w:type="dxa"/>
            <w:shd w:val="clear" w:color="auto" w:fill="auto"/>
            <w:noWrap/>
            <w:vAlign w:val="center"/>
            <w:hideMark/>
          </w:tcPr>
          <w:p w14:paraId="003E2BD0" w14:textId="77777777" w:rsidR="004F0CAF" w:rsidRPr="00C1268A" w:rsidRDefault="004F0CAF" w:rsidP="00C1268A">
            <w:pPr>
              <w:pStyle w:val="Table-Center7Boldcolumnname"/>
              <w:rPr>
                <w:b w:val="0"/>
                <w:bCs w:val="0"/>
                <w:lang w:eastAsia="en-AU"/>
              </w:rPr>
            </w:pPr>
            <w:r w:rsidRPr="00C1268A">
              <w:rPr>
                <w:b w:val="0"/>
                <w:bCs w:val="0"/>
                <w:lang w:eastAsia="en-AU"/>
              </w:rPr>
              <w:t>81</w:t>
            </w:r>
          </w:p>
        </w:tc>
        <w:tc>
          <w:tcPr>
            <w:tcW w:w="1030" w:type="dxa"/>
            <w:shd w:val="clear" w:color="auto" w:fill="auto"/>
            <w:noWrap/>
            <w:vAlign w:val="center"/>
            <w:hideMark/>
          </w:tcPr>
          <w:p w14:paraId="6C236995"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5965A9D" w14:textId="77777777" w:rsidR="004F0CAF" w:rsidRPr="003A234F" w:rsidRDefault="004F0CAF" w:rsidP="00C1268A">
            <w:pPr>
              <w:pStyle w:val="Table-Left7"/>
              <w:rPr>
                <w:lang w:eastAsia="en-AU"/>
              </w:rPr>
            </w:pPr>
            <w:r w:rsidRPr="003A234F">
              <w:rPr>
                <w:lang w:eastAsia="en-AU"/>
              </w:rPr>
              <w:t>LCH: A LOCAL CLUSTERING H-INDEX CENTRALITY MEASURE FOR IDENTIFYING AND RANKING INFLUENTIAL NODES IN COMPLEX NETWORKS</w:t>
            </w:r>
          </w:p>
        </w:tc>
        <w:tc>
          <w:tcPr>
            <w:tcW w:w="2482" w:type="dxa"/>
            <w:shd w:val="clear" w:color="auto" w:fill="auto"/>
            <w:vAlign w:val="center"/>
            <w:hideMark/>
          </w:tcPr>
          <w:p w14:paraId="141F070A" w14:textId="77777777" w:rsidR="004F0CAF" w:rsidRPr="003A234F" w:rsidRDefault="004F0CAF" w:rsidP="00C1268A">
            <w:pPr>
              <w:pStyle w:val="Table-Left7"/>
              <w:rPr>
                <w:lang w:eastAsia="en-AU"/>
              </w:rPr>
            </w:pPr>
            <w:r w:rsidRPr="003A234F">
              <w:rPr>
                <w:lang w:eastAsia="en-AU"/>
              </w:rPr>
              <w:t>CHINESE PHYSICS B</w:t>
            </w:r>
          </w:p>
        </w:tc>
      </w:tr>
      <w:tr w:rsidR="004F0CAF" w:rsidRPr="003A234F" w14:paraId="16501B80" w14:textId="77777777" w:rsidTr="00C1268A">
        <w:trPr>
          <w:trHeight w:val="20"/>
        </w:trPr>
        <w:tc>
          <w:tcPr>
            <w:tcW w:w="931" w:type="dxa"/>
            <w:shd w:val="clear" w:color="auto" w:fill="auto"/>
            <w:noWrap/>
            <w:vAlign w:val="center"/>
            <w:hideMark/>
          </w:tcPr>
          <w:p w14:paraId="78D46405" w14:textId="77777777" w:rsidR="004F0CAF" w:rsidRPr="00C1268A" w:rsidRDefault="004F0CAF" w:rsidP="00C1268A">
            <w:pPr>
              <w:pStyle w:val="Table-Center7Boldcolumnname"/>
              <w:rPr>
                <w:b w:val="0"/>
                <w:bCs w:val="0"/>
                <w:lang w:eastAsia="en-AU"/>
              </w:rPr>
            </w:pPr>
            <w:r w:rsidRPr="00C1268A">
              <w:rPr>
                <w:b w:val="0"/>
                <w:bCs w:val="0"/>
                <w:lang w:eastAsia="en-AU"/>
              </w:rPr>
              <w:t>82</w:t>
            </w:r>
          </w:p>
        </w:tc>
        <w:tc>
          <w:tcPr>
            <w:tcW w:w="1030" w:type="dxa"/>
            <w:shd w:val="clear" w:color="auto" w:fill="auto"/>
            <w:noWrap/>
            <w:vAlign w:val="center"/>
            <w:hideMark/>
          </w:tcPr>
          <w:p w14:paraId="070E19F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4305EB6C" w14:textId="77777777" w:rsidR="004F0CAF" w:rsidRPr="003A234F" w:rsidRDefault="004F0CAF" w:rsidP="00C1268A">
            <w:pPr>
              <w:pStyle w:val="Table-Left7"/>
              <w:rPr>
                <w:lang w:eastAsia="en-AU"/>
              </w:rPr>
            </w:pPr>
            <w:r w:rsidRPr="003A234F">
              <w:rPr>
                <w:lang w:eastAsia="en-AU"/>
              </w:rPr>
              <w:t>MEASURING IMPACT, UNCOVERING BIAS? CITATION ANALYSIS OF LITERATURE ON WOMEN IN TERRORISM</w:t>
            </w:r>
          </w:p>
        </w:tc>
        <w:tc>
          <w:tcPr>
            <w:tcW w:w="2482" w:type="dxa"/>
            <w:shd w:val="clear" w:color="auto" w:fill="auto"/>
            <w:vAlign w:val="center"/>
            <w:hideMark/>
          </w:tcPr>
          <w:p w14:paraId="552562E7" w14:textId="77777777" w:rsidR="004F0CAF" w:rsidRPr="003A234F" w:rsidRDefault="004F0CAF" w:rsidP="00C1268A">
            <w:pPr>
              <w:pStyle w:val="Table-Left7"/>
              <w:rPr>
                <w:lang w:eastAsia="en-AU"/>
              </w:rPr>
            </w:pPr>
            <w:r w:rsidRPr="003A234F">
              <w:rPr>
                <w:lang w:eastAsia="en-AU"/>
              </w:rPr>
              <w:t>PERSPECTIVES ON TERRORISM</w:t>
            </w:r>
          </w:p>
        </w:tc>
      </w:tr>
      <w:tr w:rsidR="004F0CAF" w:rsidRPr="003A234F" w14:paraId="6A50E2E8" w14:textId="77777777" w:rsidTr="00C1268A">
        <w:trPr>
          <w:trHeight w:val="20"/>
        </w:trPr>
        <w:tc>
          <w:tcPr>
            <w:tcW w:w="931" w:type="dxa"/>
            <w:shd w:val="clear" w:color="auto" w:fill="auto"/>
            <w:noWrap/>
            <w:vAlign w:val="center"/>
            <w:hideMark/>
          </w:tcPr>
          <w:p w14:paraId="1A3BC057" w14:textId="77777777" w:rsidR="004F0CAF" w:rsidRPr="00C1268A" w:rsidRDefault="004F0CAF" w:rsidP="00C1268A">
            <w:pPr>
              <w:pStyle w:val="Table-Center7Boldcolumnname"/>
              <w:rPr>
                <w:b w:val="0"/>
                <w:bCs w:val="0"/>
                <w:lang w:eastAsia="en-AU"/>
              </w:rPr>
            </w:pPr>
            <w:r w:rsidRPr="00C1268A">
              <w:rPr>
                <w:b w:val="0"/>
                <w:bCs w:val="0"/>
                <w:lang w:eastAsia="en-AU"/>
              </w:rPr>
              <w:t>83</w:t>
            </w:r>
          </w:p>
        </w:tc>
        <w:tc>
          <w:tcPr>
            <w:tcW w:w="1030" w:type="dxa"/>
            <w:shd w:val="clear" w:color="auto" w:fill="auto"/>
            <w:noWrap/>
            <w:vAlign w:val="center"/>
            <w:hideMark/>
          </w:tcPr>
          <w:p w14:paraId="014E7DF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3B43DEC0" w14:textId="77777777" w:rsidR="004F0CAF" w:rsidRPr="003A234F" w:rsidRDefault="004F0CAF" w:rsidP="00C1268A">
            <w:pPr>
              <w:pStyle w:val="Table-Left7"/>
              <w:rPr>
                <w:lang w:eastAsia="en-AU"/>
              </w:rPr>
            </w:pPr>
            <w:r w:rsidRPr="003A234F">
              <w:rPr>
                <w:lang w:eastAsia="en-AU"/>
              </w:rPr>
              <w:t>MULTI-CRITERIA EVALUATION OF PUBLICATION IMPACTS: DEEP LEARNING IN AUTONOMOUS VEHICLES</w:t>
            </w:r>
          </w:p>
        </w:tc>
        <w:tc>
          <w:tcPr>
            <w:tcW w:w="2482" w:type="dxa"/>
            <w:shd w:val="clear" w:color="auto" w:fill="auto"/>
            <w:vAlign w:val="center"/>
            <w:hideMark/>
          </w:tcPr>
          <w:p w14:paraId="35C53A0D" w14:textId="77777777" w:rsidR="004F0CAF" w:rsidRPr="003A234F" w:rsidRDefault="004F0CAF" w:rsidP="00C1268A">
            <w:pPr>
              <w:pStyle w:val="Table-Left7"/>
              <w:rPr>
                <w:lang w:eastAsia="en-AU"/>
              </w:rPr>
            </w:pPr>
            <w:r w:rsidRPr="003A234F">
              <w:rPr>
                <w:lang w:eastAsia="en-AU"/>
              </w:rPr>
              <w:t>CONFERENCE OF OPEN INNOVATION ASSOCIATION, FRUCT</w:t>
            </w:r>
          </w:p>
        </w:tc>
      </w:tr>
      <w:tr w:rsidR="004F0CAF" w:rsidRPr="003A234F" w14:paraId="6AB6E8E3" w14:textId="77777777" w:rsidTr="00C1268A">
        <w:trPr>
          <w:trHeight w:val="20"/>
        </w:trPr>
        <w:tc>
          <w:tcPr>
            <w:tcW w:w="931" w:type="dxa"/>
            <w:shd w:val="clear" w:color="auto" w:fill="auto"/>
            <w:noWrap/>
            <w:vAlign w:val="center"/>
            <w:hideMark/>
          </w:tcPr>
          <w:p w14:paraId="3C1DC47C" w14:textId="77777777" w:rsidR="004F0CAF" w:rsidRPr="00C1268A" w:rsidRDefault="004F0CAF" w:rsidP="00C1268A">
            <w:pPr>
              <w:pStyle w:val="Table-Center7Boldcolumnname"/>
              <w:rPr>
                <w:b w:val="0"/>
                <w:bCs w:val="0"/>
                <w:lang w:eastAsia="en-AU"/>
              </w:rPr>
            </w:pPr>
            <w:r w:rsidRPr="00C1268A">
              <w:rPr>
                <w:b w:val="0"/>
                <w:bCs w:val="0"/>
                <w:lang w:eastAsia="en-AU"/>
              </w:rPr>
              <w:t>84</w:t>
            </w:r>
          </w:p>
        </w:tc>
        <w:tc>
          <w:tcPr>
            <w:tcW w:w="1030" w:type="dxa"/>
            <w:shd w:val="clear" w:color="auto" w:fill="auto"/>
            <w:noWrap/>
            <w:vAlign w:val="center"/>
            <w:hideMark/>
          </w:tcPr>
          <w:p w14:paraId="5D07999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79C402D" w14:textId="77777777" w:rsidR="004F0CAF" w:rsidRPr="003A234F" w:rsidRDefault="004F0CAF" w:rsidP="00C1268A">
            <w:pPr>
              <w:pStyle w:val="Table-Left7"/>
              <w:rPr>
                <w:lang w:eastAsia="en-AU"/>
              </w:rPr>
            </w:pPr>
            <w:r w:rsidRPr="003A234F">
              <w:rPr>
                <w:lang w:eastAsia="en-AU"/>
              </w:rPr>
              <w:t>A BAYESIAN HURDLE QUANTILE REGRESSION MODEL FOR CITATION ANALYSIS WITH MASS POINTS AT LOWER VALUES</w:t>
            </w:r>
          </w:p>
        </w:tc>
        <w:tc>
          <w:tcPr>
            <w:tcW w:w="2482" w:type="dxa"/>
            <w:shd w:val="clear" w:color="auto" w:fill="auto"/>
            <w:vAlign w:val="center"/>
            <w:hideMark/>
          </w:tcPr>
          <w:p w14:paraId="1056BDAA" w14:textId="77777777" w:rsidR="004F0CAF" w:rsidRPr="003A234F" w:rsidRDefault="004F0CAF" w:rsidP="00C1268A">
            <w:pPr>
              <w:pStyle w:val="Table-Left7"/>
              <w:rPr>
                <w:lang w:eastAsia="en-AU"/>
              </w:rPr>
            </w:pPr>
            <w:r w:rsidRPr="003A234F">
              <w:rPr>
                <w:lang w:eastAsia="en-AU"/>
              </w:rPr>
              <w:t>QUANTITATIVE SCIENCE STUDIES</w:t>
            </w:r>
          </w:p>
        </w:tc>
      </w:tr>
      <w:tr w:rsidR="004F0CAF" w:rsidRPr="003A234F" w14:paraId="32336E42" w14:textId="77777777" w:rsidTr="00C1268A">
        <w:trPr>
          <w:trHeight w:val="20"/>
        </w:trPr>
        <w:tc>
          <w:tcPr>
            <w:tcW w:w="931" w:type="dxa"/>
            <w:shd w:val="clear" w:color="auto" w:fill="auto"/>
            <w:noWrap/>
            <w:vAlign w:val="center"/>
            <w:hideMark/>
          </w:tcPr>
          <w:p w14:paraId="06114D45" w14:textId="77777777" w:rsidR="004F0CAF" w:rsidRPr="00C1268A" w:rsidRDefault="004F0CAF" w:rsidP="00C1268A">
            <w:pPr>
              <w:pStyle w:val="Table-Center7Boldcolumnname"/>
              <w:rPr>
                <w:b w:val="0"/>
                <w:bCs w:val="0"/>
                <w:lang w:eastAsia="en-AU"/>
              </w:rPr>
            </w:pPr>
            <w:r w:rsidRPr="00C1268A">
              <w:rPr>
                <w:b w:val="0"/>
                <w:bCs w:val="0"/>
                <w:lang w:eastAsia="en-AU"/>
              </w:rPr>
              <w:t>85</w:t>
            </w:r>
          </w:p>
        </w:tc>
        <w:tc>
          <w:tcPr>
            <w:tcW w:w="1030" w:type="dxa"/>
            <w:shd w:val="clear" w:color="auto" w:fill="auto"/>
            <w:noWrap/>
            <w:vAlign w:val="center"/>
            <w:hideMark/>
          </w:tcPr>
          <w:p w14:paraId="60CE0CC2"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BCC4D42" w14:textId="77777777" w:rsidR="004F0CAF" w:rsidRPr="003A234F" w:rsidRDefault="004F0CAF" w:rsidP="00C1268A">
            <w:pPr>
              <w:pStyle w:val="Table-Left7"/>
              <w:rPr>
                <w:lang w:eastAsia="en-AU"/>
              </w:rPr>
            </w:pPr>
            <w:r w:rsidRPr="003A234F">
              <w:rPr>
                <w:lang w:eastAsia="en-AU"/>
              </w:rPr>
              <w:t>SENTIMENT ANALYSIS OF TWEETS THROUGH ALTMETRICS: A MACHINE LEARNING APPROACH</w:t>
            </w:r>
          </w:p>
        </w:tc>
        <w:tc>
          <w:tcPr>
            <w:tcW w:w="2482" w:type="dxa"/>
            <w:shd w:val="clear" w:color="auto" w:fill="auto"/>
            <w:vAlign w:val="center"/>
            <w:hideMark/>
          </w:tcPr>
          <w:p w14:paraId="47BCD490" w14:textId="77777777" w:rsidR="004F0CAF" w:rsidRPr="003A234F" w:rsidRDefault="004F0CAF" w:rsidP="00C1268A">
            <w:pPr>
              <w:pStyle w:val="Table-Left7"/>
              <w:rPr>
                <w:lang w:eastAsia="en-AU"/>
              </w:rPr>
            </w:pPr>
            <w:r w:rsidRPr="003A234F">
              <w:rPr>
                <w:lang w:eastAsia="en-AU"/>
              </w:rPr>
              <w:t>JOURNAL OF INFORMATION SCIENCE</w:t>
            </w:r>
          </w:p>
        </w:tc>
      </w:tr>
      <w:tr w:rsidR="004F0CAF" w:rsidRPr="003A234F" w14:paraId="55D419DD" w14:textId="77777777" w:rsidTr="00C1268A">
        <w:trPr>
          <w:trHeight w:val="20"/>
        </w:trPr>
        <w:tc>
          <w:tcPr>
            <w:tcW w:w="931" w:type="dxa"/>
            <w:shd w:val="clear" w:color="auto" w:fill="auto"/>
            <w:noWrap/>
            <w:vAlign w:val="center"/>
            <w:hideMark/>
          </w:tcPr>
          <w:p w14:paraId="7A199A90" w14:textId="77777777" w:rsidR="004F0CAF" w:rsidRPr="00C1268A" w:rsidRDefault="004F0CAF" w:rsidP="00C1268A">
            <w:pPr>
              <w:pStyle w:val="Table-Center7Boldcolumnname"/>
              <w:rPr>
                <w:b w:val="0"/>
                <w:bCs w:val="0"/>
                <w:lang w:eastAsia="en-AU"/>
              </w:rPr>
            </w:pPr>
            <w:r w:rsidRPr="00C1268A">
              <w:rPr>
                <w:b w:val="0"/>
                <w:bCs w:val="0"/>
                <w:lang w:eastAsia="en-AU"/>
              </w:rPr>
              <w:t>86</w:t>
            </w:r>
          </w:p>
        </w:tc>
        <w:tc>
          <w:tcPr>
            <w:tcW w:w="1030" w:type="dxa"/>
            <w:shd w:val="clear" w:color="auto" w:fill="auto"/>
            <w:noWrap/>
            <w:vAlign w:val="center"/>
            <w:hideMark/>
          </w:tcPr>
          <w:p w14:paraId="434B762E"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4101A3E5" w14:textId="77777777" w:rsidR="004F0CAF" w:rsidRPr="003A234F" w:rsidRDefault="004F0CAF" w:rsidP="00C1268A">
            <w:pPr>
              <w:pStyle w:val="Table-Left7"/>
              <w:rPr>
                <w:lang w:eastAsia="en-AU"/>
              </w:rPr>
            </w:pPr>
            <w:r w:rsidRPr="003A234F">
              <w:rPr>
                <w:lang w:eastAsia="en-AU"/>
              </w:rPr>
              <w:t>RESEARCH ON THE RELATIONSHIP BETWEEN H INDEX RANKING EVALUATION METHOD AND COMPREHENSIVE RANKING BASED ON BIG DATA STATISTICS</w:t>
            </w:r>
          </w:p>
        </w:tc>
        <w:tc>
          <w:tcPr>
            <w:tcW w:w="2482" w:type="dxa"/>
            <w:shd w:val="clear" w:color="auto" w:fill="auto"/>
            <w:vAlign w:val="center"/>
            <w:hideMark/>
          </w:tcPr>
          <w:p w14:paraId="76F95238" w14:textId="77777777" w:rsidR="004F0CAF" w:rsidRPr="003A234F" w:rsidRDefault="004F0CAF" w:rsidP="00C1268A">
            <w:pPr>
              <w:pStyle w:val="Table-Left7"/>
              <w:rPr>
                <w:lang w:eastAsia="en-AU"/>
              </w:rPr>
            </w:pPr>
            <w:r w:rsidRPr="003A234F">
              <w:rPr>
                <w:lang w:eastAsia="en-AU"/>
              </w:rPr>
              <w:t>JOURNAL OF PHYSICS: CONFERENCE SERIES</w:t>
            </w:r>
          </w:p>
        </w:tc>
      </w:tr>
      <w:tr w:rsidR="004F0CAF" w:rsidRPr="003A234F" w14:paraId="4C8571AD" w14:textId="77777777" w:rsidTr="00C1268A">
        <w:trPr>
          <w:trHeight w:val="20"/>
        </w:trPr>
        <w:tc>
          <w:tcPr>
            <w:tcW w:w="931" w:type="dxa"/>
            <w:shd w:val="clear" w:color="auto" w:fill="auto"/>
            <w:noWrap/>
            <w:vAlign w:val="center"/>
            <w:hideMark/>
          </w:tcPr>
          <w:p w14:paraId="44F1264D" w14:textId="77777777" w:rsidR="004F0CAF" w:rsidRPr="00C1268A" w:rsidRDefault="004F0CAF" w:rsidP="00C1268A">
            <w:pPr>
              <w:pStyle w:val="Table-Center7Boldcolumnname"/>
              <w:rPr>
                <w:b w:val="0"/>
                <w:bCs w:val="0"/>
                <w:lang w:eastAsia="en-AU"/>
              </w:rPr>
            </w:pPr>
            <w:r w:rsidRPr="00C1268A">
              <w:rPr>
                <w:b w:val="0"/>
                <w:bCs w:val="0"/>
                <w:lang w:eastAsia="en-AU"/>
              </w:rPr>
              <w:t>87</w:t>
            </w:r>
          </w:p>
        </w:tc>
        <w:tc>
          <w:tcPr>
            <w:tcW w:w="1030" w:type="dxa"/>
            <w:shd w:val="clear" w:color="auto" w:fill="auto"/>
            <w:noWrap/>
            <w:vAlign w:val="center"/>
            <w:hideMark/>
          </w:tcPr>
          <w:p w14:paraId="72572AD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5137644" w14:textId="77777777" w:rsidR="004F0CAF" w:rsidRPr="003A234F" w:rsidRDefault="004F0CAF" w:rsidP="00C1268A">
            <w:pPr>
              <w:pStyle w:val="Table-Left7"/>
              <w:rPr>
                <w:lang w:eastAsia="en-AU"/>
              </w:rPr>
            </w:pPr>
            <w:r w:rsidRPr="003A234F">
              <w:rPr>
                <w:lang w:eastAsia="en-AU"/>
              </w:rPr>
              <w:t>BIBLIOMETRICS AND KNOWLEDGE GRAPH ANALYSIS OF DOMESTIC BIG DATA MANAGEMENT RESEARCH</w:t>
            </w:r>
          </w:p>
        </w:tc>
        <w:tc>
          <w:tcPr>
            <w:tcW w:w="2482" w:type="dxa"/>
            <w:shd w:val="clear" w:color="auto" w:fill="auto"/>
            <w:vAlign w:val="center"/>
            <w:hideMark/>
          </w:tcPr>
          <w:p w14:paraId="26ACC16E" w14:textId="77777777" w:rsidR="004F0CAF" w:rsidRPr="003A234F" w:rsidRDefault="004F0CAF" w:rsidP="00C1268A">
            <w:pPr>
              <w:pStyle w:val="Table-Left7"/>
              <w:rPr>
                <w:lang w:eastAsia="en-AU"/>
              </w:rPr>
            </w:pPr>
            <w:r w:rsidRPr="003A234F">
              <w:rPr>
                <w:lang w:eastAsia="en-AU"/>
              </w:rPr>
              <w:t>JOURNAL OF PHYSICS: CONFERENCE SERIES</w:t>
            </w:r>
          </w:p>
        </w:tc>
      </w:tr>
      <w:tr w:rsidR="004F0CAF" w:rsidRPr="003A234F" w14:paraId="0B8DDD32" w14:textId="77777777" w:rsidTr="00C1268A">
        <w:trPr>
          <w:trHeight w:val="20"/>
        </w:trPr>
        <w:tc>
          <w:tcPr>
            <w:tcW w:w="931" w:type="dxa"/>
            <w:shd w:val="clear" w:color="auto" w:fill="auto"/>
            <w:noWrap/>
            <w:vAlign w:val="center"/>
            <w:hideMark/>
          </w:tcPr>
          <w:p w14:paraId="3666D616" w14:textId="77777777" w:rsidR="004F0CAF" w:rsidRPr="00C1268A" w:rsidRDefault="004F0CAF" w:rsidP="00C1268A">
            <w:pPr>
              <w:pStyle w:val="Table-Center7Boldcolumnname"/>
              <w:rPr>
                <w:b w:val="0"/>
                <w:bCs w:val="0"/>
                <w:lang w:eastAsia="en-AU"/>
              </w:rPr>
            </w:pPr>
            <w:r w:rsidRPr="00C1268A">
              <w:rPr>
                <w:b w:val="0"/>
                <w:bCs w:val="0"/>
                <w:lang w:eastAsia="en-AU"/>
              </w:rPr>
              <w:t>88</w:t>
            </w:r>
          </w:p>
        </w:tc>
        <w:tc>
          <w:tcPr>
            <w:tcW w:w="1030" w:type="dxa"/>
            <w:shd w:val="clear" w:color="auto" w:fill="auto"/>
            <w:noWrap/>
            <w:vAlign w:val="center"/>
            <w:hideMark/>
          </w:tcPr>
          <w:p w14:paraId="222FD479"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FF6EE91" w14:textId="77777777" w:rsidR="004F0CAF" w:rsidRPr="003A234F" w:rsidRDefault="004F0CAF" w:rsidP="00C1268A">
            <w:pPr>
              <w:pStyle w:val="Table-Left7"/>
              <w:rPr>
                <w:lang w:eastAsia="en-AU"/>
              </w:rPr>
            </w:pPr>
            <w:r w:rsidRPr="003A234F">
              <w:rPr>
                <w:lang w:eastAsia="en-AU"/>
              </w:rPr>
              <w:t>ALTMETRICS AND SOCIAL NETWORK ANALYSIS OF ECONOMICS, ECONOMETRICS AND FINANCE RESEARCH: THE CASE STUDY OF TURKEY</w:t>
            </w:r>
          </w:p>
        </w:tc>
        <w:tc>
          <w:tcPr>
            <w:tcW w:w="2482" w:type="dxa"/>
            <w:shd w:val="clear" w:color="auto" w:fill="auto"/>
            <w:vAlign w:val="center"/>
            <w:hideMark/>
          </w:tcPr>
          <w:p w14:paraId="5F2AE486" w14:textId="77777777" w:rsidR="004F0CAF" w:rsidRPr="003A234F" w:rsidRDefault="004F0CAF" w:rsidP="00C1268A">
            <w:pPr>
              <w:pStyle w:val="Table-Left7"/>
              <w:rPr>
                <w:lang w:eastAsia="en-AU"/>
              </w:rPr>
            </w:pPr>
            <w:r w:rsidRPr="003A234F">
              <w:rPr>
                <w:lang w:eastAsia="en-AU"/>
              </w:rPr>
              <w:t>ANNALS OF LIBRARY AND INFORMATION STUDIES</w:t>
            </w:r>
          </w:p>
        </w:tc>
      </w:tr>
      <w:tr w:rsidR="004F0CAF" w:rsidRPr="003A234F" w14:paraId="540DC0E7" w14:textId="77777777" w:rsidTr="00C1268A">
        <w:trPr>
          <w:trHeight w:val="20"/>
        </w:trPr>
        <w:tc>
          <w:tcPr>
            <w:tcW w:w="931" w:type="dxa"/>
            <w:shd w:val="clear" w:color="auto" w:fill="auto"/>
            <w:noWrap/>
            <w:vAlign w:val="center"/>
            <w:hideMark/>
          </w:tcPr>
          <w:p w14:paraId="5C6B8BF2" w14:textId="77777777" w:rsidR="004F0CAF" w:rsidRPr="00C1268A" w:rsidRDefault="004F0CAF" w:rsidP="00C1268A">
            <w:pPr>
              <w:pStyle w:val="Table-Center7Boldcolumnname"/>
              <w:rPr>
                <w:b w:val="0"/>
                <w:bCs w:val="0"/>
                <w:lang w:eastAsia="en-AU"/>
              </w:rPr>
            </w:pPr>
            <w:r w:rsidRPr="00C1268A">
              <w:rPr>
                <w:b w:val="0"/>
                <w:bCs w:val="0"/>
                <w:lang w:eastAsia="en-AU"/>
              </w:rPr>
              <w:t>89</w:t>
            </w:r>
          </w:p>
        </w:tc>
        <w:tc>
          <w:tcPr>
            <w:tcW w:w="1030" w:type="dxa"/>
            <w:shd w:val="clear" w:color="auto" w:fill="auto"/>
            <w:noWrap/>
            <w:vAlign w:val="center"/>
            <w:hideMark/>
          </w:tcPr>
          <w:p w14:paraId="24E4B96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75A87861" w14:textId="77777777" w:rsidR="004F0CAF" w:rsidRPr="003A234F" w:rsidRDefault="004F0CAF" w:rsidP="00C1268A">
            <w:pPr>
              <w:pStyle w:val="Table-Left7"/>
              <w:rPr>
                <w:lang w:eastAsia="en-AU"/>
              </w:rPr>
            </w:pPr>
            <w:r w:rsidRPr="003A234F">
              <w:rPr>
                <w:lang w:eastAsia="en-AU"/>
              </w:rPr>
              <w:t>UNDERSTANDING THE ROLE OF OBJECTIVITY IN MACHINE LEARNING AND RESEARCH EVALUATION</w:t>
            </w:r>
          </w:p>
        </w:tc>
        <w:tc>
          <w:tcPr>
            <w:tcW w:w="2482" w:type="dxa"/>
            <w:shd w:val="clear" w:color="auto" w:fill="auto"/>
            <w:vAlign w:val="center"/>
            <w:hideMark/>
          </w:tcPr>
          <w:p w14:paraId="5B1F1FA4" w14:textId="77777777" w:rsidR="004F0CAF" w:rsidRPr="003A234F" w:rsidRDefault="004F0CAF" w:rsidP="00C1268A">
            <w:pPr>
              <w:pStyle w:val="Table-Left7"/>
              <w:rPr>
                <w:lang w:eastAsia="en-AU"/>
              </w:rPr>
            </w:pPr>
            <w:r w:rsidRPr="003A234F">
              <w:rPr>
                <w:lang w:eastAsia="en-AU"/>
              </w:rPr>
              <w:t>PHILOSOPHIES</w:t>
            </w:r>
          </w:p>
        </w:tc>
      </w:tr>
      <w:tr w:rsidR="004F0CAF" w:rsidRPr="003A234F" w14:paraId="07325B8F" w14:textId="77777777" w:rsidTr="00C1268A">
        <w:trPr>
          <w:trHeight w:val="20"/>
        </w:trPr>
        <w:tc>
          <w:tcPr>
            <w:tcW w:w="931" w:type="dxa"/>
            <w:shd w:val="clear" w:color="auto" w:fill="auto"/>
            <w:noWrap/>
            <w:vAlign w:val="center"/>
            <w:hideMark/>
          </w:tcPr>
          <w:p w14:paraId="2EAE2E18" w14:textId="77777777" w:rsidR="004F0CAF" w:rsidRPr="00C1268A" w:rsidRDefault="004F0CAF" w:rsidP="00C1268A">
            <w:pPr>
              <w:pStyle w:val="Table-Center7Boldcolumnname"/>
              <w:rPr>
                <w:b w:val="0"/>
                <w:bCs w:val="0"/>
                <w:lang w:eastAsia="en-AU"/>
              </w:rPr>
            </w:pPr>
            <w:r w:rsidRPr="00C1268A">
              <w:rPr>
                <w:b w:val="0"/>
                <w:bCs w:val="0"/>
                <w:lang w:eastAsia="en-AU"/>
              </w:rPr>
              <w:t>90</w:t>
            </w:r>
          </w:p>
        </w:tc>
        <w:tc>
          <w:tcPr>
            <w:tcW w:w="1030" w:type="dxa"/>
            <w:shd w:val="clear" w:color="auto" w:fill="auto"/>
            <w:noWrap/>
            <w:vAlign w:val="center"/>
            <w:hideMark/>
          </w:tcPr>
          <w:p w14:paraId="6B2B0FD4"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E0B324C" w14:textId="77777777" w:rsidR="004F0CAF" w:rsidRPr="003A234F" w:rsidRDefault="004F0CAF" w:rsidP="00C1268A">
            <w:pPr>
              <w:pStyle w:val="Table-Left7"/>
              <w:rPr>
                <w:lang w:eastAsia="en-AU"/>
              </w:rPr>
            </w:pPr>
            <w:r w:rsidRPr="003A234F">
              <w:rPr>
                <w:lang w:eastAsia="en-AU"/>
              </w:rPr>
              <w:t>WHICH ARE THE INFLUENTIAL PUBLICATIONS IN THE WEB OF SCIENCE SUBJECT CATEGORIES OVER A LONG PERIOD OF TIME? CREXPLORER SOFTWARE USED FOR BIG-DATA ANALYSES IN BIBLIOMETRICS*</w:t>
            </w:r>
          </w:p>
        </w:tc>
        <w:tc>
          <w:tcPr>
            <w:tcW w:w="2482" w:type="dxa"/>
            <w:shd w:val="clear" w:color="auto" w:fill="auto"/>
            <w:vAlign w:val="center"/>
            <w:hideMark/>
          </w:tcPr>
          <w:p w14:paraId="3E95783C" w14:textId="77777777" w:rsidR="004F0CAF" w:rsidRPr="003A234F" w:rsidRDefault="004F0CAF" w:rsidP="00C1268A">
            <w:pPr>
              <w:pStyle w:val="Table-Left7"/>
              <w:rPr>
                <w:lang w:eastAsia="en-AU"/>
              </w:rPr>
            </w:pPr>
            <w:r w:rsidRPr="003A234F">
              <w:rPr>
                <w:lang w:eastAsia="en-AU"/>
              </w:rPr>
              <w:t>JOURNAL OF INFORMATION SCIENCE</w:t>
            </w:r>
          </w:p>
        </w:tc>
      </w:tr>
      <w:tr w:rsidR="004F0CAF" w:rsidRPr="003A234F" w14:paraId="09C4F7FC" w14:textId="77777777" w:rsidTr="00C1268A">
        <w:trPr>
          <w:trHeight w:val="20"/>
        </w:trPr>
        <w:tc>
          <w:tcPr>
            <w:tcW w:w="931" w:type="dxa"/>
            <w:shd w:val="clear" w:color="auto" w:fill="auto"/>
            <w:noWrap/>
            <w:vAlign w:val="center"/>
            <w:hideMark/>
          </w:tcPr>
          <w:p w14:paraId="31EF348C" w14:textId="77777777" w:rsidR="004F0CAF" w:rsidRPr="00C1268A" w:rsidRDefault="004F0CAF" w:rsidP="00C1268A">
            <w:pPr>
              <w:pStyle w:val="Table-Center7Boldcolumnname"/>
              <w:rPr>
                <w:b w:val="0"/>
                <w:bCs w:val="0"/>
                <w:lang w:eastAsia="en-AU"/>
              </w:rPr>
            </w:pPr>
            <w:r w:rsidRPr="00C1268A">
              <w:rPr>
                <w:b w:val="0"/>
                <w:bCs w:val="0"/>
                <w:lang w:eastAsia="en-AU"/>
              </w:rPr>
              <w:t>91</w:t>
            </w:r>
          </w:p>
        </w:tc>
        <w:tc>
          <w:tcPr>
            <w:tcW w:w="1030" w:type="dxa"/>
            <w:shd w:val="clear" w:color="auto" w:fill="auto"/>
            <w:noWrap/>
            <w:vAlign w:val="center"/>
            <w:hideMark/>
          </w:tcPr>
          <w:p w14:paraId="40BFB02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4D5CB72" w14:textId="77777777" w:rsidR="004F0CAF" w:rsidRPr="003A234F" w:rsidRDefault="004F0CAF" w:rsidP="00C1268A">
            <w:pPr>
              <w:pStyle w:val="Table-Left7"/>
              <w:rPr>
                <w:lang w:eastAsia="en-AU"/>
              </w:rPr>
            </w:pPr>
            <w:r w:rsidRPr="003A234F">
              <w:rPr>
                <w:lang w:eastAsia="en-AU"/>
              </w:rPr>
              <w:t>THE I100-INDEX, I1000-INDEX AND I10,000-INDEX: EXPANSION AND FORTIFICATION OF THE GOOGLE SCHOLAR H-INDEX FOR FINER-SCALE CITATION DESCRIPTIONS AND RESEARCHER CLASSIFICATION</w:t>
            </w:r>
          </w:p>
        </w:tc>
        <w:tc>
          <w:tcPr>
            <w:tcW w:w="2482" w:type="dxa"/>
            <w:shd w:val="clear" w:color="auto" w:fill="auto"/>
            <w:vAlign w:val="center"/>
            <w:hideMark/>
          </w:tcPr>
          <w:p w14:paraId="68EA90E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7451A00B" w14:textId="77777777" w:rsidTr="00C1268A">
        <w:trPr>
          <w:trHeight w:val="20"/>
        </w:trPr>
        <w:tc>
          <w:tcPr>
            <w:tcW w:w="931" w:type="dxa"/>
            <w:shd w:val="clear" w:color="auto" w:fill="auto"/>
            <w:noWrap/>
            <w:vAlign w:val="center"/>
            <w:hideMark/>
          </w:tcPr>
          <w:p w14:paraId="646A35C4" w14:textId="77777777" w:rsidR="004F0CAF" w:rsidRPr="00C1268A" w:rsidRDefault="004F0CAF" w:rsidP="00C1268A">
            <w:pPr>
              <w:pStyle w:val="Table-Center7Boldcolumnname"/>
              <w:rPr>
                <w:b w:val="0"/>
                <w:bCs w:val="0"/>
                <w:lang w:eastAsia="en-AU"/>
              </w:rPr>
            </w:pPr>
            <w:r w:rsidRPr="00C1268A">
              <w:rPr>
                <w:b w:val="0"/>
                <w:bCs w:val="0"/>
                <w:lang w:eastAsia="en-AU"/>
              </w:rPr>
              <w:t>92</w:t>
            </w:r>
          </w:p>
        </w:tc>
        <w:tc>
          <w:tcPr>
            <w:tcW w:w="1030" w:type="dxa"/>
            <w:shd w:val="clear" w:color="auto" w:fill="auto"/>
            <w:noWrap/>
            <w:vAlign w:val="center"/>
            <w:hideMark/>
          </w:tcPr>
          <w:p w14:paraId="599D9B62"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E5EF01F" w14:textId="77777777" w:rsidR="004F0CAF" w:rsidRPr="003A234F" w:rsidRDefault="004F0CAF" w:rsidP="00C1268A">
            <w:pPr>
              <w:pStyle w:val="Table-Left7"/>
              <w:rPr>
                <w:lang w:eastAsia="en-AU"/>
              </w:rPr>
            </w:pPr>
            <w:r w:rsidRPr="003A234F">
              <w:rPr>
                <w:lang w:eastAsia="en-AU"/>
              </w:rPr>
              <w:t>A NOVEL DEEP NEURAL NETWORK-BASED APPROACH TO MEASURE SCHOLARLY RESEARCH DISSEMINATION USING CITATIONS NETWORK</w:t>
            </w:r>
          </w:p>
        </w:tc>
        <w:tc>
          <w:tcPr>
            <w:tcW w:w="2482" w:type="dxa"/>
            <w:shd w:val="clear" w:color="auto" w:fill="auto"/>
            <w:vAlign w:val="center"/>
            <w:hideMark/>
          </w:tcPr>
          <w:p w14:paraId="6B2E8FDA" w14:textId="77777777" w:rsidR="004F0CAF" w:rsidRPr="003A234F" w:rsidRDefault="004F0CAF" w:rsidP="00C1268A">
            <w:pPr>
              <w:pStyle w:val="Table-Left7"/>
              <w:rPr>
                <w:lang w:eastAsia="en-AU"/>
              </w:rPr>
            </w:pPr>
            <w:r w:rsidRPr="003A234F">
              <w:rPr>
                <w:lang w:eastAsia="en-AU"/>
              </w:rPr>
              <w:t>APPLIED SCIENCES (SWITZERLAND)</w:t>
            </w:r>
          </w:p>
        </w:tc>
      </w:tr>
      <w:tr w:rsidR="004F0CAF" w:rsidRPr="003A234F" w14:paraId="3D8FD2D7" w14:textId="77777777" w:rsidTr="00C1268A">
        <w:trPr>
          <w:trHeight w:val="20"/>
        </w:trPr>
        <w:tc>
          <w:tcPr>
            <w:tcW w:w="931" w:type="dxa"/>
            <w:shd w:val="clear" w:color="auto" w:fill="auto"/>
            <w:noWrap/>
            <w:vAlign w:val="center"/>
            <w:hideMark/>
          </w:tcPr>
          <w:p w14:paraId="7A75BDF4" w14:textId="77777777" w:rsidR="004F0CAF" w:rsidRPr="00C1268A" w:rsidRDefault="004F0CAF" w:rsidP="00C1268A">
            <w:pPr>
              <w:pStyle w:val="Table-Center7Boldcolumnname"/>
              <w:rPr>
                <w:b w:val="0"/>
                <w:bCs w:val="0"/>
                <w:lang w:eastAsia="en-AU"/>
              </w:rPr>
            </w:pPr>
            <w:r w:rsidRPr="00C1268A">
              <w:rPr>
                <w:b w:val="0"/>
                <w:bCs w:val="0"/>
                <w:lang w:eastAsia="en-AU"/>
              </w:rPr>
              <w:t>93</w:t>
            </w:r>
          </w:p>
        </w:tc>
        <w:tc>
          <w:tcPr>
            <w:tcW w:w="1030" w:type="dxa"/>
            <w:shd w:val="clear" w:color="auto" w:fill="auto"/>
            <w:noWrap/>
            <w:vAlign w:val="center"/>
            <w:hideMark/>
          </w:tcPr>
          <w:p w14:paraId="1205328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C6F31E3" w14:textId="77777777" w:rsidR="004F0CAF" w:rsidRPr="003A234F" w:rsidRDefault="004F0CAF" w:rsidP="00C1268A">
            <w:pPr>
              <w:pStyle w:val="Table-Left7"/>
              <w:rPr>
                <w:lang w:eastAsia="en-AU"/>
              </w:rPr>
            </w:pPr>
            <w:r w:rsidRPr="003A234F">
              <w:rPr>
                <w:lang w:eastAsia="en-AU"/>
              </w:rPr>
              <w:t>ANALYSIS OF SCHOLARS' INFLUENCE EVALUATION BASED ON DATA COLLECTION AND INTEGRATION IN THE CONTEXT OF BIG DATA:-TAKING THE HOSPITAL SCIENTIFIC RESEARCH OUTPUT DATABASE AS AN EXAMPLE</w:t>
            </w:r>
          </w:p>
        </w:tc>
        <w:tc>
          <w:tcPr>
            <w:tcW w:w="2482" w:type="dxa"/>
            <w:shd w:val="clear" w:color="auto" w:fill="auto"/>
            <w:vAlign w:val="center"/>
            <w:hideMark/>
          </w:tcPr>
          <w:p w14:paraId="00D9C60F" w14:textId="77777777" w:rsidR="004F0CAF" w:rsidRPr="003A234F" w:rsidRDefault="004F0CAF" w:rsidP="00C1268A">
            <w:pPr>
              <w:pStyle w:val="Table-Left7"/>
              <w:rPr>
                <w:lang w:eastAsia="en-AU"/>
              </w:rPr>
            </w:pPr>
            <w:r w:rsidRPr="003A234F">
              <w:rPr>
                <w:lang w:eastAsia="en-AU"/>
              </w:rPr>
              <w:t>PROCEEDINGS - 2021 3RD INTERNATIONAL CONFERENCE ON MACHINE LEARNING, BIG DATA AND BUSINESS INTELLIGENCE, MLBDBI 2021</w:t>
            </w:r>
          </w:p>
        </w:tc>
      </w:tr>
      <w:tr w:rsidR="004F0CAF" w:rsidRPr="003A234F" w14:paraId="60560907" w14:textId="77777777" w:rsidTr="00C1268A">
        <w:trPr>
          <w:trHeight w:val="20"/>
        </w:trPr>
        <w:tc>
          <w:tcPr>
            <w:tcW w:w="931" w:type="dxa"/>
            <w:shd w:val="clear" w:color="auto" w:fill="auto"/>
            <w:noWrap/>
            <w:vAlign w:val="center"/>
            <w:hideMark/>
          </w:tcPr>
          <w:p w14:paraId="51984E15" w14:textId="77777777" w:rsidR="004F0CAF" w:rsidRPr="00C1268A" w:rsidRDefault="004F0CAF" w:rsidP="00C1268A">
            <w:pPr>
              <w:pStyle w:val="Table-Center7Boldcolumnname"/>
              <w:rPr>
                <w:b w:val="0"/>
                <w:bCs w:val="0"/>
                <w:lang w:eastAsia="en-AU"/>
              </w:rPr>
            </w:pPr>
            <w:r w:rsidRPr="00C1268A">
              <w:rPr>
                <w:b w:val="0"/>
                <w:bCs w:val="0"/>
                <w:lang w:eastAsia="en-AU"/>
              </w:rPr>
              <w:t>94</w:t>
            </w:r>
          </w:p>
        </w:tc>
        <w:tc>
          <w:tcPr>
            <w:tcW w:w="1030" w:type="dxa"/>
            <w:shd w:val="clear" w:color="auto" w:fill="auto"/>
            <w:noWrap/>
            <w:vAlign w:val="center"/>
            <w:hideMark/>
          </w:tcPr>
          <w:p w14:paraId="5AF867F9"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6B9AE53" w14:textId="77777777" w:rsidR="004F0CAF" w:rsidRPr="003A234F" w:rsidRDefault="004F0CAF" w:rsidP="00C1268A">
            <w:pPr>
              <w:pStyle w:val="Table-Left7"/>
              <w:rPr>
                <w:lang w:eastAsia="en-AU"/>
              </w:rPr>
            </w:pPr>
            <w:r w:rsidRPr="003A234F">
              <w:rPr>
                <w:lang w:eastAsia="en-AU"/>
              </w:rPr>
              <w:t>SIGNIFICANCE OF VARIABLE CONTRIBUTING FACTORS ON IMPACT FACTOR OF CLARIVATE ANALYTICS DENTAL JOURNALS</w:t>
            </w:r>
          </w:p>
        </w:tc>
        <w:tc>
          <w:tcPr>
            <w:tcW w:w="2482" w:type="dxa"/>
            <w:shd w:val="clear" w:color="auto" w:fill="auto"/>
            <w:vAlign w:val="center"/>
            <w:hideMark/>
          </w:tcPr>
          <w:p w14:paraId="1C616B17" w14:textId="77777777" w:rsidR="004F0CAF" w:rsidRPr="003A234F" w:rsidRDefault="004F0CAF" w:rsidP="00C1268A">
            <w:pPr>
              <w:pStyle w:val="Table-Left7"/>
              <w:rPr>
                <w:lang w:eastAsia="en-AU"/>
              </w:rPr>
            </w:pPr>
            <w:r w:rsidRPr="003A234F">
              <w:rPr>
                <w:lang w:eastAsia="en-AU"/>
              </w:rPr>
              <w:t>SERIALS REVIEW</w:t>
            </w:r>
          </w:p>
        </w:tc>
      </w:tr>
      <w:tr w:rsidR="004F0CAF" w:rsidRPr="003A234F" w14:paraId="6CAF7CF4" w14:textId="77777777" w:rsidTr="00C1268A">
        <w:trPr>
          <w:trHeight w:val="20"/>
        </w:trPr>
        <w:tc>
          <w:tcPr>
            <w:tcW w:w="931" w:type="dxa"/>
            <w:shd w:val="clear" w:color="auto" w:fill="auto"/>
            <w:noWrap/>
            <w:vAlign w:val="center"/>
            <w:hideMark/>
          </w:tcPr>
          <w:p w14:paraId="5FA529CF" w14:textId="77777777" w:rsidR="004F0CAF" w:rsidRPr="00C1268A" w:rsidRDefault="004F0CAF" w:rsidP="00C1268A">
            <w:pPr>
              <w:pStyle w:val="Table-Center7Boldcolumnname"/>
              <w:rPr>
                <w:b w:val="0"/>
                <w:bCs w:val="0"/>
                <w:lang w:eastAsia="en-AU"/>
              </w:rPr>
            </w:pPr>
            <w:r w:rsidRPr="00C1268A">
              <w:rPr>
                <w:b w:val="0"/>
                <w:bCs w:val="0"/>
                <w:lang w:eastAsia="en-AU"/>
              </w:rPr>
              <w:t>95</w:t>
            </w:r>
          </w:p>
        </w:tc>
        <w:tc>
          <w:tcPr>
            <w:tcW w:w="1030" w:type="dxa"/>
            <w:shd w:val="clear" w:color="auto" w:fill="auto"/>
            <w:noWrap/>
            <w:vAlign w:val="center"/>
            <w:hideMark/>
          </w:tcPr>
          <w:p w14:paraId="5E41C2FD"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BE2471E" w14:textId="77777777" w:rsidR="004F0CAF" w:rsidRPr="003A234F" w:rsidRDefault="004F0CAF" w:rsidP="00C1268A">
            <w:pPr>
              <w:pStyle w:val="Table-Left7"/>
              <w:rPr>
                <w:lang w:eastAsia="en-AU"/>
              </w:rPr>
            </w:pPr>
            <w:r w:rsidRPr="003A234F">
              <w:rPr>
                <w:lang w:eastAsia="en-AU"/>
              </w:rPr>
              <w:t>A MULTI-RNN RESEARCH TOPIC PREDICTION MODEL BASED ON SPATIAL ATTENTION AND SEMANTIC CONSISTENCY-BASED SCIENTIFIC INFLUENCE MODELING</w:t>
            </w:r>
          </w:p>
        </w:tc>
        <w:tc>
          <w:tcPr>
            <w:tcW w:w="2482" w:type="dxa"/>
            <w:shd w:val="clear" w:color="auto" w:fill="auto"/>
            <w:vAlign w:val="center"/>
            <w:hideMark/>
          </w:tcPr>
          <w:p w14:paraId="52CF1041" w14:textId="77777777" w:rsidR="004F0CAF" w:rsidRPr="003A234F" w:rsidRDefault="004F0CAF" w:rsidP="00C1268A">
            <w:pPr>
              <w:pStyle w:val="Table-Left7"/>
              <w:rPr>
                <w:lang w:eastAsia="en-AU"/>
              </w:rPr>
            </w:pPr>
            <w:r w:rsidRPr="003A234F">
              <w:rPr>
                <w:lang w:eastAsia="en-AU"/>
              </w:rPr>
              <w:t>COMPUTATIONAL INTELLIGENCE AND NEUROSCIENCE</w:t>
            </w:r>
          </w:p>
        </w:tc>
      </w:tr>
      <w:tr w:rsidR="004F0CAF" w:rsidRPr="003A234F" w14:paraId="3E813DBF" w14:textId="77777777" w:rsidTr="00C1268A">
        <w:trPr>
          <w:trHeight w:val="20"/>
        </w:trPr>
        <w:tc>
          <w:tcPr>
            <w:tcW w:w="931" w:type="dxa"/>
            <w:shd w:val="clear" w:color="auto" w:fill="auto"/>
            <w:noWrap/>
            <w:vAlign w:val="center"/>
            <w:hideMark/>
          </w:tcPr>
          <w:p w14:paraId="235999B3" w14:textId="77777777" w:rsidR="004F0CAF" w:rsidRPr="00C1268A" w:rsidRDefault="004F0CAF" w:rsidP="00C1268A">
            <w:pPr>
              <w:pStyle w:val="Table-Center7Boldcolumnname"/>
              <w:rPr>
                <w:b w:val="0"/>
                <w:bCs w:val="0"/>
                <w:lang w:eastAsia="en-AU"/>
              </w:rPr>
            </w:pPr>
            <w:r w:rsidRPr="00C1268A">
              <w:rPr>
                <w:b w:val="0"/>
                <w:bCs w:val="0"/>
                <w:lang w:eastAsia="en-AU"/>
              </w:rPr>
              <w:t>96</w:t>
            </w:r>
          </w:p>
        </w:tc>
        <w:tc>
          <w:tcPr>
            <w:tcW w:w="1030" w:type="dxa"/>
            <w:shd w:val="clear" w:color="auto" w:fill="auto"/>
            <w:noWrap/>
            <w:vAlign w:val="center"/>
            <w:hideMark/>
          </w:tcPr>
          <w:p w14:paraId="3F6A21A6"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599AAEE" w14:textId="77777777" w:rsidR="004F0CAF" w:rsidRPr="003A234F" w:rsidRDefault="004F0CAF" w:rsidP="00C1268A">
            <w:pPr>
              <w:pStyle w:val="Table-Left7"/>
              <w:rPr>
                <w:lang w:eastAsia="en-AU"/>
              </w:rPr>
            </w:pPr>
            <w:r w:rsidRPr="003A234F">
              <w:rPr>
                <w:lang w:eastAsia="en-AU"/>
              </w:rPr>
              <w:t>BIBLIOMETRICS ANALYSIS OF DIAGNOSTIC TEST ACCURACY STUDIES OF BLADDER CANCER</w:t>
            </w:r>
          </w:p>
        </w:tc>
        <w:tc>
          <w:tcPr>
            <w:tcW w:w="2482" w:type="dxa"/>
            <w:shd w:val="clear" w:color="auto" w:fill="auto"/>
            <w:vAlign w:val="center"/>
            <w:hideMark/>
          </w:tcPr>
          <w:p w14:paraId="533F4D31" w14:textId="77777777" w:rsidR="004F0CAF" w:rsidRPr="003A234F" w:rsidRDefault="004F0CAF" w:rsidP="00C1268A">
            <w:pPr>
              <w:pStyle w:val="Table-Left7"/>
              <w:rPr>
                <w:lang w:eastAsia="en-AU"/>
              </w:rPr>
            </w:pPr>
            <w:r w:rsidRPr="003A234F">
              <w:rPr>
                <w:lang w:eastAsia="en-AU"/>
              </w:rPr>
              <w:t>DISEASE MARKERS</w:t>
            </w:r>
          </w:p>
        </w:tc>
      </w:tr>
      <w:tr w:rsidR="004F0CAF" w:rsidRPr="003A234F" w14:paraId="539583F9" w14:textId="77777777" w:rsidTr="00C1268A">
        <w:trPr>
          <w:trHeight w:val="20"/>
        </w:trPr>
        <w:tc>
          <w:tcPr>
            <w:tcW w:w="931" w:type="dxa"/>
            <w:shd w:val="clear" w:color="auto" w:fill="auto"/>
            <w:noWrap/>
            <w:vAlign w:val="center"/>
            <w:hideMark/>
          </w:tcPr>
          <w:p w14:paraId="7F2AA645"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97</w:t>
            </w:r>
          </w:p>
        </w:tc>
        <w:tc>
          <w:tcPr>
            <w:tcW w:w="1030" w:type="dxa"/>
            <w:shd w:val="clear" w:color="auto" w:fill="auto"/>
            <w:noWrap/>
            <w:vAlign w:val="center"/>
            <w:hideMark/>
          </w:tcPr>
          <w:p w14:paraId="223995C3"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6331483" w14:textId="77777777" w:rsidR="004F0CAF" w:rsidRPr="003A234F" w:rsidRDefault="004F0CAF" w:rsidP="00C1268A">
            <w:pPr>
              <w:pStyle w:val="Table-Left7"/>
              <w:rPr>
                <w:lang w:eastAsia="en-AU"/>
              </w:rPr>
            </w:pPr>
            <w:r w:rsidRPr="003A234F">
              <w:rPr>
                <w:lang w:eastAsia="en-AU"/>
              </w:rPr>
              <w:t>BIBLIOMETRIC CHARACTERISTICS OF HIGHLY CITED PAPERS ON INTERNET OF THINGS ASSESSED WITH ESSENTIAL SCIENCE INDICATORS</w:t>
            </w:r>
          </w:p>
        </w:tc>
        <w:tc>
          <w:tcPr>
            <w:tcW w:w="2482" w:type="dxa"/>
            <w:shd w:val="clear" w:color="auto" w:fill="auto"/>
            <w:vAlign w:val="center"/>
            <w:hideMark/>
          </w:tcPr>
          <w:p w14:paraId="40A6A1AF" w14:textId="77777777" w:rsidR="004F0CAF" w:rsidRPr="003A234F" w:rsidRDefault="004F0CAF" w:rsidP="00C1268A">
            <w:pPr>
              <w:pStyle w:val="Table-Left7"/>
              <w:rPr>
                <w:lang w:eastAsia="en-AU"/>
              </w:rPr>
            </w:pPr>
            <w:r w:rsidRPr="003A234F">
              <w:rPr>
                <w:lang w:eastAsia="en-AU"/>
              </w:rPr>
              <w:t>INTERNATIONAL SERIES IN OPERATIONS RESEARCH AND MANAGEMENT SCIENCE</w:t>
            </w:r>
          </w:p>
        </w:tc>
      </w:tr>
      <w:tr w:rsidR="004F0CAF" w:rsidRPr="003A234F" w14:paraId="349D1CAB" w14:textId="77777777" w:rsidTr="00C1268A">
        <w:trPr>
          <w:trHeight w:val="20"/>
        </w:trPr>
        <w:tc>
          <w:tcPr>
            <w:tcW w:w="931" w:type="dxa"/>
            <w:shd w:val="clear" w:color="auto" w:fill="auto"/>
            <w:noWrap/>
            <w:vAlign w:val="center"/>
            <w:hideMark/>
          </w:tcPr>
          <w:p w14:paraId="29F4D9A6" w14:textId="77777777" w:rsidR="004F0CAF" w:rsidRPr="00C1268A" w:rsidRDefault="004F0CAF" w:rsidP="00C1268A">
            <w:pPr>
              <w:pStyle w:val="Table-Center7Boldcolumnname"/>
              <w:rPr>
                <w:b w:val="0"/>
                <w:bCs w:val="0"/>
                <w:lang w:eastAsia="en-AU"/>
              </w:rPr>
            </w:pPr>
            <w:r w:rsidRPr="00C1268A">
              <w:rPr>
                <w:b w:val="0"/>
                <w:bCs w:val="0"/>
                <w:lang w:eastAsia="en-AU"/>
              </w:rPr>
              <w:t>98</w:t>
            </w:r>
          </w:p>
        </w:tc>
        <w:tc>
          <w:tcPr>
            <w:tcW w:w="1030" w:type="dxa"/>
            <w:shd w:val="clear" w:color="auto" w:fill="auto"/>
            <w:noWrap/>
            <w:vAlign w:val="center"/>
            <w:hideMark/>
          </w:tcPr>
          <w:p w14:paraId="314E8840"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CCDDC03" w14:textId="77777777" w:rsidR="004F0CAF" w:rsidRPr="003A234F" w:rsidRDefault="004F0CAF" w:rsidP="00C1268A">
            <w:pPr>
              <w:pStyle w:val="Table-Left7"/>
              <w:rPr>
                <w:lang w:eastAsia="en-AU"/>
              </w:rPr>
            </w:pPr>
            <w:r w:rsidRPr="003A234F">
              <w:rPr>
                <w:lang w:eastAsia="en-AU"/>
              </w:rPr>
              <w:t>DEVELOPING A PREDICTION MODEL FOR AUTHOR COLLABORATION IN BIOINFORMATICS RESEARCH USING GRAPH MINING TECHNIQUES AND BIG DATA APPLICATIONS</w:t>
            </w:r>
          </w:p>
        </w:tc>
        <w:tc>
          <w:tcPr>
            <w:tcW w:w="2482" w:type="dxa"/>
            <w:shd w:val="clear" w:color="auto" w:fill="auto"/>
            <w:vAlign w:val="center"/>
            <w:hideMark/>
          </w:tcPr>
          <w:p w14:paraId="707E33FB" w14:textId="77777777" w:rsidR="004F0CAF" w:rsidRPr="003A234F" w:rsidRDefault="004F0CAF" w:rsidP="00C1268A">
            <w:pPr>
              <w:pStyle w:val="Table-Left7"/>
              <w:rPr>
                <w:lang w:eastAsia="en-AU"/>
              </w:rPr>
            </w:pPr>
            <w:r w:rsidRPr="003A234F">
              <w:rPr>
                <w:lang w:eastAsia="en-AU"/>
              </w:rPr>
              <w:t>INTERNATIONAL JOURNAL OF INFORMATION SCIENCE AND MANAGEMENT</w:t>
            </w:r>
          </w:p>
        </w:tc>
      </w:tr>
      <w:tr w:rsidR="004F0CAF" w:rsidRPr="003A234F" w14:paraId="36B46D4B" w14:textId="77777777" w:rsidTr="00C1268A">
        <w:trPr>
          <w:trHeight w:val="20"/>
        </w:trPr>
        <w:tc>
          <w:tcPr>
            <w:tcW w:w="931" w:type="dxa"/>
            <w:shd w:val="clear" w:color="auto" w:fill="auto"/>
            <w:noWrap/>
            <w:vAlign w:val="center"/>
            <w:hideMark/>
          </w:tcPr>
          <w:p w14:paraId="0A61A8F6" w14:textId="77777777" w:rsidR="004F0CAF" w:rsidRPr="00C1268A" w:rsidRDefault="004F0CAF" w:rsidP="00C1268A">
            <w:pPr>
              <w:pStyle w:val="Table-Center7Boldcolumnname"/>
              <w:rPr>
                <w:b w:val="0"/>
                <w:bCs w:val="0"/>
                <w:lang w:eastAsia="en-AU"/>
              </w:rPr>
            </w:pPr>
            <w:r w:rsidRPr="00C1268A">
              <w:rPr>
                <w:b w:val="0"/>
                <w:bCs w:val="0"/>
                <w:lang w:eastAsia="en-AU"/>
              </w:rPr>
              <w:t>99</w:t>
            </w:r>
          </w:p>
        </w:tc>
        <w:tc>
          <w:tcPr>
            <w:tcW w:w="1030" w:type="dxa"/>
            <w:shd w:val="clear" w:color="auto" w:fill="auto"/>
            <w:noWrap/>
            <w:vAlign w:val="center"/>
            <w:hideMark/>
          </w:tcPr>
          <w:p w14:paraId="5F9B9ADD"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F9104A5" w14:textId="77777777" w:rsidR="004F0CAF" w:rsidRPr="003A234F" w:rsidRDefault="004F0CAF" w:rsidP="00C1268A">
            <w:pPr>
              <w:pStyle w:val="Table-Left7"/>
              <w:rPr>
                <w:lang w:eastAsia="en-AU"/>
              </w:rPr>
            </w:pPr>
            <w:r w:rsidRPr="003A234F">
              <w:rPr>
                <w:lang w:eastAsia="en-AU"/>
              </w:rPr>
              <w:t>A TRANSNATIONAL RESEARCH COLLABORATION: A SOCIAL NETWORK ANALYSIS AND PERSPECTIVES ON OUR COMMUNITY OF PRACTICE</w:t>
            </w:r>
          </w:p>
        </w:tc>
        <w:tc>
          <w:tcPr>
            <w:tcW w:w="2482" w:type="dxa"/>
            <w:shd w:val="clear" w:color="auto" w:fill="auto"/>
            <w:vAlign w:val="center"/>
            <w:hideMark/>
          </w:tcPr>
          <w:p w14:paraId="296C3184" w14:textId="77777777" w:rsidR="004F0CAF" w:rsidRPr="003A234F" w:rsidRDefault="004F0CAF" w:rsidP="00C1268A">
            <w:pPr>
              <w:pStyle w:val="Table-Left7"/>
              <w:rPr>
                <w:lang w:eastAsia="en-AU"/>
              </w:rPr>
            </w:pPr>
            <w:r w:rsidRPr="003A234F">
              <w:rPr>
                <w:lang w:eastAsia="en-AU"/>
              </w:rPr>
              <w:t>QUEST</w:t>
            </w:r>
          </w:p>
        </w:tc>
      </w:tr>
      <w:tr w:rsidR="004F0CAF" w:rsidRPr="003A234F" w14:paraId="34C077D0" w14:textId="77777777" w:rsidTr="00C1268A">
        <w:trPr>
          <w:trHeight w:val="20"/>
        </w:trPr>
        <w:tc>
          <w:tcPr>
            <w:tcW w:w="931" w:type="dxa"/>
            <w:shd w:val="clear" w:color="auto" w:fill="auto"/>
            <w:noWrap/>
            <w:vAlign w:val="center"/>
            <w:hideMark/>
          </w:tcPr>
          <w:p w14:paraId="42D1B601" w14:textId="77777777" w:rsidR="004F0CAF" w:rsidRPr="00C1268A" w:rsidRDefault="004F0CAF" w:rsidP="00C1268A">
            <w:pPr>
              <w:pStyle w:val="Table-Center7Boldcolumnname"/>
              <w:rPr>
                <w:b w:val="0"/>
                <w:bCs w:val="0"/>
                <w:lang w:eastAsia="en-AU"/>
              </w:rPr>
            </w:pPr>
            <w:r w:rsidRPr="00C1268A">
              <w:rPr>
                <w:b w:val="0"/>
                <w:bCs w:val="0"/>
                <w:lang w:eastAsia="en-AU"/>
              </w:rPr>
              <w:t>100</w:t>
            </w:r>
          </w:p>
        </w:tc>
        <w:tc>
          <w:tcPr>
            <w:tcW w:w="1030" w:type="dxa"/>
            <w:shd w:val="clear" w:color="auto" w:fill="auto"/>
            <w:noWrap/>
            <w:vAlign w:val="center"/>
            <w:hideMark/>
          </w:tcPr>
          <w:p w14:paraId="02402374"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719CB982" w14:textId="77777777" w:rsidR="004F0CAF" w:rsidRPr="003A234F" w:rsidRDefault="004F0CAF" w:rsidP="00C1268A">
            <w:pPr>
              <w:pStyle w:val="Table-Left7"/>
              <w:rPr>
                <w:lang w:eastAsia="en-AU"/>
              </w:rPr>
            </w:pPr>
            <w:r w:rsidRPr="003A234F">
              <w:rPr>
                <w:lang w:eastAsia="en-AU"/>
              </w:rPr>
              <w:t>I. PREDICTING FUTURE CITATION COUNTS USING MACHINE LEARNING</w:t>
            </w:r>
          </w:p>
        </w:tc>
        <w:tc>
          <w:tcPr>
            <w:tcW w:w="2482" w:type="dxa"/>
            <w:shd w:val="clear" w:color="auto" w:fill="auto"/>
            <w:vAlign w:val="center"/>
            <w:hideMark/>
          </w:tcPr>
          <w:p w14:paraId="24859C0D" w14:textId="77777777" w:rsidR="004F0CAF" w:rsidRPr="003A234F" w:rsidRDefault="004F0CAF" w:rsidP="00C1268A">
            <w:pPr>
              <w:pStyle w:val="Table-Left7"/>
              <w:rPr>
                <w:lang w:eastAsia="en-AU"/>
              </w:rPr>
            </w:pPr>
            <w:r w:rsidRPr="003A234F">
              <w:rPr>
                <w:lang w:eastAsia="en-AU"/>
              </w:rPr>
              <w:t>2021 22ND INTERNATIONAL ARAB CONFERENCE ON INFORMATION TECHNOLOGY, ACIT 2021</w:t>
            </w:r>
          </w:p>
        </w:tc>
      </w:tr>
      <w:tr w:rsidR="004F0CAF" w:rsidRPr="003A234F" w14:paraId="39F6B541" w14:textId="77777777" w:rsidTr="00C1268A">
        <w:trPr>
          <w:trHeight w:val="20"/>
        </w:trPr>
        <w:tc>
          <w:tcPr>
            <w:tcW w:w="931" w:type="dxa"/>
            <w:shd w:val="clear" w:color="auto" w:fill="auto"/>
            <w:noWrap/>
            <w:vAlign w:val="center"/>
            <w:hideMark/>
          </w:tcPr>
          <w:p w14:paraId="56C13F47" w14:textId="77777777" w:rsidR="004F0CAF" w:rsidRPr="00C1268A" w:rsidRDefault="004F0CAF" w:rsidP="00C1268A">
            <w:pPr>
              <w:pStyle w:val="Table-Center7Boldcolumnname"/>
              <w:rPr>
                <w:b w:val="0"/>
                <w:bCs w:val="0"/>
                <w:lang w:eastAsia="en-AU"/>
              </w:rPr>
            </w:pPr>
            <w:r w:rsidRPr="00C1268A">
              <w:rPr>
                <w:b w:val="0"/>
                <w:bCs w:val="0"/>
                <w:lang w:eastAsia="en-AU"/>
              </w:rPr>
              <w:t>101</w:t>
            </w:r>
          </w:p>
        </w:tc>
        <w:tc>
          <w:tcPr>
            <w:tcW w:w="1030" w:type="dxa"/>
            <w:shd w:val="clear" w:color="auto" w:fill="auto"/>
            <w:noWrap/>
            <w:vAlign w:val="center"/>
            <w:hideMark/>
          </w:tcPr>
          <w:p w14:paraId="4EA5630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39D4F463" w14:textId="77777777" w:rsidR="004F0CAF" w:rsidRPr="003A234F" w:rsidRDefault="004F0CAF" w:rsidP="00C1268A">
            <w:pPr>
              <w:pStyle w:val="Table-Left7"/>
              <w:rPr>
                <w:lang w:eastAsia="en-AU"/>
              </w:rPr>
            </w:pPr>
            <w:r w:rsidRPr="003A234F">
              <w:rPr>
                <w:lang w:eastAsia="en-AU"/>
              </w:rPr>
              <w:t>MEMBERSHIP PRIVACY FOR MACHINE LEARNING MODELS THROUGH KNOWLEDGE TRANSFER</w:t>
            </w:r>
          </w:p>
        </w:tc>
        <w:tc>
          <w:tcPr>
            <w:tcW w:w="2482" w:type="dxa"/>
            <w:shd w:val="clear" w:color="auto" w:fill="auto"/>
            <w:vAlign w:val="center"/>
            <w:hideMark/>
          </w:tcPr>
          <w:p w14:paraId="39B04292" w14:textId="77777777" w:rsidR="004F0CAF" w:rsidRPr="003A234F" w:rsidRDefault="004F0CAF" w:rsidP="00C1268A">
            <w:pPr>
              <w:pStyle w:val="Table-Left7"/>
              <w:rPr>
                <w:lang w:eastAsia="en-AU"/>
              </w:rPr>
            </w:pPr>
            <w:r w:rsidRPr="003A234F">
              <w:rPr>
                <w:lang w:eastAsia="en-AU"/>
              </w:rPr>
              <w:t>35TH AAAI CONFERENCE ON ARTIFICIAL INTELLIGENCE, AAAI 2021</w:t>
            </w:r>
          </w:p>
        </w:tc>
      </w:tr>
      <w:tr w:rsidR="004F0CAF" w:rsidRPr="003A234F" w14:paraId="2F86D3B6" w14:textId="77777777" w:rsidTr="00C1268A">
        <w:trPr>
          <w:trHeight w:val="20"/>
        </w:trPr>
        <w:tc>
          <w:tcPr>
            <w:tcW w:w="931" w:type="dxa"/>
            <w:shd w:val="clear" w:color="auto" w:fill="auto"/>
            <w:noWrap/>
            <w:vAlign w:val="center"/>
            <w:hideMark/>
          </w:tcPr>
          <w:p w14:paraId="48944CC3" w14:textId="77777777" w:rsidR="004F0CAF" w:rsidRPr="00C1268A" w:rsidRDefault="004F0CAF" w:rsidP="00C1268A">
            <w:pPr>
              <w:pStyle w:val="Table-Center7Boldcolumnname"/>
              <w:rPr>
                <w:b w:val="0"/>
                <w:bCs w:val="0"/>
                <w:lang w:eastAsia="en-AU"/>
              </w:rPr>
            </w:pPr>
            <w:r w:rsidRPr="00C1268A">
              <w:rPr>
                <w:b w:val="0"/>
                <w:bCs w:val="0"/>
                <w:lang w:eastAsia="en-AU"/>
              </w:rPr>
              <w:t>102</w:t>
            </w:r>
          </w:p>
        </w:tc>
        <w:tc>
          <w:tcPr>
            <w:tcW w:w="1030" w:type="dxa"/>
            <w:shd w:val="clear" w:color="auto" w:fill="auto"/>
            <w:noWrap/>
            <w:vAlign w:val="center"/>
            <w:hideMark/>
          </w:tcPr>
          <w:p w14:paraId="7C51BFF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673F1D02" w14:textId="77777777" w:rsidR="004F0CAF" w:rsidRPr="003A234F" w:rsidRDefault="004F0CAF" w:rsidP="00C1268A">
            <w:pPr>
              <w:pStyle w:val="Table-Left7"/>
              <w:rPr>
                <w:lang w:eastAsia="en-AU"/>
              </w:rPr>
            </w:pPr>
            <w:r w:rsidRPr="003A234F">
              <w:rPr>
                <w:lang w:eastAsia="en-AU"/>
              </w:rPr>
              <w:t>ANIMAL VERSUS HUMAN RESEARCH REPORTING GUIDELINES IMPACTS: LITERATURE ANALYSIS REVEALS CITATION COUNT BIAS</w:t>
            </w:r>
          </w:p>
        </w:tc>
        <w:tc>
          <w:tcPr>
            <w:tcW w:w="2482" w:type="dxa"/>
            <w:shd w:val="clear" w:color="auto" w:fill="auto"/>
            <w:vAlign w:val="center"/>
            <w:hideMark/>
          </w:tcPr>
          <w:p w14:paraId="7B48B64E" w14:textId="77777777" w:rsidR="004F0CAF" w:rsidRPr="003A234F" w:rsidRDefault="004F0CAF" w:rsidP="00C1268A">
            <w:pPr>
              <w:pStyle w:val="Table-Left7"/>
              <w:rPr>
                <w:lang w:eastAsia="en-AU"/>
              </w:rPr>
            </w:pPr>
            <w:r w:rsidRPr="003A234F">
              <w:rPr>
                <w:lang w:eastAsia="en-AU"/>
              </w:rPr>
              <w:t>ANIMAL SCIENCE PAPERS AND REPORTS</w:t>
            </w:r>
          </w:p>
        </w:tc>
      </w:tr>
      <w:tr w:rsidR="004F0CAF" w:rsidRPr="003A234F" w14:paraId="4C328B4E" w14:textId="77777777" w:rsidTr="00C1268A">
        <w:trPr>
          <w:trHeight w:val="20"/>
        </w:trPr>
        <w:tc>
          <w:tcPr>
            <w:tcW w:w="931" w:type="dxa"/>
            <w:shd w:val="clear" w:color="auto" w:fill="auto"/>
            <w:noWrap/>
            <w:vAlign w:val="center"/>
            <w:hideMark/>
          </w:tcPr>
          <w:p w14:paraId="6274ACE1" w14:textId="77777777" w:rsidR="004F0CAF" w:rsidRPr="00C1268A" w:rsidRDefault="004F0CAF" w:rsidP="00C1268A">
            <w:pPr>
              <w:pStyle w:val="Table-Center7Boldcolumnname"/>
              <w:rPr>
                <w:b w:val="0"/>
                <w:bCs w:val="0"/>
                <w:lang w:eastAsia="en-AU"/>
              </w:rPr>
            </w:pPr>
            <w:r w:rsidRPr="00C1268A">
              <w:rPr>
                <w:b w:val="0"/>
                <w:bCs w:val="0"/>
                <w:lang w:eastAsia="en-AU"/>
              </w:rPr>
              <w:t>103</w:t>
            </w:r>
          </w:p>
        </w:tc>
        <w:tc>
          <w:tcPr>
            <w:tcW w:w="1030" w:type="dxa"/>
            <w:shd w:val="clear" w:color="auto" w:fill="auto"/>
            <w:noWrap/>
            <w:vAlign w:val="center"/>
            <w:hideMark/>
          </w:tcPr>
          <w:p w14:paraId="311923AF"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C7AB24A" w14:textId="77777777" w:rsidR="004F0CAF" w:rsidRPr="003A234F" w:rsidRDefault="004F0CAF" w:rsidP="00C1268A">
            <w:pPr>
              <w:pStyle w:val="Table-Left7"/>
              <w:rPr>
                <w:lang w:eastAsia="en-AU"/>
              </w:rPr>
            </w:pPr>
            <w:r w:rsidRPr="003A234F">
              <w:rPr>
                <w:lang w:eastAsia="en-AU"/>
              </w:rPr>
              <w:t>KNOWLEDGE TRANSFER FOR ENTITY RESOLUTION WITH SIAMESE NEURAL NETWORKS</w:t>
            </w:r>
          </w:p>
        </w:tc>
        <w:tc>
          <w:tcPr>
            <w:tcW w:w="2482" w:type="dxa"/>
            <w:shd w:val="clear" w:color="auto" w:fill="auto"/>
            <w:vAlign w:val="center"/>
            <w:hideMark/>
          </w:tcPr>
          <w:p w14:paraId="7A167FD2" w14:textId="77777777" w:rsidR="004F0CAF" w:rsidRPr="003A234F" w:rsidRDefault="004F0CAF" w:rsidP="00C1268A">
            <w:pPr>
              <w:pStyle w:val="Table-Left7"/>
              <w:rPr>
                <w:lang w:eastAsia="en-AU"/>
              </w:rPr>
            </w:pPr>
            <w:r w:rsidRPr="003A234F">
              <w:rPr>
                <w:lang w:eastAsia="en-AU"/>
              </w:rPr>
              <w:t>JOURNAL OF DATA AND INFORMATION QUALITY</w:t>
            </w:r>
          </w:p>
        </w:tc>
      </w:tr>
      <w:tr w:rsidR="004F0CAF" w:rsidRPr="003A234F" w14:paraId="3065B41A" w14:textId="77777777" w:rsidTr="00C1268A">
        <w:trPr>
          <w:trHeight w:val="20"/>
        </w:trPr>
        <w:tc>
          <w:tcPr>
            <w:tcW w:w="931" w:type="dxa"/>
            <w:shd w:val="clear" w:color="auto" w:fill="auto"/>
            <w:noWrap/>
            <w:vAlign w:val="center"/>
            <w:hideMark/>
          </w:tcPr>
          <w:p w14:paraId="4A171E74" w14:textId="77777777" w:rsidR="004F0CAF" w:rsidRPr="00C1268A" w:rsidRDefault="004F0CAF" w:rsidP="00C1268A">
            <w:pPr>
              <w:pStyle w:val="Table-Center7Boldcolumnname"/>
              <w:rPr>
                <w:b w:val="0"/>
                <w:bCs w:val="0"/>
                <w:lang w:eastAsia="en-AU"/>
              </w:rPr>
            </w:pPr>
            <w:r w:rsidRPr="00C1268A">
              <w:rPr>
                <w:b w:val="0"/>
                <w:bCs w:val="0"/>
                <w:lang w:eastAsia="en-AU"/>
              </w:rPr>
              <w:t>104</w:t>
            </w:r>
          </w:p>
        </w:tc>
        <w:tc>
          <w:tcPr>
            <w:tcW w:w="1030" w:type="dxa"/>
            <w:shd w:val="clear" w:color="auto" w:fill="auto"/>
            <w:noWrap/>
            <w:vAlign w:val="center"/>
            <w:hideMark/>
          </w:tcPr>
          <w:p w14:paraId="73F8304A"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3617328" w14:textId="77777777" w:rsidR="004F0CAF" w:rsidRPr="003A234F" w:rsidRDefault="004F0CAF" w:rsidP="00C1268A">
            <w:pPr>
              <w:pStyle w:val="Table-Left7"/>
              <w:rPr>
                <w:lang w:eastAsia="en-AU"/>
              </w:rPr>
            </w:pPr>
            <w:r w:rsidRPr="003A234F">
              <w:rPr>
                <w:lang w:eastAsia="en-AU"/>
              </w:rPr>
              <w:t>MAPPING OF RESEARCH OUTPUT IN THE FIELD OF BIG DATA ANALYTICS: SCIENTOMETRICS STUDY</w:t>
            </w:r>
          </w:p>
        </w:tc>
        <w:tc>
          <w:tcPr>
            <w:tcW w:w="2482" w:type="dxa"/>
            <w:shd w:val="clear" w:color="auto" w:fill="auto"/>
            <w:vAlign w:val="center"/>
            <w:hideMark/>
          </w:tcPr>
          <w:p w14:paraId="1C8B8B24" w14:textId="77777777" w:rsidR="004F0CAF" w:rsidRPr="003A234F" w:rsidRDefault="004F0CAF" w:rsidP="00C1268A">
            <w:pPr>
              <w:pStyle w:val="Table-Left7"/>
              <w:rPr>
                <w:lang w:eastAsia="en-AU"/>
              </w:rPr>
            </w:pPr>
            <w:r w:rsidRPr="003A234F">
              <w:rPr>
                <w:lang w:eastAsia="en-AU"/>
              </w:rPr>
              <w:t>LIBRARY PHILOSOPHY AND PRACTICE</w:t>
            </w:r>
          </w:p>
        </w:tc>
      </w:tr>
      <w:tr w:rsidR="004F0CAF" w:rsidRPr="003A234F" w14:paraId="176B1ED3" w14:textId="77777777" w:rsidTr="00C1268A">
        <w:trPr>
          <w:trHeight w:val="20"/>
        </w:trPr>
        <w:tc>
          <w:tcPr>
            <w:tcW w:w="931" w:type="dxa"/>
            <w:shd w:val="clear" w:color="auto" w:fill="auto"/>
            <w:noWrap/>
            <w:vAlign w:val="center"/>
            <w:hideMark/>
          </w:tcPr>
          <w:p w14:paraId="48BB22FC" w14:textId="77777777" w:rsidR="004F0CAF" w:rsidRPr="00C1268A" w:rsidRDefault="004F0CAF" w:rsidP="00C1268A">
            <w:pPr>
              <w:pStyle w:val="Table-Center7Boldcolumnname"/>
              <w:rPr>
                <w:b w:val="0"/>
                <w:bCs w:val="0"/>
                <w:lang w:eastAsia="en-AU"/>
              </w:rPr>
            </w:pPr>
            <w:r w:rsidRPr="00C1268A">
              <w:rPr>
                <w:b w:val="0"/>
                <w:bCs w:val="0"/>
                <w:lang w:eastAsia="en-AU"/>
              </w:rPr>
              <w:t>105</w:t>
            </w:r>
          </w:p>
        </w:tc>
        <w:tc>
          <w:tcPr>
            <w:tcW w:w="1030" w:type="dxa"/>
            <w:shd w:val="clear" w:color="auto" w:fill="auto"/>
            <w:noWrap/>
            <w:vAlign w:val="center"/>
            <w:hideMark/>
          </w:tcPr>
          <w:p w14:paraId="4E39F9B5"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12D7EA1" w14:textId="77777777" w:rsidR="004F0CAF" w:rsidRPr="003A234F" w:rsidRDefault="004F0CAF" w:rsidP="00C1268A">
            <w:pPr>
              <w:pStyle w:val="Table-Left7"/>
              <w:rPr>
                <w:lang w:eastAsia="en-AU"/>
              </w:rPr>
            </w:pPr>
            <w:r w:rsidRPr="003A234F">
              <w:rPr>
                <w:lang w:eastAsia="en-AU"/>
              </w:rPr>
              <w:t>ACADEMIC INFLUENCE AWARE AND MULTIDIMENSIONAL NETWORK ANALYSIS FOR RESEARCH COLLABORATION NAVIGATION BASED ON SCHOLARLY BIG DATA</w:t>
            </w:r>
          </w:p>
        </w:tc>
        <w:tc>
          <w:tcPr>
            <w:tcW w:w="2482" w:type="dxa"/>
            <w:shd w:val="clear" w:color="auto" w:fill="auto"/>
            <w:vAlign w:val="center"/>
            <w:hideMark/>
          </w:tcPr>
          <w:p w14:paraId="695FB336" w14:textId="77777777" w:rsidR="004F0CAF" w:rsidRPr="003A234F" w:rsidRDefault="004F0CAF" w:rsidP="00C1268A">
            <w:pPr>
              <w:pStyle w:val="Table-Left7"/>
              <w:rPr>
                <w:lang w:eastAsia="en-AU"/>
              </w:rPr>
            </w:pPr>
            <w:r w:rsidRPr="003A234F">
              <w:rPr>
                <w:lang w:eastAsia="en-AU"/>
              </w:rPr>
              <w:t>IEEE TRANSACTIONS ON EMERGING TOPICS IN COMPUTING</w:t>
            </w:r>
          </w:p>
        </w:tc>
      </w:tr>
      <w:tr w:rsidR="004F0CAF" w:rsidRPr="003A234F" w14:paraId="7AE5B56A" w14:textId="77777777" w:rsidTr="00C1268A">
        <w:trPr>
          <w:trHeight w:val="20"/>
        </w:trPr>
        <w:tc>
          <w:tcPr>
            <w:tcW w:w="931" w:type="dxa"/>
            <w:shd w:val="clear" w:color="auto" w:fill="auto"/>
            <w:noWrap/>
            <w:vAlign w:val="center"/>
            <w:hideMark/>
          </w:tcPr>
          <w:p w14:paraId="038A2FF7" w14:textId="77777777" w:rsidR="004F0CAF" w:rsidRPr="00C1268A" w:rsidRDefault="004F0CAF" w:rsidP="00C1268A">
            <w:pPr>
              <w:pStyle w:val="Table-Center7Boldcolumnname"/>
              <w:rPr>
                <w:b w:val="0"/>
                <w:bCs w:val="0"/>
                <w:lang w:eastAsia="en-AU"/>
              </w:rPr>
            </w:pPr>
            <w:r w:rsidRPr="00C1268A">
              <w:rPr>
                <w:b w:val="0"/>
                <w:bCs w:val="0"/>
                <w:lang w:eastAsia="en-AU"/>
              </w:rPr>
              <w:t>106</w:t>
            </w:r>
          </w:p>
        </w:tc>
        <w:tc>
          <w:tcPr>
            <w:tcW w:w="1030" w:type="dxa"/>
            <w:shd w:val="clear" w:color="auto" w:fill="auto"/>
            <w:noWrap/>
            <w:vAlign w:val="center"/>
            <w:hideMark/>
          </w:tcPr>
          <w:p w14:paraId="675EC9C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3A6EE5B4" w14:textId="77777777" w:rsidR="004F0CAF" w:rsidRPr="003A234F" w:rsidRDefault="004F0CAF" w:rsidP="00C1268A">
            <w:pPr>
              <w:pStyle w:val="Table-Left7"/>
              <w:rPr>
                <w:lang w:eastAsia="en-AU"/>
              </w:rPr>
            </w:pPr>
            <w:r w:rsidRPr="003A234F">
              <w:rPr>
                <w:lang w:eastAsia="en-AU"/>
              </w:rPr>
              <w:t>CLASSIFICATION OF ACADEMIC PERFORMANCE FOR UNIVERSITY RESEARCH EVALUATION BY IMPLEMENTING MODIFIED NAIVE BAYES ALGORITHM</w:t>
            </w:r>
          </w:p>
        </w:tc>
        <w:tc>
          <w:tcPr>
            <w:tcW w:w="2482" w:type="dxa"/>
            <w:shd w:val="clear" w:color="auto" w:fill="auto"/>
            <w:vAlign w:val="center"/>
            <w:hideMark/>
          </w:tcPr>
          <w:p w14:paraId="4B6EF625" w14:textId="77777777" w:rsidR="004F0CAF" w:rsidRPr="003A234F" w:rsidRDefault="004F0CAF" w:rsidP="00C1268A">
            <w:pPr>
              <w:pStyle w:val="Table-Left7"/>
              <w:rPr>
                <w:lang w:eastAsia="en-AU"/>
              </w:rPr>
            </w:pPr>
            <w:r w:rsidRPr="003A234F">
              <w:rPr>
                <w:lang w:eastAsia="en-AU"/>
              </w:rPr>
              <w:t>PROCEDIA COMPUTER SCIENCE</w:t>
            </w:r>
          </w:p>
        </w:tc>
      </w:tr>
      <w:tr w:rsidR="004F0CAF" w:rsidRPr="003A234F" w14:paraId="13D0952D" w14:textId="77777777" w:rsidTr="00C1268A">
        <w:trPr>
          <w:trHeight w:val="20"/>
        </w:trPr>
        <w:tc>
          <w:tcPr>
            <w:tcW w:w="931" w:type="dxa"/>
            <w:shd w:val="clear" w:color="auto" w:fill="auto"/>
            <w:noWrap/>
            <w:vAlign w:val="center"/>
            <w:hideMark/>
          </w:tcPr>
          <w:p w14:paraId="596DAAC1" w14:textId="77777777" w:rsidR="004F0CAF" w:rsidRPr="00C1268A" w:rsidRDefault="004F0CAF" w:rsidP="00C1268A">
            <w:pPr>
              <w:pStyle w:val="Table-Center7Boldcolumnname"/>
              <w:rPr>
                <w:b w:val="0"/>
                <w:bCs w:val="0"/>
                <w:lang w:eastAsia="en-AU"/>
              </w:rPr>
            </w:pPr>
            <w:r w:rsidRPr="00C1268A">
              <w:rPr>
                <w:b w:val="0"/>
                <w:bCs w:val="0"/>
                <w:lang w:eastAsia="en-AU"/>
              </w:rPr>
              <w:t>107</w:t>
            </w:r>
          </w:p>
        </w:tc>
        <w:tc>
          <w:tcPr>
            <w:tcW w:w="1030" w:type="dxa"/>
            <w:shd w:val="clear" w:color="auto" w:fill="auto"/>
            <w:noWrap/>
            <w:vAlign w:val="center"/>
            <w:hideMark/>
          </w:tcPr>
          <w:p w14:paraId="5F3C82B5"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F6F365E" w14:textId="77777777" w:rsidR="004F0CAF" w:rsidRPr="003A234F" w:rsidRDefault="004F0CAF" w:rsidP="00C1268A">
            <w:pPr>
              <w:pStyle w:val="Table-Left7"/>
              <w:rPr>
                <w:lang w:eastAsia="en-AU"/>
              </w:rPr>
            </w:pPr>
            <w:r w:rsidRPr="003A234F">
              <w:rPr>
                <w:lang w:eastAsia="en-AU"/>
              </w:rPr>
              <w:t>NEXT GENERATION OPEN ACCESS ANALYTICS: A CASE STUDY</w:t>
            </w:r>
          </w:p>
        </w:tc>
        <w:tc>
          <w:tcPr>
            <w:tcW w:w="2482" w:type="dxa"/>
            <w:shd w:val="clear" w:color="auto" w:fill="auto"/>
            <w:vAlign w:val="center"/>
            <w:hideMark/>
          </w:tcPr>
          <w:p w14:paraId="58857B1B" w14:textId="77777777" w:rsidR="004F0CAF" w:rsidRPr="003A234F" w:rsidRDefault="004F0CAF" w:rsidP="00C1268A">
            <w:pPr>
              <w:pStyle w:val="Table-Left7"/>
              <w:rPr>
                <w:lang w:eastAsia="en-AU"/>
              </w:rPr>
            </w:pPr>
            <w:r w:rsidRPr="003A234F">
              <w:rPr>
                <w:lang w:eastAsia="en-AU"/>
              </w:rPr>
              <w:t>INFORMATION SERVICES AND USE</w:t>
            </w:r>
          </w:p>
        </w:tc>
      </w:tr>
      <w:tr w:rsidR="004F0CAF" w:rsidRPr="003A234F" w14:paraId="0C3F4F08" w14:textId="77777777" w:rsidTr="00C1268A">
        <w:trPr>
          <w:trHeight w:val="20"/>
        </w:trPr>
        <w:tc>
          <w:tcPr>
            <w:tcW w:w="931" w:type="dxa"/>
            <w:shd w:val="clear" w:color="auto" w:fill="auto"/>
            <w:noWrap/>
            <w:vAlign w:val="center"/>
            <w:hideMark/>
          </w:tcPr>
          <w:p w14:paraId="43F79512" w14:textId="77777777" w:rsidR="004F0CAF" w:rsidRPr="00C1268A" w:rsidRDefault="004F0CAF" w:rsidP="00C1268A">
            <w:pPr>
              <w:pStyle w:val="Table-Center7Boldcolumnname"/>
              <w:rPr>
                <w:b w:val="0"/>
                <w:bCs w:val="0"/>
                <w:lang w:eastAsia="en-AU"/>
              </w:rPr>
            </w:pPr>
            <w:r w:rsidRPr="00C1268A">
              <w:rPr>
                <w:b w:val="0"/>
                <w:bCs w:val="0"/>
                <w:lang w:eastAsia="en-AU"/>
              </w:rPr>
              <w:t>108</w:t>
            </w:r>
          </w:p>
        </w:tc>
        <w:tc>
          <w:tcPr>
            <w:tcW w:w="1030" w:type="dxa"/>
            <w:shd w:val="clear" w:color="auto" w:fill="auto"/>
            <w:noWrap/>
            <w:vAlign w:val="center"/>
            <w:hideMark/>
          </w:tcPr>
          <w:p w14:paraId="0C1EB673"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14A0444" w14:textId="77777777" w:rsidR="004F0CAF" w:rsidRPr="003A234F" w:rsidRDefault="004F0CAF" w:rsidP="00C1268A">
            <w:pPr>
              <w:pStyle w:val="Table-Left7"/>
              <w:rPr>
                <w:lang w:eastAsia="en-AU"/>
              </w:rPr>
            </w:pPr>
            <w:r w:rsidRPr="003A234F">
              <w:rPr>
                <w:lang w:eastAsia="en-AU"/>
              </w:rPr>
              <w:t>APPLYING BIG DATA IN THE EVALUATION AND MANAGEMENT OF RESEARCH PERFORMANCE IN UNIVERSITIES</w:t>
            </w:r>
          </w:p>
        </w:tc>
        <w:tc>
          <w:tcPr>
            <w:tcW w:w="2482" w:type="dxa"/>
            <w:shd w:val="clear" w:color="auto" w:fill="auto"/>
            <w:vAlign w:val="center"/>
            <w:hideMark/>
          </w:tcPr>
          <w:p w14:paraId="5F9257CD" w14:textId="77777777" w:rsidR="004F0CAF" w:rsidRPr="003A234F" w:rsidRDefault="004F0CAF" w:rsidP="00C1268A">
            <w:pPr>
              <w:pStyle w:val="Table-Left7"/>
              <w:rPr>
                <w:lang w:eastAsia="en-AU"/>
              </w:rPr>
            </w:pPr>
            <w:r w:rsidRPr="003A234F">
              <w:rPr>
                <w:lang w:eastAsia="en-AU"/>
              </w:rPr>
              <w:t>LECTURE NOTES ON DATA ENGINEERING AND COMMUNICATIONS TECHNOLOGIES</w:t>
            </w:r>
          </w:p>
        </w:tc>
      </w:tr>
      <w:tr w:rsidR="004F0CAF" w:rsidRPr="003A234F" w14:paraId="6787ADDB" w14:textId="77777777" w:rsidTr="00C1268A">
        <w:trPr>
          <w:trHeight w:val="20"/>
        </w:trPr>
        <w:tc>
          <w:tcPr>
            <w:tcW w:w="931" w:type="dxa"/>
            <w:shd w:val="clear" w:color="auto" w:fill="auto"/>
            <w:noWrap/>
            <w:vAlign w:val="center"/>
            <w:hideMark/>
          </w:tcPr>
          <w:p w14:paraId="73C7AD89" w14:textId="77777777" w:rsidR="004F0CAF" w:rsidRPr="00C1268A" w:rsidRDefault="004F0CAF" w:rsidP="00C1268A">
            <w:pPr>
              <w:pStyle w:val="Table-Center7Boldcolumnname"/>
              <w:rPr>
                <w:b w:val="0"/>
                <w:bCs w:val="0"/>
                <w:lang w:eastAsia="en-AU"/>
              </w:rPr>
            </w:pPr>
            <w:r w:rsidRPr="00C1268A">
              <w:rPr>
                <w:b w:val="0"/>
                <w:bCs w:val="0"/>
                <w:lang w:eastAsia="en-AU"/>
              </w:rPr>
              <w:t>109</w:t>
            </w:r>
          </w:p>
        </w:tc>
        <w:tc>
          <w:tcPr>
            <w:tcW w:w="1030" w:type="dxa"/>
            <w:shd w:val="clear" w:color="auto" w:fill="auto"/>
            <w:noWrap/>
            <w:vAlign w:val="center"/>
            <w:hideMark/>
          </w:tcPr>
          <w:p w14:paraId="4E59537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3E4997B" w14:textId="77777777" w:rsidR="004F0CAF" w:rsidRPr="003A234F" w:rsidRDefault="004F0CAF" w:rsidP="00C1268A">
            <w:pPr>
              <w:pStyle w:val="Table-Left7"/>
              <w:rPr>
                <w:lang w:eastAsia="en-AU"/>
              </w:rPr>
            </w:pPr>
            <w:r w:rsidRPr="003A234F">
              <w:rPr>
                <w:lang w:eastAsia="en-AU"/>
              </w:rPr>
              <w:t>THE HOTSPOTS OF SPORTS SCIENCE AND THE EFFECTS OF KNOWLEDGE NETWORK ON SCIENTIFIC PERFORMANCE BASED ON BIBLIOMETRICS AND SOCIAL NETWORK ANALYSIS</w:t>
            </w:r>
          </w:p>
        </w:tc>
        <w:tc>
          <w:tcPr>
            <w:tcW w:w="2482" w:type="dxa"/>
            <w:shd w:val="clear" w:color="auto" w:fill="auto"/>
            <w:vAlign w:val="center"/>
            <w:hideMark/>
          </w:tcPr>
          <w:p w14:paraId="03E0F0EF" w14:textId="77777777" w:rsidR="004F0CAF" w:rsidRPr="003A234F" w:rsidRDefault="004F0CAF" w:rsidP="00C1268A">
            <w:pPr>
              <w:pStyle w:val="Table-Left7"/>
              <w:rPr>
                <w:lang w:eastAsia="en-AU"/>
              </w:rPr>
            </w:pPr>
            <w:r w:rsidRPr="003A234F">
              <w:rPr>
                <w:lang w:eastAsia="en-AU"/>
              </w:rPr>
              <w:t>COMPLEXITY</w:t>
            </w:r>
          </w:p>
        </w:tc>
      </w:tr>
      <w:tr w:rsidR="004F0CAF" w:rsidRPr="003A234F" w14:paraId="2561F26A" w14:textId="77777777" w:rsidTr="00C1268A">
        <w:trPr>
          <w:trHeight w:val="20"/>
        </w:trPr>
        <w:tc>
          <w:tcPr>
            <w:tcW w:w="931" w:type="dxa"/>
            <w:shd w:val="clear" w:color="auto" w:fill="auto"/>
            <w:noWrap/>
            <w:vAlign w:val="center"/>
            <w:hideMark/>
          </w:tcPr>
          <w:p w14:paraId="5B258AC4" w14:textId="77777777" w:rsidR="004F0CAF" w:rsidRPr="00C1268A" w:rsidRDefault="004F0CAF" w:rsidP="00C1268A">
            <w:pPr>
              <w:pStyle w:val="Table-Center7Boldcolumnname"/>
              <w:rPr>
                <w:b w:val="0"/>
                <w:bCs w:val="0"/>
                <w:lang w:eastAsia="en-AU"/>
              </w:rPr>
            </w:pPr>
            <w:r w:rsidRPr="00C1268A">
              <w:rPr>
                <w:b w:val="0"/>
                <w:bCs w:val="0"/>
                <w:lang w:eastAsia="en-AU"/>
              </w:rPr>
              <w:t>110</w:t>
            </w:r>
          </w:p>
        </w:tc>
        <w:tc>
          <w:tcPr>
            <w:tcW w:w="1030" w:type="dxa"/>
            <w:shd w:val="clear" w:color="auto" w:fill="auto"/>
            <w:noWrap/>
            <w:vAlign w:val="center"/>
            <w:hideMark/>
          </w:tcPr>
          <w:p w14:paraId="4A4963BC"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7C83F7AA" w14:textId="77777777" w:rsidR="004F0CAF" w:rsidRPr="003A234F" w:rsidRDefault="004F0CAF" w:rsidP="00C1268A">
            <w:pPr>
              <w:pStyle w:val="Table-Left7"/>
              <w:rPr>
                <w:lang w:eastAsia="en-AU"/>
              </w:rPr>
            </w:pPr>
            <w:r w:rsidRPr="003A234F">
              <w:rPr>
                <w:lang w:eastAsia="en-AU"/>
              </w:rPr>
              <w:t>RESEARCHING DIGITAL SOCIETY: USING DATA-MINING TO IDENTIFY RELEVANT THEMES FROM AN OPEN ACCESS JOURNAL</w:t>
            </w:r>
          </w:p>
        </w:tc>
        <w:tc>
          <w:tcPr>
            <w:tcW w:w="2482" w:type="dxa"/>
            <w:shd w:val="clear" w:color="auto" w:fill="auto"/>
            <w:vAlign w:val="center"/>
            <w:hideMark/>
          </w:tcPr>
          <w:p w14:paraId="6DC122D3"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5FF36909" w14:textId="77777777" w:rsidTr="00C1268A">
        <w:trPr>
          <w:trHeight w:val="20"/>
        </w:trPr>
        <w:tc>
          <w:tcPr>
            <w:tcW w:w="931" w:type="dxa"/>
            <w:shd w:val="clear" w:color="auto" w:fill="auto"/>
            <w:noWrap/>
            <w:vAlign w:val="center"/>
            <w:hideMark/>
          </w:tcPr>
          <w:p w14:paraId="399D866E" w14:textId="77777777" w:rsidR="004F0CAF" w:rsidRPr="00C1268A" w:rsidRDefault="004F0CAF" w:rsidP="00C1268A">
            <w:pPr>
              <w:pStyle w:val="Table-Center7Boldcolumnname"/>
              <w:rPr>
                <w:b w:val="0"/>
                <w:bCs w:val="0"/>
                <w:lang w:eastAsia="en-AU"/>
              </w:rPr>
            </w:pPr>
            <w:r w:rsidRPr="00C1268A">
              <w:rPr>
                <w:b w:val="0"/>
                <w:bCs w:val="0"/>
                <w:lang w:eastAsia="en-AU"/>
              </w:rPr>
              <w:t>111</w:t>
            </w:r>
          </w:p>
        </w:tc>
        <w:tc>
          <w:tcPr>
            <w:tcW w:w="1030" w:type="dxa"/>
            <w:shd w:val="clear" w:color="auto" w:fill="auto"/>
            <w:noWrap/>
            <w:vAlign w:val="center"/>
            <w:hideMark/>
          </w:tcPr>
          <w:p w14:paraId="6B3AED18"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4EA6A854" w14:textId="77777777" w:rsidR="004F0CAF" w:rsidRPr="003A234F" w:rsidRDefault="004F0CAF" w:rsidP="00C1268A">
            <w:pPr>
              <w:pStyle w:val="Table-Left7"/>
              <w:rPr>
                <w:lang w:eastAsia="en-AU"/>
              </w:rPr>
            </w:pPr>
            <w:r w:rsidRPr="003A234F">
              <w:rPr>
                <w:lang w:eastAsia="en-AU"/>
              </w:rPr>
              <w:t>THE INFLUENCE OF RESEARCH REPORTS ON STOCK RETURNS: THE MEDIATING EFFECT OF MACHINE-LEARNING-BASED INVESTOR SENTIMENT</w:t>
            </w:r>
          </w:p>
        </w:tc>
        <w:tc>
          <w:tcPr>
            <w:tcW w:w="2482" w:type="dxa"/>
            <w:shd w:val="clear" w:color="auto" w:fill="auto"/>
            <w:vAlign w:val="center"/>
            <w:hideMark/>
          </w:tcPr>
          <w:p w14:paraId="6A948D08" w14:textId="77777777" w:rsidR="004F0CAF" w:rsidRPr="003A234F" w:rsidRDefault="004F0CAF" w:rsidP="00C1268A">
            <w:pPr>
              <w:pStyle w:val="Table-Left7"/>
              <w:rPr>
                <w:lang w:eastAsia="en-AU"/>
              </w:rPr>
            </w:pPr>
            <w:r w:rsidRPr="003A234F">
              <w:rPr>
                <w:lang w:eastAsia="en-AU"/>
              </w:rPr>
              <w:t>DISCRETE DYNAMICS IN NATURE AND SOCIETY</w:t>
            </w:r>
          </w:p>
        </w:tc>
      </w:tr>
      <w:tr w:rsidR="004F0CAF" w:rsidRPr="003A234F" w14:paraId="73C5C3A1" w14:textId="77777777" w:rsidTr="00C1268A">
        <w:trPr>
          <w:trHeight w:val="20"/>
        </w:trPr>
        <w:tc>
          <w:tcPr>
            <w:tcW w:w="931" w:type="dxa"/>
            <w:shd w:val="clear" w:color="auto" w:fill="auto"/>
            <w:noWrap/>
            <w:vAlign w:val="center"/>
            <w:hideMark/>
          </w:tcPr>
          <w:p w14:paraId="18116526" w14:textId="77777777" w:rsidR="004F0CAF" w:rsidRPr="00C1268A" w:rsidRDefault="004F0CAF" w:rsidP="00C1268A">
            <w:pPr>
              <w:pStyle w:val="Table-Center7Boldcolumnname"/>
              <w:rPr>
                <w:b w:val="0"/>
                <w:bCs w:val="0"/>
                <w:lang w:eastAsia="en-AU"/>
              </w:rPr>
            </w:pPr>
            <w:r w:rsidRPr="00C1268A">
              <w:rPr>
                <w:b w:val="0"/>
                <w:bCs w:val="0"/>
                <w:lang w:eastAsia="en-AU"/>
              </w:rPr>
              <w:t>112</w:t>
            </w:r>
          </w:p>
        </w:tc>
        <w:tc>
          <w:tcPr>
            <w:tcW w:w="1030" w:type="dxa"/>
            <w:shd w:val="clear" w:color="auto" w:fill="auto"/>
            <w:noWrap/>
            <w:vAlign w:val="center"/>
            <w:hideMark/>
          </w:tcPr>
          <w:p w14:paraId="6E622557"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463F5FD5" w14:textId="77777777" w:rsidR="004F0CAF" w:rsidRPr="003A234F" w:rsidRDefault="004F0CAF" w:rsidP="00C1268A">
            <w:pPr>
              <w:pStyle w:val="Table-Left7"/>
              <w:rPr>
                <w:lang w:eastAsia="en-AU"/>
              </w:rPr>
            </w:pPr>
            <w:r w:rsidRPr="003A234F">
              <w:rPr>
                <w:lang w:eastAsia="en-AU"/>
              </w:rPr>
              <w:t>ADDITIONAL CONTEXT HELPS! LEVERAGING CITED PAPER INFORMATION TO IMPROVE CITATION CLASSIFICATION</w:t>
            </w:r>
          </w:p>
        </w:tc>
        <w:tc>
          <w:tcPr>
            <w:tcW w:w="2482" w:type="dxa"/>
            <w:shd w:val="clear" w:color="auto" w:fill="auto"/>
            <w:vAlign w:val="center"/>
            <w:hideMark/>
          </w:tcPr>
          <w:p w14:paraId="084C5782" w14:textId="77777777" w:rsidR="004F0CAF" w:rsidRPr="003A234F" w:rsidRDefault="004F0CAF" w:rsidP="00C1268A">
            <w:pPr>
              <w:pStyle w:val="Table-Left7"/>
              <w:rPr>
                <w:lang w:eastAsia="en-AU"/>
              </w:rPr>
            </w:pPr>
            <w:r w:rsidRPr="003A234F">
              <w:rPr>
                <w:lang w:eastAsia="en-AU"/>
              </w:rPr>
              <w:t>18TH INTERNATIONAL CONFERENCE ON SCIENTOMETRICS AND INFORMETRICS, ISSI 2021</w:t>
            </w:r>
          </w:p>
        </w:tc>
      </w:tr>
      <w:tr w:rsidR="004F0CAF" w:rsidRPr="003A234F" w14:paraId="32E1056D" w14:textId="77777777" w:rsidTr="00C1268A">
        <w:trPr>
          <w:trHeight w:val="20"/>
        </w:trPr>
        <w:tc>
          <w:tcPr>
            <w:tcW w:w="931" w:type="dxa"/>
            <w:shd w:val="clear" w:color="auto" w:fill="auto"/>
            <w:noWrap/>
            <w:vAlign w:val="center"/>
            <w:hideMark/>
          </w:tcPr>
          <w:p w14:paraId="04EEFA8B" w14:textId="77777777" w:rsidR="004F0CAF" w:rsidRPr="00C1268A" w:rsidRDefault="004F0CAF" w:rsidP="00C1268A">
            <w:pPr>
              <w:pStyle w:val="Table-Center7Boldcolumnname"/>
              <w:rPr>
                <w:b w:val="0"/>
                <w:bCs w:val="0"/>
                <w:lang w:eastAsia="en-AU"/>
              </w:rPr>
            </w:pPr>
            <w:r w:rsidRPr="00C1268A">
              <w:rPr>
                <w:b w:val="0"/>
                <w:bCs w:val="0"/>
                <w:lang w:eastAsia="en-AU"/>
              </w:rPr>
              <w:t>113</w:t>
            </w:r>
          </w:p>
        </w:tc>
        <w:tc>
          <w:tcPr>
            <w:tcW w:w="1030" w:type="dxa"/>
            <w:shd w:val="clear" w:color="auto" w:fill="auto"/>
            <w:noWrap/>
            <w:vAlign w:val="center"/>
            <w:hideMark/>
          </w:tcPr>
          <w:p w14:paraId="5F0E4E22"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42D84B90" w14:textId="77777777" w:rsidR="004F0CAF" w:rsidRPr="003A234F" w:rsidRDefault="004F0CAF" w:rsidP="00C1268A">
            <w:pPr>
              <w:pStyle w:val="Table-Left7"/>
              <w:rPr>
                <w:lang w:eastAsia="en-AU"/>
              </w:rPr>
            </w:pPr>
            <w:r w:rsidRPr="003A234F">
              <w:rPr>
                <w:lang w:eastAsia="en-AU"/>
              </w:rPr>
              <w:t>REPRESENTING LAW FACULTY SCHOLARLY IMPACT: STRATEGIES FOR IMPROVING CITATION METRICS ACCURACY AND PROMOTING SCHOLARLY VISIBILITY</w:t>
            </w:r>
          </w:p>
        </w:tc>
        <w:tc>
          <w:tcPr>
            <w:tcW w:w="2482" w:type="dxa"/>
            <w:shd w:val="clear" w:color="auto" w:fill="auto"/>
            <w:vAlign w:val="center"/>
            <w:hideMark/>
          </w:tcPr>
          <w:p w14:paraId="7ED7ABA6" w14:textId="77777777" w:rsidR="004F0CAF" w:rsidRPr="003A234F" w:rsidRDefault="004F0CAF" w:rsidP="00C1268A">
            <w:pPr>
              <w:pStyle w:val="Table-Left7"/>
              <w:rPr>
                <w:lang w:eastAsia="en-AU"/>
              </w:rPr>
            </w:pPr>
            <w:r w:rsidRPr="003A234F">
              <w:rPr>
                <w:lang w:eastAsia="en-AU"/>
              </w:rPr>
              <w:t>LEGAL REFERENCE SERVICES QUARTERLY</w:t>
            </w:r>
          </w:p>
        </w:tc>
      </w:tr>
      <w:tr w:rsidR="004F0CAF" w:rsidRPr="003A234F" w14:paraId="2105207D" w14:textId="77777777" w:rsidTr="00C1268A">
        <w:trPr>
          <w:trHeight w:val="20"/>
        </w:trPr>
        <w:tc>
          <w:tcPr>
            <w:tcW w:w="931" w:type="dxa"/>
            <w:shd w:val="clear" w:color="auto" w:fill="auto"/>
            <w:noWrap/>
            <w:vAlign w:val="center"/>
            <w:hideMark/>
          </w:tcPr>
          <w:p w14:paraId="7D9A05D4" w14:textId="77777777" w:rsidR="004F0CAF" w:rsidRPr="00C1268A" w:rsidRDefault="004F0CAF" w:rsidP="00C1268A">
            <w:pPr>
              <w:pStyle w:val="Table-Center7Boldcolumnname"/>
              <w:rPr>
                <w:b w:val="0"/>
                <w:bCs w:val="0"/>
                <w:lang w:eastAsia="en-AU"/>
              </w:rPr>
            </w:pPr>
            <w:r w:rsidRPr="00C1268A">
              <w:rPr>
                <w:b w:val="0"/>
                <w:bCs w:val="0"/>
                <w:lang w:eastAsia="en-AU"/>
              </w:rPr>
              <w:t>114</w:t>
            </w:r>
          </w:p>
        </w:tc>
        <w:tc>
          <w:tcPr>
            <w:tcW w:w="1030" w:type="dxa"/>
            <w:shd w:val="clear" w:color="auto" w:fill="auto"/>
            <w:noWrap/>
            <w:vAlign w:val="center"/>
            <w:hideMark/>
          </w:tcPr>
          <w:p w14:paraId="18DE910D"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2D6F5D17" w14:textId="77777777" w:rsidR="004F0CAF" w:rsidRPr="003A234F" w:rsidRDefault="004F0CAF" w:rsidP="00C1268A">
            <w:pPr>
              <w:pStyle w:val="Table-Left7"/>
              <w:rPr>
                <w:lang w:eastAsia="en-AU"/>
              </w:rPr>
            </w:pPr>
            <w:r w:rsidRPr="003A234F">
              <w:rPr>
                <w:lang w:eastAsia="en-AU"/>
              </w:rPr>
              <w:t>RESEARCH PERFORMANCE PREDICTION FOR SCIENTISTS USING LSTM NEURAL NETWORKS</w:t>
            </w:r>
          </w:p>
        </w:tc>
        <w:tc>
          <w:tcPr>
            <w:tcW w:w="2482" w:type="dxa"/>
            <w:shd w:val="clear" w:color="auto" w:fill="auto"/>
            <w:vAlign w:val="center"/>
            <w:hideMark/>
          </w:tcPr>
          <w:p w14:paraId="24530C21" w14:textId="77777777" w:rsidR="004F0CAF" w:rsidRPr="003A234F" w:rsidRDefault="004F0CAF" w:rsidP="00C1268A">
            <w:pPr>
              <w:pStyle w:val="Table-Left7"/>
              <w:rPr>
                <w:lang w:eastAsia="en-AU"/>
              </w:rPr>
            </w:pPr>
            <w:r w:rsidRPr="003A234F">
              <w:rPr>
                <w:lang w:eastAsia="en-AU"/>
              </w:rPr>
              <w:t>CEUR WORKSHOP PROCEEDINGS</w:t>
            </w:r>
          </w:p>
        </w:tc>
      </w:tr>
      <w:tr w:rsidR="004F0CAF" w:rsidRPr="003A234F" w14:paraId="6753E770" w14:textId="77777777" w:rsidTr="00C1268A">
        <w:trPr>
          <w:trHeight w:val="20"/>
        </w:trPr>
        <w:tc>
          <w:tcPr>
            <w:tcW w:w="931" w:type="dxa"/>
            <w:shd w:val="clear" w:color="auto" w:fill="auto"/>
            <w:noWrap/>
            <w:vAlign w:val="center"/>
            <w:hideMark/>
          </w:tcPr>
          <w:p w14:paraId="5CBC0E5C" w14:textId="77777777" w:rsidR="004F0CAF" w:rsidRPr="00C1268A" w:rsidRDefault="004F0CAF" w:rsidP="00C1268A">
            <w:pPr>
              <w:pStyle w:val="Table-Center7Boldcolumnname"/>
              <w:rPr>
                <w:b w:val="0"/>
                <w:bCs w:val="0"/>
                <w:lang w:eastAsia="en-AU"/>
              </w:rPr>
            </w:pPr>
            <w:r w:rsidRPr="00C1268A">
              <w:rPr>
                <w:b w:val="0"/>
                <w:bCs w:val="0"/>
                <w:lang w:eastAsia="en-AU"/>
              </w:rPr>
              <w:t>115</w:t>
            </w:r>
          </w:p>
        </w:tc>
        <w:tc>
          <w:tcPr>
            <w:tcW w:w="1030" w:type="dxa"/>
            <w:shd w:val="clear" w:color="auto" w:fill="auto"/>
            <w:noWrap/>
            <w:vAlign w:val="center"/>
            <w:hideMark/>
          </w:tcPr>
          <w:p w14:paraId="357FCD0B"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2E9EEE0" w14:textId="77777777" w:rsidR="004F0CAF" w:rsidRPr="003A234F" w:rsidRDefault="004F0CAF" w:rsidP="00C1268A">
            <w:pPr>
              <w:pStyle w:val="Table-Left7"/>
              <w:rPr>
                <w:lang w:eastAsia="en-AU"/>
              </w:rPr>
            </w:pPr>
            <w:r w:rsidRPr="003A234F">
              <w:rPr>
                <w:lang w:eastAsia="en-AU"/>
              </w:rPr>
              <w:t>CLASSIFICATION AND EVOLUTION ANALYSIS OF KEY TRANSPORTATION TECHNOLOGIES BASED ON BIBLIOMETRICS</w:t>
            </w:r>
          </w:p>
        </w:tc>
        <w:tc>
          <w:tcPr>
            <w:tcW w:w="2482" w:type="dxa"/>
            <w:shd w:val="clear" w:color="auto" w:fill="auto"/>
            <w:vAlign w:val="center"/>
            <w:hideMark/>
          </w:tcPr>
          <w:p w14:paraId="637DAC9D" w14:textId="77777777" w:rsidR="004F0CAF" w:rsidRPr="003A234F" w:rsidRDefault="004F0CAF" w:rsidP="00C1268A">
            <w:pPr>
              <w:pStyle w:val="Table-Left7"/>
              <w:rPr>
                <w:lang w:eastAsia="en-AU"/>
              </w:rPr>
            </w:pPr>
            <w:r w:rsidRPr="003A234F">
              <w:rPr>
                <w:lang w:eastAsia="en-AU"/>
              </w:rPr>
              <w:t>SCIENTIFIC PROGRAMMING</w:t>
            </w:r>
          </w:p>
        </w:tc>
      </w:tr>
      <w:tr w:rsidR="004F0CAF" w:rsidRPr="003A234F" w14:paraId="6FA9108B" w14:textId="77777777" w:rsidTr="00C1268A">
        <w:trPr>
          <w:trHeight w:val="20"/>
        </w:trPr>
        <w:tc>
          <w:tcPr>
            <w:tcW w:w="931" w:type="dxa"/>
            <w:shd w:val="clear" w:color="auto" w:fill="auto"/>
            <w:noWrap/>
            <w:vAlign w:val="center"/>
            <w:hideMark/>
          </w:tcPr>
          <w:p w14:paraId="18E2B3D1" w14:textId="77777777" w:rsidR="004F0CAF" w:rsidRPr="00C1268A" w:rsidRDefault="004F0CAF" w:rsidP="00C1268A">
            <w:pPr>
              <w:pStyle w:val="Table-Center7Boldcolumnname"/>
              <w:rPr>
                <w:b w:val="0"/>
                <w:bCs w:val="0"/>
                <w:lang w:eastAsia="en-AU"/>
              </w:rPr>
            </w:pPr>
            <w:r w:rsidRPr="00C1268A">
              <w:rPr>
                <w:b w:val="0"/>
                <w:bCs w:val="0"/>
                <w:lang w:eastAsia="en-AU"/>
              </w:rPr>
              <w:t>116</w:t>
            </w:r>
          </w:p>
        </w:tc>
        <w:tc>
          <w:tcPr>
            <w:tcW w:w="1030" w:type="dxa"/>
            <w:shd w:val="clear" w:color="auto" w:fill="auto"/>
            <w:noWrap/>
            <w:vAlign w:val="center"/>
            <w:hideMark/>
          </w:tcPr>
          <w:p w14:paraId="4C1923A1"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7B78B4FF" w14:textId="77777777" w:rsidR="004F0CAF" w:rsidRPr="003A234F" w:rsidRDefault="004F0CAF" w:rsidP="00C1268A">
            <w:pPr>
              <w:pStyle w:val="Table-Left7"/>
              <w:rPr>
                <w:lang w:eastAsia="en-AU"/>
              </w:rPr>
            </w:pPr>
            <w:r w:rsidRPr="003A234F">
              <w:rPr>
                <w:lang w:eastAsia="en-AU"/>
              </w:rPr>
              <w:t>SOCIAL NETWORK ANALYSIS TEXT MINING ON NETWORKS PUBLICATION CITATION</w:t>
            </w:r>
          </w:p>
        </w:tc>
        <w:tc>
          <w:tcPr>
            <w:tcW w:w="2482" w:type="dxa"/>
            <w:shd w:val="clear" w:color="auto" w:fill="auto"/>
            <w:vAlign w:val="center"/>
            <w:hideMark/>
          </w:tcPr>
          <w:p w14:paraId="60C48ED9" w14:textId="77777777" w:rsidR="004F0CAF" w:rsidRPr="003A234F" w:rsidRDefault="004F0CAF" w:rsidP="00C1268A">
            <w:pPr>
              <w:pStyle w:val="Table-Left7"/>
              <w:rPr>
                <w:lang w:eastAsia="en-AU"/>
              </w:rPr>
            </w:pPr>
            <w:r w:rsidRPr="003A234F">
              <w:rPr>
                <w:lang w:eastAsia="en-AU"/>
              </w:rPr>
              <w:t>2021 INTERNATIONAL CONFERENCE ON DATA SCIENCE, ARTIFICIAL INTELLIGENCE, AND BUSINESS ANALYTICS, DATABIA 2021 - PROCEEDINGS</w:t>
            </w:r>
          </w:p>
        </w:tc>
      </w:tr>
      <w:tr w:rsidR="004F0CAF" w:rsidRPr="003A234F" w14:paraId="048EA1D8" w14:textId="77777777" w:rsidTr="00C1268A">
        <w:trPr>
          <w:trHeight w:val="20"/>
        </w:trPr>
        <w:tc>
          <w:tcPr>
            <w:tcW w:w="931" w:type="dxa"/>
            <w:shd w:val="clear" w:color="auto" w:fill="auto"/>
            <w:noWrap/>
            <w:vAlign w:val="center"/>
            <w:hideMark/>
          </w:tcPr>
          <w:p w14:paraId="43EC8C0C" w14:textId="77777777" w:rsidR="004F0CAF" w:rsidRPr="00C1268A" w:rsidRDefault="004F0CAF" w:rsidP="00C1268A">
            <w:pPr>
              <w:pStyle w:val="Table-Center7Boldcolumnname"/>
              <w:rPr>
                <w:b w:val="0"/>
                <w:bCs w:val="0"/>
                <w:lang w:eastAsia="en-AU"/>
              </w:rPr>
            </w:pPr>
            <w:r w:rsidRPr="00C1268A">
              <w:rPr>
                <w:b w:val="0"/>
                <w:bCs w:val="0"/>
                <w:lang w:eastAsia="en-AU"/>
              </w:rPr>
              <w:t>117</w:t>
            </w:r>
          </w:p>
        </w:tc>
        <w:tc>
          <w:tcPr>
            <w:tcW w:w="1030" w:type="dxa"/>
            <w:shd w:val="clear" w:color="auto" w:fill="auto"/>
            <w:noWrap/>
            <w:vAlign w:val="center"/>
            <w:hideMark/>
          </w:tcPr>
          <w:p w14:paraId="64C58365"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084EAE22" w14:textId="77777777" w:rsidR="004F0CAF" w:rsidRPr="003A234F" w:rsidRDefault="004F0CAF" w:rsidP="00C1268A">
            <w:pPr>
              <w:pStyle w:val="Table-Left7"/>
              <w:rPr>
                <w:lang w:eastAsia="en-AU"/>
              </w:rPr>
            </w:pPr>
            <w:r w:rsidRPr="003A234F">
              <w:rPr>
                <w:lang w:eastAsia="en-AU"/>
              </w:rPr>
              <w:t>SCIENTIFIC IMPACT AND SOCIAL INTEREST OF ARTIFICIAL INTELLIGENCE RESEARCH: ANALYSIS BASED ON DATA FROM DIMENSIONS</w:t>
            </w:r>
          </w:p>
        </w:tc>
        <w:tc>
          <w:tcPr>
            <w:tcW w:w="2482" w:type="dxa"/>
            <w:shd w:val="clear" w:color="auto" w:fill="auto"/>
            <w:vAlign w:val="center"/>
            <w:hideMark/>
          </w:tcPr>
          <w:p w14:paraId="4D7B0C2B" w14:textId="77777777" w:rsidR="004F0CAF" w:rsidRPr="003A234F" w:rsidRDefault="004F0CAF" w:rsidP="00C1268A">
            <w:pPr>
              <w:pStyle w:val="Table-Left7"/>
              <w:rPr>
                <w:lang w:eastAsia="en-AU"/>
              </w:rPr>
            </w:pPr>
            <w:r w:rsidRPr="003A234F">
              <w:rPr>
                <w:lang w:eastAsia="en-AU"/>
              </w:rPr>
              <w:t>Revista General de Información y Documentación</w:t>
            </w:r>
          </w:p>
        </w:tc>
      </w:tr>
      <w:tr w:rsidR="004F0CAF" w:rsidRPr="003A234F" w14:paraId="4732DF32" w14:textId="77777777" w:rsidTr="00C1268A">
        <w:trPr>
          <w:trHeight w:val="20"/>
        </w:trPr>
        <w:tc>
          <w:tcPr>
            <w:tcW w:w="931" w:type="dxa"/>
            <w:shd w:val="clear" w:color="auto" w:fill="auto"/>
            <w:noWrap/>
            <w:vAlign w:val="center"/>
            <w:hideMark/>
          </w:tcPr>
          <w:p w14:paraId="6EE3953C" w14:textId="77777777" w:rsidR="004F0CAF" w:rsidRPr="00C1268A" w:rsidRDefault="004F0CAF" w:rsidP="00C1268A">
            <w:pPr>
              <w:pStyle w:val="Table-Center7Boldcolumnname"/>
              <w:rPr>
                <w:b w:val="0"/>
                <w:bCs w:val="0"/>
                <w:lang w:eastAsia="en-AU"/>
              </w:rPr>
            </w:pPr>
            <w:r w:rsidRPr="00C1268A">
              <w:rPr>
                <w:b w:val="0"/>
                <w:bCs w:val="0"/>
                <w:lang w:eastAsia="en-AU"/>
              </w:rPr>
              <w:t>118</w:t>
            </w:r>
          </w:p>
        </w:tc>
        <w:tc>
          <w:tcPr>
            <w:tcW w:w="1030" w:type="dxa"/>
            <w:shd w:val="clear" w:color="auto" w:fill="auto"/>
            <w:noWrap/>
            <w:vAlign w:val="center"/>
            <w:hideMark/>
          </w:tcPr>
          <w:p w14:paraId="2BE120B9"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76B131D8" w14:textId="77777777" w:rsidR="004F0CAF" w:rsidRPr="003A234F" w:rsidRDefault="004F0CAF" w:rsidP="00C1268A">
            <w:pPr>
              <w:pStyle w:val="Table-Left7"/>
              <w:rPr>
                <w:lang w:eastAsia="en-AU"/>
              </w:rPr>
            </w:pPr>
            <w:r w:rsidRPr="003A234F">
              <w:rPr>
                <w:lang w:eastAsia="en-AU"/>
              </w:rPr>
              <w:t>APPLICATION OF A FEATURE EXTRACTION AND NORMALIZATION METHOD TO IMPROVE RESEARCH EVALUATION ACROSS CLINICAL DISCIPLINES</w:t>
            </w:r>
          </w:p>
        </w:tc>
        <w:tc>
          <w:tcPr>
            <w:tcW w:w="2482" w:type="dxa"/>
            <w:shd w:val="clear" w:color="auto" w:fill="auto"/>
            <w:vAlign w:val="center"/>
            <w:hideMark/>
          </w:tcPr>
          <w:p w14:paraId="06D2271B" w14:textId="77777777" w:rsidR="004F0CAF" w:rsidRPr="003A234F" w:rsidRDefault="004F0CAF" w:rsidP="00C1268A">
            <w:pPr>
              <w:pStyle w:val="Table-Left7"/>
              <w:rPr>
                <w:lang w:eastAsia="en-AU"/>
              </w:rPr>
            </w:pPr>
            <w:r w:rsidRPr="003A234F">
              <w:rPr>
                <w:lang w:eastAsia="en-AU"/>
              </w:rPr>
              <w:t>Annals of Translational Medicine</w:t>
            </w:r>
          </w:p>
        </w:tc>
      </w:tr>
      <w:tr w:rsidR="004F0CAF" w:rsidRPr="003A234F" w14:paraId="170BC870" w14:textId="77777777" w:rsidTr="00C1268A">
        <w:trPr>
          <w:trHeight w:val="20"/>
        </w:trPr>
        <w:tc>
          <w:tcPr>
            <w:tcW w:w="931" w:type="dxa"/>
            <w:shd w:val="clear" w:color="auto" w:fill="auto"/>
            <w:noWrap/>
            <w:vAlign w:val="center"/>
            <w:hideMark/>
          </w:tcPr>
          <w:p w14:paraId="05A95756" w14:textId="77777777" w:rsidR="004F0CAF" w:rsidRPr="00C1268A" w:rsidRDefault="004F0CAF" w:rsidP="00C1268A">
            <w:pPr>
              <w:pStyle w:val="Table-Center7Boldcolumnname"/>
              <w:rPr>
                <w:b w:val="0"/>
                <w:bCs w:val="0"/>
                <w:lang w:eastAsia="en-AU"/>
              </w:rPr>
            </w:pPr>
            <w:r w:rsidRPr="00C1268A">
              <w:rPr>
                <w:b w:val="0"/>
                <w:bCs w:val="0"/>
                <w:lang w:eastAsia="en-AU"/>
              </w:rPr>
              <w:t>119</w:t>
            </w:r>
          </w:p>
        </w:tc>
        <w:tc>
          <w:tcPr>
            <w:tcW w:w="1030" w:type="dxa"/>
            <w:shd w:val="clear" w:color="auto" w:fill="auto"/>
            <w:noWrap/>
            <w:vAlign w:val="center"/>
            <w:hideMark/>
          </w:tcPr>
          <w:p w14:paraId="4C882D5F"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1F417905" w14:textId="77777777" w:rsidR="004F0CAF" w:rsidRPr="003A234F" w:rsidRDefault="004F0CAF" w:rsidP="00C1268A">
            <w:pPr>
              <w:pStyle w:val="Table-Left7"/>
              <w:rPr>
                <w:lang w:eastAsia="en-AU"/>
              </w:rPr>
            </w:pPr>
            <w:r w:rsidRPr="003A234F">
              <w:rPr>
                <w:lang w:eastAsia="en-AU"/>
              </w:rPr>
              <w:t>DEEP LEARNING-A FIRST META-SURVEY OF SELECTED REVIEWS ACROSS SCIENTIFIC DISCIPLINES, THEIR COMMONALITIES, CHALLENGES AND RESEARCH IMPACT</w:t>
            </w:r>
          </w:p>
        </w:tc>
        <w:tc>
          <w:tcPr>
            <w:tcW w:w="2482" w:type="dxa"/>
            <w:shd w:val="clear" w:color="auto" w:fill="auto"/>
            <w:vAlign w:val="center"/>
            <w:hideMark/>
          </w:tcPr>
          <w:p w14:paraId="2DCC70B0" w14:textId="77777777" w:rsidR="004F0CAF" w:rsidRPr="003A234F" w:rsidRDefault="004F0CAF" w:rsidP="00C1268A">
            <w:pPr>
              <w:pStyle w:val="Table-Left7"/>
              <w:rPr>
                <w:lang w:eastAsia="en-AU"/>
              </w:rPr>
            </w:pPr>
            <w:r w:rsidRPr="003A234F">
              <w:rPr>
                <w:lang w:eastAsia="en-AU"/>
              </w:rPr>
              <w:t>PeerJ Computer Science</w:t>
            </w:r>
          </w:p>
        </w:tc>
      </w:tr>
      <w:tr w:rsidR="004F0CAF" w:rsidRPr="003A234F" w14:paraId="059138DF" w14:textId="77777777" w:rsidTr="00C1268A">
        <w:trPr>
          <w:trHeight w:val="20"/>
        </w:trPr>
        <w:tc>
          <w:tcPr>
            <w:tcW w:w="931" w:type="dxa"/>
            <w:shd w:val="clear" w:color="auto" w:fill="auto"/>
            <w:noWrap/>
            <w:vAlign w:val="center"/>
            <w:hideMark/>
          </w:tcPr>
          <w:p w14:paraId="3A152284" w14:textId="77777777" w:rsidR="004F0CAF" w:rsidRPr="00C1268A" w:rsidRDefault="004F0CAF" w:rsidP="00C1268A">
            <w:pPr>
              <w:pStyle w:val="Table-Center7Boldcolumnname"/>
              <w:rPr>
                <w:b w:val="0"/>
                <w:bCs w:val="0"/>
                <w:lang w:eastAsia="en-AU"/>
              </w:rPr>
            </w:pPr>
            <w:r w:rsidRPr="00C1268A">
              <w:rPr>
                <w:b w:val="0"/>
                <w:bCs w:val="0"/>
                <w:lang w:eastAsia="en-AU"/>
              </w:rPr>
              <w:t>120</w:t>
            </w:r>
          </w:p>
        </w:tc>
        <w:tc>
          <w:tcPr>
            <w:tcW w:w="1030" w:type="dxa"/>
            <w:shd w:val="clear" w:color="auto" w:fill="auto"/>
            <w:noWrap/>
            <w:vAlign w:val="center"/>
            <w:hideMark/>
          </w:tcPr>
          <w:p w14:paraId="57D9F3C6" w14:textId="77777777" w:rsidR="004F0CAF" w:rsidRPr="00C1268A" w:rsidRDefault="004F0CAF" w:rsidP="00C1268A">
            <w:pPr>
              <w:pStyle w:val="Table-Center7Boldcolumnname"/>
              <w:rPr>
                <w:b w:val="0"/>
                <w:bCs w:val="0"/>
                <w:lang w:eastAsia="en-AU"/>
              </w:rPr>
            </w:pPr>
            <w:r w:rsidRPr="00C1268A">
              <w:rPr>
                <w:b w:val="0"/>
                <w:bCs w:val="0"/>
                <w:lang w:eastAsia="en-AU"/>
              </w:rPr>
              <w:t>2021</w:t>
            </w:r>
          </w:p>
        </w:tc>
        <w:tc>
          <w:tcPr>
            <w:tcW w:w="4766" w:type="dxa"/>
            <w:shd w:val="clear" w:color="auto" w:fill="auto"/>
            <w:vAlign w:val="center"/>
            <w:hideMark/>
          </w:tcPr>
          <w:p w14:paraId="5F69DA41" w14:textId="77777777" w:rsidR="004F0CAF" w:rsidRPr="003A234F" w:rsidRDefault="004F0CAF" w:rsidP="00C1268A">
            <w:pPr>
              <w:pStyle w:val="Table-Left7"/>
              <w:rPr>
                <w:lang w:eastAsia="en-AU"/>
              </w:rPr>
            </w:pPr>
            <w:r w:rsidRPr="003A234F">
              <w:rPr>
                <w:lang w:eastAsia="en-AU"/>
              </w:rPr>
              <w:t>CAN CO-AUTHORSHIP NETWORKS BE USED TO PREDICT AUTHOR RESEARCH IMPACT? A MACHINE-LEARNING BASED ANALYSIS WITHIN THE FIELD OF DEGENERATIVE CERVICAL MYELOPATHY RESEARCH</w:t>
            </w:r>
          </w:p>
        </w:tc>
        <w:tc>
          <w:tcPr>
            <w:tcW w:w="2482" w:type="dxa"/>
            <w:shd w:val="clear" w:color="auto" w:fill="auto"/>
            <w:vAlign w:val="center"/>
            <w:hideMark/>
          </w:tcPr>
          <w:p w14:paraId="7AE6DBF5" w14:textId="77777777" w:rsidR="004F0CAF" w:rsidRPr="003A234F" w:rsidRDefault="004F0CAF" w:rsidP="00C1268A">
            <w:pPr>
              <w:pStyle w:val="Table-Left7"/>
              <w:rPr>
                <w:lang w:eastAsia="en-AU"/>
              </w:rPr>
            </w:pPr>
            <w:r w:rsidRPr="003A234F">
              <w:rPr>
                <w:lang w:eastAsia="en-AU"/>
              </w:rPr>
              <w:t>PLOS ONE</w:t>
            </w:r>
          </w:p>
        </w:tc>
      </w:tr>
      <w:tr w:rsidR="004F0CAF" w:rsidRPr="003A234F" w14:paraId="10F5323F" w14:textId="77777777" w:rsidTr="00C1268A">
        <w:trPr>
          <w:trHeight w:val="20"/>
        </w:trPr>
        <w:tc>
          <w:tcPr>
            <w:tcW w:w="931" w:type="dxa"/>
            <w:shd w:val="clear" w:color="auto" w:fill="auto"/>
            <w:noWrap/>
            <w:vAlign w:val="center"/>
            <w:hideMark/>
          </w:tcPr>
          <w:p w14:paraId="2F3F8806" w14:textId="77777777" w:rsidR="004F0CAF" w:rsidRPr="00C1268A" w:rsidRDefault="004F0CAF" w:rsidP="00C1268A">
            <w:pPr>
              <w:pStyle w:val="Table-Center7Boldcolumnname"/>
              <w:rPr>
                <w:b w:val="0"/>
                <w:bCs w:val="0"/>
                <w:lang w:eastAsia="en-AU"/>
              </w:rPr>
            </w:pPr>
            <w:r w:rsidRPr="00C1268A">
              <w:rPr>
                <w:b w:val="0"/>
                <w:bCs w:val="0"/>
                <w:lang w:eastAsia="en-AU"/>
              </w:rPr>
              <w:t>121</w:t>
            </w:r>
          </w:p>
        </w:tc>
        <w:tc>
          <w:tcPr>
            <w:tcW w:w="1030" w:type="dxa"/>
            <w:shd w:val="clear" w:color="auto" w:fill="auto"/>
            <w:noWrap/>
            <w:vAlign w:val="center"/>
            <w:hideMark/>
          </w:tcPr>
          <w:p w14:paraId="33520CD2"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6DC2A86E" w14:textId="77777777" w:rsidR="004F0CAF" w:rsidRPr="003A234F" w:rsidRDefault="004F0CAF" w:rsidP="00C1268A">
            <w:pPr>
              <w:pStyle w:val="Table-Left7"/>
              <w:rPr>
                <w:lang w:eastAsia="en-AU"/>
              </w:rPr>
            </w:pPr>
            <w:r w:rsidRPr="003A234F">
              <w:rPr>
                <w:lang w:eastAsia="en-AU"/>
              </w:rPr>
              <w:t>DETECTING OF RESEARCH FRONT TOPIC IN ARTIFICIAL INTELLIGENCE BASED ON SCIVAL</w:t>
            </w:r>
          </w:p>
        </w:tc>
        <w:tc>
          <w:tcPr>
            <w:tcW w:w="2482" w:type="dxa"/>
            <w:shd w:val="clear" w:color="auto" w:fill="auto"/>
            <w:vAlign w:val="center"/>
            <w:hideMark/>
          </w:tcPr>
          <w:p w14:paraId="5FC4837D" w14:textId="77777777" w:rsidR="004F0CAF" w:rsidRPr="003A234F" w:rsidRDefault="004F0CAF" w:rsidP="00C1268A">
            <w:pPr>
              <w:pStyle w:val="Table-Left7"/>
              <w:rPr>
                <w:lang w:eastAsia="en-AU"/>
              </w:rPr>
            </w:pPr>
            <w:r w:rsidRPr="003A234F">
              <w:rPr>
                <w:lang w:eastAsia="en-AU"/>
              </w:rPr>
              <w:t>ACM INTERNATIONAL CONFERENCE PROCEEDING SERIES</w:t>
            </w:r>
          </w:p>
        </w:tc>
      </w:tr>
      <w:tr w:rsidR="004F0CAF" w:rsidRPr="003A234F" w14:paraId="1049D4C6" w14:textId="77777777" w:rsidTr="00C1268A">
        <w:trPr>
          <w:trHeight w:val="20"/>
        </w:trPr>
        <w:tc>
          <w:tcPr>
            <w:tcW w:w="931" w:type="dxa"/>
            <w:shd w:val="clear" w:color="auto" w:fill="auto"/>
            <w:noWrap/>
            <w:vAlign w:val="center"/>
            <w:hideMark/>
          </w:tcPr>
          <w:p w14:paraId="29955A94" w14:textId="77777777" w:rsidR="004F0CAF" w:rsidRPr="00C1268A" w:rsidRDefault="004F0CAF" w:rsidP="00C1268A">
            <w:pPr>
              <w:pStyle w:val="Table-Center7Boldcolumnname"/>
              <w:rPr>
                <w:b w:val="0"/>
                <w:bCs w:val="0"/>
                <w:lang w:eastAsia="en-AU"/>
              </w:rPr>
            </w:pPr>
            <w:r w:rsidRPr="00C1268A">
              <w:rPr>
                <w:b w:val="0"/>
                <w:bCs w:val="0"/>
                <w:lang w:eastAsia="en-AU"/>
              </w:rPr>
              <w:t>122</w:t>
            </w:r>
          </w:p>
        </w:tc>
        <w:tc>
          <w:tcPr>
            <w:tcW w:w="1030" w:type="dxa"/>
            <w:shd w:val="clear" w:color="auto" w:fill="auto"/>
            <w:noWrap/>
            <w:vAlign w:val="center"/>
            <w:hideMark/>
          </w:tcPr>
          <w:p w14:paraId="61C0A260"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6222913" w14:textId="77777777" w:rsidR="004F0CAF" w:rsidRPr="003A234F" w:rsidRDefault="004F0CAF" w:rsidP="00C1268A">
            <w:pPr>
              <w:pStyle w:val="Table-Left7"/>
              <w:rPr>
                <w:lang w:eastAsia="en-AU"/>
              </w:rPr>
            </w:pPr>
            <w:r w:rsidRPr="003A234F">
              <w:rPr>
                <w:lang w:eastAsia="en-AU"/>
              </w:rPr>
              <w:t>ACCELERATING OPHTHALMIC ARTIFICIAL INTELLIGENCE RESEARCH: THE ROLE OF AN OPEN ACCESS DATA REPOSITORY</w:t>
            </w:r>
          </w:p>
        </w:tc>
        <w:tc>
          <w:tcPr>
            <w:tcW w:w="2482" w:type="dxa"/>
            <w:shd w:val="clear" w:color="auto" w:fill="auto"/>
            <w:vAlign w:val="center"/>
            <w:hideMark/>
          </w:tcPr>
          <w:p w14:paraId="578E7C77" w14:textId="77777777" w:rsidR="004F0CAF" w:rsidRPr="003A234F" w:rsidRDefault="004F0CAF" w:rsidP="00C1268A">
            <w:pPr>
              <w:pStyle w:val="Table-Left7"/>
              <w:rPr>
                <w:lang w:eastAsia="en-AU"/>
              </w:rPr>
            </w:pPr>
            <w:r w:rsidRPr="003A234F">
              <w:rPr>
                <w:lang w:eastAsia="en-AU"/>
              </w:rPr>
              <w:t>CURRENT OPINION IN OPHTHALMOLOGY</w:t>
            </w:r>
          </w:p>
        </w:tc>
      </w:tr>
      <w:tr w:rsidR="004F0CAF" w:rsidRPr="003A234F" w14:paraId="503F0194" w14:textId="77777777" w:rsidTr="00C1268A">
        <w:trPr>
          <w:trHeight w:val="20"/>
        </w:trPr>
        <w:tc>
          <w:tcPr>
            <w:tcW w:w="931" w:type="dxa"/>
            <w:shd w:val="clear" w:color="auto" w:fill="auto"/>
            <w:noWrap/>
            <w:vAlign w:val="center"/>
            <w:hideMark/>
          </w:tcPr>
          <w:p w14:paraId="7B7466D9" w14:textId="77777777" w:rsidR="004F0CAF" w:rsidRPr="00C1268A" w:rsidRDefault="004F0CAF" w:rsidP="00C1268A">
            <w:pPr>
              <w:pStyle w:val="Table-Center7Boldcolumnname"/>
              <w:rPr>
                <w:b w:val="0"/>
                <w:bCs w:val="0"/>
                <w:lang w:eastAsia="en-AU"/>
              </w:rPr>
            </w:pPr>
            <w:r w:rsidRPr="00C1268A">
              <w:rPr>
                <w:b w:val="0"/>
                <w:bCs w:val="0"/>
                <w:lang w:eastAsia="en-AU"/>
              </w:rPr>
              <w:t>123</w:t>
            </w:r>
          </w:p>
        </w:tc>
        <w:tc>
          <w:tcPr>
            <w:tcW w:w="1030" w:type="dxa"/>
            <w:shd w:val="clear" w:color="auto" w:fill="auto"/>
            <w:noWrap/>
            <w:vAlign w:val="center"/>
            <w:hideMark/>
          </w:tcPr>
          <w:p w14:paraId="3B9A9881"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4D96880" w14:textId="77777777" w:rsidR="004F0CAF" w:rsidRPr="003A234F" w:rsidRDefault="004F0CAF" w:rsidP="00C1268A">
            <w:pPr>
              <w:pStyle w:val="Table-Left7"/>
              <w:rPr>
                <w:lang w:eastAsia="en-AU"/>
              </w:rPr>
            </w:pPr>
            <w:r w:rsidRPr="003A234F">
              <w:rPr>
                <w:lang w:eastAsia="en-AU"/>
              </w:rPr>
              <w:t>FORECASTING TECHNOLOGICAL POSITIONING THROUGH TECHNOLOGY KNOWLEDGE REDUNDANCY: PATENT CITATION ANALYSIS OF IOT, CYBERSECURITY, AND BLOCKCHAIN</w:t>
            </w:r>
          </w:p>
        </w:tc>
        <w:tc>
          <w:tcPr>
            <w:tcW w:w="2482" w:type="dxa"/>
            <w:shd w:val="clear" w:color="auto" w:fill="auto"/>
            <w:vAlign w:val="center"/>
            <w:hideMark/>
          </w:tcPr>
          <w:p w14:paraId="138AD5F6" w14:textId="77777777" w:rsidR="004F0CAF" w:rsidRPr="003A234F" w:rsidRDefault="004F0CAF" w:rsidP="00C1268A">
            <w:pPr>
              <w:pStyle w:val="Table-Left7"/>
              <w:rPr>
                <w:lang w:eastAsia="en-AU"/>
              </w:rPr>
            </w:pPr>
            <w:r w:rsidRPr="003A234F">
              <w:rPr>
                <w:lang w:eastAsia="en-AU"/>
              </w:rPr>
              <w:t>TECHNOLOGICAL FORECASTING AND SOCIAL CHANGE</w:t>
            </w:r>
          </w:p>
        </w:tc>
      </w:tr>
      <w:tr w:rsidR="004F0CAF" w:rsidRPr="003A234F" w14:paraId="7DF51C10" w14:textId="77777777" w:rsidTr="00C1268A">
        <w:trPr>
          <w:trHeight w:val="20"/>
        </w:trPr>
        <w:tc>
          <w:tcPr>
            <w:tcW w:w="931" w:type="dxa"/>
            <w:shd w:val="clear" w:color="auto" w:fill="auto"/>
            <w:noWrap/>
            <w:vAlign w:val="center"/>
            <w:hideMark/>
          </w:tcPr>
          <w:p w14:paraId="1C2C61FC"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124</w:t>
            </w:r>
          </w:p>
        </w:tc>
        <w:tc>
          <w:tcPr>
            <w:tcW w:w="1030" w:type="dxa"/>
            <w:shd w:val="clear" w:color="auto" w:fill="auto"/>
            <w:noWrap/>
            <w:vAlign w:val="center"/>
            <w:hideMark/>
          </w:tcPr>
          <w:p w14:paraId="6DB7C481"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DFA7F66" w14:textId="77777777" w:rsidR="004F0CAF" w:rsidRPr="003A234F" w:rsidRDefault="004F0CAF" w:rsidP="00C1268A">
            <w:pPr>
              <w:pStyle w:val="Table-Left7"/>
              <w:rPr>
                <w:lang w:eastAsia="en-AU"/>
              </w:rPr>
            </w:pPr>
            <w:r w:rsidRPr="003A234F">
              <w:rPr>
                <w:lang w:eastAsia="en-AU"/>
              </w:rPr>
              <w:t>GLOBAL COLLABORATION IN ARTIFICIAL INTELLIGENCE: BIBLIOMETRICS AND NETWORK ANALYSIS FROM 1985 TO 2019</w:t>
            </w:r>
          </w:p>
        </w:tc>
        <w:tc>
          <w:tcPr>
            <w:tcW w:w="2482" w:type="dxa"/>
            <w:shd w:val="clear" w:color="auto" w:fill="auto"/>
            <w:vAlign w:val="center"/>
            <w:hideMark/>
          </w:tcPr>
          <w:p w14:paraId="4DF653AE" w14:textId="77777777" w:rsidR="004F0CAF" w:rsidRPr="003A234F" w:rsidRDefault="004F0CAF" w:rsidP="00C1268A">
            <w:pPr>
              <w:pStyle w:val="Table-Left7"/>
              <w:rPr>
                <w:lang w:eastAsia="en-AU"/>
              </w:rPr>
            </w:pPr>
            <w:r w:rsidRPr="003A234F">
              <w:rPr>
                <w:lang w:eastAsia="en-AU"/>
              </w:rPr>
              <w:t>JOURNAL OF DATA AND INFORMATION SCIENCE</w:t>
            </w:r>
          </w:p>
        </w:tc>
      </w:tr>
      <w:tr w:rsidR="004F0CAF" w:rsidRPr="003A234F" w14:paraId="27D9583C" w14:textId="77777777" w:rsidTr="00C1268A">
        <w:trPr>
          <w:trHeight w:val="20"/>
        </w:trPr>
        <w:tc>
          <w:tcPr>
            <w:tcW w:w="931" w:type="dxa"/>
            <w:shd w:val="clear" w:color="auto" w:fill="auto"/>
            <w:noWrap/>
            <w:vAlign w:val="center"/>
            <w:hideMark/>
          </w:tcPr>
          <w:p w14:paraId="3F429A8F" w14:textId="77777777" w:rsidR="004F0CAF" w:rsidRPr="00C1268A" w:rsidRDefault="004F0CAF" w:rsidP="00C1268A">
            <w:pPr>
              <w:pStyle w:val="Table-Center7Boldcolumnname"/>
              <w:rPr>
                <w:b w:val="0"/>
                <w:bCs w:val="0"/>
                <w:lang w:eastAsia="en-AU"/>
              </w:rPr>
            </w:pPr>
            <w:r w:rsidRPr="00C1268A">
              <w:rPr>
                <w:b w:val="0"/>
                <w:bCs w:val="0"/>
                <w:lang w:eastAsia="en-AU"/>
              </w:rPr>
              <w:t>125</w:t>
            </w:r>
          </w:p>
        </w:tc>
        <w:tc>
          <w:tcPr>
            <w:tcW w:w="1030" w:type="dxa"/>
            <w:shd w:val="clear" w:color="auto" w:fill="auto"/>
            <w:noWrap/>
            <w:vAlign w:val="center"/>
            <w:hideMark/>
          </w:tcPr>
          <w:p w14:paraId="7930267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7402D6C" w14:textId="77777777" w:rsidR="004F0CAF" w:rsidRPr="003A234F" w:rsidRDefault="004F0CAF" w:rsidP="00C1268A">
            <w:pPr>
              <w:pStyle w:val="Table-Left7"/>
              <w:rPr>
                <w:lang w:eastAsia="en-AU"/>
              </w:rPr>
            </w:pPr>
            <w:r w:rsidRPr="003A234F">
              <w:rPr>
                <w:lang w:eastAsia="en-AU"/>
              </w:rPr>
              <w:t>ANALYSIS OF APPLICATION OF MACHINE LEARNING BASED ON BIBLIOMETRICS IN PATTERN RECOGNITION</w:t>
            </w:r>
          </w:p>
        </w:tc>
        <w:tc>
          <w:tcPr>
            <w:tcW w:w="2482" w:type="dxa"/>
            <w:shd w:val="clear" w:color="auto" w:fill="auto"/>
            <w:vAlign w:val="center"/>
            <w:hideMark/>
          </w:tcPr>
          <w:p w14:paraId="041B56B0" w14:textId="77777777" w:rsidR="004F0CAF" w:rsidRPr="003A234F" w:rsidRDefault="004F0CAF" w:rsidP="00C1268A">
            <w:pPr>
              <w:pStyle w:val="Table-Left7"/>
              <w:rPr>
                <w:lang w:eastAsia="en-AU"/>
              </w:rPr>
            </w:pPr>
            <w:r w:rsidRPr="003A234F">
              <w:rPr>
                <w:lang w:eastAsia="en-AU"/>
              </w:rPr>
              <w:t>JOURNAL OF PHYSICS: CONFERENCE SERIES</w:t>
            </w:r>
          </w:p>
        </w:tc>
      </w:tr>
      <w:tr w:rsidR="004F0CAF" w:rsidRPr="003A234F" w14:paraId="55BBF49F" w14:textId="77777777" w:rsidTr="00C1268A">
        <w:trPr>
          <w:trHeight w:val="20"/>
        </w:trPr>
        <w:tc>
          <w:tcPr>
            <w:tcW w:w="931" w:type="dxa"/>
            <w:shd w:val="clear" w:color="auto" w:fill="auto"/>
            <w:noWrap/>
            <w:vAlign w:val="center"/>
            <w:hideMark/>
          </w:tcPr>
          <w:p w14:paraId="581AB569" w14:textId="77777777" w:rsidR="004F0CAF" w:rsidRPr="00C1268A" w:rsidRDefault="004F0CAF" w:rsidP="00C1268A">
            <w:pPr>
              <w:pStyle w:val="Table-Center7Boldcolumnname"/>
              <w:rPr>
                <w:b w:val="0"/>
                <w:bCs w:val="0"/>
                <w:lang w:eastAsia="en-AU"/>
              </w:rPr>
            </w:pPr>
            <w:r w:rsidRPr="00C1268A">
              <w:rPr>
                <w:b w:val="0"/>
                <w:bCs w:val="0"/>
                <w:lang w:eastAsia="en-AU"/>
              </w:rPr>
              <w:t>126</w:t>
            </w:r>
          </w:p>
        </w:tc>
        <w:tc>
          <w:tcPr>
            <w:tcW w:w="1030" w:type="dxa"/>
            <w:shd w:val="clear" w:color="auto" w:fill="auto"/>
            <w:noWrap/>
            <w:vAlign w:val="center"/>
            <w:hideMark/>
          </w:tcPr>
          <w:p w14:paraId="13AE5F27"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3852520" w14:textId="77777777" w:rsidR="004F0CAF" w:rsidRPr="003A234F" w:rsidRDefault="004F0CAF" w:rsidP="00C1268A">
            <w:pPr>
              <w:pStyle w:val="Table-Left7"/>
              <w:rPr>
                <w:lang w:eastAsia="en-AU"/>
              </w:rPr>
            </w:pPr>
            <w:r w:rsidRPr="003A234F">
              <w:rPr>
                <w:lang w:eastAsia="en-AU"/>
              </w:rPr>
              <w:t>THE FUTURE HAS ALREADY BEGUN: ORIGIN, CLASSIFICATION, AND APPLICATIONS OF ALTMETRICS IN SCHOLARLY COMMUNICATION</w:t>
            </w:r>
          </w:p>
        </w:tc>
        <w:tc>
          <w:tcPr>
            <w:tcW w:w="2482" w:type="dxa"/>
            <w:shd w:val="clear" w:color="auto" w:fill="auto"/>
            <w:vAlign w:val="center"/>
            <w:hideMark/>
          </w:tcPr>
          <w:p w14:paraId="45EDFAD1" w14:textId="77777777" w:rsidR="004F0CAF" w:rsidRPr="003A234F" w:rsidRDefault="004F0CAF" w:rsidP="00C1268A">
            <w:pPr>
              <w:pStyle w:val="Table-Left7"/>
              <w:rPr>
                <w:lang w:eastAsia="en-AU"/>
              </w:rPr>
            </w:pPr>
            <w:r w:rsidRPr="003A234F">
              <w:rPr>
                <w:lang w:eastAsia="en-AU"/>
              </w:rPr>
              <w:t>HANDBOOK BIBLIOMETRICS</w:t>
            </w:r>
          </w:p>
        </w:tc>
      </w:tr>
      <w:tr w:rsidR="004F0CAF" w:rsidRPr="003A234F" w14:paraId="093DF0E0" w14:textId="77777777" w:rsidTr="00C1268A">
        <w:trPr>
          <w:trHeight w:val="20"/>
        </w:trPr>
        <w:tc>
          <w:tcPr>
            <w:tcW w:w="931" w:type="dxa"/>
            <w:shd w:val="clear" w:color="auto" w:fill="auto"/>
            <w:noWrap/>
            <w:vAlign w:val="center"/>
            <w:hideMark/>
          </w:tcPr>
          <w:p w14:paraId="26A469A8" w14:textId="77777777" w:rsidR="004F0CAF" w:rsidRPr="00C1268A" w:rsidRDefault="004F0CAF" w:rsidP="00C1268A">
            <w:pPr>
              <w:pStyle w:val="Table-Center7Boldcolumnname"/>
              <w:rPr>
                <w:b w:val="0"/>
                <w:bCs w:val="0"/>
                <w:lang w:eastAsia="en-AU"/>
              </w:rPr>
            </w:pPr>
            <w:r w:rsidRPr="00C1268A">
              <w:rPr>
                <w:b w:val="0"/>
                <w:bCs w:val="0"/>
                <w:lang w:eastAsia="en-AU"/>
              </w:rPr>
              <w:t>127</w:t>
            </w:r>
          </w:p>
        </w:tc>
        <w:tc>
          <w:tcPr>
            <w:tcW w:w="1030" w:type="dxa"/>
            <w:shd w:val="clear" w:color="auto" w:fill="auto"/>
            <w:noWrap/>
            <w:vAlign w:val="center"/>
            <w:hideMark/>
          </w:tcPr>
          <w:p w14:paraId="0C76091B"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74817B1" w14:textId="77777777" w:rsidR="004F0CAF" w:rsidRPr="003A234F" w:rsidRDefault="004F0CAF" w:rsidP="00C1268A">
            <w:pPr>
              <w:pStyle w:val="Table-Left7"/>
              <w:rPr>
                <w:lang w:eastAsia="en-AU"/>
              </w:rPr>
            </w:pPr>
            <w:r w:rsidRPr="003A234F">
              <w:rPr>
                <w:lang w:eastAsia="en-AU"/>
              </w:rPr>
              <w:t>CURRENT SITUATION AND COUNTERMEASURE ANALYSIS OF BIG DATA NETWORK PUBLIC OPINION RESEARCH IN CHINA AND ABROAD BASED ON BIBLIOMETRICS TAKING THE STUDY OF INTERNET PUBLIC OPINION IN UNIVERSITIES AS AN EXAMPLE</w:t>
            </w:r>
          </w:p>
        </w:tc>
        <w:tc>
          <w:tcPr>
            <w:tcW w:w="2482" w:type="dxa"/>
            <w:shd w:val="clear" w:color="auto" w:fill="auto"/>
            <w:vAlign w:val="center"/>
            <w:hideMark/>
          </w:tcPr>
          <w:p w14:paraId="13C1B4B3" w14:textId="77777777" w:rsidR="004F0CAF" w:rsidRPr="003A234F" w:rsidRDefault="004F0CAF" w:rsidP="00C1268A">
            <w:pPr>
              <w:pStyle w:val="Table-Left7"/>
              <w:rPr>
                <w:lang w:eastAsia="en-AU"/>
              </w:rPr>
            </w:pPr>
            <w:r w:rsidRPr="003A234F">
              <w:rPr>
                <w:lang w:eastAsia="en-AU"/>
              </w:rPr>
              <w:t>PROCEEDINGS - 2020 INTERNATIONAL CONFERENCE ON BIG DATA AND SOCIAL SCIENCES, ICBDSS 2020</w:t>
            </w:r>
          </w:p>
        </w:tc>
      </w:tr>
      <w:tr w:rsidR="004F0CAF" w:rsidRPr="003A234F" w14:paraId="1287017B" w14:textId="77777777" w:rsidTr="00C1268A">
        <w:trPr>
          <w:trHeight w:val="20"/>
        </w:trPr>
        <w:tc>
          <w:tcPr>
            <w:tcW w:w="931" w:type="dxa"/>
            <w:shd w:val="clear" w:color="auto" w:fill="auto"/>
            <w:noWrap/>
            <w:vAlign w:val="center"/>
            <w:hideMark/>
          </w:tcPr>
          <w:p w14:paraId="284E7D8B" w14:textId="77777777" w:rsidR="004F0CAF" w:rsidRPr="00C1268A" w:rsidRDefault="004F0CAF" w:rsidP="00C1268A">
            <w:pPr>
              <w:pStyle w:val="Table-Center7Boldcolumnname"/>
              <w:rPr>
                <w:b w:val="0"/>
                <w:bCs w:val="0"/>
                <w:lang w:eastAsia="en-AU"/>
              </w:rPr>
            </w:pPr>
            <w:r w:rsidRPr="00C1268A">
              <w:rPr>
                <w:b w:val="0"/>
                <w:bCs w:val="0"/>
                <w:lang w:eastAsia="en-AU"/>
              </w:rPr>
              <w:t>128</w:t>
            </w:r>
          </w:p>
        </w:tc>
        <w:tc>
          <w:tcPr>
            <w:tcW w:w="1030" w:type="dxa"/>
            <w:shd w:val="clear" w:color="auto" w:fill="auto"/>
            <w:noWrap/>
            <w:vAlign w:val="center"/>
            <w:hideMark/>
          </w:tcPr>
          <w:p w14:paraId="663311D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041395B" w14:textId="77777777" w:rsidR="004F0CAF" w:rsidRPr="003A234F" w:rsidRDefault="004F0CAF" w:rsidP="00C1268A">
            <w:pPr>
              <w:pStyle w:val="Table-Left7"/>
              <w:rPr>
                <w:lang w:eastAsia="en-AU"/>
              </w:rPr>
            </w:pPr>
            <w:r w:rsidRPr="003A234F">
              <w:rPr>
                <w:lang w:eastAsia="en-AU"/>
              </w:rPr>
              <w:t>BIBLIOMETRICS AND NETWORK ANALYSIS OF CRYPTOCURRENCY RESEARCH</w:t>
            </w:r>
          </w:p>
        </w:tc>
        <w:tc>
          <w:tcPr>
            <w:tcW w:w="2482" w:type="dxa"/>
            <w:shd w:val="clear" w:color="auto" w:fill="auto"/>
            <w:vAlign w:val="center"/>
            <w:hideMark/>
          </w:tcPr>
          <w:p w14:paraId="71422B60" w14:textId="77777777" w:rsidR="004F0CAF" w:rsidRPr="003A234F" w:rsidRDefault="004F0CAF" w:rsidP="00C1268A">
            <w:pPr>
              <w:pStyle w:val="Table-Left7"/>
              <w:rPr>
                <w:lang w:eastAsia="en-AU"/>
              </w:rPr>
            </w:pPr>
            <w:r w:rsidRPr="003A234F">
              <w:rPr>
                <w:lang w:eastAsia="en-AU"/>
              </w:rPr>
              <w:t>JOURNAL OF SYSTEMS SCIENCE AND COMPLEXITY</w:t>
            </w:r>
          </w:p>
        </w:tc>
      </w:tr>
      <w:tr w:rsidR="004F0CAF" w:rsidRPr="003A234F" w14:paraId="6AE651A3" w14:textId="77777777" w:rsidTr="00C1268A">
        <w:trPr>
          <w:trHeight w:val="20"/>
        </w:trPr>
        <w:tc>
          <w:tcPr>
            <w:tcW w:w="931" w:type="dxa"/>
            <w:shd w:val="clear" w:color="auto" w:fill="auto"/>
            <w:noWrap/>
            <w:vAlign w:val="center"/>
            <w:hideMark/>
          </w:tcPr>
          <w:p w14:paraId="60508C0C" w14:textId="77777777" w:rsidR="004F0CAF" w:rsidRPr="00C1268A" w:rsidRDefault="004F0CAF" w:rsidP="00C1268A">
            <w:pPr>
              <w:pStyle w:val="Table-Center7Boldcolumnname"/>
              <w:rPr>
                <w:b w:val="0"/>
                <w:bCs w:val="0"/>
                <w:lang w:eastAsia="en-AU"/>
              </w:rPr>
            </w:pPr>
            <w:r w:rsidRPr="00C1268A">
              <w:rPr>
                <w:b w:val="0"/>
                <w:bCs w:val="0"/>
                <w:lang w:eastAsia="en-AU"/>
              </w:rPr>
              <w:t>129</w:t>
            </w:r>
          </w:p>
        </w:tc>
        <w:tc>
          <w:tcPr>
            <w:tcW w:w="1030" w:type="dxa"/>
            <w:shd w:val="clear" w:color="auto" w:fill="auto"/>
            <w:noWrap/>
            <w:vAlign w:val="center"/>
            <w:hideMark/>
          </w:tcPr>
          <w:p w14:paraId="0D198353"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6CFCE43" w14:textId="77777777" w:rsidR="004F0CAF" w:rsidRPr="003A234F" w:rsidRDefault="004F0CAF" w:rsidP="00C1268A">
            <w:pPr>
              <w:pStyle w:val="Table-Left7"/>
              <w:rPr>
                <w:lang w:eastAsia="en-AU"/>
              </w:rPr>
            </w:pPr>
            <w:r w:rsidRPr="003A234F">
              <w:rPr>
                <w:lang w:eastAsia="en-AU"/>
              </w:rPr>
              <w:t>PUBCHAIN: A DECENTRALIZED OPEN-ACCESS PUBLICATION PLATFORM WITH PARTICIPANTS INCENTIVIZED BY BLOCKCHAIN TECHNOLOGY</w:t>
            </w:r>
          </w:p>
        </w:tc>
        <w:tc>
          <w:tcPr>
            <w:tcW w:w="2482" w:type="dxa"/>
            <w:shd w:val="clear" w:color="auto" w:fill="auto"/>
            <w:vAlign w:val="center"/>
            <w:hideMark/>
          </w:tcPr>
          <w:p w14:paraId="0D28A248" w14:textId="77777777" w:rsidR="004F0CAF" w:rsidRPr="003A234F" w:rsidRDefault="004F0CAF" w:rsidP="00C1268A">
            <w:pPr>
              <w:pStyle w:val="Table-Left7"/>
              <w:rPr>
                <w:lang w:eastAsia="en-AU"/>
              </w:rPr>
            </w:pPr>
            <w:r w:rsidRPr="003A234F">
              <w:rPr>
                <w:lang w:eastAsia="en-AU"/>
              </w:rPr>
              <w:t>2020 INTERNATIONAL SYMPOSIUM ON NETWORKS, COMPUTERS AND COMMUNICATIONS, ISNCC 2020</w:t>
            </w:r>
          </w:p>
        </w:tc>
      </w:tr>
      <w:tr w:rsidR="004F0CAF" w:rsidRPr="003A234F" w14:paraId="15B5C5E0" w14:textId="77777777" w:rsidTr="00C1268A">
        <w:trPr>
          <w:trHeight w:val="20"/>
        </w:trPr>
        <w:tc>
          <w:tcPr>
            <w:tcW w:w="931" w:type="dxa"/>
            <w:shd w:val="clear" w:color="auto" w:fill="auto"/>
            <w:noWrap/>
            <w:vAlign w:val="center"/>
            <w:hideMark/>
          </w:tcPr>
          <w:p w14:paraId="20D6BDDF" w14:textId="77777777" w:rsidR="004F0CAF" w:rsidRPr="00C1268A" w:rsidRDefault="004F0CAF" w:rsidP="00C1268A">
            <w:pPr>
              <w:pStyle w:val="Table-Center7Boldcolumnname"/>
              <w:rPr>
                <w:b w:val="0"/>
                <w:bCs w:val="0"/>
                <w:lang w:eastAsia="en-AU"/>
              </w:rPr>
            </w:pPr>
            <w:r w:rsidRPr="00C1268A">
              <w:rPr>
                <w:b w:val="0"/>
                <w:bCs w:val="0"/>
                <w:lang w:eastAsia="en-AU"/>
              </w:rPr>
              <w:t>130</w:t>
            </w:r>
          </w:p>
        </w:tc>
        <w:tc>
          <w:tcPr>
            <w:tcW w:w="1030" w:type="dxa"/>
            <w:shd w:val="clear" w:color="auto" w:fill="auto"/>
            <w:noWrap/>
            <w:vAlign w:val="center"/>
            <w:hideMark/>
          </w:tcPr>
          <w:p w14:paraId="693EDDF7"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BD63149" w14:textId="77777777" w:rsidR="004F0CAF" w:rsidRPr="003A234F" w:rsidRDefault="004F0CAF" w:rsidP="00C1268A">
            <w:pPr>
              <w:pStyle w:val="Table-Left7"/>
              <w:rPr>
                <w:lang w:eastAsia="en-AU"/>
              </w:rPr>
            </w:pPr>
            <w:r w:rsidRPr="003A234F">
              <w:rPr>
                <w:lang w:eastAsia="en-AU"/>
              </w:rPr>
              <w:t>ALTMETRICS ATTENTION SCORES FOR RANDOMIZED CONTROLLED TRIALS IN TOTAL JOINT ARTHROPLASTY ARE REFLECTIVE OF HIGH SCIENTIFIC QUALITY: AN ALTMETRICS-BASED METHODOLOGICAL QUALITY AND BIAS ANALYSIS</w:t>
            </w:r>
          </w:p>
        </w:tc>
        <w:tc>
          <w:tcPr>
            <w:tcW w:w="2482" w:type="dxa"/>
            <w:shd w:val="clear" w:color="auto" w:fill="auto"/>
            <w:vAlign w:val="center"/>
            <w:hideMark/>
          </w:tcPr>
          <w:p w14:paraId="532D8E37" w14:textId="77777777" w:rsidR="004F0CAF" w:rsidRPr="003A234F" w:rsidRDefault="004F0CAF" w:rsidP="00C1268A">
            <w:pPr>
              <w:pStyle w:val="Table-Left7"/>
              <w:rPr>
                <w:lang w:eastAsia="en-AU"/>
              </w:rPr>
            </w:pPr>
            <w:r w:rsidRPr="003A234F">
              <w:rPr>
                <w:lang w:eastAsia="en-AU"/>
              </w:rPr>
              <w:t>JOURNAL OF THE AMERICAN ACADEMY OF ORTHOPAEDIC SURGEONS GLOBAL RESEARCH AND REVIEWS</w:t>
            </w:r>
          </w:p>
        </w:tc>
      </w:tr>
      <w:tr w:rsidR="004F0CAF" w:rsidRPr="003A234F" w14:paraId="7DB6D150" w14:textId="77777777" w:rsidTr="00C1268A">
        <w:trPr>
          <w:trHeight w:val="20"/>
        </w:trPr>
        <w:tc>
          <w:tcPr>
            <w:tcW w:w="931" w:type="dxa"/>
            <w:shd w:val="clear" w:color="auto" w:fill="auto"/>
            <w:noWrap/>
            <w:vAlign w:val="center"/>
            <w:hideMark/>
          </w:tcPr>
          <w:p w14:paraId="7974D972" w14:textId="77777777" w:rsidR="004F0CAF" w:rsidRPr="00C1268A" w:rsidRDefault="004F0CAF" w:rsidP="00C1268A">
            <w:pPr>
              <w:pStyle w:val="Table-Center7Boldcolumnname"/>
              <w:rPr>
                <w:b w:val="0"/>
                <w:bCs w:val="0"/>
                <w:lang w:eastAsia="en-AU"/>
              </w:rPr>
            </w:pPr>
            <w:r w:rsidRPr="00C1268A">
              <w:rPr>
                <w:b w:val="0"/>
                <w:bCs w:val="0"/>
                <w:lang w:eastAsia="en-AU"/>
              </w:rPr>
              <w:t>131</w:t>
            </w:r>
          </w:p>
        </w:tc>
        <w:tc>
          <w:tcPr>
            <w:tcW w:w="1030" w:type="dxa"/>
            <w:shd w:val="clear" w:color="auto" w:fill="auto"/>
            <w:noWrap/>
            <w:vAlign w:val="center"/>
            <w:hideMark/>
          </w:tcPr>
          <w:p w14:paraId="12C6D7AA"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714C41F0" w14:textId="77777777" w:rsidR="004F0CAF" w:rsidRPr="003A234F" w:rsidRDefault="004F0CAF" w:rsidP="00C1268A">
            <w:pPr>
              <w:pStyle w:val="Table-Left7"/>
              <w:rPr>
                <w:lang w:eastAsia="en-AU"/>
              </w:rPr>
            </w:pPr>
            <w:r w:rsidRPr="003A234F">
              <w:rPr>
                <w:lang w:eastAsia="en-AU"/>
              </w:rPr>
              <w:t>ANALYZING THE IMPACT OF REPUTATIONAL BIAS ON GLOBAL UNIVERSITY RANKINGS BASED ON OBJECTIVE RESEARCH PERFORMANCE DATA: THE CASE OF THE SHANGHAI RANKING (ARWU)</w:t>
            </w:r>
          </w:p>
        </w:tc>
        <w:tc>
          <w:tcPr>
            <w:tcW w:w="2482" w:type="dxa"/>
            <w:shd w:val="clear" w:color="auto" w:fill="auto"/>
            <w:vAlign w:val="center"/>
            <w:hideMark/>
          </w:tcPr>
          <w:p w14:paraId="158A8256"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FBD0701" w14:textId="77777777" w:rsidTr="00C1268A">
        <w:trPr>
          <w:trHeight w:val="20"/>
        </w:trPr>
        <w:tc>
          <w:tcPr>
            <w:tcW w:w="931" w:type="dxa"/>
            <w:shd w:val="clear" w:color="auto" w:fill="auto"/>
            <w:noWrap/>
            <w:vAlign w:val="center"/>
            <w:hideMark/>
          </w:tcPr>
          <w:p w14:paraId="6988F37B" w14:textId="77777777" w:rsidR="004F0CAF" w:rsidRPr="00C1268A" w:rsidRDefault="004F0CAF" w:rsidP="00C1268A">
            <w:pPr>
              <w:pStyle w:val="Table-Center7Boldcolumnname"/>
              <w:rPr>
                <w:b w:val="0"/>
                <w:bCs w:val="0"/>
                <w:lang w:eastAsia="en-AU"/>
              </w:rPr>
            </w:pPr>
            <w:r w:rsidRPr="00C1268A">
              <w:rPr>
                <w:b w:val="0"/>
                <w:bCs w:val="0"/>
                <w:lang w:eastAsia="en-AU"/>
              </w:rPr>
              <w:t>132</w:t>
            </w:r>
          </w:p>
        </w:tc>
        <w:tc>
          <w:tcPr>
            <w:tcW w:w="1030" w:type="dxa"/>
            <w:shd w:val="clear" w:color="auto" w:fill="auto"/>
            <w:noWrap/>
            <w:vAlign w:val="center"/>
            <w:hideMark/>
          </w:tcPr>
          <w:p w14:paraId="45F1949E"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FDF508E" w14:textId="77777777" w:rsidR="004F0CAF" w:rsidRPr="003A234F" w:rsidRDefault="004F0CAF" w:rsidP="00C1268A">
            <w:pPr>
              <w:pStyle w:val="Table-Left7"/>
              <w:rPr>
                <w:lang w:eastAsia="en-AU"/>
              </w:rPr>
            </w:pPr>
            <w:r w:rsidRPr="003A234F">
              <w:rPr>
                <w:lang w:eastAsia="en-AU"/>
              </w:rPr>
              <w:t>STUDYING THE INFLUENCE OF SCIENTIFIC ARTICLES ON SOCIAL TEXTS USING WORD SIMILARITY ANALYSIS AND ALTMETRICS IN THE FIELD OF CLIMATE CHANGE</w:t>
            </w:r>
          </w:p>
        </w:tc>
        <w:tc>
          <w:tcPr>
            <w:tcW w:w="2482" w:type="dxa"/>
            <w:shd w:val="clear" w:color="auto" w:fill="auto"/>
            <w:vAlign w:val="center"/>
            <w:hideMark/>
          </w:tcPr>
          <w:p w14:paraId="15224BA7" w14:textId="77777777" w:rsidR="004F0CAF" w:rsidRPr="003A234F" w:rsidRDefault="004F0CAF" w:rsidP="00C1268A">
            <w:pPr>
              <w:pStyle w:val="Table-Left7"/>
              <w:rPr>
                <w:lang w:eastAsia="en-AU"/>
              </w:rPr>
            </w:pPr>
            <w:r w:rsidRPr="003A234F">
              <w:rPr>
                <w:lang w:eastAsia="en-AU"/>
              </w:rPr>
              <w:t>IRANIAN JOURNAL OF INFORMATION PROCESSING AND MANAGEMENT</w:t>
            </w:r>
          </w:p>
        </w:tc>
      </w:tr>
      <w:tr w:rsidR="004F0CAF" w:rsidRPr="003A234F" w14:paraId="30DEF5BC" w14:textId="77777777" w:rsidTr="00C1268A">
        <w:trPr>
          <w:trHeight w:val="20"/>
        </w:trPr>
        <w:tc>
          <w:tcPr>
            <w:tcW w:w="931" w:type="dxa"/>
            <w:shd w:val="clear" w:color="auto" w:fill="auto"/>
            <w:noWrap/>
            <w:vAlign w:val="center"/>
            <w:hideMark/>
          </w:tcPr>
          <w:p w14:paraId="71C29A2F" w14:textId="77777777" w:rsidR="004F0CAF" w:rsidRPr="00C1268A" w:rsidRDefault="004F0CAF" w:rsidP="00C1268A">
            <w:pPr>
              <w:pStyle w:val="Table-Center7Boldcolumnname"/>
              <w:rPr>
                <w:b w:val="0"/>
                <w:bCs w:val="0"/>
                <w:lang w:eastAsia="en-AU"/>
              </w:rPr>
            </w:pPr>
            <w:r w:rsidRPr="00C1268A">
              <w:rPr>
                <w:b w:val="0"/>
                <w:bCs w:val="0"/>
                <w:lang w:eastAsia="en-AU"/>
              </w:rPr>
              <w:t>133</w:t>
            </w:r>
          </w:p>
        </w:tc>
        <w:tc>
          <w:tcPr>
            <w:tcW w:w="1030" w:type="dxa"/>
            <w:shd w:val="clear" w:color="auto" w:fill="auto"/>
            <w:noWrap/>
            <w:vAlign w:val="center"/>
            <w:hideMark/>
          </w:tcPr>
          <w:p w14:paraId="51A201B2"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F27F6FC" w14:textId="77777777" w:rsidR="004F0CAF" w:rsidRPr="003A234F" w:rsidRDefault="004F0CAF" w:rsidP="00C1268A">
            <w:pPr>
              <w:pStyle w:val="Table-Left7"/>
              <w:rPr>
                <w:lang w:eastAsia="en-AU"/>
              </w:rPr>
            </w:pPr>
            <w:r w:rsidRPr="003A234F">
              <w:rPr>
                <w:lang w:eastAsia="en-AU"/>
              </w:rPr>
              <w:t>RESEARCH OUTPUT ON LUCID DREAMING RESEARCH FROM 1966 TO 2019: BIBLIOMETRIC AND NETWORK ANALYSES ON LUCID DREAMING</w:t>
            </w:r>
          </w:p>
        </w:tc>
        <w:tc>
          <w:tcPr>
            <w:tcW w:w="2482" w:type="dxa"/>
            <w:shd w:val="clear" w:color="auto" w:fill="auto"/>
            <w:vAlign w:val="center"/>
            <w:hideMark/>
          </w:tcPr>
          <w:p w14:paraId="4B3AFBE9" w14:textId="77777777" w:rsidR="004F0CAF" w:rsidRPr="003A234F" w:rsidRDefault="004F0CAF" w:rsidP="00C1268A">
            <w:pPr>
              <w:pStyle w:val="Table-Left7"/>
              <w:rPr>
                <w:lang w:eastAsia="en-AU"/>
              </w:rPr>
            </w:pPr>
            <w:r w:rsidRPr="003A234F">
              <w:rPr>
                <w:lang w:eastAsia="en-AU"/>
              </w:rPr>
              <w:t>INTERNATIONAL JOURNAL OF DREAM RESEARCH</w:t>
            </w:r>
          </w:p>
        </w:tc>
      </w:tr>
      <w:tr w:rsidR="004F0CAF" w:rsidRPr="003A234F" w14:paraId="3B1CAFE3" w14:textId="77777777" w:rsidTr="00C1268A">
        <w:trPr>
          <w:trHeight w:val="20"/>
        </w:trPr>
        <w:tc>
          <w:tcPr>
            <w:tcW w:w="931" w:type="dxa"/>
            <w:shd w:val="clear" w:color="auto" w:fill="auto"/>
            <w:noWrap/>
            <w:vAlign w:val="center"/>
            <w:hideMark/>
          </w:tcPr>
          <w:p w14:paraId="7485E9D6" w14:textId="77777777" w:rsidR="004F0CAF" w:rsidRPr="00C1268A" w:rsidRDefault="004F0CAF" w:rsidP="00C1268A">
            <w:pPr>
              <w:pStyle w:val="Table-Center7Boldcolumnname"/>
              <w:rPr>
                <w:b w:val="0"/>
                <w:bCs w:val="0"/>
                <w:lang w:eastAsia="en-AU"/>
              </w:rPr>
            </w:pPr>
            <w:r w:rsidRPr="00C1268A">
              <w:rPr>
                <w:b w:val="0"/>
                <w:bCs w:val="0"/>
                <w:lang w:eastAsia="en-AU"/>
              </w:rPr>
              <w:t>134</w:t>
            </w:r>
          </w:p>
        </w:tc>
        <w:tc>
          <w:tcPr>
            <w:tcW w:w="1030" w:type="dxa"/>
            <w:shd w:val="clear" w:color="auto" w:fill="auto"/>
            <w:noWrap/>
            <w:vAlign w:val="center"/>
            <w:hideMark/>
          </w:tcPr>
          <w:p w14:paraId="5068ADF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AE6432E" w14:textId="77777777" w:rsidR="004F0CAF" w:rsidRPr="003A234F" w:rsidRDefault="004F0CAF" w:rsidP="00C1268A">
            <w:pPr>
              <w:pStyle w:val="Table-Left7"/>
              <w:rPr>
                <w:lang w:eastAsia="en-AU"/>
              </w:rPr>
            </w:pPr>
            <w:r w:rsidRPr="003A234F">
              <w:rPr>
                <w:lang w:eastAsia="en-AU"/>
              </w:rPr>
              <w:t>SMARTFUND: PREDICTING RESEARCH OUTCOMES WITH MACHINE LEARNING AND NATURAL LANGUAGE PROCESSING</w:t>
            </w:r>
          </w:p>
        </w:tc>
        <w:tc>
          <w:tcPr>
            <w:tcW w:w="2482" w:type="dxa"/>
            <w:shd w:val="clear" w:color="auto" w:fill="auto"/>
            <w:vAlign w:val="center"/>
            <w:hideMark/>
          </w:tcPr>
          <w:p w14:paraId="4EAC17DF" w14:textId="77777777" w:rsidR="004F0CAF" w:rsidRPr="003A234F" w:rsidRDefault="004F0CAF" w:rsidP="00C1268A">
            <w:pPr>
              <w:pStyle w:val="Table-Left7"/>
              <w:rPr>
                <w:lang w:eastAsia="en-AU"/>
              </w:rPr>
            </w:pPr>
            <w:r w:rsidRPr="003A234F">
              <w:rPr>
                <w:lang w:eastAsia="en-AU"/>
              </w:rPr>
              <w:t>PROCEEDINGS - 2020 IEEE INTERNATIONAL CONFERENCE ON BIG DATA, BIG DATA 2020</w:t>
            </w:r>
          </w:p>
        </w:tc>
      </w:tr>
      <w:tr w:rsidR="004F0CAF" w:rsidRPr="003A234F" w14:paraId="21E7F7CE" w14:textId="77777777" w:rsidTr="00C1268A">
        <w:trPr>
          <w:trHeight w:val="20"/>
        </w:trPr>
        <w:tc>
          <w:tcPr>
            <w:tcW w:w="931" w:type="dxa"/>
            <w:shd w:val="clear" w:color="auto" w:fill="auto"/>
            <w:noWrap/>
            <w:vAlign w:val="center"/>
            <w:hideMark/>
          </w:tcPr>
          <w:p w14:paraId="56946431" w14:textId="77777777" w:rsidR="004F0CAF" w:rsidRPr="00C1268A" w:rsidRDefault="004F0CAF" w:rsidP="00C1268A">
            <w:pPr>
              <w:pStyle w:val="Table-Center7Boldcolumnname"/>
              <w:rPr>
                <w:b w:val="0"/>
                <w:bCs w:val="0"/>
                <w:lang w:eastAsia="en-AU"/>
              </w:rPr>
            </w:pPr>
            <w:r w:rsidRPr="00C1268A">
              <w:rPr>
                <w:b w:val="0"/>
                <w:bCs w:val="0"/>
                <w:lang w:eastAsia="en-AU"/>
              </w:rPr>
              <w:t>135</w:t>
            </w:r>
          </w:p>
        </w:tc>
        <w:tc>
          <w:tcPr>
            <w:tcW w:w="1030" w:type="dxa"/>
            <w:shd w:val="clear" w:color="auto" w:fill="auto"/>
            <w:noWrap/>
            <w:vAlign w:val="center"/>
            <w:hideMark/>
          </w:tcPr>
          <w:p w14:paraId="15D485A5"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517B641" w14:textId="77777777" w:rsidR="004F0CAF" w:rsidRPr="003A234F" w:rsidRDefault="004F0CAF" w:rsidP="00C1268A">
            <w:pPr>
              <w:pStyle w:val="Table-Left7"/>
              <w:rPr>
                <w:lang w:eastAsia="en-AU"/>
              </w:rPr>
            </w:pPr>
            <w:r w:rsidRPr="003A234F">
              <w:rPr>
                <w:lang w:eastAsia="en-AU"/>
              </w:rPr>
              <w:t>BIBLIOMETRICS-BASED DECISION TREE (BBDT) FOR DECIDING WHETHER TWO UNIVERSITIES IN THE LEIDEN RANKING DIFFER SUBSTANTIALLY IN THEIR PERFORMANCE</w:t>
            </w:r>
          </w:p>
        </w:tc>
        <w:tc>
          <w:tcPr>
            <w:tcW w:w="2482" w:type="dxa"/>
            <w:shd w:val="clear" w:color="auto" w:fill="auto"/>
            <w:vAlign w:val="center"/>
            <w:hideMark/>
          </w:tcPr>
          <w:p w14:paraId="49B78EA4" w14:textId="77777777" w:rsidR="004F0CAF" w:rsidRPr="003A234F" w:rsidRDefault="004F0CAF" w:rsidP="00C1268A">
            <w:pPr>
              <w:pStyle w:val="Table-Left7"/>
              <w:rPr>
                <w:lang w:eastAsia="en-AU"/>
              </w:rPr>
            </w:pPr>
            <w:r w:rsidRPr="003A234F">
              <w:rPr>
                <w:lang w:eastAsia="en-AU"/>
              </w:rPr>
              <w:t>SCIENTOMETRICS</w:t>
            </w:r>
          </w:p>
        </w:tc>
      </w:tr>
      <w:tr w:rsidR="004F0CAF" w:rsidRPr="003A234F" w14:paraId="4B793091" w14:textId="77777777" w:rsidTr="00C1268A">
        <w:trPr>
          <w:trHeight w:val="20"/>
        </w:trPr>
        <w:tc>
          <w:tcPr>
            <w:tcW w:w="931" w:type="dxa"/>
            <w:shd w:val="clear" w:color="auto" w:fill="auto"/>
            <w:noWrap/>
            <w:vAlign w:val="center"/>
            <w:hideMark/>
          </w:tcPr>
          <w:p w14:paraId="5B1A6596" w14:textId="77777777" w:rsidR="004F0CAF" w:rsidRPr="00C1268A" w:rsidRDefault="004F0CAF" w:rsidP="00C1268A">
            <w:pPr>
              <w:pStyle w:val="Table-Center7Boldcolumnname"/>
              <w:rPr>
                <w:b w:val="0"/>
                <w:bCs w:val="0"/>
                <w:lang w:eastAsia="en-AU"/>
              </w:rPr>
            </w:pPr>
            <w:r w:rsidRPr="00C1268A">
              <w:rPr>
                <w:b w:val="0"/>
                <w:bCs w:val="0"/>
                <w:lang w:eastAsia="en-AU"/>
              </w:rPr>
              <w:t>136</w:t>
            </w:r>
          </w:p>
        </w:tc>
        <w:tc>
          <w:tcPr>
            <w:tcW w:w="1030" w:type="dxa"/>
            <w:shd w:val="clear" w:color="auto" w:fill="auto"/>
            <w:noWrap/>
            <w:vAlign w:val="center"/>
            <w:hideMark/>
          </w:tcPr>
          <w:p w14:paraId="1EB81DD6"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85D5544" w14:textId="77777777" w:rsidR="004F0CAF" w:rsidRPr="003A234F" w:rsidRDefault="004F0CAF" w:rsidP="00C1268A">
            <w:pPr>
              <w:pStyle w:val="Table-Left7"/>
              <w:rPr>
                <w:lang w:eastAsia="en-AU"/>
              </w:rPr>
            </w:pPr>
            <w:r w:rsidRPr="003A234F">
              <w:rPr>
                <w:lang w:eastAsia="en-AU"/>
              </w:rPr>
              <w:t>THEME MAPPING AND BIBLIOMETRICS ANALYSIS OF ONE DECADE OF BIG DATA RESEARCH IN THE SCOPUS DATABASE</w:t>
            </w:r>
          </w:p>
        </w:tc>
        <w:tc>
          <w:tcPr>
            <w:tcW w:w="2482" w:type="dxa"/>
            <w:shd w:val="clear" w:color="auto" w:fill="auto"/>
            <w:vAlign w:val="center"/>
            <w:hideMark/>
          </w:tcPr>
          <w:p w14:paraId="4F9CBFDC" w14:textId="77777777" w:rsidR="004F0CAF" w:rsidRPr="003A234F" w:rsidRDefault="004F0CAF" w:rsidP="00C1268A">
            <w:pPr>
              <w:pStyle w:val="Table-Left7"/>
              <w:rPr>
                <w:lang w:eastAsia="en-AU"/>
              </w:rPr>
            </w:pPr>
            <w:r w:rsidRPr="003A234F">
              <w:rPr>
                <w:lang w:eastAsia="en-AU"/>
              </w:rPr>
              <w:t>INFORMATION (SWITZERLAND)</w:t>
            </w:r>
          </w:p>
        </w:tc>
      </w:tr>
      <w:tr w:rsidR="004F0CAF" w:rsidRPr="003A234F" w14:paraId="4BEED711" w14:textId="77777777" w:rsidTr="00C1268A">
        <w:trPr>
          <w:trHeight w:val="20"/>
        </w:trPr>
        <w:tc>
          <w:tcPr>
            <w:tcW w:w="931" w:type="dxa"/>
            <w:shd w:val="clear" w:color="auto" w:fill="auto"/>
            <w:noWrap/>
            <w:vAlign w:val="center"/>
            <w:hideMark/>
          </w:tcPr>
          <w:p w14:paraId="0348F5C2" w14:textId="77777777" w:rsidR="004F0CAF" w:rsidRPr="00C1268A" w:rsidRDefault="004F0CAF" w:rsidP="00C1268A">
            <w:pPr>
              <w:pStyle w:val="Table-Center7Boldcolumnname"/>
              <w:rPr>
                <w:b w:val="0"/>
                <w:bCs w:val="0"/>
                <w:lang w:eastAsia="en-AU"/>
              </w:rPr>
            </w:pPr>
            <w:r w:rsidRPr="00C1268A">
              <w:rPr>
                <w:b w:val="0"/>
                <w:bCs w:val="0"/>
                <w:lang w:eastAsia="en-AU"/>
              </w:rPr>
              <w:t>137</w:t>
            </w:r>
          </w:p>
        </w:tc>
        <w:tc>
          <w:tcPr>
            <w:tcW w:w="1030" w:type="dxa"/>
            <w:shd w:val="clear" w:color="auto" w:fill="auto"/>
            <w:noWrap/>
            <w:vAlign w:val="center"/>
            <w:hideMark/>
          </w:tcPr>
          <w:p w14:paraId="2108C71B"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68CB100E" w14:textId="77777777" w:rsidR="004F0CAF" w:rsidRPr="003A234F" w:rsidRDefault="004F0CAF" w:rsidP="00C1268A">
            <w:pPr>
              <w:pStyle w:val="Table-Left7"/>
              <w:rPr>
                <w:lang w:eastAsia="en-AU"/>
              </w:rPr>
            </w:pPr>
            <w:r w:rsidRPr="003A234F">
              <w:rPr>
                <w:lang w:eastAsia="en-AU"/>
              </w:rPr>
              <w:t>PAPER CITATION COUNT PREDICTION BASED ON RECURRENT NEURAL NETWORK WITH GATED RECURRENT UNIT</w:t>
            </w:r>
          </w:p>
        </w:tc>
        <w:tc>
          <w:tcPr>
            <w:tcW w:w="2482" w:type="dxa"/>
            <w:shd w:val="clear" w:color="auto" w:fill="auto"/>
            <w:vAlign w:val="center"/>
            <w:hideMark/>
          </w:tcPr>
          <w:p w14:paraId="5133D13C" w14:textId="77777777" w:rsidR="004F0CAF" w:rsidRPr="003A234F" w:rsidRDefault="004F0CAF" w:rsidP="00C1268A">
            <w:pPr>
              <w:pStyle w:val="Table-Left7"/>
              <w:rPr>
                <w:lang w:eastAsia="en-AU"/>
              </w:rPr>
            </w:pPr>
            <w:r w:rsidRPr="003A234F">
              <w:rPr>
                <w:lang w:eastAsia="en-AU"/>
              </w:rPr>
              <w:t>ICEIEC 2020 - PROCEEDINGS OF 2020 IEEE 10TH INTERNATIONAL CONFERENCE ON ELECTRONICS INFORMATION AND EMERGENCY COMMUNICATION</w:t>
            </w:r>
          </w:p>
        </w:tc>
      </w:tr>
      <w:tr w:rsidR="004F0CAF" w:rsidRPr="003A234F" w14:paraId="1DDDFEE5" w14:textId="77777777" w:rsidTr="00C1268A">
        <w:trPr>
          <w:trHeight w:val="20"/>
        </w:trPr>
        <w:tc>
          <w:tcPr>
            <w:tcW w:w="931" w:type="dxa"/>
            <w:shd w:val="clear" w:color="auto" w:fill="auto"/>
            <w:noWrap/>
            <w:vAlign w:val="center"/>
            <w:hideMark/>
          </w:tcPr>
          <w:p w14:paraId="24BD9313" w14:textId="77777777" w:rsidR="004F0CAF" w:rsidRPr="00C1268A" w:rsidRDefault="004F0CAF" w:rsidP="00C1268A">
            <w:pPr>
              <w:pStyle w:val="Table-Center7Boldcolumnname"/>
              <w:rPr>
                <w:b w:val="0"/>
                <w:bCs w:val="0"/>
                <w:lang w:eastAsia="en-AU"/>
              </w:rPr>
            </w:pPr>
            <w:r w:rsidRPr="00C1268A">
              <w:rPr>
                <w:b w:val="0"/>
                <w:bCs w:val="0"/>
                <w:lang w:eastAsia="en-AU"/>
              </w:rPr>
              <w:t>138</w:t>
            </w:r>
          </w:p>
        </w:tc>
        <w:tc>
          <w:tcPr>
            <w:tcW w:w="1030" w:type="dxa"/>
            <w:shd w:val="clear" w:color="auto" w:fill="auto"/>
            <w:noWrap/>
            <w:vAlign w:val="center"/>
            <w:hideMark/>
          </w:tcPr>
          <w:p w14:paraId="17C008F6"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D247CAA" w14:textId="77777777" w:rsidR="004F0CAF" w:rsidRPr="003A234F" w:rsidRDefault="004F0CAF" w:rsidP="00C1268A">
            <w:pPr>
              <w:pStyle w:val="Table-Left7"/>
              <w:rPr>
                <w:lang w:eastAsia="en-AU"/>
              </w:rPr>
            </w:pPr>
            <w:r w:rsidRPr="003A234F">
              <w:rPr>
                <w:lang w:eastAsia="en-AU"/>
              </w:rPr>
              <w:t>THE IMPACT OF KNOWLEDGE TRANSFER PERFORMANCE ON THE ARTIFICIAL INTELLIGENCE INDUSTRY INNOVATION NETWORK: AN EMPIRICAL STUDY OF CHINESE FIRMS</w:t>
            </w:r>
          </w:p>
        </w:tc>
        <w:tc>
          <w:tcPr>
            <w:tcW w:w="2482" w:type="dxa"/>
            <w:shd w:val="clear" w:color="auto" w:fill="auto"/>
            <w:vAlign w:val="center"/>
            <w:hideMark/>
          </w:tcPr>
          <w:p w14:paraId="3BCF618C" w14:textId="77777777" w:rsidR="004F0CAF" w:rsidRPr="003A234F" w:rsidRDefault="004F0CAF" w:rsidP="00C1268A">
            <w:pPr>
              <w:pStyle w:val="Table-Left7"/>
              <w:rPr>
                <w:lang w:eastAsia="en-AU"/>
              </w:rPr>
            </w:pPr>
            <w:r w:rsidRPr="003A234F">
              <w:rPr>
                <w:lang w:eastAsia="en-AU"/>
              </w:rPr>
              <w:t>PLOS ONE</w:t>
            </w:r>
          </w:p>
        </w:tc>
      </w:tr>
      <w:tr w:rsidR="004F0CAF" w:rsidRPr="003A234F" w14:paraId="17583235" w14:textId="77777777" w:rsidTr="00C1268A">
        <w:trPr>
          <w:trHeight w:val="20"/>
        </w:trPr>
        <w:tc>
          <w:tcPr>
            <w:tcW w:w="931" w:type="dxa"/>
            <w:shd w:val="clear" w:color="auto" w:fill="auto"/>
            <w:noWrap/>
            <w:vAlign w:val="center"/>
            <w:hideMark/>
          </w:tcPr>
          <w:p w14:paraId="68885228" w14:textId="77777777" w:rsidR="004F0CAF" w:rsidRPr="00C1268A" w:rsidRDefault="004F0CAF" w:rsidP="00C1268A">
            <w:pPr>
              <w:pStyle w:val="Table-Center7Boldcolumnname"/>
              <w:rPr>
                <w:b w:val="0"/>
                <w:bCs w:val="0"/>
                <w:lang w:eastAsia="en-AU"/>
              </w:rPr>
            </w:pPr>
            <w:r w:rsidRPr="00C1268A">
              <w:rPr>
                <w:b w:val="0"/>
                <w:bCs w:val="0"/>
                <w:lang w:eastAsia="en-AU"/>
              </w:rPr>
              <w:t>139</w:t>
            </w:r>
          </w:p>
        </w:tc>
        <w:tc>
          <w:tcPr>
            <w:tcW w:w="1030" w:type="dxa"/>
            <w:shd w:val="clear" w:color="auto" w:fill="auto"/>
            <w:noWrap/>
            <w:vAlign w:val="center"/>
            <w:hideMark/>
          </w:tcPr>
          <w:p w14:paraId="50C4C6DC"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80DC934" w14:textId="77777777" w:rsidR="004F0CAF" w:rsidRPr="003A234F" w:rsidRDefault="004F0CAF" w:rsidP="00C1268A">
            <w:pPr>
              <w:pStyle w:val="Table-Left7"/>
              <w:rPr>
                <w:lang w:eastAsia="en-AU"/>
              </w:rPr>
            </w:pPr>
            <w:r w:rsidRPr="003A234F">
              <w:rPr>
                <w:lang w:eastAsia="en-AU"/>
              </w:rPr>
              <w:t>PREDICTION OF FUTURE CITATION COUNT WITH MACHINE LEARNING AND NEURAL NETWORK</w:t>
            </w:r>
          </w:p>
        </w:tc>
        <w:tc>
          <w:tcPr>
            <w:tcW w:w="2482" w:type="dxa"/>
            <w:shd w:val="clear" w:color="auto" w:fill="auto"/>
            <w:vAlign w:val="center"/>
            <w:hideMark/>
          </w:tcPr>
          <w:p w14:paraId="33EC9D38" w14:textId="77777777" w:rsidR="004F0CAF" w:rsidRPr="003A234F" w:rsidRDefault="004F0CAF" w:rsidP="00C1268A">
            <w:pPr>
              <w:pStyle w:val="Table-Left7"/>
              <w:rPr>
                <w:lang w:eastAsia="en-AU"/>
              </w:rPr>
            </w:pPr>
            <w:r w:rsidRPr="003A234F">
              <w:rPr>
                <w:lang w:eastAsia="en-AU"/>
              </w:rPr>
              <w:t>PROCEEDINGS OF 2020 ASIA-PACIFIC CONFERENCE ON IMAGE PROCESSING, ELECTRONICS AND COMPUTERS, IPEC 2020</w:t>
            </w:r>
          </w:p>
        </w:tc>
      </w:tr>
      <w:tr w:rsidR="004F0CAF" w:rsidRPr="003A234F" w14:paraId="6F7531B6" w14:textId="77777777" w:rsidTr="00C1268A">
        <w:trPr>
          <w:trHeight w:val="20"/>
        </w:trPr>
        <w:tc>
          <w:tcPr>
            <w:tcW w:w="931" w:type="dxa"/>
            <w:shd w:val="clear" w:color="auto" w:fill="auto"/>
            <w:noWrap/>
            <w:vAlign w:val="center"/>
            <w:hideMark/>
          </w:tcPr>
          <w:p w14:paraId="2D8ACBF5" w14:textId="77777777" w:rsidR="004F0CAF" w:rsidRPr="00C1268A" w:rsidRDefault="004F0CAF" w:rsidP="00C1268A">
            <w:pPr>
              <w:pStyle w:val="Table-Center7Boldcolumnname"/>
              <w:rPr>
                <w:b w:val="0"/>
                <w:bCs w:val="0"/>
                <w:lang w:eastAsia="en-AU"/>
              </w:rPr>
            </w:pPr>
            <w:r w:rsidRPr="00C1268A">
              <w:rPr>
                <w:b w:val="0"/>
                <w:bCs w:val="0"/>
                <w:lang w:eastAsia="en-AU"/>
              </w:rPr>
              <w:t>140</w:t>
            </w:r>
          </w:p>
        </w:tc>
        <w:tc>
          <w:tcPr>
            <w:tcW w:w="1030" w:type="dxa"/>
            <w:shd w:val="clear" w:color="auto" w:fill="auto"/>
            <w:noWrap/>
            <w:vAlign w:val="center"/>
            <w:hideMark/>
          </w:tcPr>
          <w:p w14:paraId="40BF526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06C89EBF" w14:textId="77777777" w:rsidR="004F0CAF" w:rsidRPr="003A234F" w:rsidRDefault="004F0CAF" w:rsidP="00C1268A">
            <w:pPr>
              <w:pStyle w:val="Table-Left7"/>
              <w:rPr>
                <w:lang w:eastAsia="en-AU"/>
              </w:rPr>
            </w:pPr>
            <w:r w:rsidRPr="003A234F">
              <w:rPr>
                <w:lang w:eastAsia="en-AU"/>
              </w:rPr>
              <w:t>MACHINE LEARNING IN ANALYSING INVASIVELY RECORDED NEURONAL SIGNALS: AVAILABLE OPEN ACCESS DATA SOURCES</w:t>
            </w:r>
          </w:p>
        </w:tc>
        <w:tc>
          <w:tcPr>
            <w:tcW w:w="2482" w:type="dxa"/>
            <w:shd w:val="clear" w:color="auto" w:fill="auto"/>
            <w:vAlign w:val="center"/>
            <w:hideMark/>
          </w:tcPr>
          <w:p w14:paraId="597EC5C0"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29BB7A7D" w14:textId="77777777" w:rsidTr="00C1268A">
        <w:trPr>
          <w:trHeight w:val="20"/>
        </w:trPr>
        <w:tc>
          <w:tcPr>
            <w:tcW w:w="931" w:type="dxa"/>
            <w:shd w:val="clear" w:color="auto" w:fill="auto"/>
            <w:noWrap/>
            <w:vAlign w:val="center"/>
            <w:hideMark/>
          </w:tcPr>
          <w:p w14:paraId="7E010095" w14:textId="77777777" w:rsidR="004F0CAF" w:rsidRPr="00C1268A" w:rsidRDefault="004F0CAF" w:rsidP="00C1268A">
            <w:pPr>
              <w:pStyle w:val="Table-Center7Boldcolumnname"/>
              <w:rPr>
                <w:b w:val="0"/>
                <w:bCs w:val="0"/>
                <w:lang w:eastAsia="en-AU"/>
              </w:rPr>
            </w:pPr>
            <w:r w:rsidRPr="00C1268A">
              <w:rPr>
                <w:b w:val="0"/>
                <w:bCs w:val="0"/>
                <w:lang w:eastAsia="en-AU"/>
              </w:rPr>
              <w:t>141</w:t>
            </w:r>
          </w:p>
        </w:tc>
        <w:tc>
          <w:tcPr>
            <w:tcW w:w="1030" w:type="dxa"/>
            <w:shd w:val="clear" w:color="auto" w:fill="auto"/>
            <w:noWrap/>
            <w:vAlign w:val="center"/>
            <w:hideMark/>
          </w:tcPr>
          <w:p w14:paraId="078062DF"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635DB989" w14:textId="77777777" w:rsidR="004F0CAF" w:rsidRPr="003A234F" w:rsidRDefault="004F0CAF" w:rsidP="00C1268A">
            <w:pPr>
              <w:pStyle w:val="Table-Left7"/>
              <w:rPr>
                <w:lang w:eastAsia="en-AU"/>
              </w:rPr>
            </w:pPr>
            <w:r w:rsidRPr="003A234F">
              <w:rPr>
                <w:lang w:eastAsia="en-AU"/>
              </w:rPr>
              <w:t>MACHINE LEARNING APPLIED TO THE H INDEX OF COLOMBIAN AUTHORS WITH PUBLICATIONS IN SCOPUS</w:t>
            </w:r>
          </w:p>
        </w:tc>
        <w:tc>
          <w:tcPr>
            <w:tcW w:w="2482" w:type="dxa"/>
            <w:shd w:val="clear" w:color="auto" w:fill="auto"/>
            <w:vAlign w:val="center"/>
            <w:hideMark/>
          </w:tcPr>
          <w:p w14:paraId="1DA3A346" w14:textId="77777777" w:rsidR="004F0CAF" w:rsidRPr="003A234F" w:rsidRDefault="004F0CAF" w:rsidP="00C1268A">
            <w:pPr>
              <w:pStyle w:val="Table-Left7"/>
              <w:rPr>
                <w:lang w:eastAsia="en-AU"/>
              </w:rPr>
            </w:pPr>
            <w:r w:rsidRPr="003A234F">
              <w:rPr>
                <w:lang w:eastAsia="en-AU"/>
              </w:rPr>
              <w:t>SMART INNOVATION, SYSTEMS AND TECHNOLOGIES</w:t>
            </w:r>
          </w:p>
        </w:tc>
      </w:tr>
      <w:tr w:rsidR="004F0CAF" w:rsidRPr="003A234F" w14:paraId="4AEA5795" w14:textId="77777777" w:rsidTr="00C1268A">
        <w:trPr>
          <w:trHeight w:val="20"/>
        </w:trPr>
        <w:tc>
          <w:tcPr>
            <w:tcW w:w="931" w:type="dxa"/>
            <w:shd w:val="clear" w:color="auto" w:fill="auto"/>
            <w:noWrap/>
            <w:vAlign w:val="center"/>
            <w:hideMark/>
          </w:tcPr>
          <w:p w14:paraId="1856E0E2" w14:textId="77777777" w:rsidR="004F0CAF" w:rsidRPr="00C1268A" w:rsidRDefault="004F0CAF" w:rsidP="00C1268A">
            <w:pPr>
              <w:pStyle w:val="Table-Center7Boldcolumnname"/>
              <w:rPr>
                <w:b w:val="0"/>
                <w:bCs w:val="0"/>
                <w:lang w:eastAsia="en-AU"/>
              </w:rPr>
            </w:pPr>
            <w:r w:rsidRPr="00C1268A">
              <w:rPr>
                <w:b w:val="0"/>
                <w:bCs w:val="0"/>
                <w:lang w:eastAsia="en-AU"/>
              </w:rPr>
              <w:t>142</w:t>
            </w:r>
          </w:p>
        </w:tc>
        <w:tc>
          <w:tcPr>
            <w:tcW w:w="1030" w:type="dxa"/>
            <w:shd w:val="clear" w:color="auto" w:fill="auto"/>
            <w:noWrap/>
            <w:vAlign w:val="center"/>
            <w:hideMark/>
          </w:tcPr>
          <w:p w14:paraId="57FDFEEA"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629356B" w14:textId="77777777" w:rsidR="004F0CAF" w:rsidRPr="003A234F" w:rsidRDefault="004F0CAF" w:rsidP="00C1268A">
            <w:pPr>
              <w:pStyle w:val="Table-Left7"/>
              <w:rPr>
                <w:lang w:eastAsia="en-AU"/>
              </w:rPr>
            </w:pPr>
            <w:r w:rsidRPr="003A234F">
              <w:rPr>
                <w:lang w:eastAsia="en-AU"/>
              </w:rPr>
              <w:t>APPLICATION OF MACHINE LEARNING TECHNIQUES TO ASSESS THE TRENDS AND ALIGNMENT OF THE FUNDED RESEARCH OUTPUT</w:t>
            </w:r>
          </w:p>
        </w:tc>
        <w:tc>
          <w:tcPr>
            <w:tcW w:w="2482" w:type="dxa"/>
            <w:shd w:val="clear" w:color="auto" w:fill="auto"/>
            <w:vAlign w:val="center"/>
            <w:hideMark/>
          </w:tcPr>
          <w:p w14:paraId="35F31E9E"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61A33A63" w14:textId="77777777" w:rsidTr="00C1268A">
        <w:trPr>
          <w:trHeight w:val="20"/>
        </w:trPr>
        <w:tc>
          <w:tcPr>
            <w:tcW w:w="931" w:type="dxa"/>
            <w:shd w:val="clear" w:color="auto" w:fill="auto"/>
            <w:noWrap/>
            <w:vAlign w:val="center"/>
            <w:hideMark/>
          </w:tcPr>
          <w:p w14:paraId="1B2ED436" w14:textId="77777777" w:rsidR="004F0CAF" w:rsidRPr="00C1268A" w:rsidRDefault="004F0CAF" w:rsidP="00C1268A">
            <w:pPr>
              <w:pStyle w:val="Table-Center7Boldcolumnname"/>
              <w:rPr>
                <w:b w:val="0"/>
                <w:bCs w:val="0"/>
                <w:lang w:eastAsia="en-AU"/>
              </w:rPr>
            </w:pPr>
            <w:r w:rsidRPr="00C1268A">
              <w:rPr>
                <w:b w:val="0"/>
                <w:bCs w:val="0"/>
                <w:lang w:eastAsia="en-AU"/>
              </w:rPr>
              <w:t>143</w:t>
            </w:r>
          </w:p>
        </w:tc>
        <w:tc>
          <w:tcPr>
            <w:tcW w:w="1030" w:type="dxa"/>
            <w:shd w:val="clear" w:color="auto" w:fill="auto"/>
            <w:noWrap/>
            <w:vAlign w:val="center"/>
            <w:hideMark/>
          </w:tcPr>
          <w:p w14:paraId="6E8FD05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E397B32" w14:textId="77777777" w:rsidR="004F0CAF" w:rsidRPr="003A234F" w:rsidRDefault="004F0CAF" w:rsidP="00C1268A">
            <w:pPr>
              <w:pStyle w:val="Table-Left7"/>
              <w:rPr>
                <w:lang w:eastAsia="en-AU"/>
              </w:rPr>
            </w:pPr>
            <w:r w:rsidRPr="003A234F">
              <w:rPr>
                <w:lang w:eastAsia="en-AU"/>
              </w:rPr>
              <w:t>STUDYING BIBLIOMETRICS-BASED HEURISTICS (BBHS): A NEW RESEARCH PROGRAM ON THE USE OF BIBLIOMETRICS IN RESEARCH EVALUATION</w:t>
            </w:r>
          </w:p>
        </w:tc>
        <w:tc>
          <w:tcPr>
            <w:tcW w:w="2482" w:type="dxa"/>
            <w:shd w:val="clear" w:color="auto" w:fill="auto"/>
            <w:vAlign w:val="center"/>
            <w:hideMark/>
          </w:tcPr>
          <w:p w14:paraId="1E37E6F0" w14:textId="77777777" w:rsidR="004F0CAF" w:rsidRPr="003A234F" w:rsidRDefault="004F0CAF" w:rsidP="00C1268A">
            <w:pPr>
              <w:pStyle w:val="Table-Left7"/>
              <w:rPr>
                <w:lang w:eastAsia="en-AU"/>
              </w:rPr>
            </w:pPr>
            <w:r w:rsidRPr="003A234F">
              <w:rPr>
                <w:lang w:eastAsia="en-AU"/>
              </w:rPr>
              <w:t>SCHOLARLY ASSESSMENT REPORTS</w:t>
            </w:r>
          </w:p>
        </w:tc>
      </w:tr>
      <w:tr w:rsidR="004F0CAF" w:rsidRPr="003A234F" w14:paraId="4DD050B3" w14:textId="77777777" w:rsidTr="00C1268A">
        <w:trPr>
          <w:trHeight w:val="20"/>
        </w:trPr>
        <w:tc>
          <w:tcPr>
            <w:tcW w:w="931" w:type="dxa"/>
            <w:shd w:val="clear" w:color="auto" w:fill="auto"/>
            <w:noWrap/>
            <w:vAlign w:val="center"/>
            <w:hideMark/>
          </w:tcPr>
          <w:p w14:paraId="4E03C074" w14:textId="77777777" w:rsidR="004F0CAF" w:rsidRPr="00C1268A" w:rsidRDefault="004F0CAF" w:rsidP="00C1268A">
            <w:pPr>
              <w:pStyle w:val="Table-Center7Boldcolumnname"/>
              <w:rPr>
                <w:b w:val="0"/>
                <w:bCs w:val="0"/>
                <w:lang w:eastAsia="en-AU"/>
              </w:rPr>
            </w:pPr>
            <w:r w:rsidRPr="00C1268A">
              <w:rPr>
                <w:b w:val="0"/>
                <w:bCs w:val="0"/>
                <w:lang w:eastAsia="en-AU"/>
              </w:rPr>
              <w:t>144</w:t>
            </w:r>
          </w:p>
        </w:tc>
        <w:tc>
          <w:tcPr>
            <w:tcW w:w="1030" w:type="dxa"/>
            <w:shd w:val="clear" w:color="auto" w:fill="auto"/>
            <w:noWrap/>
            <w:vAlign w:val="center"/>
            <w:hideMark/>
          </w:tcPr>
          <w:p w14:paraId="00FB0FD7"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A9B5B96" w14:textId="77777777" w:rsidR="004F0CAF" w:rsidRPr="003A234F" w:rsidRDefault="004F0CAF" w:rsidP="00C1268A">
            <w:pPr>
              <w:pStyle w:val="Table-Left7"/>
              <w:rPr>
                <w:lang w:eastAsia="en-AU"/>
              </w:rPr>
            </w:pPr>
            <w:r w:rsidRPr="003A234F">
              <w:rPr>
                <w:lang w:eastAsia="en-AU"/>
              </w:rPr>
              <w:t>DEEP LEARNING AND TACIT KNOWLEDGE TRANSFER: AN EXPLORATORY STUDY</w:t>
            </w:r>
          </w:p>
        </w:tc>
        <w:tc>
          <w:tcPr>
            <w:tcW w:w="2482" w:type="dxa"/>
            <w:shd w:val="clear" w:color="auto" w:fill="auto"/>
            <w:vAlign w:val="center"/>
            <w:hideMark/>
          </w:tcPr>
          <w:p w14:paraId="751550F9" w14:textId="77777777" w:rsidR="004F0CAF" w:rsidRPr="003A234F" w:rsidRDefault="004F0CAF" w:rsidP="00C1268A">
            <w:pPr>
              <w:pStyle w:val="Table-Left7"/>
              <w:rPr>
                <w:lang w:eastAsia="en-AU"/>
              </w:rPr>
            </w:pPr>
            <w:r w:rsidRPr="003A234F">
              <w:rPr>
                <w:lang w:eastAsia="en-AU"/>
              </w:rPr>
              <w:t>PROCEEDINGS OF THE EUROPEAN CONFERENCE ON KNOWLEDGE MANAGEMENT, ECKM</w:t>
            </w:r>
          </w:p>
        </w:tc>
      </w:tr>
      <w:tr w:rsidR="004F0CAF" w:rsidRPr="003A234F" w14:paraId="5A4E70FF" w14:textId="77777777" w:rsidTr="00C1268A">
        <w:trPr>
          <w:trHeight w:val="20"/>
        </w:trPr>
        <w:tc>
          <w:tcPr>
            <w:tcW w:w="931" w:type="dxa"/>
            <w:shd w:val="clear" w:color="auto" w:fill="auto"/>
            <w:noWrap/>
            <w:vAlign w:val="center"/>
            <w:hideMark/>
          </w:tcPr>
          <w:p w14:paraId="4BB4C0C3" w14:textId="77777777" w:rsidR="004F0CAF" w:rsidRPr="00C1268A" w:rsidRDefault="004F0CAF" w:rsidP="00C1268A">
            <w:pPr>
              <w:pStyle w:val="Table-Center7Boldcolumnname"/>
              <w:rPr>
                <w:b w:val="0"/>
                <w:bCs w:val="0"/>
                <w:lang w:eastAsia="en-AU"/>
              </w:rPr>
            </w:pPr>
            <w:r w:rsidRPr="00C1268A">
              <w:rPr>
                <w:b w:val="0"/>
                <w:bCs w:val="0"/>
                <w:lang w:eastAsia="en-AU"/>
              </w:rPr>
              <w:t>145</w:t>
            </w:r>
          </w:p>
        </w:tc>
        <w:tc>
          <w:tcPr>
            <w:tcW w:w="1030" w:type="dxa"/>
            <w:shd w:val="clear" w:color="auto" w:fill="auto"/>
            <w:noWrap/>
            <w:vAlign w:val="center"/>
            <w:hideMark/>
          </w:tcPr>
          <w:p w14:paraId="7053DB98"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C1C3F7E" w14:textId="77777777" w:rsidR="004F0CAF" w:rsidRPr="003A234F" w:rsidRDefault="004F0CAF" w:rsidP="00C1268A">
            <w:pPr>
              <w:pStyle w:val="Table-Left7"/>
              <w:rPr>
                <w:lang w:eastAsia="en-AU"/>
              </w:rPr>
            </w:pPr>
            <w:r w:rsidRPr="003A234F">
              <w:rPr>
                <w:lang w:eastAsia="en-AU"/>
              </w:rPr>
              <w:t>SOCIAL NETWORK ANALYSIS OF INTERNATIONAL COLLABORATION IN THE ECONOMIC RESEARCH FROM 1900 THROUGH 2012</w:t>
            </w:r>
          </w:p>
        </w:tc>
        <w:tc>
          <w:tcPr>
            <w:tcW w:w="2482" w:type="dxa"/>
            <w:shd w:val="clear" w:color="auto" w:fill="auto"/>
            <w:vAlign w:val="center"/>
            <w:hideMark/>
          </w:tcPr>
          <w:p w14:paraId="42BCA68E" w14:textId="77777777" w:rsidR="004F0CAF" w:rsidRPr="003A234F" w:rsidRDefault="004F0CAF" w:rsidP="00C1268A">
            <w:pPr>
              <w:pStyle w:val="Table-Left7"/>
              <w:rPr>
                <w:lang w:eastAsia="en-AU"/>
              </w:rPr>
            </w:pPr>
            <w:r w:rsidRPr="003A234F">
              <w:rPr>
                <w:lang w:eastAsia="en-AU"/>
              </w:rPr>
              <w:t>SOCIAL SCIENCE JOURNAL</w:t>
            </w:r>
          </w:p>
        </w:tc>
      </w:tr>
      <w:tr w:rsidR="004F0CAF" w:rsidRPr="003A234F" w14:paraId="6B4985D2" w14:textId="77777777" w:rsidTr="00C1268A">
        <w:trPr>
          <w:trHeight w:val="20"/>
        </w:trPr>
        <w:tc>
          <w:tcPr>
            <w:tcW w:w="931" w:type="dxa"/>
            <w:shd w:val="clear" w:color="auto" w:fill="auto"/>
            <w:noWrap/>
            <w:vAlign w:val="center"/>
            <w:hideMark/>
          </w:tcPr>
          <w:p w14:paraId="0E51D78F" w14:textId="77777777" w:rsidR="004F0CAF" w:rsidRPr="00C1268A" w:rsidRDefault="004F0CAF" w:rsidP="00C1268A">
            <w:pPr>
              <w:pStyle w:val="Table-Center7Boldcolumnname"/>
              <w:rPr>
                <w:b w:val="0"/>
                <w:bCs w:val="0"/>
                <w:lang w:eastAsia="en-AU"/>
              </w:rPr>
            </w:pPr>
            <w:r w:rsidRPr="00C1268A">
              <w:rPr>
                <w:b w:val="0"/>
                <w:bCs w:val="0"/>
                <w:lang w:eastAsia="en-AU"/>
              </w:rPr>
              <w:t>146</w:t>
            </w:r>
          </w:p>
        </w:tc>
        <w:tc>
          <w:tcPr>
            <w:tcW w:w="1030" w:type="dxa"/>
            <w:shd w:val="clear" w:color="auto" w:fill="auto"/>
            <w:noWrap/>
            <w:vAlign w:val="center"/>
            <w:hideMark/>
          </w:tcPr>
          <w:p w14:paraId="74C73228"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8DC24FD" w14:textId="77777777" w:rsidR="004F0CAF" w:rsidRPr="003A234F" w:rsidRDefault="004F0CAF" w:rsidP="00C1268A">
            <w:pPr>
              <w:pStyle w:val="Table-Left7"/>
              <w:rPr>
                <w:lang w:eastAsia="en-AU"/>
              </w:rPr>
            </w:pPr>
            <w:r w:rsidRPr="003A234F">
              <w:rPr>
                <w:lang w:eastAsia="en-AU"/>
              </w:rPr>
              <w:t>INSTITUTIONAL COLLABORATION AND COMPETITION IN ARTIFICIAL INTELLIGENCE</w:t>
            </w:r>
          </w:p>
        </w:tc>
        <w:tc>
          <w:tcPr>
            <w:tcW w:w="2482" w:type="dxa"/>
            <w:shd w:val="clear" w:color="auto" w:fill="auto"/>
            <w:vAlign w:val="center"/>
            <w:hideMark/>
          </w:tcPr>
          <w:p w14:paraId="5083CC82" w14:textId="77777777" w:rsidR="004F0CAF" w:rsidRPr="003A234F" w:rsidRDefault="004F0CAF" w:rsidP="00C1268A">
            <w:pPr>
              <w:pStyle w:val="Table-Left7"/>
              <w:rPr>
                <w:lang w:eastAsia="en-AU"/>
              </w:rPr>
            </w:pPr>
            <w:r w:rsidRPr="003A234F">
              <w:rPr>
                <w:lang w:eastAsia="en-AU"/>
              </w:rPr>
              <w:t>IEEE ACCESS</w:t>
            </w:r>
          </w:p>
        </w:tc>
      </w:tr>
      <w:tr w:rsidR="004F0CAF" w:rsidRPr="003A234F" w14:paraId="12293CEC" w14:textId="77777777" w:rsidTr="00C1268A">
        <w:trPr>
          <w:trHeight w:val="20"/>
        </w:trPr>
        <w:tc>
          <w:tcPr>
            <w:tcW w:w="931" w:type="dxa"/>
            <w:shd w:val="clear" w:color="auto" w:fill="auto"/>
            <w:noWrap/>
            <w:vAlign w:val="center"/>
            <w:hideMark/>
          </w:tcPr>
          <w:p w14:paraId="7E9FA705" w14:textId="77777777" w:rsidR="004F0CAF" w:rsidRPr="00C1268A" w:rsidRDefault="004F0CAF" w:rsidP="00C1268A">
            <w:pPr>
              <w:pStyle w:val="Table-Center7Boldcolumnname"/>
              <w:rPr>
                <w:b w:val="0"/>
                <w:bCs w:val="0"/>
                <w:lang w:eastAsia="en-AU"/>
              </w:rPr>
            </w:pPr>
            <w:r w:rsidRPr="00C1268A">
              <w:rPr>
                <w:b w:val="0"/>
                <w:bCs w:val="0"/>
                <w:lang w:eastAsia="en-AU"/>
              </w:rPr>
              <w:t>147</w:t>
            </w:r>
          </w:p>
        </w:tc>
        <w:tc>
          <w:tcPr>
            <w:tcW w:w="1030" w:type="dxa"/>
            <w:shd w:val="clear" w:color="auto" w:fill="auto"/>
            <w:noWrap/>
            <w:vAlign w:val="center"/>
            <w:hideMark/>
          </w:tcPr>
          <w:p w14:paraId="4DD77402"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D8A610B" w14:textId="77777777" w:rsidR="004F0CAF" w:rsidRPr="003A234F" w:rsidRDefault="004F0CAF" w:rsidP="00C1268A">
            <w:pPr>
              <w:pStyle w:val="Table-Left7"/>
              <w:rPr>
                <w:lang w:eastAsia="en-AU"/>
              </w:rPr>
            </w:pPr>
            <w:r w:rsidRPr="003A234F">
              <w:rPr>
                <w:lang w:eastAsia="en-AU"/>
              </w:rPr>
              <w:t>HOW DO ACADEMIC TOPICS SHIFT ACROSS ALTMETRIC SOURCES? A CASE STUDY OF THE RESEARCH AREA OF BIG DATA</w:t>
            </w:r>
          </w:p>
        </w:tc>
        <w:tc>
          <w:tcPr>
            <w:tcW w:w="2482" w:type="dxa"/>
            <w:shd w:val="clear" w:color="auto" w:fill="auto"/>
            <w:vAlign w:val="center"/>
            <w:hideMark/>
          </w:tcPr>
          <w:p w14:paraId="20B9C78D"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B29AF3C" w14:textId="77777777" w:rsidTr="00C1268A">
        <w:trPr>
          <w:trHeight w:val="20"/>
        </w:trPr>
        <w:tc>
          <w:tcPr>
            <w:tcW w:w="931" w:type="dxa"/>
            <w:shd w:val="clear" w:color="auto" w:fill="auto"/>
            <w:noWrap/>
            <w:vAlign w:val="center"/>
            <w:hideMark/>
          </w:tcPr>
          <w:p w14:paraId="5312F543" w14:textId="77777777" w:rsidR="004F0CAF" w:rsidRPr="00C1268A" w:rsidRDefault="004F0CAF" w:rsidP="00C1268A">
            <w:pPr>
              <w:pStyle w:val="Table-Center7Boldcolumnname"/>
              <w:rPr>
                <w:b w:val="0"/>
                <w:bCs w:val="0"/>
                <w:lang w:eastAsia="en-AU"/>
              </w:rPr>
            </w:pPr>
            <w:r w:rsidRPr="00C1268A">
              <w:rPr>
                <w:b w:val="0"/>
                <w:bCs w:val="0"/>
                <w:lang w:eastAsia="en-AU"/>
              </w:rPr>
              <w:t>148</w:t>
            </w:r>
          </w:p>
        </w:tc>
        <w:tc>
          <w:tcPr>
            <w:tcW w:w="1030" w:type="dxa"/>
            <w:shd w:val="clear" w:color="auto" w:fill="auto"/>
            <w:noWrap/>
            <w:vAlign w:val="center"/>
            <w:hideMark/>
          </w:tcPr>
          <w:p w14:paraId="1957E8C7"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C89E12C" w14:textId="77777777" w:rsidR="004F0CAF" w:rsidRPr="003A234F" w:rsidRDefault="004F0CAF" w:rsidP="00C1268A">
            <w:pPr>
              <w:pStyle w:val="Table-Left7"/>
              <w:rPr>
                <w:lang w:eastAsia="en-AU"/>
              </w:rPr>
            </w:pPr>
            <w:r w:rsidRPr="003A234F">
              <w:rPr>
                <w:lang w:eastAsia="en-AU"/>
              </w:rPr>
              <w:t>ANALYSING RESEARCH COLLABORATION THROUGH CO-AUTHORSHIP NETWORKS IN A BIG DATA ENVIRONMENT: AN EFFICIENT PARALLEL APPROACH</w:t>
            </w:r>
          </w:p>
        </w:tc>
        <w:tc>
          <w:tcPr>
            <w:tcW w:w="2482" w:type="dxa"/>
            <w:shd w:val="clear" w:color="auto" w:fill="auto"/>
            <w:vAlign w:val="center"/>
            <w:hideMark/>
          </w:tcPr>
          <w:p w14:paraId="30904EBE" w14:textId="77777777" w:rsidR="004F0CAF" w:rsidRPr="003A234F" w:rsidRDefault="004F0CAF" w:rsidP="00C1268A">
            <w:pPr>
              <w:pStyle w:val="Table-Left7"/>
              <w:rPr>
                <w:lang w:eastAsia="en-AU"/>
              </w:rPr>
            </w:pPr>
            <w:r w:rsidRPr="003A234F">
              <w:rPr>
                <w:lang w:eastAsia="en-AU"/>
              </w:rPr>
              <w:t>INTERNATIONAL JOURNAL OF COMPUTATIONAL SCIENCE AND ENGINEERING</w:t>
            </w:r>
          </w:p>
        </w:tc>
      </w:tr>
      <w:tr w:rsidR="004F0CAF" w:rsidRPr="003A234F" w14:paraId="34A6A06F" w14:textId="77777777" w:rsidTr="00C1268A">
        <w:trPr>
          <w:trHeight w:val="20"/>
        </w:trPr>
        <w:tc>
          <w:tcPr>
            <w:tcW w:w="931" w:type="dxa"/>
            <w:shd w:val="clear" w:color="auto" w:fill="auto"/>
            <w:noWrap/>
            <w:vAlign w:val="center"/>
            <w:hideMark/>
          </w:tcPr>
          <w:p w14:paraId="79344CF6" w14:textId="77777777" w:rsidR="004F0CAF" w:rsidRPr="00C1268A" w:rsidRDefault="004F0CAF" w:rsidP="00C1268A">
            <w:pPr>
              <w:pStyle w:val="Table-Center7Boldcolumnname"/>
              <w:rPr>
                <w:b w:val="0"/>
                <w:bCs w:val="0"/>
                <w:lang w:eastAsia="en-AU"/>
              </w:rPr>
            </w:pPr>
            <w:r w:rsidRPr="00C1268A">
              <w:rPr>
                <w:b w:val="0"/>
                <w:bCs w:val="0"/>
                <w:lang w:eastAsia="en-AU"/>
              </w:rPr>
              <w:t>149</w:t>
            </w:r>
          </w:p>
        </w:tc>
        <w:tc>
          <w:tcPr>
            <w:tcW w:w="1030" w:type="dxa"/>
            <w:shd w:val="clear" w:color="auto" w:fill="auto"/>
            <w:noWrap/>
            <w:vAlign w:val="center"/>
            <w:hideMark/>
          </w:tcPr>
          <w:p w14:paraId="66797419"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C67D14D" w14:textId="77777777" w:rsidR="004F0CAF" w:rsidRPr="003A234F" w:rsidRDefault="004F0CAF" w:rsidP="00C1268A">
            <w:pPr>
              <w:pStyle w:val="Table-Left7"/>
              <w:rPr>
                <w:lang w:eastAsia="en-AU"/>
              </w:rPr>
            </w:pPr>
            <w:r w:rsidRPr="003A234F">
              <w:rPr>
                <w:lang w:eastAsia="en-AU"/>
              </w:rPr>
              <w:t>ACADEMIC INFLUENCE AND INVISIBLE COLLEGES THROUGH EDITORIAL BOARD INTERLOCKING IN COMMUNICATION SCIENCES: A SOCIAL NETWORK ANALYSIS OF LEADING JOURNALS</w:t>
            </w:r>
          </w:p>
        </w:tc>
        <w:tc>
          <w:tcPr>
            <w:tcW w:w="2482" w:type="dxa"/>
            <w:shd w:val="clear" w:color="auto" w:fill="auto"/>
            <w:vAlign w:val="center"/>
            <w:hideMark/>
          </w:tcPr>
          <w:p w14:paraId="15D5583C" w14:textId="77777777" w:rsidR="004F0CAF" w:rsidRPr="003A234F" w:rsidRDefault="004F0CAF" w:rsidP="00C1268A">
            <w:pPr>
              <w:pStyle w:val="Table-Left7"/>
              <w:rPr>
                <w:lang w:eastAsia="en-AU"/>
              </w:rPr>
            </w:pPr>
            <w:r w:rsidRPr="003A234F">
              <w:rPr>
                <w:lang w:eastAsia="en-AU"/>
              </w:rPr>
              <w:t>SCIENTOMETRICS</w:t>
            </w:r>
          </w:p>
        </w:tc>
      </w:tr>
      <w:tr w:rsidR="004F0CAF" w:rsidRPr="003A234F" w14:paraId="62ADA5BD" w14:textId="77777777" w:rsidTr="00C1268A">
        <w:trPr>
          <w:trHeight w:val="20"/>
        </w:trPr>
        <w:tc>
          <w:tcPr>
            <w:tcW w:w="931" w:type="dxa"/>
            <w:shd w:val="clear" w:color="auto" w:fill="auto"/>
            <w:noWrap/>
            <w:vAlign w:val="center"/>
            <w:hideMark/>
          </w:tcPr>
          <w:p w14:paraId="7765835C" w14:textId="77777777" w:rsidR="004F0CAF" w:rsidRPr="00C1268A" w:rsidRDefault="004F0CAF" w:rsidP="00C1268A">
            <w:pPr>
              <w:pStyle w:val="Table-Center7Boldcolumnname"/>
              <w:rPr>
                <w:b w:val="0"/>
                <w:bCs w:val="0"/>
                <w:lang w:eastAsia="en-AU"/>
              </w:rPr>
            </w:pPr>
            <w:r w:rsidRPr="00C1268A">
              <w:rPr>
                <w:b w:val="0"/>
                <w:bCs w:val="0"/>
                <w:lang w:eastAsia="en-AU"/>
              </w:rPr>
              <w:t>150</w:t>
            </w:r>
          </w:p>
        </w:tc>
        <w:tc>
          <w:tcPr>
            <w:tcW w:w="1030" w:type="dxa"/>
            <w:shd w:val="clear" w:color="auto" w:fill="auto"/>
            <w:noWrap/>
            <w:vAlign w:val="center"/>
            <w:hideMark/>
          </w:tcPr>
          <w:p w14:paraId="0C6D53B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932421D" w14:textId="77777777" w:rsidR="004F0CAF" w:rsidRPr="003A234F" w:rsidRDefault="004F0CAF" w:rsidP="00C1268A">
            <w:pPr>
              <w:pStyle w:val="Table-Left7"/>
              <w:rPr>
                <w:lang w:eastAsia="en-AU"/>
              </w:rPr>
            </w:pPr>
            <w:r w:rsidRPr="003A234F">
              <w:rPr>
                <w:lang w:eastAsia="en-AU"/>
              </w:rPr>
              <w:t>BIG DATA AND TOURISM RESEARCH: MEASURING RESEARCH IMPACT</w:t>
            </w:r>
          </w:p>
        </w:tc>
        <w:tc>
          <w:tcPr>
            <w:tcW w:w="2482" w:type="dxa"/>
            <w:shd w:val="clear" w:color="auto" w:fill="auto"/>
            <w:vAlign w:val="center"/>
            <w:hideMark/>
          </w:tcPr>
          <w:p w14:paraId="781F452C" w14:textId="77777777" w:rsidR="004F0CAF" w:rsidRPr="003A234F" w:rsidRDefault="004F0CAF" w:rsidP="00C1268A">
            <w:pPr>
              <w:pStyle w:val="Table-Left7"/>
              <w:rPr>
                <w:lang w:eastAsia="en-AU"/>
              </w:rPr>
            </w:pPr>
            <w:r w:rsidRPr="003A234F">
              <w:rPr>
                <w:lang w:eastAsia="en-AU"/>
              </w:rPr>
              <w:t>QUALITY AND QUANTITY</w:t>
            </w:r>
          </w:p>
        </w:tc>
      </w:tr>
      <w:tr w:rsidR="004F0CAF" w:rsidRPr="003A234F" w14:paraId="7341A843" w14:textId="77777777" w:rsidTr="00C1268A">
        <w:trPr>
          <w:trHeight w:val="20"/>
        </w:trPr>
        <w:tc>
          <w:tcPr>
            <w:tcW w:w="931" w:type="dxa"/>
            <w:shd w:val="clear" w:color="auto" w:fill="auto"/>
            <w:noWrap/>
            <w:vAlign w:val="center"/>
            <w:hideMark/>
          </w:tcPr>
          <w:p w14:paraId="3ABC2E22"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151</w:t>
            </w:r>
          </w:p>
        </w:tc>
        <w:tc>
          <w:tcPr>
            <w:tcW w:w="1030" w:type="dxa"/>
            <w:shd w:val="clear" w:color="auto" w:fill="auto"/>
            <w:noWrap/>
            <w:vAlign w:val="center"/>
            <w:hideMark/>
          </w:tcPr>
          <w:p w14:paraId="6042AC76"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78DF0A19" w14:textId="77777777" w:rsidR="004F0CAF" w:rsidRPr="003A234F" w:rsidRDefault="004F0CAF" w:rsidP="00C1268A">
            <w:pPr>
              <w:pStyle w:val="Table-Left7"/>
              <w:rPr>
                <w:lang w:eastAsia="en-AU"/>
              </w:rPr>
            </w:pPr>
            <w:r w:rsidRPr="003A234F">
              <w:rPr>
                <w:lang w:eastAsia="en-AU"/>
              </w:rPr>
              <w:t>RESEARCH PERFORMANCE EVALUATION IN CHINA: A BIG DATA ANALYSIS</w:t>
            </w:r>
          </w:p>
        </w:tc>
        <w:tc>
          <w:tcPr>
            <w:tcW w:w="2482" w:type="dxa"/>
            <w:shd w:val="clear" w:color="auto" w:fill="auto"/>
            <w:vAlign w:val="center"/>
            <w:hideMark/>
          </w:tcPr>
          <w:p w14:paraId="1F935C1E" w14:textId="77777777" w:rsidR="004F0CAF" w:rsidRPr="003A234F" w:rsidRDefault="004F0CAF" w:rsidP="00C1268A">
            <w:pPr>
              <w:pStyle w:val="Table-Left7"/>
              <w:rPr>
                <w:lang w:eastAsia="en-AU"/>
              </w:rPr>
            </w:pPr>
            <w:r w:rsidRPr="003A234F">
              <w:rPr>
                <w:lang w:eastAsia="en-AU"/>
              </w:rPr>
              <w:t>SAGE OPEN</w:t>
            </w:r>
          </w:p>
        </w:tc>
      </w:tr>
      <w:tr w:rsidR="004F0CAF" w:rsidRPr="003A234F" w14:paraId="21FD33F0" w14:textId="77777777" w:rsidTr="00C1268A">
        <w:trPr>
          <w:trHeight w:val="20"/>
        </w:trPr>
        <w:tc>
          <w:tcPr>
            <w:tcW w:w="931" w:type="dxa"/>
            <w:shd w:val="clear" w:color="auto" w:fill="auto"/>
            <w:noWrap/>
            <w:vAlign w:val="center"/>
            <w:hideMark/>
          </w:tcPr>
          <w:p w14:paraId="38E1097A" w14:textId="77777777" w:rsidR="004F0CAF" w:rsidRPr="00C1268A" w:rsidRDefault="004F0CAF" w:rsidP="00C1268A">
            <w:pPr>
              <w:pStyle w:val="Table-Center7Boldcolumnname"/>
              <w:rPr>
                <w:b w:val="0"/>
                <w:bCs w:val="0"/>
                <w:lang w:eastAsia="en-AU"/>
              </w:rPr>
            </w:pPr>
            <w:r w:rsidRPr="00C1268A">
              <w:rPr>
                <w:b w:val="0"/>
                <w:bCs w:val="0"/>
                <w:lang w:eastAsia="en-AU"/>
              </w:rPr>
              <w:t>152</w:t>
            </w:r>
          </w:p>
        </w:tc>
        <w:tc>
          <w:tcPr>
            <w:tcW w:w="1030" w:type="dxa"/>
            <w:shd w:val="clear" w:color="auto" w:fill="auto"/>
            <w:noWrap/>
            <w:vAlign w:val="center"/>
            <w:hideMark/>
          </w:tcPr>
          <w:p w14:paraId="2C355FF8"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6AF6DFC" w14:textId="77777777" w:rsidR="004F0CAF" w:rsidRPr="003A234F" w:rsidRDefault="004F0CAF" w:rsidP="00C1268A">
            <w:pPr>
              <w:pStyle w:val="Table-Left7"/>
              <w:rPr>
                <w:lang w:eastAsia="en-AU"/>
              </w:rPr>
            </w:pPr>
            <w:r w:rsidRPr="003A234F">
              <w:rPr>
                <w:lang w:eastAsia="en-AU"/>
              </w:rPr>
              <w:t>AN EMPIRICAL STUDY OF HIGH-IMPACT FACTORS FOR MACHINE LEARNING-BASED VULNERABILITY DETECTION</w:t>
            </w:r>
          </w:p>
        </w:tc>
        <w:tc>
          <w:tcPr>
            <w:tcW w:w="2482" w:type="dxa"/>
            <w:shd w:val="clear" w:color="auto" w:fill="auto"/>
            <w:vAlign w:val="center"/>
            <w:hideMark/>
          </w:tcPr>
          <w:p w14:paraId="631B1B8F" w14:textId="77777777" w:rsidR="004F0CAF" w:rsidRPr="003A234F" w:rsidRDefault="004F0CAF" w:rsidP="00C1268A">
            <w:pPr>
              <w:pStyle w:val="Table-Left7"/>
              <w:rPr>
                <w:lang w:eastAsia="en-AU"/>
              </w:rPr>
            </w:pPr>
            <w:r w:rsidRPr="003A234F">
              <w:rPr>
                <w:lang w:eastAsia="en-AU"/>
              </w:rPr>
              <w:t>IBF 2020 - PROCEEDINGS OF THE 2020 IEEE 2ND INTERNATIONAL WORKSHOP ON INTELLIGENT BUG FIXING</w:t>
            </w:r>
          </w:p>
        </w:tc>
      </w:tr>
      <w:tr w:rsidR="004F0CAF" w:rsidRPr="003A234F" w14:paraId="7C16109D" w14:textId="77777777" w:rsidTr="00C1268A">
        <w:trPr>
          <w:trHeight w:val="20"/>
        </w:trPr>
        <w:tc>
          <w:tcPr>
            <w:tcW w:w="931" w:type="dxa"/>
            <w:shd w:val="clear" w:color="auto" w:fill="auto"/>
            <w:noWrap/>
            <w:vAlign w:val="center"/>
            <w:hideMark/>
          </w:tcPr>
          <w:p w14:paraId="09BE42C0" w14:textId="77777777" w:rsidR="004F0CAF" w:rsidRPr="00C1268A" w:rsidRDefault="004F0CAF" w:rsidP="00C1268A">
            <w:pPr>
              <w:pStyle w:val="Table-Center7Boldcolumnname"/>
              <w:rPr>
                <w:b w:val="0"/>
                <w:bCs w:val="0"/>
                <w:lang w:eastAsia="en-AU"/>
              </w:rPr>
            </w:pPr>
            <w:r w:rsidRPr="00C1268A">
              <w:rPr>
                <w:b w:val="0"/>
                <w:bCs w:val="0"/>
                <w:lang w:eastAsia="en-AU"/>
              </w:rPr>
              <w:t>153</w:t>
            </w:r>
          </w:p>
        </w:tc>
        <w:tc>
          <w:tcPr>
            <w:tcW w:w="1030" w:type="dxa"/>
            <w:shd w:val="clear" w:color="auto" w:fill="auto"/>
            <w:noWrap/>
            <w:vAlign w:val="center"/>
            <w:hideMark/>
          </w:tcPr>
          <w:p w14:paraId="63137AF1"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7D605C6B" w14:textId="77777777" w:rsidR="004F0CAF" w:rsidRPr="003A234F" w:rsidRDefault="004F0CAF" w:rsidP="00C1268A">
            <w:pPr>
              <w:pStyle w:val="Table-Left7"/>
              <w:rPr>
                <w:lang w:eastAsia="en-AU"/>
              </w:rPr>
            </w:pPr>
            <w:r w:rsidRPr="003A234F">
              <w:rPr>
                <w:lang w:eastAsia="en-AU"/>
              </w:rPr>
              <w:t>PREDICTING THE CITATION COUNTS OF INDIVIDUAL PAPERS VIA A BP NEURAL NETWORK</w:t>
            </w:r>
          </w:p>
        </w:tc>
        <w:tc>
          <w:tcPr>
            <w:tcW w:w="2482" w:type="dxa"/>
            <w:shd w:val="clear" w:color="auto" w:fill="auto"/>
            <w:vAlign w:val="center"/>
            <w:hideMark/>
          </w:tcPr>
          <w:p w14:paraId="74C67226"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013D328B" w14:textId="77777777" w:rsidTr="00C1268A">
        <w:trPr>
          <w:trHeight w:val="20"/>
        </w:trPr>
        <w:tc>
          <w:tcPr>
            <w:tcW w:w="931" w:type="dxa"/>
            <w:shd w:val="clear" w:color="auto" w:fill="auto"/>
            <w:noWrap/>
            <w:vAlign w:val="center"/>
            <w:hideMark/>
          </w:tcPr>
          <w:p w14:paraId="75885E21" w14:textId="77777777" w:rsidR="004F0CAF" w:rsidRPr="00C1268A" w:rsidRDefault="004F0CAF" w:rsidP="00C1268A">
            <w:pPr>
              <w:pStyle w:val="Table-Center7Boldcolumnname"/>
              <w:rPr>
                <w:b w:val="0"/>
                <w:bCs w:val="0"/>
                <w:lang w:eastAsia="en-AU"/>
              </w:rPr>
            </w:pPr>
            <w:r w:rsidRPr="00C1268A">
              <w:rPr>
                <w:b w:val="0"/>
                <w:bCs w:val="0"/>
                <w:lang w:eastAsia="en-AU"/>
              </w:rPr>
              <w:t>154</w:t>
            </w:r>
          </w:p>
        </w:tc>
        <w:tc>
          <w:tcPr>
            <w:tcW w:w="1030" w:type="dxa"/>
            <w:shd w:val="clear" w:color="auto" w:fill="auto"/>
            <w:noWrap/>
            <w:vAlign w:val="center"/>
            <w:hideMark/>
          </w:tcPr>
          <w:p w14:paraId="0B900503"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F1D02A8" w14:textId="77777777" w:rsidR="004F0CAF" w:rsidRPr="003A234F" w:rsidRDefault="004F0CAF" w:rsidP="00C1268A">
            <w:pPr>
              <w:pStyle w:val="Table-Left7"/>
              <w:rPr>
                <w:lang w:eastAsia="en-AU"/>
              </w:rPr>
            </w:pPr>
            <w:r w:rsidRPr="003A234F">
              <w:rPr>
                <w:lang w:eastAsia="en-AU"/>
              </w:rPr>
              <w:t>RESEARCH COLLABORATION IN PEDIATRIC CRITICAL CARE RANDOMIZED CONTROLLED TRIALS: A SOCIAL NETWORK ANALYSIS OF COAUTHORSHIP</w:t>
            </w:r>
          </w:p>
        </w:tc>
        <w:tc>
          <w:tcPr>
            <w:tcW w:w="2482" w:type="dxa"/>
            <w:shd w:val="clear" w:color="auto" w:fill="auto"/>
            <w:vAlign w:val="center"/>
            <w:hideMark/>
          </w:tcPr>
          <w:p w14:paraId="06FBB436" w14:textId="77777777" w:rsidR="004F0CAF" w:rsidRPr="003A234F" w:rsidRDefault="004F0CAF" w:rsidP="00C1268A">
            <w:pPr>
              <w:pStyle w:val="Table-Left7"/>
              <w:rPr>
                <w:lang w:eastAsia="en-AU"/>
              </w:rPr>
            </w:pPr>
            <w:r w:rsidRPr="003A234F">
              <w:rPr>
                <w:lang w:eastAsia="en-AU"/>
              </w:rPr>
              <w:t>PEDIATRIC CRITICAL CARE MEDICINE</w:t>
            </w:r>
          </w:p>
        </w:tc>
      </w:tr>
      <w:tr w:rsidR="004F0CAF" w:rsidRPr="003A234F" w14:paraId="2D7D4234" w14:textId="77777777" w:rsidTr="00C1268A">
        <w:trPr>
          <w:trHeight w:val="20"/>
        </w:trPr>
        <w:tc>
          <w:tcPr>
            <w:tcW w:w="931" w:type="dxa"/>
            <w:shd w:val="clear" w:color="auto" w:fill="auto"/>
            <w:noWrap/>
            <w:vAlign w:val="center"/>
            <w:hideMark/>
          </w:tcPr>
          <w:p w14:paraId="23C8B772" w14:textId="77777777" w:rsidR="004F0CAF" w:rsidRPr="00C1268A" w:rsidRDefault="004F0CAF" w:rsidP="00C1268A">
            <w:pPr>
              <w:pStyle w:val="Table-Center7Boldcolumnname"/>
              <w:rPr>
                <w:b w:val="0"/>
                <w:bCs w:val="0"/>
                <w:lang w:eastAsia="en-AU"/>
              </w:rPr>
            </w:pPr>
            <w:r w:rsidRPr="00C1268A">
              <w:rPr>
                <w:b w:val="0"/>
                <w:bCs w:val="0"/>
                <w:lang w:eastAsia="en-AU"/>
              </w:rPr>
              <w:t>155</w:t>
            </w:r>
          </w:p>
        </w:tc>
        <w:tc>
          <w:tcPr>
            <w:tcW w:w="1030" w:type="dxa"/>
            <w:shd w:val="clear" w:color="auto" w:fill="auto"/>
            <w:noWrap/>
            <w:vAlign w:val="center"/>
            <w:hideMark/>
          </w:tcPr>
          <w:p w14:paraId="663245B0"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1A85BE6" w14:textId="77777777" w:rsidR="004F0CAF" w:rsidRPr="003A234F" w:rsidRDefault="004F0CAF" w:rsidP="00C1268A">
            <w:pPr>
              <w:pStyle w:val="Table-Left7"/>
              <w:rPr>
                <w:lang w:eastAsia="en-AU"/>
              </w:rPr>
            </w:pPr>
            <w:r w:rsidRPr="003A234F">
              <w:rPr>
                <w:lang w:eastAsia="en-AU"/>
              </w:rPr>
              <w:t>WEB APPLICATION DEVELOPMENT FOR EXPERTISE SEARCH AND RESEARCH COLLABORATION OF CHIANG MAI UNIVERSITY'S RESEARCHERS USING TEXT MINING</w:t>
            </w:r>
          </w:p>
        </w:tc>
        <w:tc>
          <w:tcPr>
            <w:tcW w:w="2482" w:type="dxa"/>
            <w:shd w:val="clear" w:color="auto" w:fill="auto"/>
            <w:vAlign w:val="center"/>
            <w:hideMark/>
          </w:tcPr>
          <w:p w14:paraId="22DA5861" w14:textId="77777777" w:rsidR="004F0CAF" w:rsidRPr="003A234F" w:rsidRDefault="004F0CAF" w:rsidP="00C1268A">
            <w:pPr>
              <w:pStyle w:val="Table-Left7"/>
              <w:rPr>
                <w:lang w:eastAsia="en-AU"/>
              </w:rPr>
            </w:pPr>
            <w:r w:rsidRPr="003A234F">
              <w:rPr>
                <w:lang w:eastAsia="en-AU"/>
              </w:rPr>
              <w:t>2020 JOINT INTERNATIONAL CONFERENCE ON DIGITAL ARTS, MEDIA AND TECHNOLOGY WITH ECTI NORTHERN SECTION CONFERENCE ON ELECTRICAL, ELECTRONICS, COMPUTER AND TELECOMMUNICATIONS ENGINEERING, ECTI DAMT AND NCON 2020</w:t>
            </w:r>
          </w:p>
        </w:tc>
      </w:tr>
      <w:tr w:rsidR="004F0CAF" w:rsidRPr="003A234F" w14:paraId="20453196" w14:textId="77777777" w:rsidTr="00C1268A">
        <w:trPr>
          <w:trHeight w:val="20"/>
        </w:trPr>
        <w:tc>
          <w:tcPr>
            <w:tcW w:w="931" w:type="dxa"/>
            <w:shd w:val="clear" w:color="auto" w:fill="auto"/>
            <w:noWrap/>
            <w:vAlign w:val="center"/>
            <w:hideMark/>
          </w:tcPr>
          <w:p w14:paraId="39618AE0" w14:textId="77777777" w:rsidR="004F0CAF" w:rsidRPr="00C1268A" w:rsidRDefault="004F0CAF" w:rsidP="00C1268A">
            <w:pPr>
              <w:pStyle w:val="Table-Center7Boldcolumnname"/>
              <w:rPr>
                <w:b w:val="0"/>
                <w:bCs w:val="0"/>
                <w:lang w:eastAsia="en-AU"/>
              </w:rPr>
            </w:pPr>
            <w:r w:rsidRPr="00C1268A">
              <w:rPr>
                <w:b w:val="0"/>
                <w:bCs w:val="0"/>
                <w:lang w:eastAsia="en-AU"/>
              </w:rPr>
              <w:t>156</w:t>
            </w:r>
          </w:p>
        </w:tc>
        <w:tc>
          <w:tcPr>
            <w:tcW w:w="1030" w:type="dxa"/>
            <w:shd w:val="clear" w:color="auto" w:fill="auto"/>
            <w:noWrap/>
            <w:vAlign w:val="center"/>
            <w:hideMark/>
          </w:tcPr>
          <w:p w14:paraId="6E197FE0"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634B9FAC" w14:textId="77777777" w:rsidR="004F0CAF" w:rsidRPr="003A234F" w:rsidRDefault="004F0CAF" w:rsidP="00C1268A">
            <w:pPr>
              <w:pStyle w:val="Table-Left7"/>
              <w:rPr>
                <w:lang w:eastAsia="en-AU"/>
              </w:rPr>
            </w:pPr>
            <w:r w:rsidRPr="003A234F">
              <w:rPr>
                <w:lang w:eastAsia="en-AU"/>
              </w:rPr>
              <w:t>APPLICATION OF MACHINE LEARNING IN THE EVALUATION MODEL OF SCIENTIFIC RESEARCH PERFORMANCE OF TEACHERS</w:t>
            </w:r>
          </w:p>
        </w:tc>
        <w:tc>
          <w:tcPr>
            <w:tcW w:w="2482" w:type="dxa"/>
            <w:shd w:val="clear" w:color="auto" w:fill="auto"/>
            <w:vAlign w:val="center"/>
            <w:hideMark/>
          </w:tcPr>
          <w:p w14:paraId="67396784" w14:textId="77777777" w:rsidR="004F0CAF" w:rsidRPr="003A234F" w:rsidRDefault="004F0CAF" w:rsidP="00C1268A">
            <w:pPr>
              <w:pStyle w:val="Table-Left7"/>
              <w:rPr>
                <w:lang w:eastAsia="en-AU"/>
              </w:rPr>
            </w:pPr>
            <w:r w:rsidRPr="003A234F">
              <w:rPr>
                <w:lang w:eastAsia="en-AU"/>
              </w:rPr>
              <w:t>ADVANCES IN INTELLIGENT SYSTEMS AND COMPUTING</w:t>
            </w:r>
          </w:p>
        </w:tc>
      </w:tr>
      <w:tr w:rsidR="004F0CAF" w:rsidRPr="003A234F" w14:paraId="0BCA3401" w14:textId="77777777" w:rsidTr="00C1268A">
        <w:trPr>
          <w:trHeight w:val="20"/>
        </w:trPr>
        <w:tc>
          <w:tcPr>
            <w:tcW w:w="931" w:type="dxa"/>
            <w:shd w:val="clear" w:color="auto" w:fill="auto"/>
            <w:noWrap/>
            <w:vAlign w:val="center"/>
            <w:hideMark/>
          </w:tcPr>
          <w:p w14:paraId="198BF9EC" w14:textId="77777777" w:rsidR="004F0CAF" w:rsidRPr="00C1268A" w:rsidRDefault="004F0CAF" w:rsidP="00C1268A">
            <w:pPr>
              <w:pStyle w:val="Table-Center7Boldcolumnname"/>
              <w:rPr>
                <w:b w:val="0"/>
                <w:bCs w:val="0"/>
                <w:lang w:eastAsia="en-AU"/>
              </w:rPr>
            </w:pPr>
            <w:r w:rsidRPr="00C1268A">
              <w:rPr>
                <w:b w:val="0"/>
                <w:bCs w:val="0"/>
                <w:lang w:eastAsia="en-AU"/>
              </w:rPr>
              <w:t>157</w:t>
            </w:r>
          </w:p>
        </w:tc>
        <w:tc>
          <w:tcPr>
            <w:tcW w:w="1030" w:type="dxa"/>
            <w:shd w:val="clear" w:color="auto" w:fill="auto"/>
            <w:noWrap/>
            <w:vAlign w:val="center"/>
            <w:hideMark/>
          </w:tcPr>
          <w:p w14:paraId="29FF8F9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C33E71F" w14:textId="77777777" w:rsidR="004F0CAF" w:rsidRPr="003A234F" w:rsidRDefault="004F0CAF" w:rsidP="00C1268A">
            <w:pPr>
              <w:pStyle w:val="Table-Left7"/>
              <w:rPr>
                <w:lang w:eastAsia="en-AU"/>
              </w:rPr>
            </w:pPr>
            <w:r w:rsidRPr="003A234F">
              <w:rPr>
                <w:lang w:eastAsia="en-AU"/>
              </w:rPr>
              <w:t>BIBLIOMETRICS-BASED DECISION TREES (BBDTS) BASED ON BIBLIOMETRICS-BASED HEURISTICS (BBHS): VISUALIZED GUIDELINES FOR THE USE OF BIBLIOMETRICS IN RESEARCH EVALUATION</w:t>
            </w:r>
          </w:p>
        </w:tc>
        <w:tc>
          <w:tcPr>
            <w:tcW w:w="2482" w:type="dxa"/>
            <w:shd w:val="clear" w:color="auto" w:fill="auto"/>
            <w:vAlign w:val="center"/>
            <w:hideMark/>
          </w:tcPr>
          <w:p w14:paraId="7E367F9A" w14:textId="77777777" w:rsidR="004F0CAF" w:rsidRPr="003A234F" w:rsidRDefault="004F0CAF" w:rsidP="00C1268A">
            <w:pPr>
              <w:pStyle w:val="Table-Left7"/>
              <w:rPr>
                <w:lang w:eastAsia="en-AU"/>
              </w:rPr>
            </w:pPr>
            <w:r w:rsidRPr="003A234F">
              <w:rPr>
                <w:lang w:eastAsia="en-AU"/>
              </w:rPr>
              <w:t>QUANTITATIVE SCIENCE STUDIES</w:t>
            </w:r>
          </w:p>
        </w:tc>
      </w:tr>
      <w:tr w:rsidR="004F0CAF" w:rsidRPr="003A234F" w14:paraId="0FBEC87C" w14:textId="77777777" w:rsidTr="00C1268A">
        <w:trPr>
          <w:trHeight w:val="20"/>
        </w:trPr>
        <w:tc>
          <w:tcPr>
            <w:tcW w:w="931" w:type="dxa"/>
            <w:shd w:val="clear" w:color="auto" w:fill="auto"/>
            <w:noWrap/>
            <w:vAlign w:val="center"/>
            <w:hideMark/>
          </w:tcPr>
          <w:p w14:paraId="6739C3FB" w14:textId="77777777" w:rsidR="004F0CAF" w:rsidRPr="00C1268A" w:rsidRDefault="004F0CAF" w:rsidP="00C1268A">
            <w:pPr>
              <w:pStyle w:val="Table-Center7Boldcolumnname"/>
              <w:rPr>
                <w:b w:val="0"/>
                <w:bCs w:val="0"/>
                <w:lang w:eastAsia="en-AU"/>
              </w:rPr>
            </w:pPr>
            <w:r w:rsidRPr="00C1268A">
              <w:rPr>
                <w:b w:val="0"/>
                <w:bCs w:val="0"/>
                <w:lang w:eastAsia="en-AU"/>
              </w:rPr>
              <w:t>158</w:t>
            </w:r>
          </w:p>
        </w:tc>
        <w:tc>
          <w:tcPr>
            <w:tcW w:w="1030" w:type="dxa"/>
            <w:shd w:val="clear" w:color="auto" w:fill="auto"/>
            <w:noWrap/>
            <w:vAlign w:val="center"/>
            <w:hideMark/>
          </w:tcPr>
          <w:p w14:paraId="2E20682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2C4940B8" w14:textId="77777777" w:rsidR="004F0CAF" w:rsidRPr="003A234F" w:rsidRDefault="004F0CAF" w:rsidP="00C1268A">
            <w:pPr>
              <w:pStyle w:val="Table-Left7"/>
              <w:rPr>
                <w:lang w:eastAsia="en-AU"/>
              </w:rPr>
            </w:pPr>
            <w:r w:rsidRPr="003A234F">
              <w:rPr>
                <w:lang w:eastAsia="en-AU"/>
              </w:rPr>
              <w:t>THEMATICAL AND IMPACT DIFFERENCES BETWEEN NATIONAL AND INTERNATIONAL COLLABORATION ON ARTIFICIAL INTELLIGENCE RESEARCH</w:t>
            </w:r>
          </w:p>
        </w:tc>
        <w:tc>
          <w:tcPr>
            <w:tcW w:w="2482" w:type="dxa"/>
            <w:shd w:val="clear" w:color="auto" w:fill="auto"/>
            <w:vAlign w:val="center"/>
            <w:hideMark/>
          </w:tcPr>
          <w:p w14:paraId="1144996E" w14:textId="77777777" w:rsidR="004F0CAF" w:rsidRPr="003A234F" w:rsidRDefault="004F0CAF" w:rsidP="00C1268A">
            <w:pPr>
              <w:pStyle w:val="Table-Left7"/>
              <w:rPr>
                <w:lang w:eastAsia="en-AU"/>
              </w:rPr>
            </w:pPr>
            <w:r w:rsidRPr="003A234F">
              <w:rPr>
                <w:lang w:eastAsia="en-AU"/>
              </w:rPr>
              <w:t>IEEE CONFERENCE ON EVOLVING AND ADAPTIVE INTELLIGENT SYSTEMS</w:t>
            </w:r>
          </w:p>
        </w:tc>
      </w:tr>
      <w:tr w:rsidR="004F0CAF" w:rsidRPr="003A234F" w14:paraId="42EC2DA4" w14:textId="77777777" w:rsidTr="00C1268A">
        <w:trPr>
          <w:trHeight w:val="20"/>
        </w:trPr>
        <w:tc>
          <w:tcPr>
            <w:tcW w:w="931" w:type="dxa"/>
            <w:shd w:val="clear" w:color="auto" w:fill="auto"/>
            <w:noWrap/>
            <w:vAlign w:val="center"/>
            <w:hideMark/>
          </w:tcPr>
          <w:p w14:paraId="251E0761" w14:textId="77777777" w:rsidR="004F0CAF" w:rsidRPr="00C1268A" w:rsidRDefault="004F0CAF" w:rsidP="00C1268A">
            <w:pPr>
              <w:pStyle w:val="Table-Center7Boldcolumnname"/>
              <w:rPr>
                <w:b w:val="0"/>
                <w:bCs w:val="0"/>
                <w:lang w:eastAsia="en-AU"/>
              </w:rPr>
            </w:pPr>
            <w:r w:rsidRPr="00C1268A">
              <w:rPr>
                <w:b w:val="0"/>
                <w:bCs w:val="0"/>
                <w:lang w:eastAsia="en-AU"/>
              </w:rPr>
              <w:t>159</w:t>
            </w:r>
          </w:p>
        </w:tc>
        <w:tc>
          <w:tcPr>
            <w:tcW w:w="1030" w:type="dxa"/>
            <w:shd w:val="clear" w:color="auto" w:fill="auto"/>
            <w:noWrap/>
            <w:vAlign w:val="center"/>
            <w:hideMark/>
          </w:tcPr>
          <w:p w14:paraId="0C0DCEE9"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08C77CBE" w14:textId="77777777" w:rsidR="004F0CAF" w:rsidRPr="003A234F" w:rsidRDefault="004F0CAF" w:rsidP="00C1268A">
            <w:pPr>
              <w:pStyle w:val="Table-Left7"/>
              <w:rPr>
                <w:lang w:eastAsia="en-AU"/>
              </w:rPr>
            </w:pPr>
            <w:r w:rsidRPr="003A234F">
              <w:rPr>
                <w:lang w:eastAsia="en-AU"/>
              </w:rPr>
              <w:t>A DECADE OF BIG DATA LITERATURE: ANALYSIS OF TRENDS IN LIGHT OF BIBLIOMETRICS</w:t>
            </w:r>
          </w:p>
        </w:tc>
        <w:tc>
          <w:tcPr>
            <w:tcW w:w="2482" w:type="dxa"/>
            <w:shd w:val="clear" w:color="auto" w:fill="auto"/>
            <w:vAlign w:val="center"/>
            <w:hideMark/>
          </w:tcPr>
          <w:p w14:paraId="68092C0F" w14:textId="77777777" w:rsidR="004F0CAF" w:rsidRPr="003A234F" w:rsidRDefault="004F0CAF" w:rsidP="00C1268A">
            <w:pPr>
              <w:pStyle w:val="Table-Left7"/>
              <w:rPr>
                <w:lang w:eastAsia="en-AU"/>
              </w:rPr>
            </w:pPr>
            <w:r w:rsidRPr="003A234F">
              <w:rPr>
                <w:lang w:eastAsia="en-AU"/>
              </w:rPr>
              <w:t>JOURNAL OF SUPERCOMPUTING</w:t>
            </w:r>
          </w:p>
        </w:tc>
      </w:tr>
      <w:tr w:rsidR="004F0CAF" w:rsidRPr="003A234F" w14:paraId="3A39D25A" w14:textId="77777777" w:rsidTr="00C1268A">
        <w:trPr>
          <w:trHeight w:val="20"/>
        </w:trPr>
        <w:tc>
          <w:tcPr>
            <w:tcW w:w="931" w:type="dxa"/>
            <w:shd w:val="clear" w:color="auto" w:fill="auto"/>
            <w:noWrap/>
            <w:vAlign w:val="center"/>
            <w:hideMark/>
          </w:tcPr>
          <w:p w14:paraId="799FBF85" w14:textId="77777777" w:rsidR="004F0CAF" w:rsidRPr="00C1268A" w:rsidRDefault="004F0CAF" w:rsidP="00C1268A">
            <w:pPr>
              <w:pStyle w:val="Table-Center7Boldcolumnname"/>
              <w:rPr>
                <w:b w:val="0"/>
                <w:bCs w:val="0"/>
                <w:lang w:eastAsia="en-AU"/>
              </w:rPr>
            </w:pPr>
            <w:r w:rsidRPr="00C1268A">
              <w:rPr>
                <w:b w:val="0"/>
                <w:bCs w:val="0"/>
                <w:lang w:eastAsia="en-AU"/>
              </w:rPr>
              <w:t>160</w:t>
            </w:r>
          </w:p>
        </w:tc>
        <w:tc>
          <w:tcPr>
            <w:tcW w:w="1030" w:type="dxa"/>
            <w:shd w:val="clear" w:color="auto" w:fill="auto"/>
            <w:noWrap/>
            <w:vAlign w:val="center"/>
            <w:hideMark/>
          </w:tcPr>
          <w:p w14:paraId="00835472"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94B4818" w14:textId="77777777" w:rsidR="004F0CAF" w:rsidRPr="003A234F" w:rsidRDefault="004F0CAF" w:rsidP="00C1268A">
            <w:pPr>
              <w:pStyle w:val="Table-Left7"/>
              <w:rPr>
                <w:lang w:eastAsia="en-AU"/>
              </w:rPr>
            </w:pPr>
            <w:r w:rsidRPr="003A234F">
              <w:rPr>
                <w:lang w:eastAsia="en-AU"/>
              </w:rPr>
              <w:t>BIBLIOMETRICS-BASED HEURISTICS: WHAT IS THEIR DEFINITION AND HOW CAN THEY BE STUDIED?-RESEARCH NOTE</w:t>
            </w:r>
          </w:p>
        </w:tc>
        <w:tc>
          <w:tcPr>
            <w:tcW w:w="2482" w:type="dxa"/>
            <w:shd w:val="clear" w:color="auto" w:fill="auto"/>
            <w:vAlign w:val="center"/>
            <w:hideMark/>
          </w:tcPr>
          <w:p w14:paraId="6819A0C7" w14:textId="77777777" w:rsidR="004F0CAF" w:rsidRPr="003A234F" w:rsidRDefault="004F0CAF" w:rsidP="00C1268A">
            <w:pPr>
              <w:pStyle w:val="Table-Left7"/>
              <w:rPr>
                <w:lang w:eastAsia="en-AU"/>
              </w:rPr>
            </w:pPr>
            <w:r w:rsidRPr="003A234F">
              <w:rPr>
                <w:lang w:eastAsia="en-AU"/>
              </w:rPr>
              <w:t>PROFESIONAL DE LA INFORMACION</w:t>
            </w:r>
          </w:p>
        </w:tc>
      </w:tr>
      <w:tr w:rsidR="004F0CAF" w:rsidRPr="003A234F" w14:paraId="110D7997" w14:textId="77777777" w:rsidTr="00C1268A">
        <w:trPr>
          <w:trHeight w:val="20"/>
        </w:trPr>
        <w:tc>
          <w:tcPr>
            <w:tcW w:w="931" w:type="dxa"/>
            <w:shd w:val="clear" w:color="auto" w:fill="auto"/>
            <w:noWrap/>
            <w:vAlign w:val="center"/>
            <w:hideMark/>
          </w:tcPr>
          <w:p w14:paraId="57479B4A" w14:textId="77777777" w:rsidR="004F0CAF" w:rsidRPr="00C1268A" w:rsidRDefault="004F0CAF" w:rsidP="00C1268A">
            <w:pPr>
              <w:pStyle w:val="Table-Center7Boldcolumnname"/>
              <w:rPr>
                <w:b w:val="0"/>
                <w:bCs w:val="0"/>
                <w:lang w:eastAsia="en-AU"/>
              </w:rPr>
            </w:pPr>
            <w:r w:rsidRPr="00C1268A">
              <w:rPr>
                <w:b w:val="0"/>
                <w:bCs w:val="0"/>
                <w:lang w:eastAsia="en-AU"/>
              </w:rPr>
              <w:t>161</w:t>
            </w:r>
          </w:p>
        </w:tc>
        <w:tc>
          <w:tcPr>
            <w:tcW w:w="1030" w:type="dxa"/>
            <w:shd w:val="clear" w:color="auto" w:fill="auto"/>
            <w:noWrap/>
            <w:vAlign w:val="center"/>
            <w:hideMark/>
          </w:tcPr>
          <w:p w14:paraId="711D427E"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0A8CC919" w14:textId="77777777" w:rsidR="004F0CAF" w:rsidRPr="003A234F" w:rsidRDefault="004F0CAF" w:rsidP="00C1268A">
            <w:pPr>
              <w:pStyle w:val="Table-Left7"/>
              <w:rPr>
                <w:lang w:eastAsia="en-AU"/>
              </w:rPr>
            </w:pPr>
            <w:r w:rsidRPr="003A234F">
              <w:rPr>
                <w:lang w:eastAsia="en-AU"/>
              </w:rPr>
              <w:t>RETAINING, RESIGNING AND FIRING: BIBLIOMETRICS AS A PEOPLE ANALYTICS TOOL FOR EXAMINING RESEARCH PERFORMANCE OUTCOMES AND FACULTY TURNOVER</w:t>
            </w:r>
          </w:p>
        </w:tc>
        <w:tc>
          <w:tcPr>
            <w:tcW w:w="2482" w:type="dxa"/>
            <w:shd w:val="clear" w:color="auto" w:fill="auto"/>
            <w:vAlign w:val="center"/>
            <w:hideMark/>
          </w:tcPr>
          <w:p w14:paraId="560B7828" w14:textId="77777777" w:rsidR="004F0CAF" w:rsidRPr="003A234F" w:rsidRDefault="004F0CAF" w:rsidP="00C1268A">
            <w:pPr>
              <w:pStyle w:val="Table-Left7"/>
              <w:rPr>
                <w:lang w:eastAsia="en-AU"/>
              </w:rPr>
            </w:pPr>
            <w:r w:rsidRPr="003A234F">
              <w:rPr>
                <w:lang w:eastAsia="en-AU"/>
              </w:rPr>
              <w:t>PERSONNEL REVIEW</w:t>
            </w:r>
          </w:p>
        </w:tc>
      </w:tr>
      <w:tr w:rsidR="004F0CAF" w:rsidRPr="003A234F" w14:paraId="4E06E672" w14:textId="77777777" w:rsidTr="00C1268A">
        <w:trPr>
          <w:trHeight w:val="20"/>
        </w:trPr>
        <w:tc>
          <w:tcPr>
            <w:tcW w:w="931" w:type="dxa"/>
            <w:shd w:val="clear" w:color="auto" w:fill="auto"/>
            <w:noWrap/>
            <w:vAlign w:val="center"/>
            <w:hideMark/>
          </w:tcPr>
          <w:p w14:paraId="4CFE4E47" w14:textId="77777777" w:rsidR="004F0CAF" w:rsidRPr="00C1268A" w:rsidRDefault="004F0CAF" w:rsidP="00C1268A">
            <w:pPr>
              <w:pStyle w:val="Table-Center7Boldcolumnname"/>
              <w:rPr>
                <w:b w:val="0"/>
                <w:bCs w:val="0"/>
                <w:lang w:eastAsia="en-AU"/>
              </w:rPr>
            </w:pPr>
            <w:r w:rsidRPr="00C1268A">
              <w:rPr>
                <w:b w:val="0"/>
                <w:bCs w:val="0"/>
                <w:lang w:eastAsia="en-AU"/>
              </w:rPr>
              <w:t>162</w:t>
            </w:r>
          </w:p>
        </w:tc>
        <w:tc>
          <w:tcPr>
            <w:tcW w:w="1030" w:type="dxa"/>
            <w:shd w:val="clear" w:color="auto" w:fill="auto"/>
            <w:noWrap/>
            <w:vAlign w:val="center"/>
            <w:hideMark/>
          </w:tcPr>
          <w:p w14:paraId="530DCB0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3322E65" w14:textId="77777777" w:rsidR="004F0CAF" w:rsidRPr="003A234F" w:rsidRDefault="004F0CAF" w:rsidP="00C1268A">
            <w:pPr>
              <w:pStyle w:val="Table-Left7"/>
              <w:rPr>
                <w:lang w:eastAsia="en-AU"/>
              </w:rPr>
            </w:pPr>
            <w:r w:rsidRPr="003A234F">
              <w:rPr>
                <w:lang w:eastAsia="en-AU"/>
              </w:rPr>
              <w:t>STRUCTURAL DETERMINANTS OF HUMAN RESOURCE DEVELOPMENT RESEARCH COLLABORATION NETWORKS: A SOCIAL-NETWORK ANALYSIS OF PUBLICATIONS BETWEEN 1990 TO 2014</w:t>
            </w:r>
          </w:p>
        </w:tc>
        <w:tc>
          <w:tcPr>
            <w:tcW w:w="2482" w:type="dxa"/>
            <w:shd w:val="clear" w:color="auto" w:fill="auto"/>
            <w:vAlign w:val="center"/>
            <w:hideMark/>
          </w:tcPr>
          <w:p w14:paraId="472ABFA5" w14:textId="77777777" w:rsidR="004F0CAF" w:rsidRPr="003A234F" w:rsidRDefault="004F0CAF" w:rsidP="00C1268A">
            <w:pPr>
              <w:pStyle w:val="Table-Left7"/>
              <w:rPr>
                <w:lang w:eastAsia="en-AU"/>
              </w:rPr>
            </w:pPr>
            <w:r w:rsidRPr="003A234F">
              <w:rPr>
                <w:lang w:eastAsia="en-AU"/>
              </w:rPr>
              <w:t>PERFORMANCE IMPROVEMENT QUARTERLY</w:t>
            </w:r>
          </w:p>
        </w:tc>
      </w:tr>
      <w:tr w:rsidR="004F0CAF" w:rsidRPr="003A234F" w14:paraId="022ABC74" w14:textId="77777777" w:rsidTr="00C1268A">
        <w:trPr>
          <w:trHeight w:val="20"/>
        </w:trPr>
        <w:tc>
          <w:tcPr>
            <w:tcW w:w="931" w:type="dxa"/>
            <w:shd w:val="clear" w:color="auto" w:fill="auto"/>
            <w:noWrap/>
            <w:vAlign w:val="center"/>
            <w:hideMark/>
          </w:tcPr>
          <w:p w14:paraId="79C38485" w14:textId="77777777" w:rsidR="004F0CAF" w:rsidRPr="00C1268A" w:rsidRDefault="004F0CAF" w:rsidP="00C1268A">
            <w:pPr>
              <w:pStyle w:val="Table-Center7Boldcolumnname"/>
              <w:rPr>
                <w:b w:val="0"/>
                <w:bCs w:val="0"/>
                <w:lang w:eastAsia="en-AU"/>
              </w:rPr>
            </w:pPr>
            <w:r w:rsidRPr="00C1268A">
              <w:rPr>
                <w:b w:val="0"/>
                <w:bCs w:val="0"/>
                <w:lang w:eastAsia="en-AU"/>
              </w:rPr>
              <w:t>163</w:t>
            </w:r>
          </w:p>
        </w:tc>
        <w:tc>
          <w:tcPr>
            <w:tcW w:w="1030" w:type="dxa"/>
            <w:shd w:val="clear" w:color="auto" w:fill="auto"/>
            <w:noWrap/>
            <w:vAlign w:val="center"/>
            <w:hideMark/>
          </w:tcPr>
          <w:p w14:paraId="5CBFCBB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44F80161" w14:textId="77777777" w:rsidR="004F0CAF" w:rsidRPr="003A234F" w:rsidRDefault="004F0CAF" w:rsidP="00C1268A">
            <w:pPr>
              <w:pStyle w:val="Table-Left7"/>
              <w:rPr>
                <w:lang w:eastAsia="en-AU"/>
              </w:rPr>
            </w:pPr>
            <w:r w:rsidRPr="003A234F">
              <w:rPr>
                <w:lang w:eastAsia="en-AU"/>
              </w:rPr>
              <w:t>MONITORING AND FORECASTING THE DEVELOPMENT TRENDS OF NANOGENERATOR TECHNOLOGY USING CITATION ANALYSIS AND TEXT MINING</w:t>
            </w:r>
          </w:p>
        </w:tc>
        <w:tc>
          <w:tcPr>
            <w:tcW w:w="2482" w:type="dxa"/>
            <w:shd w:val="clear" w:color="auto" w:fill="auto"/>
            <w:vAlign w:val="center"/>
            <w:hideMark/>
          </w:tcPr>
          <w:p w14:paraId="7959B968" w14:textId="77777777" w:rsidR="004F0CAF" w:rsidRPr="003A234F" w:rsidRDefault="004F0CAF" w:rsidP="00C1268A">
            <w:pPr>
              <w:pStyle w:val="Table-Left7"/>
              <w:rPr>
                <w:lang w:eastAsia="en-AU"/>
              </w:rPr>
            </w:pPr>
            <w:r w:rsidRPr="003A234F">
              <w:rPr>
                <w:lang w:eastAsia="en-AU"/>
              </w:rPr>
              <w:t>NANO ENERGY</w:t>
            </w:r>
          </w:p>
        </w:tc>
      </w:tr>
      <w:tr w:rsidR="004F0CAF" w:rsidRPr="003A234F" w14:paraId="26EBCFFF" w14:textId="77777777" w:rsidTr="00C1268A">
        <w:trPr>
          <w:trHeight w:val="20"/>
        </w:trPr>
        <w:tc>
          <w:tcPr>
            <w:tcW w:w="931" w:type="dxa"/>
            <w:shd w:val="clear" w:color="auto" w:fill="auto"/>
            <w:noWrap/>
            <w:vAlign w:val="center"/>
            <w:hideMark/>
          </w:tcPr>
          <w:p w14:paraId="3C8C5062" w14:textId="77777777" w:rsidR="004F0CAF" w:rsidRPr="00C1268A" w:rsidRDefault="004F0CAF" w:rsidP="00C1268A">
            <w:pPr>
              <w:pStyle w:val="Table-Center7Boldcolumnname"/>
              <w:rPr>
                <w:b w:val="0"/>
                <w:bCs w:val="0"/>
                <w:lang w:eastAsia="en-AU"/>
              </w:rPr>
            </w:pPr>
            <w:r w:rsidRPr="00C1268A">
              <w:rPr>
                <w:b w:val="0"/>
                <w:bCs w:val="0"/>
                <w:lang w:eastAsia="en-AU"/>
              </w:rPr>
              <w:t>164</w:t>
            </w:r>
          </w:p>
        </w:tc>
        <w:tc>
          <w:tcPr>
            <w:tcW w:w="1030" w:type="dxa"/>
            <w:shd w:val="clear" w:color="auto" w:fill="auto"/>
            <w:noWrap/>
            <w:vAlign w:val="center"/>
            <w:hideMark/>
          </w:tcPr>
          <w:p w14:paraId="6DF499D1"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BBDCC14" w14:textId="77777777" w:rsidR="004F0CAF" w:rsidRPr="003A234F" w:rsidRDefault="004F0CAF" w:rsidP="00C1268A">
            <w:pPr>
              <w:pStyle w:val="Table-Left7"/>
              <w:rPr>
                <w:lang w:eastAsia="en-AU"/>
              </w:rPr>
            </w:pPr>
            <w:r w:rsidRPr="003A234F">
              <w:rPr>
                <w:lang w:eastAsia="en-AU"/>
              </w:rPr>
              <w:t>THE IMPACT FACTORS OF NEURAL NETWORK BASED TIME SERIES PREDICTION: TAKING STOCK PRICE AS AN EXAMPLE</w:t>
            </w:r>
          </w:p>
        </w:tc>
        <w:tc>
          <w:tcPr>
            <w:tcW w:w="2482" w:type="dxa"/>
            <w:shd w:val="clear" w:color="auto" w:fill="auto"/>
            <w:vAlign w:val="center"/>
            <w:hideMark/>
          </w:tcPr>
          <w:p w14:paraId="1B4AFD80" w14:textId="77777777" w:rsidR="004F0CAF" w:rsidRPr="003A234F" w:rsidRDefault="004F0CAF" w:rsidP="00C1268A">
            <w:pPr>
              <w:pStyle w:val="Table-Left7"/>
              <w:rPr>
                <w:lang w:eastAsia="en-AU"/>
              </w:rPr>
            </w:pPr>
            <w:r w:rsidRPr="003A234F">
              <w:rPr>
                <w:lang w:eastAsia="en-AU"/>
              </w:rPr>
              <w:t>ADVANCES IN INTELLIGENT SYSTEMS AND COMPUTING</w:t>
            </w:r>
          </w:p>
        </w:tc>
      </w:tr>
      <w:tr w:rsidR="004F0CAF" w:rsidRPr="003A234F" w14:paraId="7165F92E" w14:textId="77777777" w:rsidTr="00C1268A">
        <w:trPr>
          <w:trHeight w:val="20"/>
        </w:trPr>
        <w:tc>
          <w:tcPr>
            <w:tcW w:w="931" w:type="dxa"/>
            <w:shd w:val="clear" w:color="auto" w:fill="auto"/>
            <w:noWrap/>
            <w:vAlign w:val="center"/>
            <w:hideMark/>
          </w:tcPr>
          <w:p w14:paraId="3F9741D4" w14:textId="77777777" w:rsidR="004F0CAF" w:rsidRPr="00C1268A" w:rsidRDefault="004F0CAF" w:rsidP="00C1268A">
            <w:pPr>
              <w:pStyle w:val="Table-Center7Boldcolumnname"/>
              <w:rPr>
                <w:b w:val="0"/>
                <w:bCs w:val="0"/>
                <w:lang w:eastAsia="en-AU"/>
              </w:rPr>
            </w:pPr>
            <w:r w:rsidRPr="00C1268A">
              <w:rPr>
                <w:b w:val="0"/>
                <w:bCs w:val="0"/>
                <w:lang w:eastAsia="en-AU"/>
              </w:rPr>
              <w:t>165</w:t>
            </w:r>
          </w:p>
        </w:tc>
        <w:tc>
          <w:tcPr>
            <w:tcW w:w="1030" w:type="dxa"/>
            <w:shd w:val="clear" w:color="auto" w:fill="auto"/>
            <w:noWrap/>
            <w:vAlign w:val="center"/>
            <w:hideMark/>
          </w:tcPr>
          <w:p w14:paraId="28C533D7"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30628012" w14:textId="77777777" w:rsidR="004F0CAF" w:rsidRPr="003A234F" w:rsidRDefault="004F0CAF" w:rsidP="00C1268A">
            <w:pPr>
              <w:pStyle w:val="Table-Left7"/>
              <w:rPr>
                <w:lang w:eastAsia="en-AU"/>
              </w:rPr>
            </w:pPr>
            <w:r w:rsidRPr="003A234F">
              <w:rPr>
                <w:lang w:eastAsia="en-AU"/>
              </w:rPr>
              <w:t>A PRELIMINARY STUDY OF KNOWLEDGE TRANSFER IN MULTI-CLASSIFICATION USING GENE EXPRESSION PROGRAMMING</w:t>
            </w:r>
          </w:p>
        </w:tc>
        <w:tc>
          <w:tcPr>
            <w:tcW w:w="2482" w:type="dxa"/>
            <w:shd w:val="clear" w:color="auto" w:fill="auto"/>
            <w:vAlign w:val="center"/>
            <w:hideMark/>
          </w:tcPr>
          <w:p w14:paraId="4DD7F886" w14:textId="77777777" w:rsidR="004F0CAF" w:rsidRPr="003A234F" w:rsidRDefault="004F0CAF" w:rsidP="00C1268A">
            <w:pPr>
              <w:pStyle w:val="Table-Left7"/>
              <w:rPr>
                <w:lang w:eastAsia="en-AU"/>
              </w:rPr>
            </w:pPr>
            <w:r w:rsidRPr="003A234F">
              <w:rPr>
                <w:lang w:eastAsia="en-AU"/>
              </w:rPr>
              <w:t>FRONTIERS IN NEUROSCIENCE</w:t>
            </w:r>
          </w:p>
        </w:tc>
      </w:tr>
      <w:tr w:rsidR="004F0CAF" w:rsidRPr="003A234F" w14:paraId="102E6E8D" w14:textId="77777777" w:rsidTr="00C1268A">
        <w:trPr>
          <w:trHeight w:val="20"/>
        </w:trPr>
        <w:tc>
          <w:tcPr>
            <w:tcW w:w="931" w:type="dxa"/>
            <w:shd w:val="clear" w:color="auto" w:fill="auto"/>
            <w:noWrap/>
            <w:vAlign w:val="center"/>
            <w:hideMark/>
          </w:tcPr>
          <w:p w14:paraId="70154501" w14:textId="77777777" w:rsidR="004F0CAF" w:rsidRPr="00C1268A" w:rsidRDefault="004F0CAF" w:rsidP="00C1268A">
            <w:pPr>
              <w:pStyle w:val="Table-Center7Boldcolumnname"/>
              <w:rPr>
                <w:b w:val="0"/>
                <w:bCs w:val="0"/>
                <w:lang w:eastAsia="en-AU"/>
              </w:rPr>
            </w:pPr>
            <w:r w:rsidRPr="00C1268A">
              <w:rPr>
                <w:b w:val="0"/>
                <w:bCs w:val="0"/>
                <w:lang w:eastAsia="en-AU"/>
              </w:rPr>
              <w:t>166</w:t>
            </w:r>
          </w:p>
        </w:tc>
        <w:tc>
          <w:tcPr>
            <w:tcW w:w="1030" w:type="dxa"/>
            <w:shd w:val="clear" w:color="auto" w:fill="auto"/>
            <w:noWrap/>
            <w:vAlign w:val="center"/>
            <w:hideMark/>
          </w:tcPr>
          <w:p w14:paraId="7B053BC2"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2D2802F" w14:textId="77777777" w:rsidR="004F0CAF" w:rsidRPr="003A234F" w:rsidRDefault="004F0CAF" w:rsidP="00C1268A">
            <w:pPr>
              <w:pStyle w:val="Table-Left7"/>
              <w:rPr>
                <w:lang w:eastAsia="en-AU"/>
              </w:rPr>
            </w:pPr>
            <w:r w:rsidRPr="003A234F">
              <w:rPr>
                <w:lang w:eastAsia="en-AU"/>
              </w:rPr>
              <w:t>THE ALLEGED CITATION ADVANTAGE OF VIDEO ABSTRACTS MAY BE A MATTER OF SELF-CITATIONS AND SELF-SELECTION BIAS. COMMENT ON “THE IMPACT OF VIDEO ABSTRACT ON CITATION COUNTS” BY ZONG ET AL.</w:t>
            </w:r>
          </w:p>
        </w:tc>
        <w:tc>
          <w:tcPr>
            <w:tcW w:w="2482" w:type="dxa"/>
            <w:shd w:val="clear" w:color="auto" w:fill="auto"/>
            <w:vAlign w:val="center"/>
            <w:hideMark/>
          </w:tcPr>
          <w:p w14:paraId="308C448C"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E14C060" w14:textId="77777777" w:rsidTr="00C1268A">
        <w:trPr>
          <w:trHeight w:val="20"/>
        </w:trPr>
        <w:tc>
          <w:tcPr>
            <w:tcW w:w="931" w:type="dxa"/>
            <w:shd w:val="clear" w:color="auto" w:fill="auto"/>
            <w:noWrap/>
            <w:vAlign w:val="center"/>
            <w:hideMark/>
          </w:tcPr>
          <w:p w14:paraId="6053D9D5" w14:textId="77777777" w:rsidR="004F0CAF" w:rsidRPr="00C1268A" w:rsidRDefault="004F0CAF" w:rsidP="00C1268A">
            <w:pPr>
              <w:pStyle w:val="Table-Center7Boldcolumnname"/>
              <w:rPr>
                <w:b w:val="0"/>
                <w:bCs w:val="0"/>
                <w:lang w:eastAsia="en-AU"/>
              </w:rPr>
            </w:pPr>
            <w:r w:rsidRPr="00C1268A">
              <w:rPr>
                <w:b w:val="0"/>
                <w:bCs w:val="0"/>
                <w:lang w:eastAsia="en-AU"/>
              </w:rPr>
              <w:t>167</w:t>
            </w:r>
          </w:p>
        </w:tc>
        <w:tc>
          <w:tcPr>
            <w:tcW w:w="1030" w:type="dxa"/>
            <w:shd w:val="clear" w:color="auto" w:fill="auto"/>
            <w:noWrap/>
            <w:vAlign w:val="center"/>
            <w:hideMark/>
          </w:tcPr>
          <w:p w14:paraId="0BD8AC94"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12616855" w14:textId="77777777" w:rsidR="004F0CAF" w:rsidRPr="003A234F" w:rsidRDefault="004F0CAF" w:rsidP="00C1268A">
            <w:pPr>
              <w:pStyle w:val="Table-Left7"/>
              <w:rPr>
                <w:lang w:eastAsia="en-AU"/>
              </w:rPr>
            </w:pPr>
            <w:r w:rsidRPr="003A234F">
              <w:rPr>
                <w:lang w:eastAsia="en-AU"/>
              </w:rPr>
              <w:t>LATENT STRUCTURE MATCHING FOR KNOWLEDGE TRANSFER IN REINFORCEMENT LEARNING</w:t>
            </w:r>
          </w:p>
        </w:tc>
        <w:tc>
          <w:tcPr>
            <w:tcW w:w="2482" w:type="dxa"/>
            <w:shd w:val="clear" w:color="auto" w:fill="auto"/>
            <w:vAlign w:val="center"/>
            <w:hideMark/>
          </w:tcPr>
          <w:p w14:paraId="3DEC520E" w14:textId="77777777" w:rsidR="004F0CAF" w:rsidRPr="003A234F" w:rsidRDefault="004F0CAF" w:rsidP="00C1268A">
            <w:pPr>
              <w:pStyle w:val="Table-Left7"/>
              <w:rPr>
                <w:lang w:eastAsia="en-AU"/>
              </w:rPr>
            </w:pPr>
            <w:r w:rsidRPr="003A234F">
              <w:rPr>
                <w:lang w:eastAsia="en-AU"/>
              </w:rPr>
              <w:t>FUTURE INTERNET</w:t>
            </w:r>
          </w:p>
        </w:tc>
      </w:tr>
      <w:tr w:rsidR="004F0CAF" w:rsidRPr="003A234F" w14:paraId="48095800" w14:textId="77777777" w:rsidTr="00C1268A">
        <w:trPr>
          <w:trHeight w:val="20"/>
        </w:trPr>
        <w:tc>
          <w:tcPr>
            <w:tcW w:w="931" w:type="dxa"/>
            <w:shd w:val="clear" w:color="auto" w:fill="auto"/>
            <w:noWrap/>
            <w:vAlign w:val="center"/>
            <w:hideMark/>
          </w:tcPr>
          <w:p w14:paraId="6D24DBD1" w14:textId="77777777" w:rsidR="004F0CAF" w:rsidRPr="00C1268A" w:rsidRDefault="004F0CAF" w:rsidP="00C1268A">
            <w:pPr>
              <w:pStyle w:val="Table-Center7Boldcolumnname"/>
              <w:rPr>
                <w:b w:val="0"/>
                <w:bCs w:val="0"/>
                <w:lang w:eastAsia="en-AU"/>
              </w:rPr>
            </w:pPr>
            <w:r w:rsidRPr="00C1268A">
              <w:rPr>
                <w:b w:val="0"/>
                <w:bCs w:val="0"/>
                <w:lang w:eastAsia="en-AU"/>
              </w:rPr>
              <w:t>168</w:t>
            </w:r>
          </w:p>
        </w:tc>
        <w:tc>
          <w:tcPr>
            <w:tcW w:w="1030" w:type="dxa"/>
            <w:shd w:val="clear" w:color="auto" w:fill="auto"/>
            <w:noWrap/>
            <w:vAlign w:val="center"/>
            <w:hideMark/>
          </w:tcPr>
          <w:p w14:paraId="3A11E2E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5B3B7DA1" w14:textId="77777777" w:rsidR="004F0CAF" w:rsidRPr="003A234F" w:rsidRDefault="004F0CAF" w:rsidP="00C1268A">
            <w:pPr>
              <w:pStyle w:val="Table-Left7"/>
              <w:rPr>
                <w:lang w:eastAsia="en-AU"/>
              </w:rPr>
            </w:pPr>
            <w:r w:rsidRPr="003A234F">
              <w:rPr>
                <w:lang w:eastAsia="en-AU"/>
              </w:rPr>
              <w:t>WEB ANALYTICS IN OPEN ACCESS ACADEMIC JOURNALS: JUSTIFICATION, PLANNING AND APPLICATIONS</w:t>
            </w:r>
          </w:p>
        </w:tc>
        <w:tc>
          <w:tcPr>
            <w:tcW w:w="2482" w:type="dxa"/>
            <w:shd w:val="clear" w:color="auto" w:fill="auto"/>
            <w:vAlign w:val="center"/>
            <w:hideMark/>
          </w:tcPr>
          <w:p w14:paraId="144F7A09" w14:textId="77777777" w:rsidR="004F0CAF" w:rsidRPr="003A234F" w:rsidRDefault="004F0CAF" w:rsidP="00C1268A">
            <w:pPr>
              <w:pStyle w:val="Table-Left7"/>
              <w:rPr>
                <w:lang w:eastAsia="en-AU"/>
              </w:rPr>
            </w:pPr>
            <w:r w:rsidRPr="003A234F">
              <w:rPr>
                <w:lang w:eastAsia="en-AU"/>
              </w:rPr>
              <w:t>BID: Textos Universitaris de Biblioteconomia i Documentació</w:t>
            </w:r>
          </w:p>
        </w:tc>
      </w:tr>
      <w:tr w:rsidR="004F0CAF" w:rsidRPr="003A234F" w14:paraId="60812A10" w14:textId="77777777" w:rsidTr="00C1268A">
        <w:trPr>
          <w:trHeight w:val="20"/>
        </w:trPr>
        <w:tc>
          <w:tcPr>
            <w:tcW w:w="931" w:type="dxa"/>
            <w:shd w:val="clear" w:color="auto" w:fill="auto"/>
            <w:noWrap/>
            <w:vAlign w:val="center"/>
            <w:hideMark/>
          </w:tcPr>
          <w:p w14:paraId="2981E2B3" w14:textId="77777777" w:rsidR="004F0CAF" w:rsidRPr="00C1268A" w:rsidRDefault="004F0CAF" w:rsidP="00C1268A">
            <w:pPr>
              <w:pStyle w:val="Table-Center7Boldcolumnname"/>
              <w:rPr>
                <w:b w:val="0"/>
                <w:bCs w:val="0"/>
                <w:lang w:eastAsia="en-AU"/>
              </w:rPr>
            </w:pPr>
            <w:r w:rsidRPr="00C1268A">
              <w:rPr>
                <w:b w:val="0"/>
                <w:bCs w:val="0"/>
                <w:lang w:eastAsia="en-AU"/>
              </w:rPr>
              <w:t>169</w:t>
            </w:r>
          </w:p>
        </w:tc>
        <w:tc>
          <w:tcPr>
            <w:tcW w:w="1030" w:type="dxa"/>
            <w:shd w:val="clear" w:color="auto" w:fill="auto"/>
            <w:noWrap/>
            <w:vAlign w:val="center"/>
            <w:hideMark/>
          </w:tcPr>
          <w:p w14:paraId="76E2B9AD" w14:textId="77777777" w:rsidR="004F0CAF" w:rsidRPr="00C1268A" w:rsidRDefault="004F0CAF" w:rsidP="00C1268A">
            <w:pPr>
              <w:pStyle w:val="Table-Center7Boldcolumnname"/>
              <w:rPr>
                <w:b w:val="0"/>
                <w:bCs w:val="0"/>
                <w:lang w:eastAsia="en-AU"/>
              </w:rPr>
            </w:pPr>
            <w:r w:rsidRPr="00C1268A">
              <w:rPr>
                <w:b w:val="0"/>
                <w:bCs w:val="0"/>
                <w:lang w:eastAsia="en-AU"/>
              </w:rPr>
              <w:t>2020</w:t>
            </w:r>
          </w:p>
        </w:tc>
        <w:tc>
          <w:tcPr>
            <w:tcW w:w="4766" w:type="dxa"/>
            <w:shd w:val="clear" w:color="auto" w:fill="auto"/>
            <w:vAlign w:val="center"/>
            <w:hideMark/>
          </w:tcPr>
          <w:p w14:paraId="72FA1B14" w14:textId="77777777" w:rsidR="004F0CAF" w:rsidRPr="003A234F" w:rsidRDefault="004F0CAF" w:rsidP="00C1268A">
            <w:pPr>
              <w:pStyle w:val="Table-Left7"/>
              <w:rPr>
                <w:lang w:eastAsia="en-AU"/>
              </w:rPr>
            </w:pPr>
            <w:r w:rsidRPr="003A234F">
              <w:rPr>
                <w:lang w:eastAsia="en-AU"/>
              </w:rPr>
              <w:t>OVERINTERPRETATION OF RESEARCH FINDINGS: EVALUATION OF ``SPIN'' IN SYSTEMATIC REVIEWS OF DIAGNOSTIC ACCURACY STUDIES IN HIGH-IMPACT FACTOR JOURNALS</w:t>
            </w:r>
          </w:p>
        </w:tc>
        <w:tc>
          <w:tcPr>
            <w:tcW w:w="2482" w:type="dxa"/>
            <w:shd w:val="clear" w:color="auto" w:fill="auto"/>
            <w:vAlign w:val="center"/>
            <w:hideMark/>
          </w:tcPr>
          <w:p w14:paraId="7FEDCA91" w14:textId="77777777" w:rsidR="004F0CAF" w:rsidRPr="003A234F" w:rsidRDefault="004F0CAF" w:rsidP="00C1268A">
            <w:pPr>
              <w:pStyle w:val="Table-Left7"/>
              <w:rPr>
                <w:lang w:eastAsia="en-AU"/>
              </w:rPr>
            </w:pPr>
            <w:r w:rsidRPr="003A234F">
              <w:rPr>
                <w:lang w:eastAsia="en-AU"/>
              </w:rPr>
              <w:t>Clinical Chemistry</w:t>
            </w:r>
          </w:p>
        </w:tc>
      </w:tr>
      <w:tr w:rsidR="004F0CAF" w:rsidRPr="003A234F" w14:paraId="14F5C436" w14:textId="77777777" w:rsidTr="00C1268A">
        <w:trPr>
          <w:trHeight w:val="20"/>
        </w:trPr>
        <w:tc>
          <w:tcPr>
            <w:tcW w:w="931" w:type="dxa"/>
            <w:shd w:val="clear" w:color="auto" w:fill="auto"/>
            <w:noWrap/>
            <w:vAlign w:val="center"/>
            <w:hideMark/>
          </w:tcPr>
          <w:p w14:paraId="56379EB9" w14:textId="77777777" w:rsidR="004F0CAF" w:rsidRPr="00C1268A" w:rsidRDefault="004F0CAF" w:rsidP="00C1268A">
            <w:pPr>
              <w:pStyle w:val="Table-Center7Boldcolumnname"/>
              <w:rPr>
                <w:b w:val="0"/>
                <w:bCs w:val="0"/>
                <w:lang w:eastAsia="en-AU"/>
              </w:rPr>
            </w:pPr>
            <w:r w:rsidRPr="00C1268A">
              <w:rPr>
                <w:b w:val="0"/>
                <w:bCs w:val="0"/>
                <w:lang w:eastAsia="en-AU"/>
              </w:rPr>
              <w:t>170</w:t>
            </w:r>
          </w:p>
        </w:tc>
        <w:tc>
          <w:tcPr>
            <w:tcW w:w="1030" w:type="dxa"/>
            <w:shd w:val="clear" w:color="auto" w:fill="auto"/>
            <w:noWrap/>
            <w:vAlign w:val="center"/>
            <w:hideMark/>
          </w:tcPr>
          <w:p w14:paraId="2ED1032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23732193" w14:textId="77777777" w:rsidR="004F0CAF" w:rsidRPr="003A234F" w:rsidRDefault="004F0CAF" w:rsidP="00C1268A">
            <w:pPr>
              <w:pStyle w:val="Table-Left7"/>
              <w:rPr>
                <w:lang w:eastAsia="en-AU"/>
              </w:rPr>
            </w:pPr>
            <w:r w:rsidRPr="003A234F">
              <w:rPr>
                <w:lang w:eastAsia="en-AU"/>
              </w:rPr>
              <w:t>RESEARCH OUTPUT ON THE USAGE OF ARTIFICIAL INTELLIGENCE IN INDIAN HIGHER EDUCATION - A SCIENTOMETRIC STUDY</w:t>
            </w:r>
          </w:p>
        </w:tc>
        <w:tc>
          <w:tcPr>
            <w:tcW w:w="2482" w:type="dxa"/>
            <w:shd w:val="clear" w:color="auto" w:fill="auto"/>
            <w:vAlign w:val="center"/>
            <w:hideMark/>
          </w:tcPr>
          <w:p w14:paraId="12DBCA8A" w14:textId="77777777" w:rsidR="004F0CAF" w:rsidRPr="003A234F" w:rsidRDefault="004F0CAF" w:rsidP="00C1268A">
            <w:pPr>
              <w:pStyle w:val="Table-Left7"/>
              <w:rPr>
                <w:lang w:eastAsia="en-AU"/>
              </w:rPr>
            </w:pPr>
            <w:r w:rsidRPr="003A234F">
              <w:rPr>
                <w:lang w:eastAsia="en-AU"/>
              </w:rPr>
              <w:t>IEEE INTERNATIONAL CONFERENCE ON INDUSTRIAL ENGINEERING AND ENGINEERING MANAGEMENT</w:t>
            </w:r>
          </w:p>
        </w:tc>
      </w:tr>
      <w:tr w:rsidR="004F0CAF" w:rsidRPr="003A234F" w14:paraId="13C2B3AE" w14:textId="77777777" w:rsidTr="00C1268A">
        <w:trPr>
          <w:trHeight w:val="20"/>
        </w:trPr>
        <w:tc>
          <w:tcPr>
            <w:tcW w:w="931" w:type="dxa"/>
            <w:shd w:val="clear" w:color="auto" w:fill="auto"/>
            <w:noWrap/>
            <w:vAlign w:val="center"/>
            <w:hideMark/>
          </w:tcPr>
          <w:p w14:paraId="3375084F" w14:textId="77777777" w:rsidR="004F0CAF" w:rsidRPr="00C1268A" w:rsidRDefault="004F0CAF" w:rsidP="00C1268A">
            <w:pPr>
              <w:pStyle w:val="Table-Center7Boldcolumnname"/>
              <w:rPr>
                <w:b w:val="0"/>
                <w:bCs w:val="0"/>
                <w:lang w:eastAsia="en-AU"/>
              </w:rPr>
            </w:pPr>
            <w:r w:rsidRPr="00C1268A">
              <w:rPr>
                <w:b w:val="0"/>
                <w:bCs w:val="0"/>
                <w:lang w:eastAsia="en-AU"/>
              </w:rPr>
              <w:t>171</w:t>
            </w:r>
          </w:p>
        </w:tc>
        <w:tc>
          <w:tcPr>
            <w:tcW w:w="1030" w:type="dxa"/>
            <w:shd w:val="clear" w:color="auto" w:fill="auto"/>
            <w:noWrap/>
            <w:vAlign w:val="center"/>
            <w:hideMark/>
          </w:tcPr>
          <w:p w14:paraId="2BCC9D7C"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63C26F44" w14:textId="77777777" w:rsidR="004F0CAF" w:rsidRPr="003A234F" w:rsidRDefault="004F0CAF" w:rsidP="00C1268A">
            <w:pPr>
              <w:pStyle w:val="Table-Left7"/>
              <w:rPr>
                <w:lang w:eastAsia="en-AU"/>
              </w:rPr>
            </w:pPr>
            <w:r w:rsidRPr="003A234F">
              <w:rPr>
                <w:lang w:eastAsia="en-AU"/>
              </w:rPr>
              <w:t>WHICH ARE THE INFLUENTIAL PUBLICATIONS IN THE WEB OF SCIENCE SUBJECT CATEGORIES OVER A LONG PERIOD OF TIME? CREXPLORER SOFTWARE USED FOR BIG-DATA ANALYSES IN BIBLIOMETRICS</w:t>
            </w:r>
          </w:p>
        </w:tc>
        <w:tc>
          <w:tcPr>
            <w:tcW w:w="2482" w:type="dxa"/>
            <w:shd w:val="clear" w:color="auto" w:fill="auto"/>
            <w:vAlign w:val="center"/>
            <w:hideMark/>
          </w:tcPr>
          <w:p w14:paraId="35338003" w14:textId="77777777" w:rsidR="004F0CAF" w:rsidRPr="003A234F" w:rsidRDefault="004F0CAF" w:rsidP="00C1268A">
            <w:pPr>
              <w:pStyle w:val="Table-Left7"/>
              <w:rPr>
                <w:lang w:eastAsia="en-AU"/>
              </w:rPr>
            </w:pPr>
            <w:r w:rsidRPr="003A234F">
              <w:rPr>
                <w:lang w:eastAsia="en-AU"/>
              </w:rPr>
              <w:t>17TH INTERNATIONAL CONFERENCE ON SCIENTOMETRICS AND INFORMETRICS, ISSI 2019 - PROCEEDINGS</w:t>
            </w:r>
          </w:p>
        </w:tc>
      </w:tr>
      <w:tr w:rsidR="004F0CAF" w:rsidRPr="003A234F" w14:paraId="205861DF" w14:textId="77777777" w:rsidTr="00C1268A">
        <w:trPr>
          <w:trHeight w:val="20"/>
        </w:trPr>
        <w:tc>
          <w:tcPr>
            <w:tcW w:w="931" w:type="dxa"/>
            <w:shd w:val="clear" w:color="auto" w:fill="auto"/>
            <w:noWrap/>
            <w:vAlign w:val="center"/>
            <w:hideMark/>
          </w:tcPr>
          <w:p w14:paraId="2F73E3B8" w14:textId="77777777" w:rsidR="004F0CAF" w:rsidRPr="00C1268A" w:rsidRDefault="004F0CAF" w:rsidP="00C1268A">
            <w:pPr>
              <w:pStyle w:val="Table-Center7Boldcolumnname"/>
              <w:rPr>
                <w:b w:val="0"/>
                <w:bCs w:val="0"/>
                <w:lang w:eastAsia="en-AU"/>
              </w:rPr>
            </w:pPr>
            <w:r w:rsidRPr="00C1268A">
              <w:rPr>
                <w:b w:val="0"/>
                <w:bCs w:val="0"/>
                <w:lang w:eastAsia="en-AU"/>
              </w:rPr>
              <w:t>172</w:t>
            </w:r>
          </w:p>
        </w:tc>
        <w:tc>
          <w:tcPr>
            <w:tcW w:w="1030" w:type="dxa"/>
            <w:shd w:val="clear" w:color="auto" w:fill="auto"/>
            <w:noWrap/>
            <w:vAlign w:val="center"/>
            <w:hideMark/>
          </w:tcPr>
          <w:p w14:paraId="0BF3C497"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21C997EB" w14:textId="77777777" w:rsidR="004F0CAF" w:rsidRPr="003A234F" w:rsidRDefault="004F0CAF" w:rsidP="00C1268A">
            <w:pPr>
              <w:pStyle w:val="Table-Left7"/>
              <w:rPr>
                <w:lang w:eastAsia="en-AU"/>
              </w:rPr>
            </w:pPr>
            <w:r w:rsidRPr="003A234F">
              <w:rPr>
                <w:lang w:eastAsia="en-AU"/>
              </w:rPr>
              <w:t>COMPLEX NETWORK ANALYSIS FOR INTERNATIONAL TALENT MOBILITY BASED ON BIBLIOMETRICS</w:t>
            </w:r>
          </w:p>
        </w:tc>
        <w:tc>
          <w:tcPr>
            <w:tcW w:w="2482" w:type="dxa"/>
            <w:shd w:val="clear" w:color="auto" w:fill="auto"/>
            <w:vAlign w:val="center"/>
            <w:hideMark/>
          </w:tcPr>
          <w:p w14:paraId="4DD5DBA7" w14:textId="77777777" w:rsidR="004F0CAF" w:rsidRPr="003A234F" w:rsidRDefault="004F0CAF" w:rsidP="00C1268A">
            <w:pPr>
              <w:pStyle w:val="Table-Left7"/>
              <w:rPr>
                <w:lang w:eastAsia="en-AU"/>
              </w:rPr>
            </w:pPr>
            <w:r w:rsidRPr="003A234F">
              <w:rPr>
                <w:lang w:eastAsia="en-AU"/>
              </w:rPr>
              <w:t>INTERNATIONAL JOURNAL OF INNOVATION SCIENCE</w:t>
            </w:r>
          </w:p>
        </w:tc>
      </w:tr>
      <w:tr w:rsidR="004F0CAF" w:rsidRPr="003A234F" w14:paraId="030D8147" w14:textId="77777777" w:rsidTr="00C1268A">
        <w:trPr>
          <w:trHeight w:val="20"/>
        </w:trPr>
        <w:tc>
          <w:tcPr>
            <w:tcW w:w="931" w:type="dxa"/>
            <w:shd w:val="clear" w:color="auto" w:fill="auto"/>
            <w:noWrap/>
            <w:vAlign w:val="center"/>
            <w:hideMark/>
          </w:tcPr>
          <w:p w14:paraId="79AF776F" w14:textId="77777777" w:rsidR="004F0CAF" w:rsidRPr="00C1268A" w:rsidRDefault="004F0CAF" w:rsidP="00C1268A">
            <w:pPr>
              <w:pStyle w:val="Table-Center7Boldcolumnname"/>
              <w:rPr>
                <w:b w:val="0"/>
                <w:bCs w:val="0"/>
                <w:lang w:eastAsia="en-AU"/>
              </w:rPr>
            </w:pPr>
            <w:r w:rsidRPr="00C1268A">
              <w:rPr>
                <w:b w:val="0"/>
                <w:bCs w:val="0"/>
                <w:lang w:eastAsia="en-AU"/>
              </w:rPr>
              <w:t>173</w:t>
            </w:r>
          </w:p>
        </w:tc>
        <w:tc>
          <w:tcPr>
            <w:tcW w:w="1030" w:type="dxa"/>
            <w:shd w:val="clear" w:color="auto" w:fill="auto"/>
            <w:noWrap/>
            <w:vAlign w:val="center"/>
            <w:hideMark/>
          </w:tcPr>
          <w:p w14:paraId="5B85CBD8"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36E9F450" w14:textId="77777777" w:rsidR="004F0CAF" w:rsidRPr="003A234F" w:rsidRDefault="004F0CAF" w:rsidP="00C1268A">
            <w:pPr>
              <w:pStyle w:val="Table-Left7"/>
              <w:rPr>
                <w:lang w:eastAsia="en-AU"/>
              </w:rPr>
            </w:pPr>
            <w:r w:rsidRPr="003A234F">
              <w:rPr>
                <w:lang w:eastAsia="en-AU"/>
              </w:rPr>
              <w:t>THE APPLICATION OF CITATION COUNT REGRESSION TO IDENTIFY IMPORTANT PAPERS IN THE LITERATURE ON NON-AUDIT FEES</w:t>
            </w:r>
          </w:p>
        </w:tc>
        <w:tc>
          <w:tcPr>
            <w:tcW w:w="2482" w:type="dxa"/>
            <w:shd w:val="clear" w:color="auto" w:fill="auto"/>
            <w:vAlign w:val="center"/>
            <w:hideMark/>
          </w:tcPr>
          <w:p w14:paraId="484E688B" w14:textId="77777777" w:rsidR="004F0CAF" w:rsidRPr="003A234F" w:rsidRDefault="004F0CAF" w:rsidP="00C1268A">
            <w:pPr>
              <w:pStyle w:val="Table-Left7"/>
              <w:rPr>
                <w:lang w:eastAsia="en-AU"/>
              </w:rPr>
            </w:pPr>
            <w:r w:rsidRPr="003A234F">
              <w:rPr>
                <w:lang w:eastAsia="en-AU"/>
              </w:rPr>
              <w:t>MANAGERIAL AUDITING JOURNAL</w:t>
            </w:r>
          </w:p>
        </w:tc>
      </w:tr>
      <w:tr w:rsidR="004F0CAF" w:rsidRPr="003A234F" w14:paraId="60F0CF65" w14:textId="77777777" w:rsidTr="00C1268A">
        <w:trPr>
          <w:trHeight w:val="20"/>
        </w:trPr>
        <w:tc>
          <w:tcPr>
            <w:tcW w:w="931" w:type="dxa"/>
            <w:shd w:val="clear" w:color="auto" w:fill="auto"/>
            <w:noWrap/>
            <w:vAlign w:val="center"/>
            <w:hideMark/>
          </w:tcPr>
          <w:p w14:paraId="38254009" w14:textId="77777777" w:rsidR="004F0CAF" w:rsidRPr="00C1268A" w:rsidRDefault="004F0CAF" w:rsidP="00C1268A">
            <w:pPr>
              <w:pStyle w:val="Table-Center7Boldcolumnname"/>
              <w:rPr>
                <w:b w:val="0"/>
                <w:bCs w:val="0"/>
                <w:lang w:eastAsia="en-AU"/>
              </w:rPr>
            </w:pPr>
            <w:r w:rsidRPr="00C1268A">
              <w:rPr>
                <w:b w:val="0"/>
                <w:bCs w:val="0"/>
                <w:lang w:eastAsia="en-AU"/>
              </w:rPr>
              <w:t>174</w:t>
            </w:r>
          </w:p>
        </w:tc>
        <w:tc>
          <w:tcPr>
            <w:tcW w:w="1030" w:type="dxa"/>
            <w:shd w:val="clear" w:color="auto" w:fill="auto"/>
            <w:noWrap/>
            <w:vAlign w:val="center"/>
            <w:hideMark/>
          </w:tcPr>
          <w:p w14:paraId="08165871"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C4B8FE3" w14:textId="77777777" w:rsidR="004F0CAF" w:rsidRPr="003A234F" w:rsidRDefault="004F0CAF" w:rsidP="00C1268A">
            <w:pPr>
              <w:pStyle w:val="Table-Left7"/>
              <w:rPr>
                <w:lang w:eastAsia="en-AU"/>
              </w:rPr>
            </w:pPr>
            <w:r w:rsidRPr="003A234F">
              <w:rPr>
                <w:lang w:eastAsia="en-AU"/>
              </w:rPr>
              <w:t>A DEEP LEARNING METHODOLOGY FOR CITATION COUNT PREDICTION WITH LARGE-SCALE BIBLIO-FEATURES</w:t>
            </w:r>
          </w:p>
        </w:tc>
        <w:tc>
          <w:tcPr>
            <w:tcW w:w="2482" w:type="dxa"/>
            <w:shd w:val="clear" w:color="auto" w:fill="auto"/>
            <w:vAlign w:val="center"/>
            <w:hideMark/>
          </w:tcPr>
          <w:p w14:paraId="59DBD114" w14:textId="77777777" w:rsidR="004F0CAF" w:rsidRPr="003A234F" w:rsidRDefault="004F0CAF" w:rsidP="00C1268A">
            <w:pPr>
              <w:pStyle w:val="Table-Left7"/>
              <w:rPr>
                <w:lang w:eastAsia="en-AU"/>
              </w:rPr>
            </w:pPr>
            <w:r w:rsidRPr="003A234F">
              <w:rPr>
                <w:lang w:eastAsia="en-AU"/>
              </w:rPr>
              <w:t>CONFERENCE PROCEEDINGS - IEEE INTERNATIONAL CONFERENCE ON SYSTEMS, MAN AND CYBERNETICS</w:t>
            </w:r>
          </w:p>
        </w:tc>
      </w:tr>
      <w:tr w:rsidR="004F0CAF" w:rsidRPr="003A234F" w14:paraId="00A1987A" w14:textId="77777777" w:rsidTr="00C1268A">
        <w:trPr>
          <w:trHeight w:val="20"/>
        </w:trPr>
        <w:tc>
          <w:tcPr>
            <w:tcW w:w="931" w:type="dxa"/>
            <w:shd w:val="clear" w:color="auto" w:fill="auto"/>
            <w:noWrap/>
            <w:vAlign w:val="center"/>
            <w:hideMark/>
          </w:tcPr>
          <w:p w14:paraId="11513B72" w14:textId="77777777" w:rsidR="004F0CAF" w:rsidRPr="00C1268A" w:rsidRDefault="004F0CAF" w:rsidP="00C1268A">
            <w:pPr>
              <w:pStyle w:val="Table-Center7Boldcolumnname"/>
              <w:rPr>
                <w:b w:val="0"/>
                <w:bCs w:val="0"/>
                <w:lang w:eastAsia="en-AU"/>
              </w:rPr>
            </w:pPr>
            <w:r w:rsidRPr="00C1268A">
              <w:rPr>
                <w:b w:val="0"/>
                <w:bCs w:val="0"/>
                <w:lang w:eastAsia="en-AU"/>
              </w:rPr>
              <w:t>175</w:t>
            </w:r>
          </w:p>
        </w:tc>
        <w:tc>
          <w:tcPr>
            <w:tcW w:w="1030" w:type="dxa"/>
            <w:shd w:val="clear" w:color="auto" w:fill="auto"/>
            <w:noWrap/>
            <w:vAlign w:val="center"/>
            <w:hideMark/>
          </w:tcPr>
          <w:p w14:paraId="74625183"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7ADE0B44" w14:textId="77777777" w:rsidR="004F0CAF" w:rsidRPr="003A234F" w:rsidRDefault="004F0CAF" w:rsidP="00C1268A">
            <w:pPr>
              <w:pStyle w:val="Table-Left7"/>
              <w:rPr>
                <w:lang w:eastAsia="en-AU"/>
              </w:rPr>
            </w:pPr>
            <w:r w:rsidRPr="003A234F">
              <w:rPr>
                <w:lang w:eastAsia="en-AU"/>
              </w:rPr>
              <w:t>EVALUATING THE IMPLICATIONS OF BREXIT FOR RESEARCH COLLABORATION AND POLICY: A NETWORK ANALYSIS AND SIMULATION STUDY</w:t>
            </w:r>
          </w:p>
        </w:tc>
        <w:tc>
          <w:tcPr>
            <w:tcW w:w="2482" w:type="dxa"/>
            <w:shd w:val="clear" w:color="auto" w:fill="auto"/>
            <w:vAlign w:val="center"/>
            <w:hideMark/>
          </w:tcPr>
          <w:p w14:paraId="3363397F" w14:textId="77777777" w:rsidR="004F0CAF" w:rsidRPr="003A234F" w:rsidRDefault="004F0CAF" w:rsidP="00C1268A">
            <w:pPr>
              <w:pStyle w:val="Table-Left7"/>
              <w:rPr>
                <w:lang w:eastAsia="en-AU"/>
              </w:rPr>
            </w:pPr>
            <w:r w:rsidRPr="003A234F">
              <w:rPr>
                <w:lang w:eastAsia="en-AU"/>
              </w:rPr>
              <w:t>BMJ OPEN</w:t>
            </w:r>
          </w:p>
        </w:tc>
      </w:tr>
      <w:tr w:rsidR="004F0CAF" w:rsidRPr="003A234F" w14:paraId="45D2D5DA" w14:textId="77777777" w:rsidTr="00C1268A">
        <w:trPr>
          <w:trHeight w:val="20"/>
        </w:trPr>
        <w:tc>
          <w:tcPr>
            <w:tcW w:w="931" w:type="dxa"/>
            <w:shd w:val="clear" w:color="auto" w:fill="auto"/>
            <w:noWrap/>
            <w:vAlign w:val="center"/>
            <w:hideMark/>
          </w:tcPr>
          <w:p w14:paraId="526343E8" w14:textId="77777777" w:rsidR="004F0CAF" w:rsidRPr="00C1268A" w:rsidRDefault="004F0CAF" w:rsidP="00C1268A">
            <w:pPr>
              <w:pStyle w:val="Table-Center7Boldcolumnname"/>
              <w:rPr>
                <w:b w:val="0"/>
                <w:bCs w:val="0"/>
                <w:lang w:eastAsia="en-AU"/>
              </w:rPr>
            </w:pPr>
            <w:r w:rsidRPr="00C1268A">
              <w:rPr>
                <w:b w:val="0"/>
                <w:bCs w:val="0"/>
                <w:lang w:eastAsia="en-AU"/>
              </w:rPr>
              <w:t>176</w:t>
            </w:r>
          </w:p>
        </w:tc>
        <w:tc>
          <w:tcPr>
            <w:tcW w:w="1030" w:type="dxa"/>
            <w:shd w:val="clear" w:color="auto" w:fill="auto"/>
            <w:noWrap/>
            <w:vAlign w:val="center"/>
            <w:hideMark/>
          </w:tcPr>
          <w:p w14:paraId="4530EEF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014CCE02" w14:textId="77777777" w:rsidR="004F0CAF" w:rsidRPr="003A234F" w:rsidRDefault="004F0CAF" w:rsidP="00C1268A">
            <w:pPr>
              <w:pStyle w:val="Table-Left7"/>
              <w:rPr>
                <w:lang w:eastAsia="en-AU"/>
              </w:rPr>
            </w:pPr>
            <w:r w:rsidRPr="003A234F">
              <w:rPr>
                <w:lang w:eastAsia="en-AU"/>
              </w:rPr>
              <w:t>KNOWLEDGE TRANSFER IN OPEN INNOVATION: A CLASSIFICATION FRAMEWORK FOR HEALTHCARE ECOSYSTEMS</w:t>
            </w:r>
          </w:p>
        </w:tc>
        <w:tc>
          <w:tcPr>
            <w:tcW w:w="2482" w:type="dxa"/>
            <w:shd w:val="clear" w:color="auto" w:fill="auto"/>
            <w:vAlign w:val="center"/>
            <w:hideMark/>
          </w:tcPr>
          <w:p w14:paraId="7A87C664" w14:textId="77777777" w:rsidR="004F0CAF" w:rsidRPr="003A234F" w:rsidRDefault="004F0CAF" w:rsidP="00C1268A">
            <w:pPr>
              <w:pStyle w:val="Table-Left7"/>
              <w:rPr>
                <w:lang w:eastAsia="en-AU"/>
              </w:rPr>
            </w:pPr>
            <w:r w:rsidRPr="003A234F">
              <w:rPr>
                <w:lang w:eastAsia="en-AU"/>
              </w:rPr>
              <w:t>BUSINESS PROCESS MANAGEMENT JOURNAL</w:t>
            </w:r>
          </w:p>
        </w:tc>
      </w:tr>
      <w:tr w:rsidR="004F0CAF" w:rsidRPr="003A234F" w14:paraId="4B6D38ED" w14:textId="77777777" w:rsidTr="00C1268A">
        <w:trPr>
          <w:trHeight w:val="20"/>
        </w:trPr>
        <w:tc>
          <w:tcPr>
            <w:tcW w:w="931" w:type="dxa"/>
            <w:shd w:val="clear" w:color="auto" w:fill="auto"/>
            <w:noWrap/>
            <w:vAlign w:val="center"/>
            <w:hideMark/>
          </w:tcPr>
          <w:p w14:paraId="4462E463" w14:textId="77777777" w:rsidR="004F0CAF" w:rsidRPr="00C1268A" w:rsidRDefault="004F0CAF" w:rsidP="00C1268A">
            <w:pPr>
              <w:pStyle w:val="Table-Center7Boldcolumnname"/>
              <w:rPr>
                <w:b w:val="0"/>
                <w:bCs w:val="0"/>
                <w:lang w:eastAsia="en-AU"/>
              </w:rPr>
            </w:pPr>
            <w:r w:rsidRPr="00C1268A">
              <w:rPr>
                <w:b w:val="0"/>
                <w:bCs w:val="0"/>
                <w:lang w:eastAsia="en-AU"/>
              </w:rPr>
              <w:t>177</w:t>
            </w:r>
          </w:p>
        </w:tc>
        <w:tc>
          <w:tcPr>
            <w:tcW w:w="1030" w:type="dxa"/>
            <w:shd w:val="clear" w:color="auto" w:fill="auto"/>
            <w:noWrap/>
            <w:vAlign w:val="center"/>
            <w:hideMark/>
          </w:tcPr>
          <w:p w14:paraId="20E07BC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EF9B558" w14:textId="77777777" w:rsidR="004F0CAF" w:rsidRPr="003A234F" w:rsidRDefault="004F0CAF" w:rsidP="00C1268A">
            <w:pPr>
              <w:pStyle w:val="Table-Left7"/>
              <w:rPr>
                <w:lang w:eastAsia="en-AU"/>
              </w:rPr>
            </w:pPr>
            <w:r w:rsidRPr="003A234F">
              <w:rPr>
                <w:lang w:eastAsia="en-AU"/>
              </w:rPr>
              <w:t>INFLUENTIAL TWEETERS IN RELATION TO HIGHLY CITED ARTICLES IN ALTMETRIC BIG DATA</w:t>
            </w:r>
          </w:p>
        </w:tc>
        <w:tc>
          <w:tcPr>
            <w:tcW w:w="2482" w:type="dxa"/>
            <w:shd w:val="clear" w:color="auto" w:fill="auto"/>
            <w:vAlign w:val="center"/>
            <w:hideMark/>
          </w:tcPr>
          <w:p w14:paraId="2CAEDD5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03D6CB0" w14:textId="77777777" w:rsidTr="00C1268A">
        <w:trPr>
          <w:trHeight w:val="20"/>
        </w:trPr>
        <w:tc>
          <w:tcPr>
            <w:tcW w:w="931" w:type="dxa"/>
            <w:shd w:val="clear" w:color="auto" w:fill="auto"/>
            <w:noWrap/>
            <w:vAlign w:val="center"/>
            <w:hideMark/>
          </w:tcPr>
          <w:p w14:paraId="382DC765"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178</w:t>
            </w:r>
          </w:p>
        </w:tc>
        <w:tc>
          <w:tcPr>
            <w:tcW w:w="1030" w:type="dxa"/>
            <w:shd w:val="clear" w:color="auto" w:fill="auto"/>
            <w:noWrap/>
            <w:vAlign w:val="center"/>
            <w:hideMark/>
          </w:tcPr>
          <w:p w14:paraId="4F474BB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7D30F6D5" w14:textId="77777777" w:rsidR="004F0CAF" w:rsidRPr="003A234F" w:rsidRDefault="004F0CAF" w:rsidP="00C1268A">
            <w:pPr>
              <w:pStyle w:val="Table-Left7"/>
              <w:rPr>
                <w:lang w:eastAsia="en-AU"/>
              </w:rPr>
            </w:pPr>
            <w:r w:rsidRPr="003A234F">
              <w:rPr>
                <w:lang w:eastAsia="en-AU"/>
              </w:rPr>
              <w:t>ANALYSIS ON THE THEORY AND PRACTICE OF INDUSTRIAL SYMBIOSIS BASED ON BIBLIOMETRICS AND SOCIAL NETWORK ANALYSIS</w:t>
            </w:r>
          </w:p>
        </w:tc>
        <w:tc>
          <w:tcPr>
            <w:tcW w:w="2482" w:type="dxa"/>
            <w:shd w:val="clear" w:color="auto" w:fill="auto"/>
            <w:vAlign w:val="center"/>
            <w:hideMark/>
          </w:tcPr>
          <w:p w14:paraId="5A7A4888" w14:textId="77777777" w:rsidR="004F0CAF" w:rsidRPr="003A234F" w:rsidRDefault="004F0CAF" w:rsidP="00C1268A">
            <w:pPr>
              <w:pStyle w:val="Table-Left7"/>
              <w:rPr>
                <w:lang w:eastAsia="en-AU"/>
              </w:rPr>
            </w:pPr>
            <w:r w:rsidRPr="003A234F">
              <w:rPr>
                <w:lang w:eastAsia="en-AU"/>
              </w:rPr>
              <w:t>JOURNAL OF CLEANER PRODUCTION</w:t>
            </w:r>
          </w:p>
        </w:tc>
      </w:tr>
      <w:tr w:rsidR="004F0CAF" w:rsidRPr="003A234F" w14:paraId="4F80726E" w14:textId="77777777" w:rsidTr="00C1268A">
        <w:trPr>
          <w:trHeight w:val="20"/>
        </w:trPr>
        <w:tc>
          <w:tcPr>
            <w:tcW w:w="931" w:type="dxa"/>
            <w:shd w:val="clear" w:color="auto" w:fill="auto"/>
            <w:noWrap/>
            <w:vAlign w:val="center"/>
            <w:hideMark/>
          </w:tcPr>
          <w:p w14:paraId="6F7F6943" w14:textId="77777777" w:rsidR="004F0CAF" w:rsidRPr="00C1268A" w:rsidRDefault="004F0CAF" w:rsidP="00C1268A">
            <w:pPr>
              <w:pStyle w:val="Table-Center7Boldcolumnname"/>
              <w:rPr>
                <w:b w:val="0"/>
                <w:bCs w:val="0"/>
                <w:lang w:eastAsia="en-AU"/>
              </w:rPr>
            </w:pPr>
            <w:r w:rsidRPr="00C1268A">
              <w:rPr>
                <w:b w:val="0"/>
                <w:bCs w:val="0"/>
                <w:lang w:eastAsia="en-AU"/>
              </w:rPr>
              <w:t>179</w:t>
            </w:r>
          </w:p>
        </w:tc>
        <w:tc>
          <w:tcPr>
            <w:tcW w:w="1030" w:type="dxa"/>
            <w:shd w:val="clear" w:color="auto" w:fill="auto"/>
            <w:noWrap/>
            <w:vAlign w:val="center"/>
            <w:hideMark/>
          </w:tcPr>
          <w:p w14:paraId="05F61A91"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4D65DD74" w14:textId="77777777" w:rsidR="004F0CAF" w:rsidRPr="003A234F" w:rsidRDefault="004F0CAF" w:rsidP="00C1268A">
            <w:pPr>
              <w:pStyle w:val="Table-Left7"/>
              <w:rPr>
                <w:lang w:eastAsia="en-AU"/>
              </w:rPr>
            </w:pPr>
            <w:r w:rsidRPr="003A234F">
              <w:rPr>
                <w:lang w:eastAsia="en-AU"/>
              </w:rPr>
              <w:t>A BIBLIOMETRIC APPROACH FOR DEPARTMENT-LEVEL DISCIPLINARY ANALYSIS AND SCIENCE MAPPING OF RESEARCH OUTPUT USING MULTIPLE CLASSIFICATION SCHEMES</w:t>
            </w:r>
          </w:p>
        </w:tc>
        <w:tc>
          <w:tcPr>
            <w:tcW w:w="2482" w:type="dxa"/>
            <w:shd w:val="clear" w:color="auto" w:fill="auto"/>
            <w:vAlign w:val="center"/>
            <w:hideMark/>
          </w:tcPr>
          <w:p w14:paraId="57ED8E7F" w14:textId="77777777" w:rsidR="004F0CAF" w:rsidRPr="003A234F" w:rsidRDefault="004F0CAF" w:rsidP="00C1268A">
            <w:pPr>
              <w:pStyle w:val="Table-Left7"/>
              <w:rPr>
                <w:lang w:eastAsia="en-AU"/>
              </w:rPr>
            </w:pPr>
            <w:r w:rsidRPr="003A234F">
              <w:rPr>
                <w:lang w:eastAsia="en-AU"/>
              </w:rPr>
              <w:t>JOURNAL OF CONTEMPORARY EASTERN ASIA</w:t>
            </w:r>
          </w:p>
        </w:tc>
      </w:tr>
      <w:tr w:rsidR="004F0CAF" w:rsidRPr="003A234F" w14:paraId="67C3485F" w14:textId="77777777" w:rsidTr="00C1268A">
        <w:trPr>
          <w:trHeight w:val="20"/>
        </w:trPr>
        <w:tc>
          <w:tcPr>
            <w:tcW w:w="931" w:type="dxa"/>
            <w:shd w:val="clear" w:color="auto" w:fill="auto"/>
            <w:noWrap/>
            <w:vAlign w:val="center"/>
            <w:hideMark/>
          </w:tcPr>
          <w:p w14:paraId="0DB2CD11" w14:textId="77777777" w:rsidR="004F0CAF" w:rsidRPr="00C1268A" w:rsidRDefault="004F0CAF" w:rsidP="00C1268A">
            <w:pPr>
              <w:pStyle w:val="Table-Center7Boldcolumnname"/>
              <w:rPr>
                <w:b w:val="0"/>
                <w:bCs w:val="0"/>
                <w:lang w:eastAsia="en-AU"/>
              </w:rPr>
            </w:pPr>
            <w:r w:rsidRPr="00C1268A">
              <w:rPr>
                <w:b w:val="0"/>
                <w:bCs w:val="0"/>
                <w:lang w:eastAsia="en-AU"/>
              </w:rPr>
              <w:t>180</w:t>
            </w:r>
          </w:p>
        </w:tc>
        <w:tc>
          <w:tcPr>
            <w:tcW w:w="1030" w:type="dxa"/>
            <w:shd w:val="clear" w:color="auto" w:fill="auto"/>
            <w:noWrap/>
            <w:vAlign w:val="center"/>
            <w:hideMark/>
          </w:tcPr>
          <w:p w14:paraId="1F71B642"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6869B47A" w14:textId="77777777" w:rsidR="004F0CAF" w:rsidRPr="003A234F" w:rsidRDefault="004F0CAF" w:rsidP="00C1268A">
            <w:pPr>
              <w:pStyle w:val="Table-Left7"/>
              <w:rPr>
                <w:lang w:eastAsia="en-AU"/>
              </w:rPr>
            </w:pPr>
            <w:r w:rsidRPr="003A234F">
              <w:rPr>
                <w:lang w:eastAsia="en-AU"/>
              </w:rPr>
              <w:t>PREDICTING CITATION COUNTS BASED ON DEEP NEURAL NETWORK LEARNING TECHNIQUES</w:t>
            </w:r>
          </w:p>
        </w:tc>
        <w:tc>
          <w:tcPr>
            <w:tcW w:w="2482" w:type="dxa"/>
            <w:shd w:val="clear" w:color="auto" w:fill="auto"/>
            <w:vAlign w:val="center"/>
            <w:hideMark/>
          </w:tcPr>
          <w:p w14:paraId="3A3D967F"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07CF13ED" w14:textId="77777777" w:rsidTr="00C1268A">
        <w:trPr>
          <w:trHeight w:val="20"/>
        </w:trPr>
        <w:tc>
          <w:tcPr>
            <w:tcW w:w="931" w:type="dxa"/>
            <w:shd w:val="clear" w:color="auto" w:fill="auto"/>
            <w:noWrap/>
            <w:vAlign w:val="center"/>
            <w:hideMark/>
          </w:tcPr>
          <w:p w14:paraId="49BC543B" w14:textId="77777777" w:rsidR="004F0CAF" w:rsidRPr="00C1268A" w:rsidRDefault="004F0CAF" w:rsidP="00C1268A">
            <w:pPr>
              <w:pStyle w:val="Table-Center7Boldcolumnname"/>
              <w:rPr>
                <w:b w:val="0"/>
                <w:bCs w:val="0"/>
                <w:lang w:eastAsia="en-AU"/>
              </w:rPr>
            </w:pPr>
            <w:r w:rsidRPr="00C1268A">
              <w:rPr>
                <w:b w:val="0"/>
                <w:bCs w:val="0"/>
                <w:lang w:eastAsia="en-AU"/>
              </w:rPr>
              <w:t>181</w:t>
            </w:r>
          </w:p>
        </w:tc>
        <w:tc>
          <w:tcPr>
            <w:tcW w:w="1030" w:type="dxa"/>
            <w:shd w:val="clear" w:color="auto" w:fill="auto"/>
            <w:noWrap/>
            <w:vAlign w:val="center"/>
            <w:hideMark/>
          </w:tcPr>
          <w:p w14:paraId="58F82E9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4420BB9D" w14:textId="77777777" w:rsidR="004F0CAF" w:rsidRPr="003A234F" w:rsidRDefault="004F0CAF" w:rsidP="00C1268A">
            <w:pPr>
              <w:pStyle w:val="Table-Left7"/>
              <w:rPr>
                <w:lang w:eastAsia="en-AU"/>
              </w:rPr>
            </w:pPr>
            <w:r w:rsidRPr="003A234F">
              <w:rPr>
                <w:lang w:eastAsia="en-AU"/>
              </w:rPr>
              <w:t>BUILDING DEEP LEARNING MODELS FOR EVIDENCE CLASSIFICATION FROM THE OPEN ACCESS BIOMEDICAL LITERATURE</w:t>
            </w:r>
          </w:p>
        </w:tc>
        <w:tc>
          <w:tcPr>
            <w:tcW w:w="2482" w:type="dxa"/>
            <w:shd w:val="clear" w:color="auto" w:fill="auto"/>
            <w:vAlign w:val="center"/>
            <w:hideMark/>
          </w:tcPr>
          <w:p w14:paraId="36CA3E91" w14:textId="77777777" w:rsidR="004F0CAF" w:rsidRPr="003A234F" w:rsidRDefault="004F0CAF" w:rsidP="00C1268A">
            <w:pPr>
              <w:pStyle w:val="Table-Left7"/>
              <w:rPr>
                <w:lang w:eastAsia="en-AU"/>
              </w:rPr>
            </w:pPr>
            <w:r w:rsidRPr="003A234F">
              <w:rPr>
                <w:lang w:eastAsia="en-AU"/>
              </w:rPr>
              <w:t>DATABASE</w:t>
            </w:r>
          </w:p>
        </w:tc>
      </w:tr>
      <w:tr w:rsidR="004F0CAF" w:rsidRPr="003A234F" w14:paraId="56217171" w14:textId="77777777" w:rsidTr="00C1268A">
        <w:trPr>
          <w:trHeight w:val="20"/>
        </w:trPr>
        <w:tc>
          <w:tcPr>
            <w:tcW w:w="931" w:type="dxa"/>
            <w:shd w:val="clear" w:color="auto" w:fill="auto"/>
            <w:noWrap/>
            <w:vAlign w:val="center"/>
            <w:hideMark/>
          </w:tcPr>
          <w:p w14:paraId="2E3C1702" w14:textId="77777777" w:rsidR="004F0CAF" w:rsidRPr="00C1268A" w:rsidRDefault="004F0CAF" w:rsidP="00C1268A">
            <w:pPr>
              <w:pStyle w:val="Table-Center7Boldcolumnname"/>
              <w:rPr>
                <w:b w:val="0"/>
                <w:bCs w:val="0"/>
                <w:lang w:eastAsia="en-AU"/>
              </w:rPr>
            </w:pPr>
            <w:r w:rsidRPr="00C1268A">
              <w:rPr>
                <w:b w:val="0"/>
                <w:bCs w:val="0"/>
                <w:lang w:eastAsia="en-AU"/>
              </w:rPr>
              <w:t>182</w:t>
            </w:r>
          </w:p>
        </w:tc>
        <w:tc>
          <w:tcPr>
            <w:tcW w:w="1030" w:type="dxa"/>
            <w:shd w:val="clear" w:color="auto" w:fill="auto"/>
            <w:noWrap/>
            <w:vAlign w:val="center"/>
            <w:hideMark/>
          </w:tcPr>
          <w:p w14:paraId="524B6C23"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32804E56" w14:textId="77777777" w:rsidR="004F0CAF" w:rsidRPr="003A234F" w:rsidRDefault="004F0CAF" w:rsidP="00C1268A">
            <w:pPr>
              <w:pStyle w:val="Table-Left7"/>
              <w:rPr>
                <w:lang w:eastAsia="en-AU"/>
              </w:rPr>
            </w:pPr>
            <w:r w:rsidRPr="003A234F">
              <w:rPr>
                <w:lang w:eastAsia="en-AU"/>
              </w:rPr>
              <w:t>PREDICTION OF RESEARCH PERFORMANCE BY ACADEMICIANS IN LOCAL UNIVERSITY USING DATA MINING APPROACH</w:t>
            </w:r>
          </w:p>
        </w:tc>
        <w:tc>
          <w:tcPr>
            <w:tcW w:w="2482" w:type="dxa"/>
            <w:shd w:val="clear" w:color="auto" w:fill="auto"/>
            <w:vAlign w:val="center"/>
            <w:hideMark/>
          </w:tcPr>
          <w:p w14:paraId="7F4A07FD" w14:textId="77777777" w:rsidR="004F0CAF" w:rsidRPr="003A234F" w:rsidRDefault="004F0CAF" w:rsidP="00C1268A">
            <w:pPr>
              <w:pStyle w:val="Table-Left7"/>
              <w:rPr>
                <w:lang w:eastAsia="en-AU"/>
              </w:rPr>
            </w:pPr>
            <w:r w:rsidRPr="003A234F">
              <w:rPr>
                <w:lang w:eastAsia="en-AU"/>
              </w:rPr>
              <w:t>AIP CONFERENCE PROCEEDINGS</w:t>
            </w:r>
          </w:p>
        </w:tc>
      </w:tr>
      <w:tr w:rsidR="004F0CAF" w:rsidRPr="003A234F" w14:paraId="54BE6D0B" w14:textId="77777777" w:rsidTr="00C1268A">
        <w:trPr>
          <w:trHeight w:val="20"/>
        </w:trPr>
        <w:tc>
          <w:tcPr>
            <w:tcW w:w="931" w:type="dxa"/>
            <w:shd w:val="clear" w:color="auto" w:fill="auto"/>
            <w:noWrap/>
            <w:vAlign w:val="center"/>
            <w:hideMark/>
          </w:tcPr>
          <w:p w14:paraId="5C09D1B1" w14:textId="77777777" w:rsidR="004F0CAF" w:rsidRPr="00C1268A" w:rsidRDefault="004F0CAF" w:rsidP="00C1268A">
            <w:pPr>
              <w:pStyle w:val="Table-Center7Boldcolumnname"/>
              <w:rPr>
                <w:b w:val="0"/>
                <w:bCs w:val="0"/>
                <w:lang w:eastAsia="en-AU"/>
              </w:rPr>
            </w:pPr>
            <w:r w:rsidRPr="00C1268A">
              <w:rPr>
                <w:b w:val="0"/>
                <w:bCs w:val="0"/>
                <w:lang w:eastAsia="en-AU"/>
              </w:rPr>
              <w:t>183</w:t>
            </w:r>
          </w:p>
        </w:tc>
        <w:tc>
          <w:tcPr>
            <w:tcW w:w="1030" w:type="dxa"/>
            <w:shd w:val="clear" w:color="auto" w:fill="auto"/>
            <w:noWrap/>
            <w:vAlign w:val="center"/>
            <w:hideMark/>
          </w:tcPr>
          <w:p w14:paraId="7FBE64BD"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462BA703" w14:textId="77777777" w:rsidR="004F0CAF" w:rsidRPr="003A234F" w:rsidRDefault="004F0CAF" w:rsidP="00C1268A">
            <w:pPr>
              <w:pStyle w:val="Table-Left7"/>
              <w:rPr>
                <w:lang w:eastAsia="en-AU"/>
              </w:rPr>
            </w:pPr>
            <w:r w:rsidRPr="003A234F">
              <w:rPr>
                <w:lang w:eastAsia="en-AU"/>
              </w:rPr>
              <w:t>PREDICTING SCIENTIFIC IMPACT VIA HETEROGENEOUS ACADEMIC NETWORK EMBEDDING</w:t>
            </w:r>
          </w:p>
        </w:tc>
        <w:tc>
          <w:tcPr>
            <w:tcW w:w="2482" w:type="dxa"/>
            <w:shd w:val="clear" w:color="auto" w:fill="auto"/>
            <w:vAlign w:val="center"/>
            <w:hideMark/>
          </w:tcPr>
          <w:p w14:paraId="13B2FDC7"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78B72A89" w14:textId="77777777" w:rsidTr="00C1268A">
        <w:trPr>
          <w:trHeight w:val="20"/>
        </w:trPr>
        <w:tc>
          <w:tcPr>
            <w:tcW w:w="931" w:type="dxa"/>
            <w:shd w:val="clear" w:color="auto" w:fill="auto"/>
            <w:noWrap/>
            <w:vAlign w:val="center"/>
            <w:hideMark/>
          </w:tcPr>
          <w:p w14:paraId="286A3037" w14:textId="77777777" w:rsidR="004F0CAF" w:rsidRPr="00C1268A" w:rsidRDefault="004F0CAF" w:rsidP="00C1268A">
            <w:pPr>
              <w:pStyle w:val="Table-Center7Boldcolumnname"/>
              <w:rPr>
                <w:b w:val="0"/>
                <w:bCs w:val="0"/>
                <w:lang w:eastAsia="en-AU"/>
              </w:rPr>
            </w:pPr>
            <w:r w:rsidRPr="00C1268A">
              <w:rPr>
                <w:b w:val="0"/>
                <w:bCs w:val="0"/>
                <w:lang w:eastAsia="en-AU"/>
              </w:rPr>
              <w:t>184</w:t>
            </w:r>
          </w:p>
        </w:tc>
        <w:tc>
          <w:tcPr>
            <w:tcW w:w="1030" w:type="dxa"/>
            <w:shd w:val="clear" w:color="auto" w:fill="auto"/>
            <w:noWrap/>
            <w:vAlign w:val="center"/>
            <w:hideMark/>
          </w:tcPr>
          <w:p w14:paraId="0CC87311"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00F318CA" w14:textId="77777777" w:rsidR="004F0CAF" w:rsidRPr="003A234F" w:rsidRDefault="004F0CAF" w:rsidP="00C1268A">
            <w:pPr>
              <w:pStyle w:val="Table-Left7"/>
              <w:rPr>
                <w:lang w:eastAsia="en-AU"/>
              </w:rPr>
            </w:pPr>
            <w:r w:rsidRPr="003A234F">
              <w:rPr>
                <w:lang w:eastAsia="en-AU"/>
              </w:rPr>
              <w:t>TESTING LOTKA'S LAW AND PATTERN OF AUTHOR PRODUCTIVITY IN THE SCHOLARLY PUBLICATIONS OF ARTIFICIAL INTELLIGENCE</w:t>
            </w:r>
          </w:p>
        </w:tc>
        <w:tc>
          <w:tcPr>
            <w:tcW w:w="2482" w:type="dxa"/>
            <w:shd w:val="clear" w:color="auto" w:fill="auto"/>
            <w:vAlign w:val="center"/>
            <w:hideMark/>
          </w:tcPr>
          <w:p w14:paraId="090AA70C" w14:textId="77777777" w:rsidR="004F0CAF" w:rsidRPr="003A234F" w:rsidRDefault="004F0CAF" w:rsidP="00C1268A">
            <w:pPr>
              <w:pStyle w:val="Table-Left7"/>
              <w:rPr>
                <w:lang w:eastAsia="en-AU"/>
              </w:rPr>
            </w:pPr>
            <w:r w:rsidRPr="003A234F">
              <w:rPr>
                <w:lang w:eastAsia="en-AU"/>
              </w:rPr>
              <w:t>LIBRARY PHILOSOPHY AND PRACTICE</w:t>
            </w:r>
          </w:p>
        </w:tc>
      </w:tr>
      <w:tr w:rsidR="004F0CAF" w:rsidRPr="003A234F" w14:paraId="2F5604BD" w14:textId="77777777" w:rsidTr="00C1268A">
        <w:trPr>
          <w:trHeight w:val="20"/>
        </w:trPr>
        <w:tc>
          <w:tcPr>
            <w:tcW w:w="931" w:type="dxa"/>
            <w:shd w:val="clear" w:color="auto" w:fill="auto"/>
            <w:noWrap/>
            <w:vAlign w:val="center"/>
            <w:hideMark/>
          </w:tcPr>
          <w:p w14:paraId="25E7B16F" w14:textId="77777777" w:rsidR="004F0CAF" w:rsidRPr="00C1268A" w:rsidRDefault="004F0CAF" w:rsidP="00C1268A">
            <w:pPr>
              <w:pStyle w:val="Table-Center7Boldcolumnname"/>
              <w:rPr>
                <w:b w:val="0"/>
                <w:bCs w:val="0"/>
                <w:lang w:eastAsia="en-AU"/>
              </w:rPr>
            </w:pPr>
            <w:r w:rsidRPr="00C1268A">
              <w:rPr>
                <w:b w:val="0"/>
                <w:bCs w:val="0"/>
                <w:lang w:eastAsia="en-AU"/>
              </w:rPr>
              <w:t>185</w:t>
            </w:r>
          </w:p>
        </w:tc>
        <w:tc>
          <w:tcPr>
            <w:tcW w:w="1030" w:type="dxa"/>
            <w:shd w:val="clear" w:color="auto" w:fill="auto"/>
            <w:noWrap/>
            <w:vAlign w:val="center"/>
            <w:hideMark/>
          </w:tcPr>
          <w:p w14:paraId="448EC185"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33A2EF1F" w14:textId="77777777" w:rsidR="004F0CAF" w:rsidRPr="003A234F" w:rsidRDefault="004F0CAF" w:rsidP="00C1268A">
            <w:pPr>
              <w:pStyle w:val="Table-Left7"/>
              <w:rPr>
                <w:lang w:eastAsia="en-AU"/>
              </w:rPr>
            </w:pPr>
            <w:r w:rsidRPr="003A234F">
              <w:rPr>
                <w:lang w:eastAsia="en-AU"/>
              </w:rPr>
              <w:t>ON AN APPROACH TO BOOSTING A JOURNAL’S CITATION POTENTIAL</w:t>
            </w:r>
          </w:p>
        </w:tc>
        <w:tc>
          <w:tcPr>
            <w:tcW w:w="2482" w:type="dxa"/>
            <w:shd w:val="clear" w:color="auto" w:fill="auto"/>
            <w:vAlign w:val="center"/>
            <w:hideMark/>
          </w:tcPr>
          <w:p w14:paraId="0CBC5002"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6292875" w14:textId="77777777" w:rsidTr="00C1268A">
        <w:trPr>
          <w:trHeight w:val="20"/>
        </w:trPr>
        <w:tc>
          <w:tcPr>
            <w:tcW w:w="931" w:type="dxa"/>
            <w:shd w:val="clear" w:color="auto" w:fill="auto"/>
            <w:noWrap/>
            <w:vAlign w:val="center"/>
            <w:hideMark/>
          </w:tcPr>
          <w:p w14:paraId="1200A05A" w14:textId="77777777" w:rsidR="004F0CAF" w:rsidRPr="00C1268A" w:rsidRDefault="004F0CAF" w:rsidP="00C1268A">
            <w:pPr>
              <w:pStyle w:val="Table-Center7Boldcolumnname"/>
              <w:rPr>
                <w:b w:val="0"/>
                <w:bCs w:val="0"/>
                <w:lang w:eastAsia="en-AU"/>
              </w:rPr>
            </w:pPr>
            <w:r w:rsidRPr="00C1268A">
              <w:rPr>
                <w:b w:val="0"/>
                <w:bCs w:val="0"/>
                <w:lang w:eastAsia="en-AU"/>
              </w:rPr>
              <w:t>186</w:t>
            </w:r>
          </w:p>
        </w:tc>
        <w:tc>
          <w:tcPr>
            <w:tcW w:w="1030" w:type="dxa"/>
            <w:shd w:val="clear" w:color="auto" w:fill="auto"/>
            <w:noWrap/>
            <w:vAlign w:val="center"/>
            <w:hideMark/>
          </w:tcPr>
          <w:p w14:paraId="3D14606E"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1C43D97" w14:textId="77777777" w:rsidR="004F0CAF" w:rsidRPr="003A234F" w:rsidRDefault="004F0CAF" w:rsidP="00C1268A">
            <w:pPr>
              <w:pStyle w:val="Table-Left7"/>
              <w:rPr>
                <w:lang w:eastAsia="en-AU"/>
              </w:rPr>
            </w:pPr>
            <w:r w:rsidRPr="003A234F">
              <w:rPr>
                <w:lang w:eastAsia="en-AU"/>
              </w:rPr>
              <w:t>ISSI 2019 ENHANCING KNOWLEDGE OF RESEARCH ORGANIZATIONS: AN ANALYSIS OF THEIR CURRENT CLASSIFICATION, COLLABORATION SCHEMES AND RESEARCH IMPACT</w:t>
            </w:r>
          </w:p>
        </w:tc>
        <w:tc>
          <w:tcPr>
            <w:tcW w:w="2482" w:type="dxa"/>
            <w:shd w:val="clear" w:color="auto" w:fill="auto"/>
            <w:vAlign w:val="center"/>
            <w:hideMark/>
          </w:tcPr>
          <w:p w14:paraId="707BBDB1" w14:textId="77777777" w:rsidR="004F0CAF" w:rsidRPr="003A234F" w:rsidRDefault="004F0CAF" w:rsidP="00C1268A">
            <w:pPr>
              <w:pStyle w:val="Table-Left7"/>
              <w:rPr>
                <w:lang w:eastAsia="en-AU"/>
              </w:rPr>
            </w:pPr>
            <w:r w:rsidRPr="003A234F">
              <w:rPr>
                <w:lang w:eastAsia="en-AU"/>
              </w:rPr>
              <w:t>17TH INTERNATIONAL CONFERENCE ON SCIENTOMETRICS AND INFORMETRICS, ISSI 2019 - PROCEEDINGS</w:t>
            </w:r>
          </w:p>
        </w:tc>
      </w:tr>
      <w:tr w:rsidR="004F0CAF" w:rsidRPr="003A234F" w14:paraId="5C21F198" w14:textId="77777777" w:rsidTr="00C1268A">
        <w:trPr>
          <w:trHeight w:val="20"/>
        </w:trPr>
        <w:tc>
          <w:tcPr>
            <w:tcW w:w="931" w:type="dxa"/>
            <w:shd w:val="clear" w:color="auto" w:fill="auto"/>
            <w:noWrap/>
            <w:vAlign w:val="center"/>
            <w:hideMark/>
          </w:tcPr>
          <w:p w14:paraId="040205C5" w14:textId="77777777" w:rsidR="004F0CAF" w:rsidRPr="00C1268A" w:rsidRDefault="004F0CAF" w:rsidP="00C1268A">
            <w:pPr>
              <w:pStyle w:val="Table-Center7Boldcolumnname"/>
              <w:rPr>
                <w:b w:val="0"/>
                <w:bCs w:val="0"/>
                <w:lang w:eastAsia="en-AU"/>
              </w:rPr>
            </w:pPr>
            <w:r w:rsidRPr="00C1268A">
              <w:rPr>
                <w:b w:val="0"/>
                <w:bCs w:val="0"/>
                <w:lang w:eastAsia="en-AU"/>
              </w:rPr>
              <w:t>187</w:t>
            </w:r>
          </w:p>
        </w:tc>
        <w:tc>
          <w:tcPr>
            <w:tcW w:w="1030" w:type="dxa"/>
            <w:shd w:val="clear" w:color="auto" w:fill="auto"/>
            <w:noWrap/>
            <w:vAlign w:val="center"/>
            <w:hideMark/>
          </w:tcPr>
          <w:p w14:paraId="5CA4144E"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1DABE7F4" w14:textId="77777777" w:rsidR="004F0CAF" w:rsidRPr="003A234F" w:rsidRDefault="004F0CAF" w:rsidP="00C1268A">
            <w:pPr>
              <w:pStyle w:val="Table-Left7"/>
              <w:rPr>
                <w:lang w:eastAsia="en-AU"/>
              </w:rPr>
            </w:pPr>
            <w:r w:rsidRPr="003A234F">
              <w:rPr>
                <w:lang w:eastAsia="en-AU"/>
              </w:rPr>
              <w:t>BIBLIOMETRIC ANALYSIS OF RESEARCH OUTPUT ON THE INTERNET OF THINGS IN THE ARAB WORLD</w:t>
            </w:r>
          </w:p>
        </w:tc>
        <w:tc>
          <w:tcPr>
            <w:tcW w:w="2482" w:type="dxa"/>
            <w:shd w:val="clear" w:color="auto" w:fill="auto"/>
            <w:vAlign w:val="center"/>
            <w:hideMark/>
          </w:tcPr>
          <w:p w14:paraId="66EE3988" w14:textId="77777777" w:rsidR="004F0CAF" w:rsidRPr="003A234F" w:rsidRDefault="004F0CAF" w:rsidP="00C1268A">
            <w:pPr>
              <w:pStyle w:val="Table-Left7"/>
              <w:rPr>
                <w:lang w:eastAsia="en-AU"/>
              </w:rPr>
            </w:pPr>
            <w:r w:rsidRPr="003A234F">
              <w:rPr>
                <w:lang w:eastAsia="en-AU"/>
              </w:rPr>
              <w:t>DESIDOC JOURNAL OF LIBRARY AND INFORMATION TECHNOLOGY</w:t>
            </w:r>
          </w:p>
        </w:tc>
      </w:tr>
      <w:tr w:rsidR="004F0CAF" w:rsidRPr="003A234F" w14:paraId="763E1762" w14:textId="77777777" w:rsidTr="00C1268A">
        <w:trPr>
          <w:trHeight w:val="20"/>
        </w:trPr>
        <w:tc>
          <w:tcPr>
            <w:tcW w:w="931" w:type="dxa"/>
            <w:shd w:val="clear" w:color="auto" w:fill="auto"/>
            <w:noWrap/>
            <w:vAlign w:val="center"/>
            <w:hideMark/>
          </w:tcPr>
          <w:p w14:paraId="1D3E303C" w14:textId="77777777" w:rsidR="004F0CAF" w:rsidRPr="00C1268A" w:rsidRDefault="004F0CAF" w:rsidP="00C1268A">
            <w:pPr>
              <w:pStyle w:val="Table-Center7Boldcolumnname"/>
              <w:rPr>
                <w:b w:val="0"/>
                <w:bCs w:val="0"/>
                <w:lang w:eastAsia="en-AU"/>
              </w:rPr>
            </w:pPr>
            <w:r w:rsidRPr="00C1268A">
              <w:rPr>
                <w:b w:val="0"/>
                <w:bCs w:val="0"/>
                <w:lang w:eastAsia="en-AU"/>
              </w:rPr>
              <w:t>188</w:t>
            </w:r>
          </w:p>
        </w:tc>
        <w:tc>
          <w:tcPr>
            <w:tcW w:w="1030" w:type="dxa"/>
            <w:shd w:val="clear" w:color="auto" w:fill="auto"/>
            <w:noWrap/>
            <w:vAlign w:val="center"/>
            <w:hideMark/>
          </w:tcPr>
          <w:p w14:paraId="75CD235E"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9D2C87B" w14:textId="77777777" w:rsidR="004F0CAF" w:rsidRPr="003A234F" w:rsidRDefault="004F0CAF" w:rsidP="00C1268A">
            <w:pPr>
              <w:pStyle w:val="Table-Left7"/>
              <w:rPr>
                <w:lang w:eastAsia="en-AU"/>
              </w:rPr>
            </w:pPr>
            <w:r w:rsidRPr="003A234F">
              <w:rPr>
                <w:lang w:eastAsia="en-AU"/>
              </w:rPr>
              <w:t>A NOVEL PARETO-VIKOR INDEX FOR RANKING SCIENTISTS' PUBLICATION IMPACTS: A CASE STUDY ON EVOLUTIONARY COMPUTATION RESEARCHERS</w:t>
            </w:r>
          </w:p>
        </w:tc>
        <w:tc>
          <w:tcPr>
            <w:tcW w:w="2482" w:type="dxa"/>
            <w:shd w:val="clear" w:color="auto" w:fill="auto"/>
            <w:vAlign w:val="center"/>
            <w:hideMark/>
          </w:tcPr>
          <w:p w14:paraId="0661EFED" w14:textId="77777777" w:rsidR="004F0CAF" w:rsidRPr="003A234F" w:rsidRDefault="004F0CAF" w:rsidP="00C1268A">
            <w:pPr>
              <w:pStyle w:val="Table-Left7"/>
              <w:rPr>
                <w:lang w:eastAsia="en-AU"/>
              </w:rPr>
            </w:pPr>
            <w:r w:rsidRPr="003A234F">
              <w:rPr>
                <w:lang w:eastAsia="en-AU"/>
              </w:rPr>
              <w:t>2019 IEEE CONGRESS ON EVOLUTIONARY COMPUTATION, CEC 2019 - PROCEEDINGS</w:t>
            </w:r>
          </w:p>
        </w:tc>
      </w:tr>
      <w:tr w:rsidR="004F0CAF" w:rsidRPr="003A234F" w14:paraId="4714B460" w14:textId="77777777" w:rsidTr="00C1268A">
        <w:trPr>
          <w:trHeight w:val="20"/>
        </w:trPr>
        <w:tc>
          <w:tcPr>
            <w:tcW w:w="931" w:type="dxa"/>
            <w:shd w:val="clear" w:color="auto" w:fill="auto"/>
            <w:noWrap/>
            <w:vAlign w:val="center"/>
            <w:hideMark/>
          </w:tcPr>
          <w:p w14:paraId="471404F6" w14:textId="77777777" w:rsidR="004F0CAF" w:rsidRPr="00C1268A" w:rsidRDefault="004F0CAF" w:rsidP="00C1268A">
            <w:pPr>
              <w:pStyle w:val="Table-Center7Boldcolumnname"/>
              <w:rPr>
                <w:b w:val="0"/>
                <w:bCs w:val="0"/>
                <w:lang w:eastAsia="en-AU"/>
              </w:rPr>
            </w:pPr>
            <w:r w:rsidRPr="00C1268A">
              <w:rPr>
                <w:b w:val="0"/>
                <w:bCs w:val="0"/>
                <w:lang w:eastAsia="en-AU"/>
              </w:rPr>
              <w:t>189</w:t>
            </w:r>
          </w:p>
        </w:tc>
        <w:tc>
          <w:tcPr>
            <w:tcW w:w="1030" w:type="dxa"/>
            <w:shd w:val="clear" w:color="auto" w:fill="auto"/>
            <w:noWrap/>
            <w:vAlign w:val="center"/>
            <w:hideMark/>
          </w:tcPr>
          <w:p w14:paraId="660F1CAB"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6CCBBB03" w14:textId="77777777" w:rsidR="004F0CAF" w:rsidRPr="003A234F" w:rsidRDefault="004F0CAF" w:rsidP="00C1268A">
            <w:pPr>
              <w:pStyle w:val="Table-Left7"/>
              <w:rPr>
                <w:lang w:eastAsia="en-AU"/>
              </w:rPr>
            </w:pPr>
            <w:r w:rsidRPr="003A234F">
              <w:rPr>
                <w:lang w:eastAsia="en-AU"/>
              </w:rPr>
              <w:t>BIBLIOMETRICS OF SENTIMENT ANALYSIS LITERATURE</w:t>
            </w:r>
          </w:p>
        </w:tc>
        <w:tc>
          <w:tcPr>
            <w:tcW w:w="2482" w:type="dxa"/>
            <w:shd w:val="clear" w:color="auto" w:fill="auto"/>
            <w:vAlign w:val="center"/>
            <w:hideMark/>
          </w:tcPr>
          <w:p w14:paraId="5ED25BB2" w14:textId="77777777" w:rsidR="004F0CAF" w:rsidRPr="003A234F" w:rsidRDefault="004F0CAF" w:rsidP="00C1268A">
            <w:pPr>
              <w:pStyle w:val="Table-Left7"/>
              <w:rPr>
                <w:lang w:eastAsia="en-AU"/>
              </w:rPr>
            </w:pPr>
            <w:r w:rsidRPr="003A234F">
              <w:rPr>
                <w:lang w:eastAsia="en-AU"/>
              </w:rPr>
              <w:t>JOURNAL OF INFORMATION SCIENCE</w:t>
            </w:r>
          </w:p>
        </w:tc>
      </w:tr>
      <w:tr w:rsidR="004F0CAF" w:rsidRPr="003A234F" w14:paraId="2E9EAE0E" w14:textId="77777777" w:rsidTr="00C1268A">
        <w:trPr>
          <w:trHeight w:val="20"/>
        </w:trPr>
        <w:tc>
          <w:tcPr>
            <w:tcW w:w="931" w:type="dxa"/>
            <w:shd w:val="clear" w:color="auto" w:fill="auto"/>
            <w:noWrap/>
            <w:vAlign w:val="center"/>
            <w:hideMark/>
          </w:tcPr>
          <w:p w14:paraId="00589242" w14:textId="77777777" w:rsidR="004F0CAF" w:rsidRPr="00C1268A" w:rsidRDefault="004F0CAF" w:rsidP="00C1268A">
            <w:pPr>
              <w:pStyle w:val="Table-Center7Boldcolumnname"/>
              <w:rPr>
                <w:b w:val="0"/>
                <w:bCs w:val="0"/>
                <w:lang w:eastAsia="en-AU"/>
              </w:rPr>
            </w:pPr>
            <w:r w:rsidRPr="00C1268A">
              <w:rPr>
                <w:b w:val="0"/>
                <w:bCs w:val="0"/>
                <w:lang w:eastAsia="en-AU"/>
              </w:rPr>
              <w:t>190</w:t>
            </w:r>
          </w:p>
        </w:tc>
        <w:tc>
          <w:tcPr>
            <w:tcW w:w="1030" w:type="dxa"/>
            <w:shd w:val="clear" w:color="auto" w:fill="auto"/>
            <w:noWrap/>
            <w:vAlign w:val="center"/>
            <w:hideMark/>
          </w:tcPr>
          <w:p w14:paraId="60EF971C"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628502A9" w14:textId="77777777" w:rsidR="004F0CAF" w:rsidRPr="003A234F" w:rsidRDefault="004F0CAF" w:rsidP="00C1268A">
            <w:pPr>
              <w:pStyle w:val="Table-Left7"/>
              <w:rPr>
                <w:lang w:eastAsia="en-AU"/>
              </w:rPr>
            </w:pPr>
            <w:r w:rsidRPr="003A234F">
              <w:rPr>
                <w:lang w:eastAsia="en-AU"/>
              </w:rPr>
              <w:t>PREDICTING LONG-TERM SCIENTIFIC IMPACT BASED ON MULTI-FIELD FEATURE EXTRACTION</w:t>
            </w:r>
          </w:p>
        </w:tc>
        <w:tc>
          <w:tcPr>
            <w:tcW w:w="2482" w:type="dxa"/>
            <w:shd w:val="clear" w:color="auto" w:fill="auto"/>
            <w:vAlign w:val="center"/>
            <w:hideMark/>
          </w:tcPr>
          <w:p w14:paraId="23C3EE6E" w14:textId="77777777" w:rsidR="004F0CAF" w:rsidRPr="003A234F" w:rsidRDefault="004F0CAF" w:rsidP="00C1268A">
            <w:pPr>
              <w:pStyle w:val="Table-Left7"/>
              <w:rPr>
                <w:lang w:eastAsia="en-AU"/>
              </w:rPr>
            </w:pPr>
            <w:r w:rsidRPr="003A234F">
              <w:rPr>
                <w:lang w:eastAsia="en-AU"/>
              </w:rPr>
              <w:t>IEEE ACCESS</w:t>
            </w:r>
          </w:p>
        </w:tc>
      </w:tr>
      <w:tr w:rsidR="004F0CAF" w:rsidRPr="003A234F" w14:paraId="6FC96BEE" w14:textId="77777777" w:rsidTr="00C1268A">
        <w:trPr>
          <w:trHeight w:val="20"/>
        </w:trPr>
        <w:tc>
          <w:tcPr>
            <w:tcW w:w="931" w:type="dxa"/>
            <w:shd w:val="clear" w:color="auto" w:fill="auto"/>
            <w:noWrap/>
            <w:vAlign w:val="center"/>
            <w:hideMark/>
          </w:tcPr>
          <w:p w14:paraId="18881C7D" w14:textId="77777777" w:rsidR="004F0CAF" w:rsidRPr="00C1268A" w:rsidRDefault="004F0CAF" w:rsidP="00C1268A">
            <w:pPr>
              <w:pStyle w:val="Table-Center7Boldcolumnname"/>
              <w:rPr>
                <w:b w:val="0"/>
                <w:bCs w:val="0"/>
                <w:lang w:eastAsia="en-AU"/>
              </w:rPr>
            </w:pPr>
            <w:r w:rsidRPr="00C1268A">
              <w:rPr>
                <w:b w:val="0"/>
                <w:bCs w:val="0"/>
                <w:lang w:eastAsia="en-AU"/>
              </w:rPr>
              <w:t>191</w:t>
            </w:r>
          </w:p>
        </w:tc>
        <w:tc>
          <w:tcPr>
            <w:tcW w:w="1030" w:type="dxa"/>
            <w:shd w:val="clear" w:color="auto" w:fill="auto"/>
            <w:noWrap/>
            <w:vAlign w:val="center"/>
            <w:hideMark/>
          </w:tcPr>
          <w:p w14:paraId="38B9B33D"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471DFE1B" w14:textId="77777777" w:rsidR="004F0CAF" w:rsidRPr="003A234F" w:rsidRDefault="004F0CAF" w:rsidP="00C1268A">
            <w:pPr>
              <w:pStyle w:val="Table-Left7"/>
              <w:rPr>
                <w:lang w:eastAsia="en-AU"/>
              </w:rPr>
            </w:pPr>
            <w:r w:rsidRPr="003A234F">
              <w:rPr>
                <w:lang w:eastAsia="en-AU"/>
              </w:rPr>
              <w:t>DESIGN SCIENCE RESEARCH: EVALUATION IN THE LENS OF BIG DATA ANALYTICS</w:t>
            </w:r>
          </w:p>
        </w:tc>
        <w:tc>
          <w:tcPr>
            <w:tcW w:w="2482" w:type="dxa"/>
            <w:shd w:val="clear" w:color="auto" w:fill="auto"/>
            <w:vAlign w:val="center"/>
            <w:hideMark/>
          </w:tcPr>
          <w:p w14:paraId="64AA2E91" w14:textId="77777777" w:rsidR="004F0CAF" w:rsidRPr="003A234F" w:rsidRDefault="004F0CAF" w:rsidP="00C1268A">
            <w:pPr>
              <w:pStyle w:val="Table-Left7"/>
              <w:rPr>
                <w:lang w:eastAsia="en-AU"/>
              </w:rPr>
            </w:pPr>
            <w:r w:rsidRPr="003A234F">
              <w:rPr>
                <w:lang w:eastAsia="en-AU"/>
              </w:rPr>
              <w:t>SYSTEMS</w:t>
            </w:r>
          </w:p>
        </w:tc>
      </w:tr>
      <w:tr w:rsidR="004F0CAF" w:rsidRPr="003A234F" w14:paraId="794F887B" w14:textId="77777777" w:rsidTr="00C1268A">
        <w:trPr>
          <w:trHeight w:val="20"/>
        </w:trPr>
        <w:tc>
          <w:tcPr>
            <w:tcW w:w="931" w:type="dxa"/>
            <w:shd w:val="clear" w:color="auto" w:fill="auto"/>
            <w:noWrap/>
            <w:vAlign w:val="center"/>
            <w:hideMark/>
          </w:tcPr>
          <w:p w14:paraId="1D3E81F3" w14:textId="77777777" w:rsidR="004F0CAF" w:rsidRPr="00C1268A" w:rsidRDefault="004F0CAF" w:rsidP="00C1268A">
            <w:pPr>
              <w:pStyle w:val="Table-Center7Boldcolumnname"/>
              <w:rPr>
                <w:b w:val="0"/>
                <w:bCs w:val="0"/>
                <w:lang w:eastAsia="en-AU"/>
              </w:rPr>
            </w:pPr>
            <w:r w:rsidRPr="00C1268A">
              <w:rPr>
                <w:b w:val="0"/>
                <w:bCs w:val="0"/>
                <w:lang w:eastAsia="en-AU"/>
              </w:rPr>
              <w:t>192</w:t>
            </w:r>
          </w:p>
        </w:tc>
        <w:tc>
          <w:tcPr>
            <w:tcW w:w="1030" w:type="dxa"/>
            <w:shd w:val="clear" w:color="auto" w:fill="auto"/>
            <w:noWrap/>
            <w:vAlign w:val="center"/>
            <w:hideMark/>
          </w:tcPr>
          <w:p w14:paraId="020BFDC1"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21128A9D" w14:textId="77777777" w:rsidR="004F0CAF" w:rsidRPr="003A234F" w:rsidRDefault="004F0CAF" w:rsidP="00C1268A">
            <w:pPr>
              <w:pStyle w:val="Table-Left7"/>
              <w:rPr>
                <w:lang w:eastAsia="en-AU"/>
              </w:rPr>
            </w:pPr>
            <w:r w:rsidRPr="003A234F">
              <w:rPr>
                <w:lang w:eastAsia="en-AU"/>
              </w:rPr>
              <w:t>PREDICTING AUTHORS’ CITATION COUNTS AND H-INDICES WITH A NEURAL NETWORK</w:t>
            </w:r>
          </w:p>
        </w:tc>
        <w:tc>
          <w:tcPr>
            <w:tcW w:w="2482" w:type="dxa"/>
            <w:shd w:val="clear" w:color="auto" w:fill="auto"/>
            <w:vAlign w:val="center"/>
            <w:hideMark/>
          </w:tcPr>
          <w:p w14:paraId="5F5C7709" w14:textId="77777777" w:rsidR="004F0CAF" w:rsidRPr="003A234F" w:rsidRDefault="004F0CAF" w:rsidP="00C1268A">
            <w:pPr>
              <w:pStyle w:val="Table-Left7"/>
              <w:rPr>
                <w:lang w:eastAsia="en-AU"/>
              </w:rPr>
            </w:pPr>
            <w:r w:rsidRPr="003A234F">
              <w:rPr>
                <w:lang w:eastAsia="en-AU"/>
              </w:rPr>
              <w:t>SCIENTOMETRICS</w:t>
            </w:r>
          </w:p>
        </w:tc>
      </w:tr>
      <w:tr w:rsidR="004F0CAF" w:rsidRPr="003A234F" w14:paraId="75447E49" w14:textId="77777777" w:rsidTr="00C1268A">
        <w:trPr>
          <w:trHeight w:val="20"/>
        </w:trPr>
        <w:tc>
          <w:tcPr>
            <w:tcW w:w="931" w:type="dxa"/>
            <w:shd w:val="clear" w:color="auto" w:fill="auto"/>
            <w:noWrap/>
            <w:vAlign w:val="center"/>
            <w:hideMark/>
          </w:tcPr>
          <w:p w14:paraId="7B33CC51" w14:textId="77777777" w:rsidR="004F0CAF" w:rsidRPr="00C1268A" w:rsidRDefault="004F0CAF" w:rsidP="00C1268A">
            <w:pPr>
              <w:pStyle w:val="Table-Center7Boldcolumnname"/>
              <w:rPr>
                <w:b w:val="0"/>
                <w:bCs w:val="0"/>
                <w:lang w:eastAsia="en-AU"/>
              </w:rPr>
            </w:pPr>
            <w:r w:rsidRPr="00C1268A">
              <w:rPr>
                <w:b w:val="0"/>
                <w:bCs w:val="0"/>
                <w:lang w:eastAsia="en-AU"/>
              </w:rPr>
              <w:t>193</w:t>
            </w:r>
          </w:p>
        </w:tc>
        <w:tc>
          <w:tcPr>
            <w:tcW w:w="1030" w:type="dxa"/>
            <w:shd w:val="clear" w:color="auto" w:fill="auto"/>
            <w:noWrap/>
            <w:vAlign w:val="center"/>
            <w:hideMark/>
          </w:tcPr>
          <w:p w14:paraId="0D324686"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CC84956" w14:textId="77777777" w:rsidR="004F0CAF" w:rsidRPr="003A234F" w:rsidRDefault="004F0CAF" w:rsidP="00C1268A">
            <w:pPr>
              <w:pStyle w:val="Table-Left7"/>
              <w:rPr>
                <w:lang w:eastAsia="en-AU"/>
              </w:rPr>
            </w:pPr>
            <w:r w:rsidRPr="003A234F">
              <w:rPr>
                <w:lang w:eastAsia="en-AU"/>
              </w:rPr>
              <w:t>A SURVEY ON KNOWLEDGE TRANSFER FOR MANUFACTURING DATA ANALYTICS</w:t>
            </w:r>
          </w:p>
        </w:tc>
        <w:tc>
          <w:tcPr>
            <w:tcW w:w="2482" w:type="dxa"/>
            <w:shd w:val="clear" w:color="auto" w:fill="auto"/>
            <w:vAlign w:val="center"/>
            <w:hideMark/>
          </w:tcPr>
          <w:p w14:paraId="0AB24D19" w14:textId="77777777" w:rsidR="004F0CAF" w:rsidRPr="003A234F" w:rsidRDefault="004F0CAF" w:rsidP="00C1268A">
            <w:pPr>
              <w:pStyle w:val="Table-Left7"/>
              <w:rPr>
                <w:lang w:eastAsia="en-AU"/>
              </w:rPr>
            </w:pPr>
            <w:r w:rsidRPr="003A234F">
              <w:rPr>
                <w:lang w:eastAsia="en-AU"/>
              </w:rPr>
              <w:t>COMPUTERS IN INDUSTRY</w:t>
            </w:r>
          </w:p>
        </w:tc>
      </w:tr>
      <w:tr w:rsidR="004F0CAF" w:rsidRPr="003A234F" w14:paraId="4ABFE300" w14:textId="77777777" w:rsidTr="00C1268A">
        <w:trPr>
          <w:trHeight w:val="20"/>
        </w:trPr>
        <w:tc>
          <w:tcPr>
            <w:tcW w:w="931" w:type="dxa"/>
            <w:shd w:val="clear" w:color="auto" w:fill="auto"/>
            <w:noWrap/>
            <w:vAlign w:val="center"/>
            <w:hideMark/>
          </w:tcPr>
          <w:p w14:paraId="5FADBE4A" w14:textId="77777777" w:rsidR="004F0CAF" w:rsidRPr="00C1268A" w:rsidRDefault="004F0CAF" w:rsidP="00C1268A">
            <w:pPr>
              <w:pStyle w:val="Table-Center7Boldcolumnname"/>
              <w:rPr>
                <w:b w:val="0"/>
                <w:bCs w:val="0"/>
                <w:lang w:eastAsia="en-AU"/>
              </w:rPr>
            </w:pPr>
            <w:r w:rsidRPr="00C1268A">
              <w:rPr>
                <w:b w:val="0"/>
                <w:bCs w:val="0"/>
                <w:lang w:eastAsia="en-AU"/>
              </w:rPr>
              <w:t>194</w:t>
            </w:r>
          </w:p>
        </w:tc>
        <w:tc>
          <w:tcPr>
            <w:tcW w:w="1030" w:type="dxa"/>
            <w:shd w:val="clear" w:color="auto" w:fill="auto"/>
            <w:noWrap/>
            <w:vAlign w:val="center"/>
            <w:hideMark/>
          </w:tcPr>
          <w:p w14:paraId="2769FBD2"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27EE6016" w14:textId="77777777" w:rsidR="004F0CAF" w:rsidRPr="003A234F" w:rsidRDefault="004F0CAF" w:rsidP="00C1268A">
            <w:pPr>
              <w:pStyle w:val="Table-Left7"/>
              <w:rPr>
                <w:lang w:eastAsia="en-AU"/>
              </w:rPr>
            </w:pPr>
            <w:r w:rsidRPr="003A234F">
              <w:rPr>
                <w:lang w:eastAsia="en-AU"/>
              </w:rPr>
              <w:t>SCIENTIFIC RESEARCH COLLABORATION IN ARTIFICIAL INTELLIGENCE: GLOBAL TRENDS AND CITATIONS AT THE INSTITUTION LEVEL</w:t>
            </w:r>
          </w:p>
        </w:tc>
        <w:tc>
          <w:tcPr>
            <w:tcW w:w="2482" w:type="dxa"/>
            <w:shd w:val="clear" w:color="auto" w:fill="auto"/>
            <w:vAlign w:val="center"/>
            <w:hideMark/>
          </w:tcPr>
          <w:p w14:paraId="7EE8F9B0" w14:textId="77777777" w:rsidR="004F0CAF" w:rsidRPr="003A234F" w:rsidRDefault="004F0CAF" w:rsidP="00C1268A">
            <w:pPr>
              <w:pStyle w:val="Table-Left7"/>
              <w:rPr>
                <w:lang w:eastAsia="en-AU"/>
              </w:rPr>
            </w:pPr>
            <w:r w:rsidRPr="003A234F">
              <w:rPr>
                <w:lang w:eastAsia="en-AU"/>
              </w:rPr>
              <w:t>17TH INTERNATIONAL CONFERENCE ON SCIENTOMETRICS AND INFORMETRICS, ISSI 2019 - PROCEEDINGS</w:t>
            </w:r>
          </w:p>
        </w:tc>
      </w:tr>
      <w:tr w:rsidR="004F0CAF" w:rsidRPr="003A234F" w14:paraId="45D91106" w14:textId="77777777" w:rsidTr="00C1268A">
        <w:trPr>
          <w:trHeight w:val="20"/>
        </w:trPr>
        <w:tc>
          <w:tcPr>
            <w:tcW w:w="931" w:type="dxa"/>
            <w:shd w:val="clear" w:color="auto" w:fill="auto"/>
            <w:noWrap/>
            <w:vAlign w:val="center"/>
            <w:hideMark/>
          </w:tcPr>
          <w:p w14:paraId="3E745FD3" w14:textId="77777777" w:rsidR="004F0CAF" w:rsidRPr="00C1268A" w:rsidRDefault="004F0CAF" w:rsidP="00C1268A">
            <w:pPr>
              <w:pStyle w:val="Table-Center7Boldcolumnname"/>
              <w:rPr>
                <w:b w:val="0"/>
                <w:bCs w:val="0"/>
                <w:lang w:eastAsia="en-AU"/>
              </w:rPr>
            </w:pPr>
            <w:r w:rsidRPr="00C1268A">
              <w:rPr>
                <w:b w:val="0"/>
                <w:bCs w:val="0"/>
                <w:lang w:eastAsia="en-AU"/>
              </w:rPr>
              <w:t>195</w:t>
            </w:r>
          </w:p>
        </w:tc>
        <w:tc>
          <w:tcPr>
            <w:tcW w:w="1030" w:type="dxa"/>
            <w:shd w:val="clear" w:color="auto" w:fill="auto"/>
            <w:noWrap/>
            <w:vAlign w:val="center"/>
            <w:hideMark/>
          </w:tcPr>
          <w:p w14:paraId="118CFFEA"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69427AD0" w14:textId="77777777" w:rsidR="004F0CAF" w:rsidRPr="003A234F" w:rsidRDefault="004F0CAF" w:rsidP="00C1268A">
            <w:pPr>
              <w:pStyle w:val="Table-Left7"/>
              <w:rPr>
                <w:lang w:eastAsia="en-AU"/>
              </w:rPr>
            </w:pPr>
            <w:r w:rsidRPr="003A234F">
              <w:rPr>
                <w:lang w:eastAsia="en-AU"/>
              </w:rPr>
              <w:t>PARTICLE SWARM OPTIMIZATION-SUPPORT VECTOR MACHINE (PSO-SVM) ALGORITHM FOR JOURNAL RANK CLASSIFICATION</w:t>
            </w:r>
          </w:p>
        </w:tc>
        <w:tc>
          <w:tcPr>
            <w:tcW w:w="2482" w:type="dxa"/>
            <w:shd w:val="clear" w:color="auto" w:fill="auto"/>
            <w:vAlign w:val="center"/>
            <w:hideMark/>
          </w:tcPr>
          <w:p w14:paraId="366E705B" w14:textId="77777777" w:rsidR="004F0CAF" w:rsidRPr="003A234F" w:rsidRDefault="004F0CAF" w:rsidP="00C1268A">
            <w:pPr>
              <w:pStyle w:val="Table-Left7"/>
              <w:rPr>
                <w:lang w:eastAsia="en-AU"/>
              </w:rPr>
            </w:pPr>
            <w:r w:rsidRPr="003A234F">
              <w:rPr>
                <w:lang w:eastAsia="en-AU"/>
              </w:rPr>
              <w:t>PROCEEDINGS - 2019 2ND INTERNATIONAL CONFERENCE OF COMPUTER AND INFORMATICS ENGINEERING: ARTIFICIAL INTELLIGENCE ROLES IN INDUSTRIAL REVOLUTION 4.0, IC2IE 2019</w:t>
            </w:r>
          </w:p>
        </w:tc>
      </w:tr>
      <w:tr w:rsidR="004F0CAF" w:rsidRPr="003A234F" w14:paraId="3A1E34BD" w14:textId="77777777" w:rsidTr="00C1268A">
        <w:trPr>
          <w:trHeight w:val="20"/>
        </w:trPr>
        <w:tc>
          <w:tcPr>
            <w:tcW w:w="931" w:type="dxa"/>
            <w:shd w:val="clear" w:color="auto" w:fill="auto"/>
            <w:noWrap/>
            <w:vAlign w:val="center"/>
            <w:hideMark/>
          </w:tcPr>
          <w:p w14:paraId="336EF556" w14:textId="77777777" w:rsidR="004F0CAF" w:rsidRPr="00C1268A" w:rsidRDefault="004F0CAF" w:rsidP="00C1268A">
            <w:pPr>
              <w:pStyle w:val="Table-Center7Boldcolumnname"/>
              <w:rPr>
                <w:b w:val="0"/>
                <w:bCs w:val="0"/>
                <w:lang w:eastAsia="en-AU"/>
              </w:rPr>
            </w:pPr>
            <w:r w:rsidRPr="00C1268A">
              <w:rPr>
                <w:b w:val="0"/>
                <w:bCs w:val="0"/>
                <w:lang w:eastAsia="en-AU"/>
              </w:rPr>
              <w:t>196</w:t>
            </w:r>
          </w:p>
        </w:tc>
        <w:tc>
          <w:tcPr>
            <w:tcW w:w="1030" w:type="dxa"/>
            <w:shd w:val="clear" w:color="auto" w:fill="auto"/>
            <w:noWrap/>
            <w:vAlign w:val="center"/>
            <w:hideMark/>
          </w:tcPr>
          <w:p w14:paraId="42C6BC22"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D2C40A9" w14:textId="77777777" w:rsidR="004F0CAF" w:rsidRPr="003A234F" w:rsidRDefault="004F0CAF" w:rsidP="00C1268A">
            <w:pPr>
              <w:pStyle w:val="Table-Left7"/>
              <w:rPr>
                <w:lang w:eastAsia="en-AU"/>
              </w:rPr>
            </w:pPr>
            <w:r w:rsidRPr="003A234F">
              <w:rPr>
                <w:lang w:eastAsia="en-AU"/>
              </w:rPr>
              <w:t>ACCURACY OF POLICY DOCUMENT MENTIONS: THE ROLE OF ALTMETRICS DATABASES</w:t>
            </w:r>
          </w:p>
        </w:tc>
        <w:tc>
          <w:tcPr>
            <w:tcW w:w="2482" w:type="dxa"/>
            <w:shd w:val="clear" w:color="auto" w:fill="auto"/>
            <w:vAlign w:val="center"/>
            <w:hideMark/>
          </w:tcPr>
          <w:p w14:paraId="05B98B35" w14:textId="77777777" w:rsidR="004F0CAF" w:rsidRPr="003A234F" w:rsidRDefault="004F0CAF" w:rsidP="00C1268A">
            <w:pPr>
              <w:pStyle w:val="Table-Left7"/>
              <w:rPr>
                <w:lang w:eastAsia="en-AU"/>
              </w:rPr>
            </w:pPr>
            <w:r w:rsidRPr="003A234F">
              <w:rPr>
                <w:lang w:eastAsia="en-AU"/>
              </w:rPr>
              <w:t>17TH INTERNATIONAL CONFERENCE ON SCIENTOMETRICS AND INFORMETRICS, ISSI 2019 - PROCEEDINGS</w:t>
            </w:r>
          </w:p>
        </w:tc>
      </w:tr>
      <w:tr w:rsidR="004F0CAF" w:rsidRPr="003A234F" w14:paraId="4447B0E3" w14:textId="77777777" w:rsidTr="00C1268A">
        <w:trPr>
          <w:trHeight w:val="20"/>
        </w:trPr>
        <w:tc>
          <w:tcPr>
            <w:tcW w:w="931" w:type="dxa"/>
            <w:shd w:val="clear" w:color="auto" w:fill="auto"/>
            <w:noWrap/>
            <w:vAlign w:val="center"/>
            <w:hideMark/>
          </w:tcPr>
          <w:p w14:paraId="33DA1140" w14:textId="77777777" w:rsidR="004F0CAF" w:rsidRPr="00C1268A" w:rsidRDefault="004F0CAF" w:rsidP="00C1268A">
            <w:pPr>
              <w:pStyle w:val="Table-Center7Boldcolumnname"/>
              <w:rPr>
                <w:b w:val="0"/>
                <w:bCs w:val="0"/>
                <w:lang w:eastAsia="en-AU"/>
              </w:rPr>
            </w:pPr>
            <w:r w:rsidRPr="00C1268A">
              <w:rPr>
                <w:b w:val="0"/>
                <w:bCs w:val="0"/>
                <w:lang w:eastAsia="en-AU"/>
              </w:rPr>
              <w:t>197</w:t>
            </w:r>
          </w:p>
        </w:tc>
        <w:tc>
          <w:tcPr>
            <w:tcW w:w="1030" w:type="dxa"/>
            <w:shd w:val="clear" w:color="auto" w:fill="auto"/>
            <w:noWrap/>
            <w:vAlign w:val="center"/>
            <w:hideMark/>
          </w:tcPr>
          <w:p w14:paraId="4FD48EE1"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287A2448" w14:textId="77777777" w:rsidR="004F0CAF" w:rsidRPr="003A234F" w:rsidRDefault="004F0CAF" w:rsidP="00C1268A">
            <w:pPr>
              <w:pStyle w:val="Table-Left7"/>
              <w:rPr>
                <w:lang w:eastAsia="en-AU"/>
              </w:rPr>
            </w:pPr>
            <w:r w:rsidRPr="003A234F">
              <w:rPr>
                <w:lang w:eastAsia="en-AU"/>
              </w:rPr>
              <w:t>DETECTING RESEARCH FOCUS AND RESEARCH FRONTS IN THE MEDICAL BIG DATA FIELD USING CO-WORD AND CO-CITATION ANALYSIS</w:t>
            </w:r>
          </w:p>
        </w:tc>
        <w:tc>
          <w:tcPr>
            <w:tcW w:w="2482" w:type="dxa"/>
            <w:shd w:val="clear" w:color="auto" w:fill="auto"/>
            <w:vAlign w:val="center"/>
            <w:hideMark/>
          </w:tcPr>
          <w:p w14:paraId="70CEB020" w14:textId="77777777" w:rsidR="004F0CAF" w:rsidRPr="003A234F" w:rsidRDefault="004F0CAF" w:rsidP="00C1268A">
            <w:pPr>
              <w:pStyle w:val="Table-Left7"/>
              <w:rPr>
                <w:lang w:eastAsia="en-AU"/>
              </w:rPr>
            </w:pPr>
            <w:r w:rsidRPr="003A234F">
              <w:rPr>
                <w:lang w:eastAsia="en-AU"/>
              </w:rPr>
              <w:t>PROCEEDINGS - 20TH INTERNATIONAL CONFERENCE ON HIGH PERFORMANCE COMPUTING AND COMMUNICATIONS, 16TH INTERNATIONAL CONFERENCE ON SMART CITY AND 4TH INTERNATIONAL CONFERENCE ON DATA SCIENCE AND SYSTEMS, HPCC/SMARTCITY/DSS 2018</w:t>
            </w:r>
          </w:p>
        </w:tc>
      </w:tr>
      <w:tr w:rsidR="004F0CAF" w:rsidRPr="003A234F" w14:paraId="7C1B374C" w14:textId="77777777" w:rsidTr="00C1268A">
        <w:trPr>
          <w:trHeight w:val="20"/>
        </w:trPr>
        <w:tc>
          <w:tcPr>
            <w:tcW w:w="931" w:type="dxa"/>
            <w:shd w:val="clear" w:color="auto" w:fill="auto"/>
            <w:noWrap/>
            <w:vAlign w:val="center"/>
            <w:hideMark/>
          </w:tcPr>
          <w:p w14:paraId="0D59D8A6" w14:textId="77777777" w:rsidR="004F0CAF" w:rsidRPr="00C1268A" w:rsidRDefault="004F0CAF" w:rsidP="00C1268A">
            <w:pPr>
              <w:pStyle w:val="Table-Center7Boldcolumnname"/>
              <w:rPr>
                <w:b w:val="0"/>
                <w:bCs w:val="0"/>
                <w:lang w:eastAsia="en-AU"/>
              </w:rPr>
            </w:pPr>
            <w:r w:rsidRPr="00C1268A">
              <w:rPr>
                <w:b w:val="0"/>
                <w:bCs w:val="0"/>
                <w:lang w:eastAsia="en-AU"/>
              </w:rPr>
              <w:t>198</w:t>
            </w:r>
          </w:p>
        </w:tc>
        <w:tc>
          <w:tcPr>
            <w:tcW w:w="1030" w:type="dxa"/>
            <w:shd w:val="clear" w:color="auto" w:fill="auto"/>
            <w:noWrap/>
            <w:vAlign w:val="center"/>
            <w:hideMark/>
          </w:tcPr>
          <w:p w14:paraId="4AD90629"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02CE3308" w14:textId="77777777" w:rsidR="004F0CAF" w:rsidRPr="003A234F" w:rsidRDefault="004F0CAF" w:rsidP="00C1268A">
            <w:pPr>
              <w:pStyle w:val="Table-Left7"/>
              <w:rPr>
                <w:lang w:eastAsia="en-AU"/>
              </w:rPr>
            </w:pPr>
            <w:r w:rsidRPr="003A234F">
              <w:rPr>
                <w:lang w:eastAsia="en-AU"/>
              </w:rPr>
              <w:t>EARLY PREDICTION OF SCIENTIFIC IMPACT BASED ON MULTI-BIBLIOGRAPHIC FEATURES AND CONVOLUTIONAL NEURAL NETWORK</w:t>
            </w:r>
          </w:p>
        </w:tc>
        <w:tc>
          <w:tcPr>
            <w:tcW w:w="2482" w:type="dxa"/>
            <w:shd w:val="clear" w:color="auto" w:fill="auto"/>
            <w:vAlign w:val="center"/>
            <w:hideMark/>
          </w:tcPr>
          <w:p w14:paraId="3B886F1B" w14:textId="77777777" w:rsidR="004F0CAF" w:rsidRPr="003A234F" w:rsidRDefault="004F0CAF" w:rsidP="00C1268A">
            <w:pPr>
              <w:pStyle w:val="Table-Left7"/>
              <w:rPr>
                <w:lang w:eastAsia="en-AU"/>
              </w:rPr>
            </w:pPr>
            <w:r w:rsidRPr="003A234F">
              <w:rPr>
                <w:lang w:eastAsia="en-AU"/>
              </w:rPr>
              <w:t>IEEE ACCESS</w:t>
            </w:r>
          </w:p>
        </w:tc>
      </w:tr>
      <w:tr w:rsidR="004F0CAF" w:rsidRPr="003A234F" w14:paraId="45FB30DB" w14:textId="77777777" w:rsidTr="00C1268A">
        <w:trPr>
          <w:trHeight w:val="20"/>
        </w:trPr>
        <w:tc>
          <w:tcPr>
            <w:tcW w:w="931" w:type="dxa"/>
            <w:shd w:val="clear" w:color="auto" w:fill="auto"/>
            <w:noWrap/>
            <w:vAlign w:val="center"/>
            <w:hideMark/>
          </w:tcPr>
          <w:p w14:paraId="3B25634F" w14:textId="77777777" w:rsidR="004F0CAF" w:rsidRPr="00C1268A" w:rsidRDefault="004F0CAF" w:rsidP="00C1268A">
            <w:pPr>
              <w:pStyle w:val="Table-Center7Boldcolumnname"/>
              <w:rPr>
                <w:b w:val="0"/>
                <w:bCs w:val="0"/>
                <w:lang w:eastAsia="en-AU"/>
              </w:rPr>
            </w:pPr>
            <w:r w:rsidRPr="00C1268A">
              <w:rPr>
                <w:b w:val="0"/>
                <w:bCs w:val="0"/>
                <w:lang w:eastAsia="en-AU"/>
              </w:rPr>
              <w:t>199</w:t>
            </w:r>
          </w:p>
        </w:tc>
        <w:tc>
          <w:tcPr>
            <w:tcW w:w="1030" w:type="dxa"/>
            <w:shd w:val="clear" w:color="auto" w:fill="auto"/>
            <w:noWrap/>
            <w:vAlign w:val="center"/>
            <w:hideMark/>
          </w:tcPr>
          <w:p w14:paraId="245F9B8D"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02DF3F80" w14:textId="77777777" w:rsidR="004F0CAF" w:rsidRPr="003A234F" w:rsidRDefault="004F0CAF" w:rsidP="00C1268A">
            <w:pPr>
              <w:pStyle w:val="Table-Left7"/>
              <w:rPr>
                <w:lang w:eastAsia="en-AU"/>
              </w:rPr>
            </w:pPr>
            <w:r w:rsidRPr="003A234F">
              <w:rPr>
                <w:lang w:eastAsia="en-AU"/>
              </w:rPr>
              <w:t>AN EFFECTIVENESS ANALYSIS OF ALTMETRICS INDICES FOR DIFFERENT LEVELS OF ARTIFICIAL INTELLIGENCE PUBLICATIONS</w:t>
            </w:r>
          </w:p>
        </w:tc>
        <w:tc>
          <w:tcPr>
            <w:tcW w:w="2482" w:type="dxa"/>
            <w:shd w:val="clear" w:color="auto" w:fill="auto"/>
            <w:vAlign w:val="center"/>
            <w:hideMark/>
          </w:tcPr>
          <w:p w14:paraId="4993CBB8" w14:textId="77777777" w:rsidR="004F0CAF" w:rsidRPr="003A234F" w:rsidRDefault="004F0CAF" w:rsidP="00C1268A">
            <w:pPr>
              <w:pStyle w:val="Table-Left7"/>
              <w:rPr>
                <w:lang w:eastAsia="en-AU"/>
              </w:rPr>
            </w:pPr>
            <w:r w:rsidRPr="003A234F">
              <w:rPr>
                <w:lang w:eastAsia="en-AU"/>
              </w:rPr>
              <w:t>SCIENTOMETRICS</w:t>
            </w:r>
          </w:p>
        </w:tc>
      </w:tr>
      <w:tr w:rsidR="004F0CAF" w:rsidRPr="003A234F" w14:paraId="315C38D8" w14:textId="77777777" w:rsidTr="00C1268A">
        <w:trPr>
          <w:trHeight w:val="20"/>
        </w:trPr>
        <w:tc>
          <w:tcPr>
            <w:tcW w:w="931" w:type="dxa"/>
            <w:shd w:val="clear" w:color="auto" w:fill="auto"/>
            <w:noWrap/>
            <w:vAlign w:val="center"/>
            <w:hideMark/>
          </w:tcPr>
          <w:p w14:paraId="508E1853" w14:textId="77777777" w:rsidR="004F0CAF" w:rsidRPr="00C1268A" w:rsidRDefault="004F0CAF" w:rsidP="00C1268A">
            <w:pPr>
              <w:pStyle w:val="Table-Center7Boldcolumnname"/>
              <w:rPr>
                <w:b w:val="0"/>
                <w:bCs w:val="0"/>
                <w:lang w:eastAsia="en-AU"/>
              </w:rPr>
            </w:pPr>
            <w:r w:rsidRPr="00C1268A">
              <w:rPr>
                <w:b w:val="0"/>
                <w:bCs w:val="0"/>
                <w:lang w:eastAsia="en-AU"/>
              </w:rPr>
              <w:t>200</w:t>
            </w:r>
          </w:p>
        </w:tc>
        <w:tc>
          <w:tcPr>
            <w:tcW w:w="1030" w:type="dxa"/>
            <w:shd w:val="clear" w:color="auto" w:fill="auto"/>
            <w:noWrap/>
            <w:vAlign w:val="center"/>
            <w:hideMark/>
          </w:tcPr>
          <w:p w14:paraId="76480F07"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45756871" w14:textId="77777777" w:rsidR="004F0CAF" w:rsidRPr="003A234F" w:rsidRDefault="004F0CAF" w:rsidP="00C1268A">
            <w:pPr>
              <w:pStyle w:val="Table-Left7"/>
              <w:rPr>
                <w:lang w:eastAsia="en-AU"/>
              </w:rPr>
            </w:pPr>
            <w:r w:rsidRPr="003A234F">
              <w:rPr>
                <w:lang w:eastAsia="en-AU"/>
              </w:rPr>
              <w:t>PREDICTION FOR CITATION AND PUBLICATION COUNT USING REGRESSION ANALYSIS</w:t>
            </w:r>
          </w:p>
        </w:tc>
        <w:tc>
          <w:tcPr>
            <w:tcW w:w="2482" w:type="dxa"/>
            <w:shd w:val="clear" w:color="auto" w:fill="auto"/>
            <w:vAlign w:val="center"/>
            <w:hideMark/>
          </w:tcPr>
          <w:p w14:paraId="44349C47" w14:textId="77777777" w:rsidR="004F0CAF" w:rsidRPr="003A234F" w:rsidRDefault="004F0CAF" w:rsidP="00C1268A">
            <w:pPr>
              <w:pStyle w:val="Table-Left7"/>
              <w:rPr>
                <w:lang w:eastAsia="en-AU"/>
              </w:rPr>
            </w:pPr>
            <w:r w:rsidRPr="003A234F">
              <w:rPr>
                <w:lang w:eastAsia="en-AU"/>
              </w:rPr>
              <w:t>PROCEEDINGS OF THE INTERNATIONAL CONFERENCE ON I-SMAC (IOT IN SOCIAL, MOBILE, ANALYTICS AND CLOUD), I-SMAC 2018</w:t>
            </w:r>
          </w:p>
        </w:tc>
      </w:tr>
      <w:tr w:rsidR="004F0CAF" w:rsidRPr="003A234F" w14:paraId="157485FE" w14:textId="77777777" w:rsidTr="00C1268A">
        <w:trPr>
          <w:trHeight w:val="20"/>
        </w:trPr>
        <w:tc>
          <w:tcPr>
            <w:tcW w:w="931" w:type="dxa"/>
            <w:shd w:val="clear" w:color="auto" w:fill="auto"/>
            <w:noWrap/>
            <w:vAlign w:val="center"/>
            <w:hideMark/>
          </w:tcPr>
          <w:p w14:paraId="39FD8345" w14:textId="77777777" w:rsidR="004F0CAF" w:rsidRPr="00C1268A" w:rsidRDefault="004F0CAF" w:rsidP="00C1268A">
            <w:pPr>
              <w:pStyle w:val="Table-Center7Boldcolumnname"/>
              <w:rPr>
                <w:b w:val="0"/>
                <w:bCs w:val="0"/>
                <w:lang w:eastAsia="en-AU"/>
              </w:rPr>
            </w:pPr>
            <w:r w:rsidRPr="00C1268A">
              <w:rPr>
                <w:b w:val="0"/>
                <w:bCs w:val="0"/>
                <w:lang w:eastAsia="en-AU"/>
              </w:rPr>
              <w:t>201</w:t>
            </w:r>
          </w:p>
        </w:tc>
        <w:tc>
          <w:tcPr>
            <w:tcW w:w="1030" w:type="dxa"/>
            <w:shd w:val="clear" w:color="auto" w:fill="auto"/>
            <w:noWrap/>
            <w:vAlign w:val="center"/>
            <w:hideMark/>
          </w:tcPr>
          <w:p w14:paraId="4DA1CEE0"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538A34ED" w14:textId="77777777" w:rsidR="004F0CAF" w:rsidRPr="003A234F" w:rsidRDefault="004F0CAF" w:rsidP="00C1268A">
            <w:pPr>
              <w:pStyle w:val="Table-Left7"/>
              <w:rPr>
                <w:lang w:eastAsia="en-AU"/>
              </w:rPr>
            </w:pPr>
            <w:r w:rsidRPr="003A234F">
              <w:rPr>
                <w:lang w:eastAsia="en-AU"/>
              </w:rPr>
              <w:t>USING DATA MINING FOR CITATION ANALYSIS</w:t>
            </w:r>
          </w:p>
        </w:tc>
        <w:tc>
          <w:tcPr>
            <w:tcW w:w="2482" w:type="dxa"/>
            <w:shd w:val="clear" w:color="auto" w:fill="auto"/>
            <w:vAlign w:val="center"/>
            <w:hideMark/>
          </w:tcPr>
          <w:p w14:paraId="781D41DC" w14:textId="77777777" w:rsidR="004F0CAF" w:rsidRPr="003A234F" w:rsidRDefault="004F0CAF" w:rsidP="00C1268A">
            <w:pPr>
              <w:pStyle w:val="Table-Left7"/>
              <w:rPr>
                <w:lang w:eastAsia="en-AU"/>
              </w:rPr>
            </w:pPr>
            <w:r w:rsidRPr="003A234F">
              <w:rPr>
                <w:lang w:eastAsia="en-AU"/>
              </w:rPr>
              <w:t>COLLEGE AND RESEARCH LIBRARIES</w:t>
            </w:r>
          </w:p>
        </w:tc>
      </w:tr>
      <w:tr w:rsidR="004F0CAF" w:rsidRPr="003A234F" w14:paraId="397D8FE6" w14:textId="77777777" w:rsidTr="00C1268A">
        <w:trPr>
          <w:trHeight w:val="20"/>
        </w:trPr>
        <w:tc>
          <w:tcPr>
            <w:tcW w:w="931" w:type="dxa"/>
            <w:shd w:val="clear" w:color="auto" w:fill="auto"/>
            <w:noWrap/>
            <w:vAlign w:val="center"/>
            <w:hideMark/>
          </w:tcPr>
          <w:p w14:paraId="3245187F"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202</w:t>
            </w:r>
          </w:p>
        </w:tc>
        <w:tc>
          <w:tcPr>
            <w:tcW w:w="1030" w:type="dxa"/>
            <w:shd w:val="clear" w:color="auto" w:fill="auto"/>
            <w:noWrap/>
            <w:vAlign w:val="center"/>
            <w:hideMark/>
          </w:tcPr>
          <w:p w14:paraId="1FC994F5"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13644629" w14:textId="77777777" w:rsidR="004F0CAF" w:rsidRPr="003A234F" w:rsidRDefault="004F0CAF" w:rsidP="00C1268A">
            <w:pPr>
              <w:pStyle w:val="Table-Left7"/>
              <w:rPr>
                <w:lang w:eastAsia="en-AU"/>
              </w:rPr>
            </w:pPr>
            <w:r w:rsidRPr="003A234F">
              <w:rPr>
                <w:lang w:eastAsia="en-AU"/>
              </w:rPr>
              <w:t>PARTICLE SWARM OPTIMIZATION - SUPPORT VECTOR MACHINE (PSO-SVM) ALGORITHM FOR JOURNAL RANK CLASSIFICATION</w:t>
            </w:r>
          </w:p>
        </w:tc>
        <w:tc>
          <w:tcPr>
            <w:tcW w:w="2482" w:type="dxa"/>
            <w:shd w:val="clear" w:color="auto" w:fill="auto"/>
            <w:vAlign w:val="center"/>
            <w:hideMark/>
          </w:tcPr>
          <w:p w14:paraId="08E44D7E" w14:textId="77777777" w:rsidR="004F0CAF" w:rsidRPr="003A234F" w:rsidRDefault="004F0CAF" w:rsidP="00C1268A">
            <w:pPr>
              <w:pStyle w:val="Table-Left7"/>
              <w:rPr>
                <w:lang w:eastAsia="en-AU"/>
              </w:rPr>
            </w:pPr>
            <w:r w:rsidRPr="003A234F">
              <w:rPr>
                <w:lang w:eastAsia="en-AU"/>
              </w:rPr>
              <w:t>2019 2ND INTERNATIONAL CONFERENCE OF COMPUTER AND INFORMATICS ENGINEERING (IC2IE 2019): ARTIFICIAL INTELLIGENCE ROLES IN INDUSTRIAL REVOLUTION 4.0</w:t>
            </w:r>
          </w:p>
        </w:tc>
      </w:tr>
      <w:tr w:rsidR="004F0CAF" w:rsidRPr="003A234F" w14:paraId="73596632" w14:textId="77777777" w:rsidTr="00C1268A">
        <w:trPr>
          <w:trHeight w:val="20"/>
        </w:trPr>
        <w:tc>
          <w:tcPr>
            <w:tcW w:w="931" w:type="dxa"/>
            <w:shd w:val="clear" w:color="auto" w:fill="auto"/>
            <w:noWrap/>
            <w:vAlign w:val="center"/>
            <w:hideMark/>
          </w:tcPr>
          <w:p w14:paraId="21063C14" w14:textId="77777777" w:rsidR="004F0CAF" w:rsidRPr="00C1268A" w:rsidRDefault="004F0CAF" w:rsidP="00C1268A">
            <w:pPr>
              <w:pStyle w:val="Table-Center7Boldcolumnname"/>
              <w:rPr>
                <w:b w:val="0"/>
                <w:bCs w:val="0"/>
                <w:lang w:eastAsia="en-AU"/>
              </w:rPr>
            </w:pPr>
            <w:r w:rsidRPr="00C1268A">
              <w:rPr>
                <w:b w:val="0"/>
                <w:bCs w:val="0"/>
                <w:lang w:eastAsia="en-AU"/>
              </w:rPr>
              <w:t>203</w:t>
            </w:r>
          </w:p>
        </w:tc>
        <w:tc>
          <w:tcPr>
            <w:tcW w:w="1030" w:type="dxa"/>
            <w:shd w:val="clear" w:color="auto" w:fill="auto"/>
            <w:noWrap/>
            <w:vAlign w:val="center"/>
            <w:hideMark/>
          </w:tcPr>
          <w:p w14:paraId="073B96B9" w14:textId="77777777" w:rsidR="004F0CAF" w:rsidRPr="00C1268A" w:rsidRDefault="004F0CAF" w:rsidP="00C1268A">
            <w:pPr>
              <w:pStyle w:val="Table-Center7Boldcolumnname"/>
              <w:rPr>
                <w:b w:val="0"/>
                <w:bCs w:val="0"/>
                <w:lang w:eastAsia="en-AU"/>
              </w:rPr>
            </w:pPr>
            <w:r w:rsidRPr="00C1268A">
              <w:rPr>
                <w:b w:val="0"/>
                <w:bCs w:val="0"/>
                <w:lang w:eastAsia="en-AU"/>
              </w:rPr>
              <w:t>2019</w:t>
            </w:r>
          </w:p>
        </w:tc>
        <w:tc>
          <w:tcPr>
            <w:tcW w:w="4766" w:type="dxa"/>
            <w:shd w:val="clear" w:color="auto" w:fill="auto"/>
            <w:vAlign w:val="center"/>
            <w:hideMark/>
          </w:tcPr>
          <w:p w14:paraId="1411E750" w14:textId="77777777" w:rsidR="004F0CAF" w:rsidRPr="003A234F" w:rsidRDefault="004F0CAF" w:rsidP="00C1268A">
            <w:pPr>
              <w:pStyle w:val="Table-Left7"/>
              <w:rPr>
                <w:lang w:eastAsia="en-AU"/>
              </w:rPr>
            </w:pPr>
            <w:r w:rsidRPr="003A234F">
              <w:rPr>
                <w:lang w:eastAsia="en-AU"/>
              </w:rPr>
              <w:t>NETWORK CLUSTERING AND BIBLIOMETRICS OF PHARMACOLOGY AND PHARMACY RESEARCH OUTPUTS PUBLISHED BY IRANIAN AUTHORS</w:t>
            </w:r>
          </w:p>
        </w:tc>
        <w:tc>
          <w:tcPr>
            <w:tcW w:w="2482" w:type="dxa"/>
            <w:shd w:val="clear" w:color="auto" w:fill="auto"/>
            <w:vAlign w:val="center"/>
            <w:hideMark/>
          </w:tcPr>
          <w:p w14:paraId="0DE3B312" w14:textId="77777777" w:rsidR="004F0CAF" w:rsidRPr="003A234F" w:rsidRDefault="004F0CAF" w:rsidP="00C1268A">
            <w:pPr>
              <w:pStyle w:val="Table-Left7"/>
              <w:rPr>
                <w:lang w:eastAsia="en-AU"/>
              </w:rPr>
            </w:pPr>
            <w:r w:rsidRPr="003A234F">
              <w:rPr>
                <w:lang w:eastAsia="en-AU"/>
              </w:rPr>
              <w:t>Journal of Research in Pharmacy Practice</w:t>
            </w:r>
          </w:p>
        </w:tc>
      </w:tr>
      <w:tr w:rsidR="004F0CAF" w:rsidRPr="003A234F" w14:paraId="36DF596D" w14:textId="77777777" w:rsidTr="00C1268A">
        <w:trPr>
          <w:trHeight w:val="20"/>
        </w:trPr>
        <w:tc>
          <w:tcPr>
            <w:tcW w:w="931" w:type="dxa"/>
            <w:shd w:val="clear" w:color="auto" w:fill="auto"/>
            <w:noWrap/>
            <w:vAlign w:val="center"/>
            <w:hideMark/>
          </w:tcPr>
          <w:p w14:paraId="47B26FE5" w14:textId="77777777" w:rsidR="004F0CAF" w:rsidRPr="00C1268A" w:rsidRDefault="004F0CAF" w:rsidP="00C1268A">
            <w:pPr>
              <w:pStyle w:val="Table-Center7Boldcolumnname"/>
              <w:rPr>
                <w:b w:val="0"/>
                <w:bCs w:val="0"/>
                <w:lang w:eastAsia="en-AU"/>
              </w:rPr>
            </w:pPr>
            <w:r w:rsidRPr="00C1268A">
              <w:rPr>
                <w:b w:val="0"/>
                <w:bCs w:val="0"/>
                <w:lang w:eastAsia="en-AU"/>
              </w:rPr>
              <w:t>204</w:t>
            </w:r>
          </w:p>
        </w:tc>
        <w:tc>
          <w:tcPr>
            <w:tcW w:w="1030" w:type="dxa"/>
            <w:shd w:val="clear" w:color="auto" w:fill="auto"/>
            <w:noWrap/>
            <w:vAlign w:val="center"/>
            <w:hideMark/>
          </w:tcPr>
          <w:p w14:paraId="237B750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5245DA19" w14:textId="77777777" w:rsidR="004F0CAF" w:rsidRPr="003A234F" w:rsidRDefault="004F0CAF" w:rsidP="00C1268A">
            <w:pPr>
              <w:pStyle w:val="Table-Left7"/>
              <w:rPr>
                <w:lang w:eastAsia="en-AU"/>
              </w:rPr>
            </w:pPr>
            <w:r w:rsidRPr="003A234F">
              <w:rPr>
                <w:lang w:eastAsia="en-AU"/>
              </w:rPr>
              <w:t>THE IMPACT OF CLASSIFICATION SYSTEMS IN THE EVALUATION OF THE RESEARCH PERFORMANCE OF THE LEIDEN RANKING UNIVERSITIES</w:t>
            </w:r>
          </w:p>
        </w:tc>
        <w:tc>
          <w:tcPr>
            <w:tcW w:w="2482" w:type="dxa"/>
            <w:shd w:val="clear" w:color="auto" w:fill="auto"/>
            <w:vAlign w:val="center"/>
            <w:hideMark/>
          </w:tcPr>
          <w:p w14:paraId="5CCCC646" w14:textId="77777777" w:rsidR="004F0CAF" w:rsidRPr="003A234F" w:rsidRDefault="004F0CAF" w:rsidP="00C1268A">
            <w:pPr>
              <w:pStyle w:val="Table-Left7"/>
              <w:rPr>
                <w:lang w:eastAsia="en-AU"/>
              </w:rPr>
            </w:pPr>
            <w:r w:rsidRPr="003A234F">
              <w:rPr>
                <w:lang w:eastAsia="en-AU"/>
              </w:rPr>
              <w:t>JOURNAL OF THE ASSOCIATION FOR INFORMATION SCIENCE AND TECHNOLOGY</w:t>
            </w:r>
          </w:p>
        </w:tc>
      </w:tr>
      <w:tr w:rsidR="004F0CAF" w:rsidRPr="003A234F" w14:paraId="4E480FB7" w14:textId="77777777" w:rsidTr="00C1268A">
        <w:trPr>
          <w:trHeight w:val="20"/>
        </w:trPr>
        <w:tc>
          <w:tcPr>
            <w:tcW w:w="931" w:type="dxa"/>
            <w:shd w:val="clear" w:color="auto" w:fill="auto"/>
            <w:noWrap/>
            <w:vAlign w:val="center"/>
            <w:hideMark/>
          </w:tcPr>
          <w:p w14:paraId="317676F3" w14:textId="77777777" w:rsidR="004F0CAF" w:rsidRPr="00C1268A" w:rsidRDefault="004F0CAF" w:rsidP="00C1268A">
            <w:pPr>
              <w:pStyle w:val="Table-Center7Boldcolumnname"/>
              <w:rPr>
                <w:b w:val="0"/>
                <w:bCs w:val="0"/>
                <w:lang w:eastAsia="en-AU"/>
              </w:rPr>
            </w:pPr>
            <w:r w:rsidRPr="00C1268A">
              <w:rPr>
                <w:b w:val="0"/>
                <w:bCs w:val="0"/>
                <w:lang w:eastAsia="en-AU"/>
              </w:rPr>
              <w:t>205</w:t>
            </w:r>
          </w:p>
        </w:tc>
        <w:tc>
          <w:tcPr>
            <w:tcW w:w="1030" w:type="dxa"/>
            <w:shd w:val="clear" w:color="auto" w:fill="auto"/>
            <w:noWrap/>
            <w:vAlign w:val="center"/>
            <w:hideMark/>
          </w:tcPr>
          <w:p w14:paraId="28BE25A4"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1B6C47E" w14:textId="77777777" w:rsidR="004F0CAF" w:rsidRPr="003A234F" w:rsidRDefault="004F0CAF" w:rsidP="00C1268A">
            <w:pPr>
              <w:pStyle w:val="Table-Left7"/>
              <w:rPr>
                <w:lang w:eastAsia="en-AU"/>
              </w:rPr>
            </w:pPr>
            <w:r w:rsidRPr="003A234F">
              <w:rPr>
                <w:lang w:eastAsia="en-AU"/>
              </w:rPr>
              <w:t>SELF-ORGANIZING MAPS FOR RESEARCH EVALUATION OF DOCTORAL DISSERTATIONS: THE CASE OF TEACHING SOCIAL SCIENCES IN SPAIN</w:t>
            </w:r>
          </w:p>
        </w:tc>
        <w:tc>
          <w:tcPr>
            <w:tcW w:w="2482" w:type="dxa"/>
            <w:shd w:val="clear" w:color="auto" w:fill="auto"/>
            <w:vAlign w:val="center"/>
            <w:hideMark/>
          </w:tcPr>
          <w:p w14:paraId="7B9CED49" w14:textId="77777777" w:rsidR="004F0CAF" w:rsidRPr="003A234F" w:rsidRDefault="004F0CAF" w:rsidP="00C1268A">
            <w:pPr>
              <w:pStyle w:val="Table-Left7"/>
              <w:rPr>
                <w:lang w:eastAsia="en-AU"/>
              </w:rPr>
            </w:pPr>
            <w:r w:rsidRPr="003A234F">
              <w:rPr>
                <w:lang w:eastAsia="en-AU"/>
              </w:rPr>
              <w:t>RELIEVE - REVISTA ELECTRONICA DE INVESTIGACION Y EVALUACION EDUCATIVA</w:t>
            </w:r>
          </w:p>
        </w:tc>
      </w:tr>
      <w:tr w:rsidR="004F0CAF" w:rsidRPr="003A234F" w14:paraId="78849128" w14:textId="77777777" w:rsidTr="00C1268A">
        <w:trPr>
          <w:trHeight w:val="20"/>
        </w:trPr>
        <w:tc>
          <w:tcPr>
            <w:tcW w:w="931" w:type="dxa"/>
            <w:shd w:val="clear" w:color="auto" w:fill="auto"/>
            <w:noWrap/>
            <w:vAlign w:val="center"/>
            <w:hideMark/>
          </w:tcPr>
          <w:p w14:paraId="3D8FC59C" w14:textId="77777777" w:rsidR="004F0CAF" w:rsidRPr="00C1268A" w:rsidRDefault="004F0CAF" w:rsidP="00C1268A">
            <w:pPr>
              <w:pStyle w:val="Table-Center7Boldcolumnname"/>
              <w:rPr>
                <w:b w:val="0"/>
                <w:bCs w:val="0"/>
                <w:lang w:eastAsia="en-AU"/>
              </w:rPr>
            </w:pPr>
            <w:r w:rsidRPr="00C1268A">
              <w:rPr>
                <w:b w:val="0"/>
                <w:bCs w:val="0"/>
                <w:lang w:eastAsia="en-AU"/>
              </w:rPr>
              <w:t>206</w:t>
            </w:r>
          </w:p>
        </w:tc>
        <w:tc>
          <w:tcPr>
            <w:tcW w:w="1030" w:type="dxa"/>
            <w:shd w:val="clear" w:color="auto" w:fill="auto"/>
            <w:noWrap/>
            <w:vAlign w:val="center"/>
            <w:hideMark/>
          </w:tcPr>
          <w:p w14:paraId="4F9CBB40"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4AC86E53" w14:textId="77777777" w:rsidR="004F0CAF" w:rsidRPr="003A234F" w:rsidRDefault="004F0CAF" w:rsidP="00C1268A">
            <w:pPr>
              <w:pStyle w:val="Table-Left7"/>
              <w:rPr>
                <w:lang w:eastAsia="en-AU"/>
              </w:rPr>
            </w:pPr>
            <w:r w:rsidRPr="003A234F">
              <w:rPr>
                <w:lang w:eastAsia="en-AU"/>
              </w:rPr>
              <w:t>RESEARCH LANDSCAPE OF BUSINESS INTELLIGENCE AND BIG DATA ANALYTICS: A BIBLIOMETRICS STUDY</w:t>
            </w:r>
          </w:p>
        </w:tc>
        <w:tc>
          <w:tcPr>
            <w:tcW w:w="2482" w:type="dxa"/>
            <w:shd w:val="clear" w:color="auto" w:fill="auto"/>
            <w:vAlign w:val="center"/>
            <w:hideMark/>
          </w:tcPr>
          <w:p w14:paraId="063D4B76" w14:textId="77777777" w:rsidR="004F0CAF" w:rsidRPr="003A234F" w:rsidRDefault="004F0CAF" w:rsidP="00C1268A">
            <w:pPr>
              <w:pStyle w:val="Table-Left7"/>
              <w:rPr>
                <w:lang w:eastAsia="en-AU"/>
              </w:rPr>
            </w:pPr>
            <w:r w:rsidRPr="003A234F">
              <w:rPr>
                <w:lang w:eastAsia="en-AU"/>
              </w:rPr>
              <w:t>EXPERT SYSTEMS WITH APPLICATIONS</w:t>
            </w:r>
          </w:p>
        </w:tc>
      </w:tr>
      <w:tr w:rsidR="004F0CAF" w:rsidRPr="003A234F" w14:paraId="48C7DFD4" w14:textId="77777777" w:rsidTr="00C1268A">
        <w:trPr>
          <w:trHeight w:val="20"/>
        </w:trPr>
        <w:tc>
          <w:tcPr>
            <w:tcW w:w="931" w:type="dxa"/>
            <w:shd w:val="clear" w:color="auto" w:fill="auto"/>
            <w:noWrap/>
            <w:vAlign w:val="center"/>
            <w:hideMark/>
          </w:tcPr>
          <w:p w14:paraId="10C19A94" w14:textId="77777777" w:rsidR="004F0CAF" w:rsidRPr="00C1268A" w:rsidRDefault="004F0CAF" w:rsidP="00C1268A">
            <w:pPr>
              <w:pStyle w:val="Table-Center7Boldcolumnname"/>
              <w:rPr>
                <w:b w:val="0"/>
                <w:bCs w:val="0"/>
                <w:lang w:eastAsia="en-AU"/>
              </w:rPr>
            </w:pPr>
            <w:r w:rsidRPr="00C1268A">
              <w:rPr>
                <w:b w:val="0"/>
                <w:bCs w:val="0"/>
                <w:lang w:eastAsia="en-AU"/>
              </w:rPr>
              <w:t>207</w:t>
            </w:r>
          </w:p>
        </w:tc>
        <w:tc>
          <w:tcPr>
            <w:tcW w:w="1030" w:type="dxa"/>
            <w:shd w:val="clear" w:color="auto" w:fill="auto"/>
            <w:noWrap/>
            <w:vAlign w:val="center"/>
            <w:hideMark/>
          </w:tcPr>
          <w:p w14:paraId="6E53DAB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1FB3644" w14:textId="77777777" w:rsidR="004F0CAF" w:rsidRPr="003A234F" w:rsidRDefault="004F0CAF" w:rsidP="00C1268A">
            <w:pPr>
              <w:pStyle w:val="Table-Left7"/>
              <w:rPr>
                <w:lang w:eastAsia="en-AU"/>
              </w:rPr>
            </w:pPr>
            <w:r w:rsidRPr="003A234F">
              <w:rPr>
                <w:lang w:eastAsia="en-AU"/>
              </w:rPr>
              <w:t>MAPPING GLOBAL RESEARCH OUTPUT IN BIG DATA DURING 2007-16</w:t>
            </w:r>
          </w:p>
        </w:tc>
        <w:tc>
          <w:tcPr>
            <w:tcW w:w="2482" w:type="dxa"/>
            <w:shd w:val="clear" w:color="auto" w:fill="auto"/>
            <w:vAlign w:val="center"/>
            <w:hideMark/>
          </w:tcPr>
          <w:p w14:paraId="3D5D8BC5" w14:textId="77777777" w:rsidR="004F0CAF" w:rsidRPr="003A234F" w:rsidRDefault="004F0CAF" w:rsidP="00C1268A">
            <w:pPr>
              <w:pStyle w:val="Table-Left7"/>
              <w:rPr>
                <w:lang w:eastAsia="en-AU"/>
              </w:rPr>
            </w:pPr>
            <w:r w:rsidRPr="003A234F">
              <w:rPr>
                <w:lang w:eastAsia="en-AU"/>
              </w:rPr>
              <w:t>EMERGING SCIENCE JOURNAL</w:t>
            </w:r>
          </w:p>
        </w:tc>
      </w:tr>
      <w:tr w:rsidR="004F0CAF" w:rsidRPr="003A234F" w14:paraId="78003281" w14:textId="77777777" w:rsidTr="00C1268A">
        <w:trPr>
          <w:trHeight w:val="20"/>
        </w:trPr>
        <w:tc>
          <w:tcPr>
            <w:tcW w:w="931" w:type="dxa"/>
            <w:shd w:val="clear" w:color="auto" w:fill="auto"/>
            <w:noWrap/>
            <w:vAlign w:val="center"/>
            <w:hideMark/>
          </w:tcPr>
          <w:p w14:paraId="36E2AAFF" w14:textId="77777777" w:rsidR="004F0CAF" w:rsidRPr="00C1268A" w:rsidRDefault="004F0CAF" w:rsidP="00C1268A">
            <w:pPr>
              <w:pStyle w:val="Table-Center7Boldcolumnname"/>
              <w:rPr>
                <w:b w:val="0"/>
                <w:bCs w:val="0"/>
                <w:lang w:eastAsia="en-AU"/>
              </w:rPr>
            </w:pPr>
            <w:r w:rsidRPr="00C1268A">
              <w:rPr>
                <w:b w:val="0"/>
                <w:bCs w:val="0"/>
                <w:lang w:eastAsia="en-AU"/>
              </w:rPr>
              <w:t>208</w:t>
            </w:r>
          </w:p>
        </w:tc>
        <w:tc>
          <w:tcPr>
            <w:tcW w:w="1030" w:type="dxa"/>
            <w:shd w:val="clear" w:color="auto" w:fill="auto"/>
            <w:noWrap/>
            <w:vAlign w:val="center"/>
            <w:hideMark/>
          </w:tcPr>
          <w:p w14:paraId="30C6D074"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5637C77C" w14:textId="77777777" w:rsidR="004F0CAF" w:rsidRPr="003A234F" w:rsidRDefault="004F0CAF" w:rsidP="00C1268A">
            <w:pPr>
              <w:pStyle w:val="Table-Left7"/>
              <w:rPr>
                <w:lang w:eastAsia="en-AU"/>
              </w:rPr>
            </w:pPr>
            <w:r w:rsidRPr="003A234F">
              <w:rPr>
                <w:lang w:eastAsia="en-AU"/>
              </w:rPr>
              <w:t>ARTICLE IMPACT VALUE FOR NEARBY CITATION NETWORK ANALYSIS</w:t>
            </w:r>
          </w:p>
        </w:tc>
        <w:tc>
          <w:tcPr>
            <w:tcW w:w="2482" w:type="dxa"/>
            <w:shd w:val="clear" w:color="auto" w:fill="auto"/>
            <w:vAlign w:val="center"/>
            <w:hideMark/>
          </w:tcPr>
          <w:p w14:paraId="34ECB59E" w14:textId="77777777" w:rsidR="004F0CAF" w:rsidRPr="003A234F" w:rsidRDefault="004F0CAF" w:rsidP="00C1268A">
            <w:pPr>
              <w:pStyle w:val="Table-Left7"/>
              <w:rPr>
                <w:lang w:eastAsia="en-AU"/>
              </w:rPr>
            </w:pPr>
            <w:r w:rsidRPr="003A234F">
              <w:rPr>
                <w:lang w:eastAsia="en-AU"/>
              </w:rPr>
              <w:t>PROCEEDINGS - 2018 IEEE INTERNATIONAL CONFERENCE ON BIG DATA AND SMART COMPUTING, BIGCOMP 2018</w:t>
            </w:r>
          </w:p>
        </w:tc>
      </w:tr>
      <w:tr w:rsidR="004F0CAF" w:rsidRPr="003A234F" w14:paraId="3D4F965A" w14:textId="77777777" w:rsidTr="00C1268A">
        <w:trPr>
          <w:trHeight w:val="20"/>
        </w:trPr>
        <w:tc>
          <w:tcPr>
            <w:tcW w:w="931" w:type="dxa"/>
            <w:shd w:val="clear" w:color="auto" w:fill="auto"/>
            <w:noWrap/>
            <w:vAlign w:val="center"/>
            <w:hideMark/>
          </w:tcPr>
          <w:p w14:paraId="3A9E8356" w14:textId="77777777" w:rsidR="004F0CAF" w:rsidRPr="00C1268A" w:rsidRDefault="004F0CAF" w:rsidP="00C1268A">
            <w:pPr>
              <w:pStyle w:val="Table-Center7Boldcolumnname"/>
              <w:rPr>
                <w:b w:val="0"/>
                <w:bCs w:val="0"/>
                <w:lang w:eastAsia="en-AU"/>
              </w:rPr>
            </w:pPr>
            <w:r w:rsidRPr="00C1268A">
              <w:rPr>
                <w:b w:val="0"/>
                <w:bCs w:val="0"/>
                <w:lang w:eastAsia="en-AU"/>
              </w:rPr>
              <w:t>209</w:t>
            </w:r>
          </w:p>
        </w:tc>
        <w:tc>
          <w:tcPr>
            <w:tcW w:w="1030" w:type="dxa"/>
            <w:shd w:val="clear" w:color="auto" w:fill="auto"/>
            <w:noWrap/>
            <w:vAlign w:val="center"/>
            <w:hideMark/>
          </w:tcPr>
          <w:p w14:paraId="6E215979"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07271FE" w14:textId="77777777" w:rsidR="004F0CAF" w:rsidRPr="003A234F" w:rsidRDefault="004F0CAF" w:rsidP="00C1268A">
            <w:pPr>
              <w:pStyle w:val="Table-Left7"/>
              <w:rPr>
                <w:lang w:eastAsia="en-AU"/>
              </w:rPr>
            </w:pPr>
            <w:r w:rsidRPr="003A234F">
              <w:rPr>
                <w:lang w:eastAsia="en-AU"/>
              </w:rPr>
              <w:t>A 'POWER LAW' BASED METHOD TO REDUCE SIZE-RELATED BIAS IN INDICATORS OF KNOWLEDGE PERFORMANCE: AN APPLICATION TO UNIVERSITY RESEARCH ASSESSMENT</w:t>
            </w:r>
          </w:p>
        </w:tc>
        <w:tc>
          <w:tcPr>
            <w:tcW w:w="2482" w:type="dxa"/>
            <w:shd w:val="clear" w:color="auto" w:fill="auto"/>
            <w:vAlign w:val="center"/>
            <w:hideMark/>
          </w:tcPr>
          <w:p w14:paraId="118BDAA5"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66897F62" w14:textId="77777777" w:rsidTr="00C1268A">
        <w:trPr>
          <w:trHeight w:val="20"/>
        </w:trPr>
        <w:tc>
          <w:tcPr>
            <w:tcW w:w="931" w:type="dxa"/>
            <w:shd w:val="clear" w:color="auto" w:fill="auto"/>
            <w:noWrap/>
            <w:vAlign w:val="center"/>
            <w:hideMark/>
          </w:tcPr>
          <w:p w14:paraId="3147CD31" w14:textId="77777777" w:rsidR="004F0CAF" w:rsidRPr="00C1268A" w:rsidRDefault="004F0CAF" w:rsidP="00C1268A">
            <w:pPr>
              <w:pStyle w:val="Table-Center7Boldcolumnname"/>
              <w:rPr>
                <w:b w:val="0"/>
                <w:bCs w:val="0"/>
                <w:lang w:eastAsia="en-AU"/>
              </w:rPr>
            </w:pPr>
            <w:r w:rsidRPr="00C1268A">
              <w:rPr>
                <w:b w:val="0"/>
                <w:bCs w:val="0"/>
                <w:lang w:eastAsia="en-AU"/>
              </w:rPr>
              <w:t>210</w:t>
            </w:r>
          </w:p>
        </w:tc>
        <w:tc>
          <w:tcPr>
            <w:tcW w:w="1030" w:type="dxa"/>
            <w:shd w:val="clear" w:color="auto" w:fill="auto"/>
            <w:noWrap/>
            <w:vAlign w:val="center"/>
            <w:hideMark/>
          </w:tcPr>
          <w:p w14:paraId="2A97AA1E"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7660828" w14:textId="77777777" w:rsidR="004F0CAF" w:rsidRPr="003A234F" w:rsidRDefault="004F0CAF" w:rsidP="00C1268A">
            <w:pPr>
              <w:pStyle w:val="Table-Left7"/>
              <w:rPr>
                <w:lang w:eastAsia="en-AU"/>
              </w:rPr>
            </w:pPr>
            <w:r w:rsidRPr="003A234F">
              <w:rPr>
                <w:lang w:eastAsia="en-AU"/>
              </w:rPr>
              <w:t>CITATION ANALYTICS: DATA EXPLORATION AND COMPARATIVE ANALYSES OF CITESCORES OF OPEN ACCESS AND SUBSCRIPTION-BASED PUBLICATIONS INDEXED IN SCOPUS (2014–2016)</w:t>
            </w:r>
          </w:p>
        </w:tc>
        <w:tc>
          <w:tcPr>
            <w:tcW w:w="2482" w:type="dxa"/>
            <w:shd w:val="clear" w:color="auto" w:fill="auto"/>
            <w:vAlign w:val="center"/>
            <w:hideMark/>
          </w:tcPr>
          <w:p w14:paraId="4053B668" w14:textId="77777777" w:rsidR="004F0CAF" w:rsidRPr="003A234F" w:rsidRDefault="004F0CAF" w:rsidP="00C1268A">
            <w:pPr>
              <w:pStyle w:val="Table-Left7"/>
              <w:rPr>
                <w:lang w:eastAsia="en-AU"/>
              </w:rPr>
            </w:pPr>
            <w:r w:rsidRPr="003A234F">
              <w:rPr>
                <w:lang w:eastAsia="en-AU"/>
              </w:rPr>
              <w:t>DATA IN BRIEF</w:t>
            </w:r>
          </w:p>
        </w:tc>
      </w:tr>
      <w:tr w:rsidR="004F0CAF" w:rsidRPr="003A234F" w14:paraId="33E12CFB" w14:textId="77777777" w:rsidTr="00C1268A">
        <w:trPr>
          <w:trHeight w:val="20"/>
        </w:trPr>
        <w:tc>
          <w:tcPr>
            <w:tcW w:w="931" w:type="dxa"/>
            <w:shd w:val="clear" w:color="auto" w:fill="auto"/>
            <w:noWrap/>
            <w:vAlign w:val="center"/>
            <w:hideMark/>
          </w:tcPr>
          <w:p w14:paraId="43E8B701" w14:textId="77777777" w:rsidR="004F0CAF" w:rsidRPr="00C1268A" w:rsidRDefault="004F0CAF" w:rsidP="00C1268A">
            <w:pPr>
              <w:pStyle w:val="Table-Center7Boldcolumnname"/>
              <w:rPr>
                <w:b w:val="0"/>
                <w:bCs w:val="0"/>
                <w:lang w:eastAsia="en-AU"/>
              </w:rPr>
            </w:pPr>
            <w:r w:rsidRPr="00C1268A">
              <w:rPr>
                <w:b w:val="0"/>
                <w:bCs w:val="0"/>
                <w:lang w:eastAsia="en-AU"/>
              </w:rPr>
              <w:t>211</w:t>
            </w:r>
          </w:p>
        </w:tc>
        <w:tc>
          <w:tcPr>
            <w:tcW w:w="1030" w:type="dxa"/>
            <w:shd w:val="clear" w:color="auto" w:fill="auto"/>
            <w:noWrap/>
            <w:vAlign w:val="center"/>
            <w:hideMark/>
          </w:tcPr>
          <w:p w14:paraId="51C18A7D"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08EAB12F" w14:textId="77777777" w:rsidR="004F0CAF" w:rsidRPr="003A234F" w:rsidRDefault="004F0CAF" w:rsidP="00C1268A">
            <w:pPr>
              <w:pStyle w:val="Table-Left7"/>
              <w:rPr>
                <w:lang w:eastAsia="en-AU"/>
              </w:rPr>
            </w:pPr>
            <w:r w:rsidRPr="003A234F">
              <w:rPr>
                <w:lang w:eastAsia="en-AU"/>
              </w:rPr>
              <w:t>IMPROVING THE EVALUATION OF WORLDWIDE BIOMEDICAL RESEARCH OUTPUT: CLASSIFICATION METHOD AND STANDARDISED BIBLIOMETRIC INDICATORS BY DISEASE</w:t>
            </w:r>
          </w:p>
        </w:tc>
        <w:tc>
          <w:tcPr>
            <w:tcW w:w="2482" w:type="dxa"/>
            <w:shd w:val="clear" w:color="auto" w:fill="auto"/>
            <w:vAlign w:val="center"/>
            <w:hideMark/>
          </w:tcPr>
          <w:p w14:paraId="2E9C0E66" w14:textId="77777777" w:rsidR="004F0CAF" w:rsidRPr="003A234F" w:rsidRDefault="004F0CAF" w:rsidP="00C1268A">
            <w:pPr>
              <w:pStyle w:val="Table-Left7"/>
              <w:rPr>
                <w:lang w:eastAsia="en-AU"/>
              </w:rPr>
            </w:pPr>
            <w:r w:rsidRPr="003A234F">
              <w:rPr>
                <w:lang w:eastAsia="en-AU"/>
              </w:rPr>
              <w:t>BMJ OPEN</w:t>
            </w:r>
          </w:p>
        </w:tc>
      </w:tr>
      <w:tr w:rsidR="004F0CAF" w:rsidRPr="003A234F" w14:paraId="23C83EE3" w14:textId="77777777" w:rsidTr="00C1268A">
        <w:trPr>
          <w:trHeight w:val="20"/>
        </w:trPr>
        <w:tc>
          <w:tcPr>
            <w:tcW w:w="931" w:type="dxa"/>
            <w:shd w:val="clear" w:color="auto" w:fill="auto"/>
            <w:noWrap/>
            <w:vAlign w:val="center"/>
            <w:hideMark/>
          </w:tcPr>
          <w:p w14:paraId="60876F6D" w14:textId="77777777" w:rsidR="004F0CAF" w:rsidRPr="00C1268A" w:rsidRDefault="004F0CAF" w:rsidP="00C1268A">
            <w:pPr>
              <w:pStyle w:val="Table-Center7Boldcolumnname"/>
              <w:rPr>
                <w:b w:val="0"/>
                <w:bCs w:val="0"/>
                <w:lang w:eastAsia="en-AU"/>
              </w:rPr>
            </w:pPr>
            <w:r w:rsidRPr="00C1268A">
              <w:rPr>
                <w:b w:val="0"/>
                <w:bCs w:val="0"/>
                <w:lang w:eastAsia="en-AU"/>
              </w:rPr>
              <w:t>212</w:t>
            </w:r>
          </w:p>
        </w:tc>
        <w:tc>
          <w:tcPr>
            <w:tcW w:w="1030" w:type="dxa"/>
            <w:shd w:val="clear" w:color="auto" w:fill="auto"/>
            <w:noWrap/>
            <w:vAlign w:val="center"/>
            <w:hideMark/>
          </w:tcPr>
          <w:p w14:paraId="46CA850F"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625F6FD5" w14:textId="77777777" w:rsidR="004F0CAF" w:rsidRPr="003A234F" w:rsidRDefault="004F0CAF" w:rsidP="00C1268A">
            <w:pPr>
              <w:pStyle w:val="Table-Left7"/>
              <w:rPr>
                <w:lang w:eastAsia="en-AU"/>
              </w:rPr>
            </w:pPr>
            <w:r w:rsidRPr="003A234F">
              <w:rPr>
                <w:lang w:eastAsia="en-AU"/>
              </w:rPr>
              <w:t>CO-MENTION NETWORK OF R PACKAGES: SCIENTIFIC IMPACT AND CLUSTERING STRUCTURE</w:t>
            </w:r>
          </w:p>
        </w:tc>
        <w:tc>
          <w:tcPr>
            <w:tcW w:w="2482" w:type="dxa"/>
            <w:shd w:val="clear" w:color="auto" w:fill="auto"/>
            <w:vAlign w:val="center"/>
            <w:hideMark/>
          </w:tcPr>
          <w:p w14:paraId="025220FD"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039CE630" w14:textId="77777777" w:rsidTr="00C1268A">
        <w:trPr>
          <w:trHeight w:val="20"/>
        </w:trPr>
        <w:tc>
          <w:tcPr>
            <w:tcW w:w="931" w:type="dxa"/>
            <w:shd w:val="clear" w:color="auto" w:fill="auto"/>
            <w:noWrap/>
            <w:vAlign w:val="center"/>
            <w:hideMark/>
          </w:tcPr>
          <w:p w14:paraId="54214E0D" w14:textId="77777777" w:rsidR="004F0CAF" w:rsidRPr="00C1268A" w:rsidRDefault="004F0CAF" w:rsidP="00C1268A">
            <w:pPr>
              <w:pStyle w:val="Table-Center7Boldcolumnname"/>
              <w:rPr>
                <w:b w:val="0"/>
                <w:bCs w:val="0"/>
                <w:lang w:eastAsia="en-AU"/>
              </w:rPr>
            </w:pPr>
            <w:r w:rsidRPr="00C1268A">
              <w:rPr>
                <w:b w:val="0"/>
                <w:bCs w:val="0"/>
                <w:lang w:eastAsia="en-AU"/>
              </w:rPr>
              <w:t>213</w:t>
            </w:r>
          </w:p>
        </w:tc>
        <w:tc>
          <w:tcPr>
            <w:tcW w:w="1030" w:type="dxa"/>
            <w:shd w:val="clear" w:color="auto" w:fill="auto"/>
            <w:noWrap/>
            <w:vAlign w:val="center"/>
            <w:hideMark/>
          </w:tcPr>
          <w:p w14:paraId="1CBC336C"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7B0D82E2" w14:textId="77777777" w:rsidR="004F0CAF" w:rsidRPr="003A234F" w:rsidRDefault="004F0CAF" w:rsidP="00C1268A">
            <w:pPr>
              <w:pStyle w:val="Table-Left7"/>
              <w:rPr>
                <w:lang w:eastAsia="en-AU"/>
              </w:rPr>
            </w:pPr>
            <w:r w:rsidRPr="003A234F">
              <w:rPr>
                <w:lang w:eastAsia="en-AU"/>
              </w:rPr>
              <w:t>A DOCUMENT SIMILARITY COMPUTATION METHOD BASED ON WORD EMBEDDING AND CITATION ANALYSIS</w:t>
            </w:r>
          </w:p>
        </w:tc>
        <w:tc>
          <w:tcPr>
            <w:tcW w:w="2482" w:type="dxa"/>
            <w:shd w:val="clear" w:color="auto" w:fill="auto"/>
            <w:vAlign w:val="center"/>
            <w:hideMark/>
          </w:tcPr>
          <w:p w14:paraId="50631156" w14:textId="77777777" w:rsidR="004F0CAF" w:rsidRPr="003A234F" w:rsidRDefault="004F0CAF" w:rsidP="00C1268A">
            <w:pPr>
              <w:pStyle w:val="Table-Left7"/>
              <w:rPr>
                <w:lang w:eastAsia="en-AU"/>
              </w:rPr>
            </w:pPr>
            <w:r w:rsidRPr="003A234F">
              <w:rPr>
                <w:lang w:eastAsia="en-AU"/>
              </w:rPr>
              <w:t>ADVANCES IN INTELLIGENT SYSTEMS AND COMPUTING</w:t>
            </w:r>
          </w:p>
        </w:tc>
      </w:tr>
      <w:tr w:rsidR="004F0CAF" w:rsidRPr="003A234F" w14:paraId="2C087F50" w14:textId="77777777" w:rsidTr="00C1268A">
        <w:trPr>
          <w:trHeight w:val="20"/>
        </w:trPr>
        <w:tc>
          <w:tcPr>
            <w:tcW w:w="931" w:type="dxa"/>
            <w:shd w:val="clear" w:color="auto" w:fill="auto"/>
            <w:noWrap/>
            <w:vAlign w:val="center"/>
            <w:hideMark/>
          </w:tcPr>
          <w:p w14:paraId="35378007" w14:textId="77777777" w:rsidR="004F0CAF" w:rsidRPr="00C1268A" w:rsidRDefault="004F0CAF" w:rsidP="00C1268A">
            <w:pPr>
              <w:pStyle w:val="Table-Center7Boldcolumnname"/>
              <w:rPr>
                <w:b w:val="0"/>
                <w:bCs w:val="0"/>
                <w:lang w:eastAsia="en-AU"/>
              </w:rPr>
            </w:pPr>
            <w:r w:rsidRPr="00C1268A">
              <w:rPr>
                <w:b w:val="0"/>
                <w:bCs w:val="0"/>
                <w:lang w:eastAsia="en-AU"/>
              </w:rPr>
              <w:t>214</w:t>
            </w:r>
          </w:p>
        </w:tc>
        <w:tc>
          <w:tcPr>
            <w:tcW w:w="1030" w:type="dxa"/>
            <w:shd w:val="clear" w:color="auto" w:fill="auto"/>
            <w:noWrap/>
            <w:vAlign w:val="center"/>
            <w:hideMark/>
          </w:tcPr>
          <w:p w14:paraId="2D37560D"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3EECEB78" w14:textId="77777777" w:rsidR="004F0CAF" w:rsidRPr="003A234F" w:rsidRDefault="004F0CAF" w:rsidP="00C1268A">
            <w:pPr>
              <w:pStyle w:val="Table-Left7"/>
              <w:rPr>
                <w:lang w:eastAsia="en-AU"/>
              </w:rPr>
            </w:pPr>
            <w:r w:rsidRPr="003A234F">
              <w:rPr>
                <w:lang w:eastAsia="en-AU"/>
              </w:rPr>
              <w:t>LEAN EXECUTION OF ENGINEERING PROJECTS: THE POTENTIAL APPLICATION OF CASE-BASED REASONING TO FACILITATE CROSS-PROJECT KNOWLEDGE TRANSFER</w:t>
            </w:r>
          </w:p>
        </w:tc>
        <w:tc>
          <w:tcPr>
            <w:tcW w:w="2482" w:type="dxa"/>
            <w:shd w:val="clear" w:color="auto" w:fill="auto"/>
            <w:vAlign w:val="center"/>
            <w:hideMark/>
          </w:tcPr>
          <w:p w14:paraId="22121DA8" w14:textId="77777777" w:rsidR="004F0CAF" w:rsidRPr="003A234F" w:rsidRDefault="004F0CAF" w:rsidP="00C1268A">
            <w:pPr>
              <w:pStyle w:val="Table-Left7"/>
              <w:rPr>
                <w:lang w:eastAsia="en-AU"/>
              </w:rPr>
            </w:pPr>
            <w:r w:rsidRPr="003A234F">
              <w:rPr>
                <w:lang w:eastAsia="en-AU"/>
              </w:rPr>
              <w:t>IEEE INTERNATIONAL CONFERENCE ON INDUSTRIAL ENGINEERING AND ENGINEERING MANAGEMENT</w:t>
            </w:r>
          </w:p>
        </w:tc>
      </w:tr>
      <w:tr w:rsidR="004F0CAF" w:rsidRPr="003A234F" w14:paraId="533B2821" w14:textId="77777777" w:rsidTr="00C1268A">
        <w:trPr>
          <w:trHeight w:val="20"/>
        </w:trPr>
        <w:tc>
          <w:tcPr>
            <w:tcW w:w="931" w:type="dxa"/>
            <w:shd w:val="clear" w:color="auto" w:fill="auto"/>
            <w:noWrap/>
            <w:vAlign w:val="center"/>
            <w:hideMark/>
          </w:tcPr>
          <w:p w14:paraId="5D08EC43" w14:textId="77777777" w:rsidR="004F0CAF" w:rsidRPr="00C1268A" w:rsidRDefault="004F0CAF" w:rsidP="00C1268A">
            <w:pPr>
              <w:pStyle w:val="Table-Center7Boldcolumnname"/>
              <w:rPr>
                <w:b w:val="0"/>
                <w:bCs w:val="0"/>
                <w:lang w:eastAsia="en-AU"/>
              </w:rPr>
            </w:pPr>
            <w:r w:rsidRPr="00C1268A">
              <w:rPr>
                <w:b w:val="0"/>
                <w:bCs w:val="0"/>
                <w:lang w:eastAsia="en-AU"/>
              </w:rPr>
              <w:t>215</w:t>
            </w:r>
          </w:p>
        </w:tc>
        <w:tc>
          <w:tcPr>
            <w:tcW w:w="1030" w:type="dxa"/>
            <w:shd w:val="clear" w:color="auto" w:fill="auto"/>
            <w:noWrap/>
            <w:vAlign w:val="center"/>
            <w:hideMark/>
          </w:tcPr>
          <w:p w14:paraId="3A5CBC21"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2AA0626" w14:textId="77777777" w:rsidR="004F0CAF" w:rsidRPr="003A234F" w:rsidRDefault="004F0CAF" w:rsidP="00C1268A">
            <w:pPr>
              <w:pStyle w:val="Table-Left7"/>
              <w:rPr>
                <w:lang w:eastAsia="en-AU"/>
              </w:rPr>
            </w:pPr>
            <w:r w:rsidRPr="003A234F">
              <w:rPr>
                <w:lang w:eastAsia="en-AU"/>
              </w:rPr>
              <w:t>EVOLUTIONARY DATA MINING AND APPLICATIONS: A REVISION ON THE MOST CITED PAPERS FROM THE LAST 10 YEARS (2007–2017)</w:t>
            </w:r>
          </w:p>
        </w:tc>
        <w:tc>
          <w:tcPr>
            <w:tcW w:w="2482" w:type="dxa"/>
            <w:shd w:val="clear" w:color="auto" w:fill="auto"/>
            <w:vAlign w:val="center"/>
            <w:hideMark/>
          </w:tcPr>
          <w:p w14:paraId="1FBA9036" w14:textId="77777777" w:rsidR="004F0CAF" w:rsidRPr="003A234F" w:rsidRDefault="004F0CAF" w:rsidP="00C1268A">
            <w:pPr>
              <w:pStyle w:val="Table-Left7"/>
              <w:rPr>
                <w:lang w:eastAsia="en-AU"/>
              </w:rPr>
            </w:pPr>
            <w:r w:rsidRPr="003A234F">
              <w:rPr>
                <w:lang w:eastAsia="en-AU"/>
              </w:rPr>
              <w:t>WILEY INTERDISCIPLINARY REVIEWS: DATA MINING AND KNOWLEDGE DISCOVERY</w:t>
            </w:r>
          </w:p>
        </w:tc>
      </w:tr>
      <w:tr w:rsidR="004F0CAF" w:rsidRPr="003A234F" w14:paraId="0AD0E3B0" w14:textId="77777777" w:rsidTr="00C1268A">
        <w:trPr>
          <w:trHeight w:val="20"/>
        </w:trPr>
        <w:tc>
          <w:tcPr>
            <w:tcW w:w="931" w:type="dxa"/>
            <w:shd w:val="clear" w:color="auto" w:fill="auto"/>
            <w:noWrap/>
            <w:vAlign w:val="center"/>
            <w:hideMark/>
          </w:tcPr>
          <w:p w14:paraId="1F7F62E4" w14:textId="77777777" w:rsidR="004F0CAF" w:rsidRPr="00C1268A" w:rsidRDefault="004F0CAF" w:rsidP="00C1268A">
            <w:pPr>
              <w:pStyle w:val="Table-Center7Boldcolumnname"/>
              <w:rPr>
                <w:b w:val="0"/>
                <w:bCs w:val="0"/>
                <w:lang w:eastAsia="en-AU"/>
              </w:rPr>
            </w:pPr>
            <w:r w:rsidRPr="00C1268A">
              <w:rPr>
                <w:b w:val="0"/>
                <w:bCs w:val="0"/>
                <w:lang w:eastAsia="en-AU"/>
              </w:rPr>
              <w:t>216</w:t>
            </w:r>
          </w:p>
        </w:tc>
        <w:tc>
          <w:tcPr>
            <w:tcW w:w="1030" w:type="dxa"/>
            <w:shd w:val="clear" w:color="auto" w:fill="auto"/>
            <w:noWrap/>
            <w:vAlign w:val="center"/>
            <w:hideMark/>
          </w:tcPr>
          <w:p w14:paraId="750183B1"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56260659" w14:textId="77777777" w:rsidR="004F0CAF" w:rsidRPr="003A234F" w:rsidRDefault="004F0CAF" w:rsidP="00C1268A">
            <w:pPr>
              <w:pStyle w:val="Table-Left7"/>
              <w:rPr>
                <w:lang w:eastAsia="en-AU"/>
              </w:rPr>
            </w:pPr>
            <w:r w:rsidRPr="003A234F">
              <w:rPr>
                <w:lang w:eastAsia="en-AU"/>
              </w:rPr>
              <w:t>USING CITATION ANALYSIS TO IDENTIFY RESEARCH FRONTS: A CASE STUDY WITH THE INTERNET OF THINGS</w:t>
            </w:r>
          </w:p>
        </w:tc>
        <w:tc>
          <w:tcPr>
            <w:tcW w:w="2482" w:type="dxa"/>
            <w:shd w:val="clear" w:color="auto" w:fill="auto"/>
            <w:vAlign w:val="center"/>
            <w:hideMark/>
          </w:tcPr>
          <w:p w14:paraId="0BCE77A6" w14:textId="77777777" w:rsidR="004F0CAF" w:rsidRPr="003A234F" w:rsidRDefault="004F0CAF" w:rsidP="00C1268A">
            <w:pPr>
              <w:pStyle w:val="Table-Left7"/>
              <w:rPr>
                <w:lang w:eastAsia="en-AU"/>
              </w:rPr>
            </w:pPr>
            <w:r w:rsidRPr="003A234F">
              <w:rPr>
                <w:lang w:eastAsia="en-AU"/>
              </w:rPr>
              <w:t>SCIENCE AND TECHNOLOGY LIBRARIES</w:t>
            </w:r>
          </w:p>
        </w:tc>
      </w:tr>
      <w:tr w:rsidR="004F0CAF" w:rsidRPr="003A234F" w14:paraId="73E92F0E" w14:textId="77777777" w:rsidTr="00C1268A">
        <w:trPr>
          <w:trHeight w:val="20"/>
        </w:trPr>
        <w:tc>
          <w:tcPr>
            <w:tcW w:w="931" w:type="dxa"/>
            <w:shd w:val="clear" w:color="auto" w:fill="auto"/>
            <w:noWrap/>
            <w:vAlign w:val="center"/>
            <w:hideMark/>
          </w:tcPr>
          <w:p w14:paraId="0ABB9C40" w14:textId="77777777" w:rsidR="004F0CAF" w:rsidRPr="00C1268A" w:rsidRDefault="004F0CAF" w:rsidP="00C1268A">
            <w:pPr>
              <w:pStyle w:val="Table-Center7Boldcolumnname"/>
              <w:rPr>
                <w:b w:val="0"/>
                <w:bCs w:val="0"/>
                <w:lang w:eastAsia="en-AU"/>
              </w:rPr>
            </w:pPr>
            <w:r w:rsidRPr="00C1268A">
              <w:rPr>
                <w:b w:val="0"/>
                <w:bCs w:val="0"/>
                <w:lang w:eastAsia="en-AU"/>
              </w:rPr>
              <w:t>217</w:t>
            </w:r>
          </w:p>
        </w:tc>
        <w:tc>
          <w:tcPr>
            <w:tcW w:w="1030" w:type="dxa"/>
            <w:shd w:val="clear" w:color="auto" w:fill="auto"/>
            <w:noWrap/>
            <w:vAlign w:val="center"/>
            <w:hideMark/>
          </w:tcPr>
          <w:p w14:paraId="5A65F766"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4D0EE15" w14:textId="77777777" w:rsidR="004F0CAF" w:rsidRPr="003A234F" w:rsidRDefault="004F0CAF" w:rsidP="00C1268A">
            <w:pPr>
              <w:pStyle w:val="Table-Left7"/>
              <w:rPr>
                <w:lang w:eastAsia="en-AU"/>
              </w:rPr>
            </w:pPr>
            <w:r w:rsidRPr="003A234F">
              <w:rPr>
                <w:lang w:eastAsia="en-AU"/>
              </w:rPr>
              <w:t>ASSESSING TRENDS OF EXISTING RESEARCH CONTRIBUTION TOWARDS INTERNET-OF-THINGS</w:t>
            </w:r>
          </w:p>
        </w:tc>
        <w:tc>
          <w:tcPr>
            <w:tcW w:w="2482" w:type="dxa"/>
            <w:shd w:val="clear" w:color="auto" w:fill="auto"/>
            <w:vAlign w:val="center"/>
            <w:hideMark/>
          </w:tcPr>
          <w:p w14:paraId="2E4A4FEE" w14:textId="77777777" w:rsidR="004F0CAF" w:rsidRPr="003A234F" w:rsidRDefault="004F0CAF" w:rsidP="00C1268A">
            <w:pPr>
              <w:pStyle w:val="Table-Left7"/>
              <w:rPr>
                <w:lang w:eastAsia="en-AU"/>
              </w:rPr>
            </w:pPr>
            <w:r w:rsidRPr="003A234F">
              <w:rPr>
                <w:lang w:eastAsia="en-AU"/>
              </w:rPr>
              <w:t>INTERNATIONAL JOURNAL OF ADVANCED COMPUTER SCIENCE AND APPLICATIONS</w:t>
            </w:r>
          </w:p>
        </w:tc>
      </w:tr>
      <w:tr w:rsidR="004F0CAF" w:rsidRPr="003A234F" w14:paraId="7845F394" w14:textId="77777777" w:rsidTr="00C1268A">
        <w:trPr>
          <w:trHeight w:val="20"/>
        </w:trPr>
        <w:tc>
          <w:tcPr>
            <w:tcW w:w="931" w:type="dxa"/>
            <w:shd w:val="clear" w:color="auto" w:fill="auto"/>
            <w:noWrap/>
            <w:vAlign w:val="center"/>
            <w:hideMark/>
          </w:tcPr>
          <w:p w14:paraId="53BF24DF" w14:textId="77777777" w:rsidR="004F0CAF" w:rsidRPr="00C1268A" w:rsidRDefault="004F0CAF" w:rsidP="00C1268A">
            <w:pPr>
              <w:pStyle w:val="Table-Center7Boldcolumnname"/>
              <w:rPr>
                <w:b w:val="0"/>
                <w:bCs w:val="0"/>
                <w:lang w:eastAsia="en-AU"/>
              </w:rPr>
            </w:pPr>
            <w:r w:rsidRPr="00C1268A">
              <w:rPr>
                <w:b w:val="0"/>
                <w:bCs w:val="0"/>
                <w:lang w:eastAsia="en-AU"/>
              </w:rPr>
              <w:t>218</w:t>
            </w:r>
          </w:p>
        </w:tc>
        <w:tc>
          <w:tcPr>
            <w:tcW w:w="1030" w:type="dxa"/>
            <w:shd w:val="clear" w:color="auto" w:fill="auto"/>
            <w:noWrap/>
            <w:vAlign w:val="center"/>
            <w:hideMark/>
          </w:tcPr>
          <w:p w14:paraId="66F6515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29C01CE" w14:textId="77777777" w:rsidR="004F0CAF" w:rsidRPr="003A234F" w:rsidRDefault="004F0CAF" w:rsidP="00C1268A">
            <w:pPr>
              <w:pStyle w:val="Table-Left7"/>
              <w:rPr>
                <w:lang w:eastAsia="en-AU"/>
              </w:rPr>
            </w:pPr>
            <w:r w:rsidRPr="003A234F">
              <w:rPr>
                <w:lang w:eastAsia="en-AU"/>
              </w:rPr>
              <w:t>RELIABILITY AND ACCURACY OF ALTMETRIC PROVIDERS: A COMPARISON AMONG ALTMETRIC.COM, PLUMX AND CROSSREF EVENT DATA</w:t>
            </w:r>
          </w:p>
        </w:tc>
        <w:tc>
          <w:tcPr>
            <w:tcW w:w="2482" w:type="dxa"/>
            <w:shd w:val="clear" w:color="auto" w:fill="auto"/>
            <w:vAlign w:val="center"/>
            <w:hideMark/>
          </w:tcPr>
          <w:p w14:paraId="05FDE4FA"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2BD21F2" w14:textId="77777777" w:rsidTr="00C1268A">
        <w:trPr>
          <w:trHeight w:val="20"/>
        </w:trPr>
        <w:tc>
          <w:tcPr>
            <w:tcW w:w="931" w:type="dxa"/>
            <w:shd w:val="clear" w:color="auto" w:fill="auto"/>
            <w:noWrap/>
            <w:vAlign w:val="center"/>
            <w:hideMark/>
          </w:tcPr>
          <w:p w14:paraId="2E9E6DC7" w14:textId="77777777" w:rsidR="004F0CAF" w:rsidRPr="00C1268A" w:rsidRDefault="004F0CAF" w:rsidP="00C1268A">
            <w:pPr>
              <w:pStyle w:val="Table-Center7Boldcolumnname"/>
              <w:rPr>
                <w:b w:val="0"/>
                <w:bCs w:val="0"/>
                <w:lang w:eastAsia="en-AU"/>
              </w:rPr>
            </w:pPr>
            <w:r w:rsidRPr="00C1268A">
              <w:rPr>
                <w:b w:val="0"/>
                <w:bCs w:val="0"/>
                <w:lang w:eastAsia="en-AU"/>
              </w:rPr>
              <w:t>219</w:t>
            </w:r>
          </w:p>
        </w:tc>
        <w:tc>
          <w:tcPr>
            <w:tcW w:w="1030" w:type="dxa"/>
            <w:shd w:val="clear" w:color="auto" w:fill="auto"/>
            <w:noWrap/>
            <w:vAlign w:val="center"/>
            <w:hideMark/>
          </w:tcPr>
          <w:p w14:paraId="0EE62C42"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F3CA5F6" w14:textId="77777777" w:rsidR="004F0CAF" w:rsidRPr="003A234F" w:rsidRDefault="004F0CAF" w:rsidP="00C1268A">
            <w:pPr>
              <w:pStyle w:val="Table-Left7"/>
              <w:rPr>
                <w:lang w:eastAsia="en-AU"/>
              </w:rPr>
            </w:pPr>
            <w:r w:rsidRPr="003A234F">
              <w:rPr>
                <w:lang w:eastAsia="en-AU"/>
              </w:rPr>
              <w:t>BOOTSTRAP AGGREGATING MULTIVARIATE ADAPTIVE REGRESSION SPLINES (BAGGING MARS) TO ANALYSE THE LECTURER RESEARCH PERFORMANCE IN PRIVATE UNIVERSITY</w:t>
            </w:r>
          </w:p>
        </w:tc>
        <w:tc>
          <w:tcPr>
            <w:tcW w:w="2482" w:type="dxa"/>
            <w:shd w:val="clear" w:color="auto" w:fill="auto"/>
            <w:vAlign w:val="center"/>
            <w:hideMark/>
          </w:tcPr>
          <w:p w14:paraId="44B79ADE" w14:textId="77777777" w:rsidR="004F0CAF" w:rsidRPr="003A234F" w:rsidRDefault="004F0CAF" w:rsidP="00C1268A">
            <w:pPr>
              <w:pStyle w:val="Table-Left7"/>
              <w:rPr>
                <w:lang w:eastAsia="en-AU"/>
              </w:rPr>
            </w:pPr>
            <w:r w:rsidRPr="003A234F">
              <w:rPr>
                <w:lang w:eastAsia="en-AU"/>
              </w:rPr>
              <w:t>JOURNAL OF PHYSICS: CONFERENCE SERIES</w:t>
            </w:r>
          </w:p>
        </w:tc>
      </w:tr>
      <w:tr w:rsidR="004F0CAF" w:rsidRPr="003A234F" w14:paraId="258BC9CD" w14:textId="77777777" w:rsidTr="00C1268A">
        <w:trPr>
          <w:trHeight w:val="20"/>
        </w:trPr>
        <w:tc>
          <w:tcPr>
            <w:tcW w:w="931" w:type="dxa"/>
            <w:shd w:val="clear" w:color="auto" w:fill="auto"/>
            <w:noWrap/>
            <w:vAlign w:val="center"/>
            <w:hideMark/>
          </w:tcPr>
          <w:p w14:paraId="3CCC1EF3" w14:textId="77777777" w:rsidR="004F0CAF" w:rsidRPr="00C1268A" w:rsidRDefault="004F0CAF" w:rsidP="00C1268A">
            <w:pPr>
              <w:pStyle w:val="Table-Center7Boldcolumnname"/>
              <w:rPr>
                <w:b w:val="0"/>
                <w:bCs w:val="0"/>
                <w:lang w:eastAsia="en-AU"/>
              </w:rPr>
            </w:pPr>
            <w:r w:rsidRPr="00C1268A">
              <w:rPr>
                <w:b w:val="0"/>
                <w:bCs w:val="0"/>
                <w:lang w:eastAsia="en-AU"/>
              </w:rPr>
              <w:t>220</w:t>
            </w:r>
          </w:p>
        </w:tc>
        <w:tc>
          <w:tcPr>
            <w:tcW w:w="1030" w:type="dxa"/>
            <w:shd w:val="clear" w:color="auto" w:fill="auto"/>
            <w:noWrap/>
            <w:vAlign w:val="center"/>
            <w:hideMark/>
          </w:tcPr>
          <w:p w14:paraId="7DCC288A"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C3C354A" w14:textId="77777777" w:rsidR="004F0CAF" w:rsidRPr="003A234F" w:rsidRDefault="004F0CAF" w:rsidP="00C1268A">
            <w:pPr>
              <w:pStyle w:val="Table-Left7"/>
              <w:rPr>
                <w:lang w:eastAsia="en-AU"/>
              </w:rPr>
            </w:pPr>
            <w:r w:rsidRPr="003A234F">
              <w:rPr>
                <w:lang w:eastAsia="en-AU"/>
              </w:rPr>
              <w:t>A SOCIAL NETWORK ANALYSIS OF INTERNATIONAL COLLABORATION IN COUNSELING PSYCHOLOGY</w:t>
            </w:r>
          </w:p>
        </w:tc>
        <w:tc>
          <w:tcPr>
            <w:tcW w:w="2482" w:type="dxa"/>
            <w:shd w:val="clear" w:color="auto" w:fill="auto"/>
            <w:vAlign w:val="center"/>
            <w:hideMark/>
          </w:tcPr>
          <w:p w14:paraId="4CD514CD" w14:textId="77777777" w:rsidR="004F0CAF" w:rsidRPr="003A234F" w:rsidRDefault="004F0CAF" w:rsidP="00C1268A">
            <w:pPr>
              <w:pStyle w:val="Table-Left7"/>
              <w:rPr>
                <w:lang w:eastAsia="en-AU"/>
              </w:rPr>
            </w:pPr>
            <w:r w:rsidRPr="003A234F">
              <w:rPr>
                <w:lang w:eastAsia="en-AU"/>
              </w:rPr>
              <w:t>COUNSELING PSYCHOLOGIST</w:t>
            </w:r>
          </w:p>
        </w:tc>
      </w:tr>
      <w:tr w:rsidR="004F0CAF" w:rsidRPr="003A234F" w14:paraId="6D6B4B78" w14:textId="77777777" w:rsidTr="00C1268A">
        <w:trPr>
          <w:trHeight w:val="20"/>
        </w:trPr>
        <w:tc>
          <w:tcPr>
            <w:tcW w:w="931" w:type="dxa"/>
            <w:shd w:val="clear" w:color="auto" w:fill="auto"/>
            <w:noWrap/>
            <w:vAlign w:val="center"/>
            <w:hideMark/>
          </w:tcPr>
          <w:p w14:paraId="7EC98254" w14:textId="77777777" w:rsidR="004F0CAF" w:rsidRPr="00C1268A" w:rsidRDefault="004F0CAF" w:rsidP="00C1268A">
            <w:pPr>
              <w:pStyle w:val="Table-Center7Boldcolumnname"/>
              <w:rPr>
                <w:b w:val="0"/>
                <w:bCs w:val="0"/>
                <w:lang w:eastAsia="en-AU"/>
              </w:rPr>
            </w:pPr>
            <w:r w:rsidRPr="00C1268A">
              <w:rPr>
                <w:b w:val="0"/>
                <w:bCs w:val="0"/>
                <w:lang w:eastAsia="en-AU"/>
              </w:rPr>
              <w:t>221</w:t>
            </w:r>
          </w:p>
        </w:tc>
        <w:tc>
          <w:tcPr>
            <w:tcW w:w="1030" w:type="dxa"/>
            <w:shd w:val="clear" w:color="auto" w:fill="auto"/>
            <w:noWrap/>
            <w:vAlign w:val="center"/>
            <w:hideMark/>
          </w:tcPr>
          <w:p w14:paraId="1399CDF3"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0E7E9974" w14:textId="77777777" w:rsidR="004F0CAF" w:rsidRPr="003A234F" w:rsidRDefault="004F0CAF" w:rsidP="00C1268A">
            <w:pPr>
              <w:pStyle w:val="Table-Left7"/>
              <w:rPr>
                <w:lang w:eastAsia="en-AU"/>
              </w:rPr>
            </w:pPr>
            <w:r w:rsidRPr="003A234F">
              <w:rPr>
                <w:lang w:eastAsia="en-AU"/>
              </w:rPr>
              <w:t>WHAT IS HISTORY OF PSYCHOLOGY? NETWORK ANALYSIS OF JOURNAL CITATION REPORTS, 2009-2015</w:t>
            </w:r>
          </w:p>
        </w:tc>
        <w:tc>
          <w:tcPr>
            <w:tcW w:w="2482" w:type="dxa"/>
            <w:shd w:val="clear" w:color="auto" w:fill="auto"/>
            <w:vAlign w:val="center"/>
            <w:hideMark/>
          </w:tcPr>
          <w:p w14:paraId="29D1B722" w14:textId="77777777" w:rsidR="004F0CAF" w:rsidRPr="003A234F" w:rsidRDefault="004F0CAF" w:rsidP="00C1268A">
            <w:pPr>
              <w:pStyle w:val="Table-Left7"/>
              <w:rPr>
                <w:lang w:eastAsia="en-AU"/>
              </w:rPr>
            </w:pPr>
            <w:r w:rsidRPr="003A234F">
              <w:rPr>
                <w:lang w:eastAsia="en-AU"/>
              </w:rPr>
              <w:t>SAGE OPEN</w:t>
            </w:r>
          </w:p>
        </w:tc>
      </w:tr>
      <w:tr w:rsidR="004F0CAF" w:rsidRPr="003A234F" w14:paraId="728C6B78" w14:textId="77777777" w:rsidTr="00C1268A">
        <w:trPr>
          <w:trHeight w:val="20"/>
        </w:trPr>
        <w:tc>
          <w:tcPr>
            <w:tcW w:w="931" w:type="dxa"/>
            <w:shd w:val="clear" w:color="auto" w:fill="auto"/>
            <w:noWrap/>
            <w:vAlign w:val="center"/>
            <w:hideMark/>
          </w:tcPr>
          <w:p w14:paraId="483B3CAB" w14:textId="77777777" w:rsidR="004F0CAF" w:rsidRPr="00C1268A" w:rsidRDefault="004F0CAF" w:rsidP="00C1268A">
            <w:pPr>
              <w:pStyle w:val="Table-Center7Boldcolumnname"/>
              <w:rPr>
                <w:b w:val="0"/>
                <w:bCs w:val="0"/>
                <w:lang w:eastAsia="en-AU"/>
              </w:rPr>
            </w:pPr>
            <w:r w:rsidRPr="00C1268A">
              <w:rPr>
                <w:b w:val="0"/>
                <w:bCs w:val="0"/>
                <w:lang w:eastAsia="en-AU"/>
              </w:rPr>
              <w:t>222</w:t>
            </w:r>
          </w:p>
        </w:tc>
        <w:tc>
          <w:tcPr>
            <w:tcW w:w="1030" w:type="dxa"/>
            <w:shd w:val="clear" w:color="auto" w:fill="auto"/>
            <w:noWrap/>
            <w:vAlign w:val="center"/>
            <w:hideMark/>
          </w:tcPr>
          <w:p w14:paraId="2393528D"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65D2AA4F" w14:textId="77777777" w:rsidR="004F0CAF" w:rsidRPr="003A234F" w:rsidRDefault="004F0CAF" w:rsidP="00C1268A">
            <w:pPr>
              <w:pStyle w:val="Table-Left7"/>
              <w:rPr>
                <w:lang w:eastAsia="en-AU"/>
              </w:rPr>
            </w:pPr>
            <w:r w:rsidRPr="003A234F">
              <w:rPr>
                <w:lang w:eastAsia="en-AU"/>
              </w:rPr>
              <w:t>TRACING UNIVERSITY–INDUSTRY KNOWLEDGE TRANSFER THROUGH A TEXT MINING APPROACH</w:t>
            </w:r>
          </w:p>
        </w:tc>
        <w:tc>
          <w:tcPr>
            <w:tcW w:w="2482" w:type="dxa"/>
            <w:shd w:val="clear" w:color="auto" w:fill="auto"/>
            <w:vAlign w:val="center"/>
            <w:hideMark/>
          </w:tcPr>
          <w:p w14:paraId="5DDC96A7"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D803231" w14:textId="77777777" w:rsidTr="00C1268A">
        <w:trPr>
          <w:trHeight w:val="20"/>
        </w:trPr>
        <w:tc>
          <w:tcPr>
            <w:tcW w:w="931" w:type="dxa"/>
            <w:shd w:val="clear" w:color="auto" w:fill="auto"/>
            <w:noWrap/>
            <w:vAlign w:val="center"/>
            <w:hideMark/>
          </w:tcPr>
          <w:p w14:paraId="1003BC87" w14:textId="77777777" w:rsidR="004F0CAF" w:rsidRPr="00C1268A" w:rsidRDefault="004F0CAF" w:rsidP="00C1268A">
            <w:pPr>
              <w:pStyle w:val="Table-Center7Boldcolumnname"/>
              <w:rPr>
                <w:b w:val="0"/>
                <w:bCs w:val="0"/>
                <w:lang w:eastAsia="en-AU"/>
              </w:rPr>
            </w:pPr>
            <w:r w:rsidRPr="00C1268A">
              <w:rPr>
                <w:b w:val="0"/>
                <w:bCs w:val="0"/>
                <w:lang w:eastAsia="en-AU"/>
              </w:rPr>
              <w:t>223</w:t>
            </w:r>
          </w:p>
        </w:tc>
        <w:tc>
          <w:tcPr>
            <w:tcW w:w="1030" w:type="dxa"/>
            <w:shd w:val="clear" w:color="auto" w:fill="auto"/>
            <w:noWrap/>
            <w:vAlign w:val="center"/>
            <w:hideMark/>
          </w:tcPr>
          <w:p w14:paraId="7A644A1A"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747BB716" w14:textId="77777777" w:rsidR="004F0CAF" w:rsidRPr="003A234F" w:rsidRDefault="004F0CAF" w:rsidP="00C1268A">
            <w:pPr>
              <w:pStyle w:val="Table-Left7"/>
              <w:rPr>
                <w:lang w:eastAsia="en-AU"/>
              </w:rPr>
            </w:pPr>
            <w:r w:rsidRPr="003A234F">
              <w:rPr>
                <w:lang w:eastAsia="en-AU"/>
              </w:rPr>
              <w:t>NEURAL NETWORK KNOWLEDGE TRANSFER USING UNSUPERVISED SIMILARITY MATCHING</w:t>
            </w:r>
          </w:p>
        </w:tc>
        <w:tc>
          <w:tcPr>
            <w:tcW w:w="2482" w:type="dxa"/>
            <w:shd w:val="clear" w:color="auto" w:fill="auto"/>
            <w:vAlign w:val="center"/>
            <w:hideMark/>
          </w:tcPr>
          <w:p w14:paraId="492BB9B5" w14:textId="77777777" w:rsidR="004F0CAF" w:rsidRPr="003A234F" w:rsidRDefault="004F0CAF" w:rsidP="00C1268A">
            <w:pPr>
              <w:pStyle w:val="Table-Left7"/>
              <w:rPr>
                <w:lang w:eastAsia="en-AU"/>
              </w:rPr>
            </w:pPr>
            <w:r w:rsidRPr="003A234F">
              <w:rPr>
                <w:lang w:eastAsia="en-AU"/>
              </w:rPr>
              <w:t>PROCEEDINGS - INTERNATIONAL CONFERENCE ON PATTERN RECOGNITION</w:t>
            </w:r>
          </w:p>
        </w:tc>
      </w:tr>
      <w:tr w:rsidR="004F0CAF" w:rsidRPr="003A234F" w14:paraId="75BB433B" w14:textId="77777777" w:rsidTr="00C1268A">
        <w:trPr>
          <w:trHeight w:val="20"/>
        </w:trPr>
        <w:tc>
          <w:tcPr>
            <w:tcW w:w="931" w:type="dxa"/>
            <w:shd w:val="clear" w:color="auto" w:fill="auto"/>
            <w:noWrap/>
            <w:vAlign w:val="center"/>
            <w:hideMark/>
          </w:tcPr>
          <w:p w14:paraId="2A1248AF" w14:textId="77777777" w:rsidR="004F0CAF" w:rsidRPr="00C1268A" w:rsidRDefault="004F0CAF" w:rsidP="00C1268A">
            <w:pPr>
              <w:pStyle w:val="Table-Center7Boldcolumnname"/>
              <w:rPr>
                <w:b w:val="0"/>
                <w:bCs w:val="0"/>
                <w:lang w:eastAsia="en-AU"/>
              </w:rPr>
            </w:pPr>
            <w:r w:rsidRPr="00C1268A">
              <w:rPr>
                <w:b w:val="0"/>
                <w:bCs w:val="0"/>
                <w:lang w:eastAsia="en-AU"/>
              </w:rPr>
              <w:t>224</w:t>
            </w:r>
          </w:p>
        </w:tc>
        <w:tc>
          <w:tcPr>
            <w:tcW w:w="1030" w:type="dxa"/>
            <w:shd w:val="clear" w:color="auto" w:fill="auto"/>
            <w:noWrap/>
            <w:vAlign w:val="center"/>
            <w:hideMark/>
          </w:tcPr>
          <w:p w14:paraId="1A7B34F9"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03ABEE4E" w14:textId="77777777" w:rsidR="004F0CAF" w:rsidRPr="003A234F" w:rsidRDefault="004F0CAF" w:rsidP="00C1268A">
            <w:pPr>
              <w:pStyle w:val="Table-Left7"/>
              <w:rPr>
                <w:lang w:eastAsia="en-AU"/>
              </w:rPr>
            </w:pPr>
            <w:r w:rsidRPr="003A234F">
              <w:rPr>
                <w:lang w:eastAsia="en-AU"/>
              </w:rPr>
              <w:t>A COMPARATIVE INVESTIGATION ON CITATION COUNTS AND ALTMETRICS BETWEEN PAPERS AUTHORED BY TOP UNIVERSITIES AND COMPANIES IN THE RESEARCH FIELD OF ARTIFICIAL INTELLIGENCE</w:t>
            </w:r>
          </w:p>
        </w:tc>
        <w:tc>
          <w:tcPr>
            <w:tcW w:w="2482" w:type="dxa"/>
            <w:shd w:val="clear" w:color="auto" w:fill="auto"/>
            <w:vAlign w:val="center"/>
            <w:hideMark/>
          </w:tcPr>
          <w:p w14:paraId="75E1E280" w14:textId="77777777" w:rsidR="004F0CAF" w:rsidRPr="003A234F" w:rsidRDefault="004F0CAF" w:rsidP="00C1268A">
            <w:pPr>
              <w:pStyle w:val="Table-Left7"/>
              <w:rPr>
                <w:lang w:eastAsia="en-AU"/>
              </w:rPr>
            </w:pPr>
            <w:r w:rsidRPr="003A234F">
              <w:rPr>
                <w:lang w:eastAsia="en-AU"/>
              </w:rPr>
              <w:t>COMMUNICATIONS IN COMPUTER AND INFORMATION SCIENCE</w:t>
            </w:r>
          </w:p>
        </w:tc>
      </w:tr>
      <w:tr w:rsidR="004F0CAF" w:rsidRPr="003A234F" w14:paraId="6EDF5E6A" w14:textId="77777777" w:rsidTr="00C1268A">
        <w:trPr>
          <w:trHeight w:val="20"/>
        </w:trPr>
        <w:tc>
          <w:tcPr>
            <w:tcW w:w="931" w:type="dxa"/>
            <w:shd w:val="clear" w:color="auto" w:fill="auto"/>
            <w:noWrap/>
            <w:vAlign w:val="center"/>
            <w:hideMark/>
          </w:tcPr>
          <w:p w14:paraId="2C0F1CA8" w14:textId="77777777" w:rsidR="004F0CAF" w:rsidRPr="00C1268A" w:rsidRDefault="004F0CAF" w:rsidP="00C1268A">
            <w:pPr>
              <w:pStyle w:val="Table-Center7Boldcolumnname"/>
              <w:rPr>
                <w:b w:val="0"/>
                <w:bCs w:val="0"/>
                <w:lang w:eastAsia="en-AU"/>
              </w:rPr>
            </w:pPr>
            <w:r w:rsidRPr="00C1268A">
              <w:rPr>
                <w:b w:val="0"/>
                <w:bCs w:val="0"/>
                <w:lang w:eastAsia="en-AU"/>
              </w:rPr>
              <w:t>225</w:t>
            </w:r>
          </w:p>
        </w:tc>
        <w:tc>
          <w:tcPr>
            <w:tcW w:w="1030" w:type="dxa"/>
            <w:shd w:val="clear" w:color="auto" w:fill="auto"/>
            <w:noWrap/>
            <w:vAlign w:val="center"/>
            <w:hideMark/>
          </w:tcPr>
          <w:p w14:paraId="5ACB1400"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3BCB1BF7" w14:textId="77777777" w:rsidR="004F0CAF" w:rsidRPr="003A234F" w:rsidRDefault="004F0CAF" w:rsidP="00C1268A">
            <w:pPr>
              <w:pStyle w:val="Table-Left7"/>
              <w:rPr>
                <w:lang w:eastAsia="en-AU"/>
              </w:rPr>
            </w:pPr>
            <w:r w:rsidRPr="003A234F">
              <w:rPr>
                <w:lang w:eastAsia="en-AU"/>
              </w:rPr>
              <w:t>ALTMETRICS: “BIG DATA” THAT MAP THE INFLUENCE OF NEW ZEALAND RESEARCH</w:t>
            </w:r>
          </w:p>
        </w:tc>
        <w:tc>
          <w:tcPr>
            <w:tcW w:w="2482" w:type="dxa"/>
            <w:shd w:val="clear" w:color="auto" w:fill="auto"/>
            <w:vAlign w:val="center"/>
            <w:hideMark/>
          </w:tcPr>
          <w:p w14:paraId="79FCB602" w14:textId="77777777" w:rsidR="004F0CAF" w:rsidRPr="003A234F" w:rsidRDefault="004F0CAF" w:rsidP="00C1268A">
            <w:pPr>
              <w:pStyle w:val="Table-Left7"/>
              <w:rPr>
                <w:lang w:eastAsia="en-AU"/>
              </w:rPr>
            </w:pPr>
            <w:r w:rsidRPr="003A234F">
              <w:rPr>
                <w:lang w:eastAsia="en-AU"/>
              </w:rPr>
              <w:t>LIBRARY HI TECH NEWS</w:t>
            </w:r>
          </w:p>
        </w:tc>
      </w:tr>
      <w:tr w:rsidR="004F0CAF" w:rsidRPr="003A234F" w14:paraId="7913662A" w14:textId="77777777" w:rsidTr="00C1268A">
        <w:trPr>
          <w:trHeight w:val="20"/>
        </w:trPr>
        <w:tc>
          <w:tcPr>
            <w:tcW w:w="931" w:type="dxa"/>
            <w:shd w:val="clear" w:color="auto" w:fill="auto"/>
            <w:noWrap/>
            <w:vAlign w:val="center"/>
            <w:hideMark/>
          </w:tcPr>
          <w:p w14:paraId="0A35F3BC" w14:textId="77777777" w:rsidR="004F0CAF" w:rsidRPr="00C1268A" w:rsidRDefault="004F0CAF" w:rsidP="00C1268A">
            <w:pPr>
              <w:pStyle w:val="Table-Center7Boldcolumnname"/>
              <w:rPr>
                <w:b w:val="0"/>
                <w:bCs w:val="0"/>
                <w:lang w:eastAsia="en-AU"/>
              </w:rPr>
            </w:pPr>
            <w:r w:rsidRPr="00C1268A">
              <w:rPr>
                <w:b w:val="0"/>
                <w:bCs w:val="0"/>
                <w:lang w:eastAsia="en-AU"/>
              </w:rPr>
              <w:t>226</w:t>
            </w:r>
          </w:p>
        </w:tc>
        <w:tc>
          <w:tcPr>
            <w:tcW w:w="1030" w:type="dxa"/>
            <w:shd w:val="clear" w:color="auto" w:fill="auto"/>
            <w:noWrap/>
            <w:vAlign w:val="center"/>
            <w:hideMark/>
          </w:tcPr>
          <w:p w14:paraId="52D42413"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F78D042" w14:textId="77777777" w:rsidR="004F0CAF" w:rsidRPr="003A234F" w:rsidRDefault="004F0CAF" w:rsidP="00C1268A">
            <w:pPr>
              <w:pStyle w:val="Table-Left7"/>
              <w:rPr>
                <w:lang w:eastAsia="en-AU"/>
              </w:rPr>
            </w:pPr>
            <w:r w:rsidRPr="003A234F">
              <w:rPr>
                <w:lang w:eastAsia="en-AU"/>
              </w:rPr>
              <w:t>ARE EXISTING KNOWLEDGE TRANSFER TECHNIQUES EFFECTIVE FOR DEEP LEARNING ON EDGE DEVICES?</w:t>
            </w:r>
          </w:p>
        </w:tc>
        <w:tc>
          <w:tcPr>
            <w:tcW w:w="2482" w:type="dxa"/>
            <w:shd w:val="clear" w:color="auto" w:fill="auto"/>
            <w:vAlign w:val="center"/>
            <w:hideMark/>
          </w:tcPr>
          <w:p w14:paraId="48DA4845" w14:textId="77777777" w:rsidR="004F0CAF" w:rsidRPr="003A234F" w:rsidRDefault="004F0CAF" w:rsidP="00C1268A">
            <w:pPr>
              <w:pStyle w:val="Table-Left7"/>
              <w:rPr>
                <w:lang w:eastAsia="en-AU"/>
              </w:rPr>
            </w:pPr>
            <w:r w:rsidRPr="003A234F">
              <w:rPr>
                <w:lang w:eastAsia="en-AU"/>
              </w:rPr>
              <w:t>HPDC 2018 - PROCEEDINGS OF THE 27TH INTERNATIONAL SYMPOSIUM ON HIGH-PERFORMANCE PARALLEL AND DISTRIBUTED COMPUTING POSTERS/DOCTORAL CONSORTIUM</w:t>
            </w:r>
          </w:p>
        </w:tc>
      </w:tr>
      <w:tr w:rsidR="004F0CAF" w:rsidRPr="003A234F" w14:paraId="7F86A051" w14:textId="77777777" w:rsidTr="00C1268A">
        <w:trPr>
          <w:trHeight w:val="20"/>
        </w:trPr>
        <w:tc>
          <w:tcPr>
            <w:tcW w:w="931" w:type="dxa"/>
            <w:shd w:val="clear" w:color="auto" w:fill="auto"/>
            <w:noWrap/>
            <w:vAlign w:val="center"/>
            <w:hideMark/>
          </w:tcPr>
          <w:p w14:paraId="7843570F" w14:textId="77777777" w:rsidR="004F0CAF" w:rsidRPr="00C1268A" w:rsidRDefault="004F0CAF" w:rsidP="00C1268A">
            <w:pPr>
              <w:pStyle w:val="Table-Center7Boldcolumnname"/>
              <w:rPr>
                <w:b w:val="0"/>
                <w:bCs w:val="0"/>
                <w:lang w:eastAsia="en-AU"/>
              </w:rPr>
            </w:pPr>
            <w:r w:rsidRPr="00C1268A">
              <w:rPr>
                <w:b w:val="0"/>
                <w:bCs w:val="0"/>
                <w:lang w:eastAsia="en-AU"/>
              </w:rPr>
              <w:t>227</w:t>
            </w:r>
          </w:p>
        </w:tc>
        <w:tc>
          <w:tcPr>
            <w:tcW w:w="1030" w:type="dxa"/>
            <w:shd w:val="clear" w:color="auto" w:fill="auto"/>
            <w:noWrap/>
            <w:vAlign w:val="center"/>
            <w:hideMark/>
          </w:tcPr>
          <w:p w14:paraId="4A6FD9C1"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40018BF8" w14:textId="77777777" w:rsidR="004F0CAF" w:rsidRPr="003A234F" w:rsidRDefault="004F0CAF" w:rsidP="00C1268A">
            <w:pPr>
              <w:pStyle w:val="Table-Left7"/>
              <w:rPr>
                <w:lang w:eastAsia="en-AU"/>
              </w:rPr>
            </w:pPr>
            <w:r w:rsidRPr="003A234F">
              <w:rPr>
                <w:lang w:eastAsia="en-AU"/>
              </w:rPr>
              <w:t>MICROSOFT ACADEMIC AUTOMATIC DOCUMENT SEARCHES: ACCURACY FOR JOURNAL ARTICLES AND SUITABILITY FOR CITATION ANALYSIS</w:t>
            </w:r>
          </w:p>
        </w:tc>
        <w:tc>
          <w:tcPr>
            <w:tcW w:w="2482" w:type="dxa"/>
            <w:shd w:val="clear" w:color="auto" w:fill="auto"/>
            <w:vAlign w:val="center"/>
            <w:hideMark/>
          </w:tcPr>
          <w:p w14:paraId="16636E2E"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02A416CF" w14:textId="77777777" w:rsidTr="00C1268A">
        <w:trPr>
          <w:trHeight w:val="20"/>
        </w:trPr>
        <w:tc>
          <w:tcPr>
            <w:tcW w:w="931" w:type="dxa"/>
            <w:shd w:val="clear" w:color="auto" w:fill="auto"/>
            <w:noWrap/>
            <w:vAlign w:val="center"/>
            <w:hideMark/>
          </w:tcPr>
          <w:p w14:paraId="6AC139CF"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228</w:t>
            </w:r>
          </w:p>
        </w:tc>
        <w:tc>
          <w:tcPr>
            <w:tcW w:w="1030" w:type="dxa"/>
            <w:shd w:val="clear" w:color="auto" w:fill="auto"/>
            <w:noWrap/>
            <w:vAlign w:val="center"/>
            <w:hideMark/>
          </w:tcPr>
          <w:p w14:paraId="11D3BA1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0297539C" w14:textId="77777777" w:rsidR="004F0CAF" w:rsidRPr="003A234F" w:rsidRDefault="004F0CAF" w:rsidP="00C1268A">
            <w:pPr>
              <w:pStyle w:val="Table-Left7"/>
              <w:rPr>
                <w:lang w:eastAsia="en-AU"/>
              </w:rPr>
            </w:pPr>
            <w:r w:rsidRPr="003A234F">
              <w:rPr>
                <w:lang w:eastAsia="en-AU"/>
              </w:rPr>
              <w:t>BIBLIOMETRICS AND SOCIAL NETWORK ANALYSIS SUPPORTING THE RESEARCH DEVELOPMENT OF EMERGING AREAS: CASE STUDIES FROM THAILAND</w:t>
            </w:r>
          </w:p>
        </w:tc>
        <w:tc>
          <w:tcPr>
            <w:tcW w:w="2482" w:type="dxa"/>
            <w:shd w:val="clear" w:color="auto" w:fill="auto"/>
            <w:vAlign w:val="center"/>
            <w:hideMark/>
          </w:tcPr>
          <w:p w14:paraId="026F4B30" w14:textId="77777777" w:rsidR="004F0CAF" w:rsidRPr="003A234F" w:rsidRDefault="004F0CAF" w:rsidP="00C1268A">
            <w:pPr>
              <w:pStyle w:val="Table-Left7"/>
              <w:rPr>
                <w:lang w:eastAsia="en-AU"/>
              </w:rPr>
            </w:pPr>
            <w:r w:rsidRPr="003A234F">
              <w:rPr>
                <w:lang w:eastAsia="en-AU"/>
              </w:rPr>
              <w:t>INNOVATION DISCOVERY: NETWORK ANALYSIS OF RESEARCH AND INVENTION ACTIVITY FOR TECHNOLOGY MANAGEMENT</w:t>
            </w:r>
          </w:p>
        </w:tc>
      </w:tr>
      <w:tr w:rsidR="004F0CAF" w:rsidRPr="003A234F" w14:paraId="6DC620D3" w14:textId="77777777" w:rsidTr="00C1268A">
        <w:trPr>
          <w:trHeight w:val="20"/>
        </w:trPr>
        <w:tc>
          <w:tcPr>
            <w:tcW w:w="931" w:type="dxa"/>
            <w:shd w:val="clear" w:color="auto" w:fill="auto"/>
            <w:noWrap/>
            <w:vAlign w:val="center"/>
            <w:hideMark/>
          </w:tcPr>
          <w:p w14:paraId="6C0BA74F" w14:textId="77777777" w:rsidR="004F0CAF" w:rsidRPr="00C1268A" w:rsidRDefault="004F0CAF" w:rsidP="00C1268A">
            <w:pPr>
              <w:pStyle w:val="Table-Center7Boldcolumnname"/>
              <w:rPr>
                <w:b w:val="0"/>
                <w:bCs w:val="0"/>
                <w:lang w:eastAsia="en-AU"/>
              </w:rPr>
            </w:pPr>
            <w:r w:rsidRPr="00C1268A">
              <w:rPr>
                <w:b w:val="0"/>
                <w:bCs w:val="0"/>
                <w:lang w:eastAsia="en-AU"/>
              </w:rPr>
              <w:t>229</w:t>
            </w:r>
          </w:p>
        </w:tc>
        <w:tc>
          <w:tcPr>
            <w:tcW w:w="1030" w:type="dxa"/>
            <w:shd w:val="clear" w:color="auto" w:fill="auto"/>
            <w:noWrap/>
            <w:vAlign w:val="center"/>
            <w:hideMark/>
          </w:tcPr>
          <w:p w14:paraId="161E690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7B0988C" w14:textId="77777777" w:rsidR="004F0CAF" w:rsidRPr="003A234F" w:rsidRDefault="004F0CAF" w:rsidP="00C1268A">
            <w:pPr>
              <w:pStyle w:val="Table-Left7"/>
              <w:rPr>
                <w:lang w:eastAsia="en-AU"/>
              </w:rPr>
            </w:pPr>
            <w:r w:rsidRPr="003A234F">
              <w:rPr>
                <w:lang w:eastAsia="en-AU"/>
              </w:rPr>
              <w:t>A CRITICAL STUDY AND ANALYSIS OF JOURNAL METRIC "CITESCORE", CLUSTER AND REGRESSION ANALYSIS</w:t>
            </w:r>
          </w:p>
        </w:tc>
        <w:tc>
          <w:tcPr>
            <w:tcW w:w="2482" w:type="dxa"/>
            <w:shd w:val="clear" w:color="auto" w:fill="auto"/>
            <w:vAlign w:val="center"/>
            <w:hideMark/>
          </w:tcPr>
          <w:p w14:paraId="3CD90CA0" w14:textId="77777777" w:rsidR="004F0CAF" w:rsidRPr="003A234F" w:rsidRDefault="004F0CAF" w:rsidP="00C1268A">
            <w:pPr>
              <w:pStyle w:val="Table-Left7"/>
              <w:rPr>
                <w:lang w:eastAsia="en-AU"/>
              </w:rPr>
            </w:pPr>
            <w:r w:rsidRPr="003A234F">
              <w:rPr>
                <w:lang w:eastAsia="en-AU"/>
              </w:rPr>
              <w:t>INTERNATIONAL JOURNAL OF ENGINEERING AND TECHNOLOGY(UAE)</w:t>
            </w:r>
          </w:p>
        </w:tc>
      </w:tr>
      <w:tr w:rsidR="004F0CAF" w:rsidRPr="003A234F" w14:paraId="3946B550" w14:textId="77777777" w:rsidTr="00C1268A">
        <w:trPr>
          <w:trHeight w:val="20"/>
        </w:trPr>
        <w:tc>
          <w:tcPr>
            <w:tcW w:w="931" w:type="dxa"/>
            <w:shd w:val="clear" w:color="auto" w:fill="auto"/>
            <w:noWrap/>
            <w:vAlign w:val="center"/>
            <w:hideMark/>
          </w:tcPr>
          <w:p w14:paraId="64E64286" w14:textId="77777777" w:rsidR="004F0CAF" w:rsidRPr="00C1268A" w:rsidRDefault="004F0CAF" w:rsidP="00C1268A">
            <w:pPr>
              <w:pStyle w:val="Table-Center7Boldcolumnname"/>
              <w:rPr>
                <w:b w:val="0"/>
                <w:bCs w:val="0"/>
                <w:lang w:eastAsia="en-AU"/>
              </w:rPr>
            </w:pPr>
            <w:r w:rsidRPr="00C1268A">
              <w:rPr>
                <w:b w:val="0"/>
                <w:bCs w:val="0"/>
                <w:lang w:eastAsia="en-AU"/>
              </w:rPr>
              <w:t>230</w:t>
            </w:r>
          </w:p>
        </w:tc>
        <w:tc>
          <w:tcPr>
            <w:tcW w:w="1030" w:type="dxa"/>
            <w:shd w:val="clear" w:color="auto" w:fill="auto"/>
            <w:noWrap/>
            <w:vAlign w:val="center"/>
            <w:hideMark/>
          </w:tcPr>
          <w:p w14:paraId="709302E4"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52E2DA77" w14:textId="77777777" w:rsidR="004F0CAF" w:rsidRPr="003A234F" w:rsidRDefault="004F0CAF" w:rsidP="00C1268A">
            <w:pPr>
              <w:pStyle w:val="Table-Left7"/>
              <w:rPr>
                <w:lang w:eastAsia="en-AU"/>
              </w:rPr>
            </w:pPr>
            <w:r w:rsidRPr="003A234F">
              <w:rPr>
                <w:lang w:eastAsia="en-AU"/>
              </w:rPr>
              <w:t>HOW TO RESPONSIBLY ACKNOWLEDGE RESEARCH WORK IN THE ERA OF BIG DATA AND BIOBANKS: ETHICAL ASPECTS OF THE BIORESOURCE RESEARCH IMPACT FACTOR (BRIF)</w:t>
            </w:r>
          </w:p>
        </w:tc>
        <w:tc>
          <w:tcPr>
            <w:tcW w:w="2482" w:type="dxa"/>
            <w:shd w:val="clear" w:color="auto" w:fill="auto"/>
            <w:vAlign w:val="center"/>
            <w:hideMark/>
          </w:tcPr>
          <w:p w14:paraId="63E3E7F6" w14:textId="77777777" w:rsidR="004F0CAF" w:rsidRPr="003A234F" w:rsidRDefault="004F0CAF" w:rsidP="00C1268A">
            <w:pPr>
              <w:pStyle w:val="Table-Left7"/>
              <w:rPr>
                <w:lang w:eastAsia="en-AU"/>
              </w:rPr>
            </w:pPr>
            <w:r w:rsidRPr="003A234F">
              <w:rPr>
                <w:lang w:eastAsia="en-AU"/>
              </w:rPr>
              <w:t>JOURNAL OF COMMUNITY GENETICS</w:t>
            </w:r>
          </w:p>
        </w:tc>
      </w:tr>
      <w:tr w:rsidR="004F0CAF" w:rsidRPr="003A234F" w14:paraId="15C1B137" w14:textId="77777777" w:rsidTr="00C1268A">
        <w:trPr>
          <w:trHeight w:val="20"/>
        </w:trPr>
        <w:tc>
          <w:tcPr>
            <w:tcW w:w="931" w:type="dxa"/>
            <w:shd w:val="clear" w:color="auto" w:fill="auto"/>
            <w:noWrap/>
            <w:vAlign w:val="center"/>
            <w:hideMark/>
          </w:tcPr>
          <w:p w14:paraId="68A69BF2" w14:textId="77777777" w:rsidR="004F0CAF" w:rsidRPr="00C1268A" w:rsidRDefault="004F0CAF" w:rsidP="00C1268A">
            <w:pPr>
              <w:pStyle w:val="Table-Center7Boldcolumnname"/>
              <w:rPr>
                <w:b w:val="0"/>
                <w:bCs w:val="0"/>
                <w:lang w:eastAsia="en-AU"/>
              </w:rPr>
            </w:pPr>
            <w:r w:rsidRPr="00C1268A">
              <w:rPr>
                <w:b w:val="0"/>
                <w:bCs w:val="0"/>
                <w:lang w:eastAsia="en-AU"/>
              </w:rPr>
              <w:t>231</w:t>
            </w:r>
          </w:p>
        </w:tc>
        <w:tc>
          <w:tcPr>
            <w:tcW w:w="1030" w:type="dxa"/>
            <w:shd w:val="clear" w:color="auto" w:fill="auto"/>
            <w:noWrap/>
            <w:vAlign w:val="center"/>
            <w:hideMark/>
          </w:tcPr>
          <w:p w14:paraId="5AB9839B"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9FAB258" w14:textId="77777777" w:rsidR="004F0CAF" w:rsidRPr="003A234F" w:rsidRDefault="004F0CAF" w:rsidP="00C1268A">
            <w:pPr>
              <w:pStyle w:val="Table-Left7"/>
              <w:rPr>
                <w:lang w:eastAsia="en-AU"/>
              </w:rPr>
            </w:pPr>
            <w:r w:rsidRPr="003A234F">
              <w:rPr>
                <w:lang w:eastAsia="en-AU"/>
              </w:rPr>
              <w:t>BIG DATA ANALYSIS FOR SCIE RESEARCH OUTPUT OF CHINESE COMPUTER SCIENCE</w:t>
            </w:r>
          </w:p>
        </w:tc>
        <w:tc>
          <w:tcPr>
            <w:tcW w:w="2482" w:type="dxa"/>
            <w:shd w:val="clear" w:color="auto" w:fill="auto"/>
            <w:vAlign w:val="center"/>
            <w:hideMark/>
          </w:tcPr>
          <w:p w14:paraId="41989610" w14:textId="77777777" w:rsidR="004F0CAF" w:rsidRPr="003A234F" w:rsidRDefault="004F0CAF" w:rsidP="00C1268A">
            <w:pPr>
              <w:pStyle w:val="Table-Left7"/>
              <w:rPr>
                <w:lang w:eastAsia="en-AU"/>
              </w:rPr>
            </w:pPr>
            <w:r w:rsidRPr="003A234F">
              <w:rPr>
                <w:lang w:eastAsia="en-AU"/>
              </w:rPr>
              <w:t>PROCEEDINGS OF 2017 6TH INTERNATIONAL CONFERENCE ON COMPUTER SCIENCE AND NETWORK TECHNOLOGY, ICCSNT 2017</w:t>
            </w:r>
          </w:p>
        </w:tc>
      </w:tr>
      <w:tr w:rsidR="004F0CAF" w:rsidRPr="003A234F" w14:paraId="2531CA25" w14:textId="77777777" w:rsidTr="00C1268A">
        <w:trPr>
          <w:trHeight w:val="20"/>
        </w:trPr>
        <w:tc>
          <w:tcPr>
            <w:tcW w:w="931" w:type="dxa"/>
            <w:shd w:val="clear" w:color="auto" w:fill="auto"/>
            <w:noWrap/>
            <w:vAlign w:val="center"/>
            <w:hideMark/>
          </w:tcPr>
          <w:p w14:paraId="42B856CF" w14:textId="77777777" w:rsidR="004F0CAF" w:rsidRPr="00C1268A" w:rsidRDefault="004F0CAF" w:rsidP="00C1268A">
            <w:pPr>
              <w:pStyle w:val="Table-Center7Boldcolumnname"/>
              <w:rPr>
                <w:b w:val="0"/>
                <w:bCs w:val="0"/>
                <w:lang w:eastAsia="en-AU"/>
              </w:rPr>
            </w:pPr>
            <w:r w:rsidRPr="00C1268A">
              <w:rPr>
                <w:b w:val="0"/>
                <w:bCs w:val="0"/>
                <w:lang w:eastAsia="en-AU"/>
              </w:rPr>
              <w:t>232</w:t>
            </w:r>
          </w:p>
        </w:tc>
        <w:tc>
          <w:tcPr>
            <w:tcW w:w="1030" w:type="dxa"/>
            <w:shd w:val="clear" w:color="auto" w:fill="auto"/>
            <w:noWrap/>
            <w:vAlign w:val="center"/>
            <w:hideMark/>
          </w:tcPr>
          <w:p w14:paraId="34E71625"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20496634" w14:textId="77777777" w:rsidR="004F0CAF" w:rsidRPr="003A234F" w:rsidRDefault="004F0CAF" w:rsidP="00C1268A">
            <w:pPr>
              <w:pStyle w:val="Table-Left7"/>
              <w:rPr>
                <w:lang w:eastAsia="en-AU"/>
              </w:rPr>
            </w:pPr>
            <w:r w:rsidRPr="003A234F">
              <w:rPr>
                <w:lang w:eastAsia="en-AU"/>
              </w:rPr>
              <w:t>RESEARCH ON THE DEVELOPMENT TREND OF INTERNET OF THINGS - BASED ON BIBLIOMETRICS AND VISUALIZATION ANALYSIS</w:t>
            </w:r>
          </w:p>
        </w:tc>
        <w:tc>
          <w:tcPr>
            <w:tcW w:w="2482" w:type="dxa"/>
            <w:shd w:val="clear" w:color="auto" w:fill="auto"/>
            <w:vAlign w:val="center"/>
            <w:hideMark/>
          </w:tcPr>
          <w:p w14:paraId="3AE2ADC9" w14:textId="77777777" w:rsidR="004F0CAF" w:rsidRPr="003A234F" w:rsidRDefault="004F0CAF" w:rsidP="00C1268A">
            <w:pPr>
              <w:pStyle w:val="Table-Left7"/>
              <w:rPr>
                <w:lang w:eastAsia="en-AU"/>
              </w:rPr>
            </w:pPr>
            <w:r w:rsidRPr="003A234F">
              <w:rPr>
                <w:lang w:eastAsia="en-AU"/>
              </w:rPr>
              <w:t>2018 25TH ANNUAL INTERNATIONAL CONFERENCE ON MANAGEMENT SCIENCE \&amp; ENGINEERING</w:t>
            </w:r>
          </w:p>
        </w:tc>
      </w:tr>
      <w:tr w:rsidR="004F0CAF" w:rsidRPr="003A234F" w14:paraId="446E5AAF" w14:textId="77777777" w:rsidTr="00C1268A">
        <w:trPr>
          <w:trHeight w:val="20"/>
        </w:trPr>
        <w:tc>
          <w:tcPr>
            <w:tcW w:w="931" w:type="dxa"/>
            <w:shd w:val="clear" w:color="auto" w:fill="auto"/>
            <w:noWrap/>
            <w:vAlign w:val="center"/>
            <w:hideMark/>
          </w:tcPr>
          <w:p w14:paraId="0224A3EB" w14:textId="77777777" w:rsidR="004F0CAF" w:rsidRPr="00C1268A" w:rsidRDefault="004F0CAF" w:rsidP="00C1268A">
            <w:pPr>
              <w:pStyle w:val="Table-Center7Boldcolumnname"/>
              <w:rPr>
                <w:b w:val="0"/>
                <w:bCs w:val="0"/>
                <w:lang w:eastAsia="en-AU"/>
              </w:rPr>
            </w:pPr>
            <w:r w:rsidRPr="00C1268A">
              <w:rPr>
                <w:b w:val="0"/>
                <w:bCs w:val="0"/>
                <w:lang w:eastAsia="en-AU"/>
              </w:rPr>
              <w:t>233</w:t>
            </w:r>
          </w:p>
        </w:tc>
        <w:tc>
          <w:tcPr>
            <w:tcW w:w="1030" w:type="dxa"/>
            <w:shd w:val="clear" w:color="auto" w:fill="auto"/>
            <w:noWrap/>
            <w:vAlign w:val="center"/>
            <w:hideMark/>
          </w:tcPr>
          <w:p w14:paraId="52B123DE"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70B9F003" w14:textId="77777777" w:rsidR="004F0CAF" w:rsidRPr="003A234F" w:rsidRDefault="004F0CAF" w:rsidP="00C1268A">
            <w:pPr>
              <w:pStyle w:val="Table-Left7"/>
              <w:rPr>
                <w:lang w:eastAsia="en-AU"/>
              </w:rPr>
            </w:pPr>
            <w:r w:rsidRPr="003A234F">
              <w:rPr>
                <w:lang w:eastAsia="en-AU"/>
              </w:rPr>
              <w:t>ASSESSING RESEARCH COLLABORATION THROUGH CO-AUTHORSHIP NETWORK ANALYSIS</w:t>
            </w:r>
          </w:p>
        </w:tc>
        <w:tc>
          <w:tcPr>
            <w:tcW w:w="2482" w:type="dxa"/>
            <w:shd w:val="clear" w:color="auto" w:fill="auto"/>
            <w:vAlign w:val="center"/>
            <w:hideMark/>
          </w:tcPr>
          <w:p w14:paraId="2839974E" w14:textId="77777777" w:rsidR="004F0CAF" w:rsidRPr="003A234F" w:rsidRDefault="004F0CAF" w:rsidP="00C1268A">
            <w:pPr>
              <w:pStyle w:val="Table-Left7"/>
              <w:rPr>
                <w:lang w:eastAsia="en-AU"/>
              </w:rPr>
            </w:pPr>
            <w:r w:rsidRPr="003A234F">
              <w:rPr>
                <w:lang w:eastAsia="en-AU"/>
              </w:rPr>
              <w:t>Journal of Research Administration</w:t>
            </w:r>
          </w:p>
        </w:tc>
      </w:tr>
      <w:tr w:rsidR="004F0CAF" w:rsidRPr="003A234F" w14:paraId="638614C3" w14:textId="77777777" w:rsidTr="00C1268A">
        <w:trPr>
          <w:trHeight w:val="20"/>
        </w:trPr>
        <w:tc>
          <w:tcPr>
            <w:tcW w:w="931" w:type="dxa"/>
            <w:shd w:val="clear" w:color="auto" w:fill="auto"/>
            <w:noWrap/>
            <w:vAlign w:val="center"/>
            <w:hideMark/>
          </w:tcPr>
          <w:p w14:paraId="5899D320" w14:textId="77777777" w:rsidR="004F0CAF" w:rsidRPr="00C1268A" w:rsidRDefault="004F0CAF" w:rsidP="00C1268A">
            <w:pPr>
              <w:pStyle w:val="Table-Center7Boldcolumnname"/>
              <w:rPr>
                <w:b w:val="0"/>
                <w:bCs w:val="0"/>
                <w:lang w:eastAsia="en-AU"/>
              </w:rPr>
            </w:pPr>
            <w:r w:rsidRPr="00C1268A">
              <w:rPr>
                <w:b w:val="0"/>
                <w:bCs w:val="0"/>
                <w:lang w:eastAsia="en-AU"/>
              </w:rPr>
              <w:t>234</w:t>
            </w:r>
          </w:p>
        </w:tc>
        <w:tc>
          <w:tcPr>
            <w:tcW w:w="1030" w:type="dxa"/>
            <w:shd w:val="clear" w:color="auto" w:fill="auto"/>
            <w:noWrap/>
            <w:vAlign w:val="center"/>
            <w:hideMark/>
          </w:tcPr>
          <w:p w14:paraId="20454D84" w14:textId="77777777" w:rsidR="004F0CAF" w:rsidRPr="00C1268A" w:rsidRDefault="004F0CAF" w:rsidP="00C1268A">
            <w:pPr>
              <w:pStyle w:val="Table-Center7Boldcolumnname"/>
              <w:rPr>
                <w:b w:val="0"/>
                <w:bCs w:val="0"/>
                <w:lang w:eastAsia="en-AU"/>
              </w:rPr>
            </w:pPr>
            <w:r w:rsidRPr="00C1268A">
              <w:rPr>
                <w:b w:val="0"/>
                <w:bCs w:val="0"/>
                <w:lang w:eastAsia="en-AU"/>
              </w:rPr>
              <w:t>2018</w:t>
            </w:r>
          </w:p>
        </w:tc>
        <w:tc>
          <w:tcPr>
            <w:tcW w:w="4766" w:type="dxa"/>
            <w:shd w:val="clear" w:color="auto" w:fill="auto"/>
            <w:vAlign w:val="center"/>
            <w:hideMark/>
          </w:tcPr>
          <w:p w14:paraId="1DBB8118" w14:textId="77777777" w:rsidR="004F0CAF" w:rsidRPr="003A234F" w:rsidRDefault="004F0CAF" w:rsidP="00C1268A">
            <w:pPr>
              <w:pStyle w:val="Table-Left7"/>
              <w:rPr>
                <w:lang w:eastAsia="en-AU"/>
              </w:rPr>
            </w:pPr>
            <w:r w:rsidRPr="003A234F">
              <w:rPr>
                <w:lang w:eastAsia="en-AU"/>
              </w:rPr>
              <w:t>INTEGRATING TEXT MINING AND CITATION ANALYSIS IN THE DECISION-MAKING PROCESS FOR LIBRARY COLLECTIONS</w:t>
            </w:r>
          </w:p>
        </w:tc>
        <w:tc>
          <w:tcPr>
            <w:tcW w:w="2482" w:type="dxa"/>
            <w:shd w:val="clear" w:color="auto" w:fill="auto"/>
            <w:vAlign w:val="center"/>
            <w:hideMark/>
          </w:tcPr>
          <w:p w14:paraId="3D543BC7" w14:textId="77777777" w:rsidR="004F0CAF" w:rsidRPr="003A234F" w:rsidRDefault="004F0CAF" w:rsidP="00C1268A">
            <w:pPr>
              <w:pStyle w:val="Table-Left7"/>
              <w:rPr>
                <w:lang w:eastAsia="en-AU"/>
              </w:rPr>
            </w:pPr>
            <w:r w:rsidRPr="003A234F">
              <w:rPr>
                <w:lang w:eastAsia="en-AU"/>
              </w:rPr>
              <w:t>12TH INTERNATIONAL TECHNOLOGY, EDUCATION AND DEVELOPMENT CONFERENCE (INTED)</w:t>
            </w:r>
          </w:p>
        </w:tc>
      </w:tr>
      <w:tr w:rsidR="004F0CAF" w:rsidRPr="003A234F" w14:paraId="0597D470" w14:textId="77777777" w:rsidTr="00C1268A">
        <w:trPr>
          <w:trHeight w:val="20"/>
        </w:trPr>
        <w:tc>
          <w:tcPr>
            <w:tcW w:w="931" w:type="dxa"/>
            <w:shd w:val="clear" w:color="auto" w:fill="auto"/>
            <w:noWrap/>
            <w:vAlign w:val="center"/>
            <w:hideMark/>
          </w:tcPr>
          <w:p w14:paraId="29D76405" w14:textId="77777777" w:rsidR="004F0CAF" w:rsidRPr="00C1268A" w:rsidRDefault="004F0CAF" w:rsidP="00C1268A">
            <w:pPr>
              <w:pStyle w:val="Table-Center7Boldcolumnname"/>
              <w:rPr>
                <w:b w:val="0"/>
                <w:bCs w:val="0"/>
                <w:lang w:eastAsia="en-AU"/>
              </w:rPr>
            </w:pPr>
            <w:r w:rsidRPr="00C1268A">
              <w:rPr>
                <w:b w:val="0"/>
                <w:bCs w:val="0"/>
                <w:lang w:eastAsia="en-AU"/>
              </w:rPr>
              <w:t>235</w:t>
            </w:r>
          </w:p>
        </w:tc>
        <w:tc>
          <w:tcPr>
            <w:tcW w:w="1030" w:type="dxa"/>
            <w:shd w:val="clear" w:color="auto" w:fill="auto"/>
            <w:noWrap/>
            <w:vAlign w:val="center"/>
            <w:hideMark/>
          </w:tcPr>
          <w:p w14:paraId="4724CBDD"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69ADB207" w14:textId="77777777" w:rsidR="004F0CAF" w:rsidRPr="003A234F" w:rsidRDefault="004F0CAF" w:rsidP="00C1268A">
            <w:pPr>
              <w:pStyle w:val="Table-Left7"/>
              <w:rPr>
                <w:lang w:eastAsia="en-AU"/>
              </w:rPr>
            </w:pPr>
            <w:r w:rsidRPr="003A234F">
              <w:rPr>
                <w:lang w:eastAsia="en-AU"/>
              </w:rPr>
              <w:t>A STUDY OF THE CORRELATION BETWEEN NUMBER OF CLASSIFICATION SYMBOLS AND PATENT CITATION COUNT</w:t>
            </w:r>
          </w:p>
        </w:tc>
        <w:tc>
          <w:tcPr>
            <w:tcW w:w="2482" w:type="dxa"/>
            <w:shd w:val="clear" w:color="auto" w:fill="auto"/>
            <w:vAlign w:val="center"/>
            <w:hideMark/>
          </w:tcPr>
          <w:p w14:paraId="4793A117" w14:textId="77777777" w:rsidR="004F0CAF" w:rsidRPr="003A234F" w:rsidRDefault="004F0CAF" w:rsidP="00C1268A">
            <w:pPr>
              <w:pStyle w:val="Table-Left7"/>
              <w:rPr>
                <w:lang w:eastAsia="en-AU"/>
              </w:rPr>
            </w:pPr>
            <w:r w:rsidRPr="003A234F">
              <w:rPr>
                <w:lang w:eastAsia="en-AU"/>
              </w:rPr>
              <w:t>PICMET 2017 - PORTLAND INTERNATIONAL CONFERENCE ON MANAGEMENT OF ENGINEERING AND TECHNOLOGY: TECHNOLOGY MANAGEMENT FOR THE INTERCONNECTED WORLD, PROCEEDINGS</w:t>
            </w:r>
          </w:p>
        </w:tc>
      </w:tr>
      <w:tr w:rsidR="004F0CAF" w:rsidRPr="003A234F" w14:paraId="608EE400" w14:textId="77777777" w:rsidTr="00C1268A">
        <w:trPr>
          <w:trHeight w:val="20"/>
        </w:trPr>
        <w:tc>
          <w:tcPr>
            <w:tcW w:w="931" w:type="dxa"/>
            <w:shd w:val="clear" w:color="auto" w:fill="auto"/>
            <w:noWrap/>
            <w:vAlign w:val="center"/>
            <w:hideMark/>
          </w:tcPr>
          <w:p w14:paraId="2CBD8170" w14:textId="77777777" w:rsidR="004F0CAF" w:rsidRPr="00C1268A" w:rsidRDefault="004F0CAF" w:rsidP="00C1268A">
            <w:pPr>
              <w:pStyle w:val="Table-Center7Boldcolumnname"/>
              <w:rPr>
                <w:b w:val="0"/>
                <w:bCs w:val="0"/>
                <w:lang w:eastAsia="en-AU"/>
              </w:rPr>
            </w:pPr>
            <w:r w:rsidRPr="00C1268A">
              <w:rPr>
                <w:b w:val="0"/>
                <w:bCs w:val="0"/>
                <w:lang w:eastAsia="en-AU"/>
              </w:rPr>
              <w:t>236</w:t>
            </w:r>
          </w:p>
        </w:tc>
        <w:tc>
          <w:tcPr>
            <w:tcW w:w="1030" w:type="dxa"/>
            <w:shd w:val="clear" w:color="auto" w:fill="auto"/>
            <w:noWrap/>
            <w:vAlign w:val="center"/>
            <w:hideMark/>
          </w:tcPr>
          <w:p w14:paraId="7D1B7ABA"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224037FE" w14:textId="77777777" w:rsidR="004F0CAF" w:rsidRPr="003A234F" w:rsidRDefault="004F0CAF" w:rsidP="00C1268A">
            <w:pPr>
              <w:pStyle w:val="Table-Left7"/>
              <w:rPr>
                <w:lang w:eastAsia="en-AU"/>
              </w:rPr>
            </w:pPr>
            <w:r w:rsidRPr="003A234F">
              <w:rPr>
                <w:lang w:eastAsia="en-AU"/>
              </w:rPr>
              <w:t>LINK PREDICTION IN AUTHOR COLLABORATION NETWORK BASED ON BP NEURAL NETWORK</w:t>
            </w:r>
          </w:p>
        </w:tc>
        <w:tc>
          <w:tcPr>
            <w:tcW w:w="2482" w:type="dxa"/>
            <w:shd w:val="clear" w:color="auto" w:fill="auto"/>
            <w:vAlign w:val="center"/>
            <w:hideMark/>
          </w:tcPr>
          <w:p w14:paraId="14B0E005" w14:textId="77777777" w:rsidR="004F0CAF" w:rsidRPr="003A234F" w:rsidRDefault="004F0CAF" w:rsidP="00C1268A">
            <w:pPr>
              <w:pStyle w:val="Table-Left7"/>
              <w:rPr>
                <w:lang w:eastAsia="en-AU"/>
              </w:rPr>
            </w:pPr>
            <w:r w:rsidRPr="003A234F">
              <w:rPr>
                <w:lang w:eastAsia="en-AU"/>
              </w:rPr>
              <w:t>MATEC WEB OF CONFERENCES</w:t>
            </w:r>
          </w:p>
        </w:tc>
      </w:tr>
      <w:tr w:rsidR="004F0CAF" w:rsidRPr="003A234F" w14:paraId="5DCEED93" w14:textId="77777777" w:rsidTr="00C1268A">
        <w:trPr>
          <w:trHeight w:val="20"/>
        </w:trPr>
        <w:tc>
          <w:tcPr>
            <w:tcW w:w="931" w:type="dxa"/>
            <w:shd w:val="clear" w:color="auto" w:fill="auto"/>
            <w:noWrap/>
            <w:vAlign w:val="center"/>
            <w:hideMark/>
          </w:tcPr>
          <w:p w14:paraId="64CDB914" w14:textId="77777777" w:rsidR="004F0CAF" w:rsidRPr="00C1268A" w:rsidRDefault="004F0CAF" w:rsidP="00C1268A">
            <w:pPr>
              <w:pStyle w:val="Table-Center7Boldcolumnname"/>
              <w:rPr>
                <w:b w:val="0"/>
                <w:bCs w:val="0"/>
                <w:lang w:eastAsia="en-AU"/>
              </w:rPr>
            </w:pPr>
            <w:r w:rsidRPr="00C1268A">
              <w:rPr>
                <w:b w:val="0"/>
                <w:bCs w:val="0"/>
                <w:lang w:eastAsia="en-AU"/>
              </w:rPr>
              <w:t>237</w:t>
            </w:r>
          </w:p>
        </w:tc>
        <w:tc>
          <w:tcPr>
            <w:tcW w:w="1030" w:type="dxa"/>
            <w:shd w:val="clear" w:color="auto" w:fill="auto"/>
            <w:noWrap/>
            <w:vAlign w:val="center"/>
            <w:hideMark/>
          </w:tcPr>
          <w:p w14:paraId="43420F61"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5854D148" w14:textId="77777777" w:rsidR="004F0CAF" w:rsidRPr="003A234F" w:rsidRDefault="004F0CAF" w:rsidP="00C1268A">
            <w:pPr>
              <w:pStyle w:val="Table-Left7"/>
              <w:rPr>
                <w:lang w:eastAsia="en-AU"/>
              </w:rPr>
            </w:pPr>
            <w:r w:rsidRPr="003A234F">
              <w:rPr>
                <w:lang w:eastAsia="en-AU"/>
              </w:rPr>
              <w:t>MEASURING SOCIAL MEDIA ACTIVITY OF SCIENTIFIC LITERATURE: AN EXHAUSTIVE COMPARISON OF SCOPUS AND NOVEL ALTMETRICS BIG DATA</w:t>
            </w:r>
          </w:p>
        </w:tc>
        <w:tc>
          <w:tcPr>
            <w:tcW w:w="2482" w:type="dxa"/>
            <w:shd w:val="clear" w:color="auto" w:fill="auto"/>
            <w:vAlign w:val="center"/>
            <w:hideMark/>
          </w:tcPr>
          <w:p w14:paraId="48ED9737" w14:textId="77777777" w:rsidR="004F0CAF" w:rsidRPr="003A234F" w:rsidRDefault="004F0CAF" w:rsidP="00C1268A">
            <w:pPr>
              <w:pStyle w:val="Table-Left7"/>
              <w:rPr>
                <w:lang w:eastAsia="en-AU"/>
              </w:rPr>
            </w:pPr>
            <w:r w:rsidRPr="003A234F">
              <w:rPr>
                <w:lang w:eastAsia="en-AU"/>
              </w:rPr>
              <w:t>SCIENTOMETRICS</w:t>
            </w:r>
          </w:p>
        </w:tc>
      </w:tr>
      <w:tr w:rsidR="004F0CAF" w:rsidRPr="003A234F" w14:paraId="410AAE0B" w14:textId="77777777" w:rsidTr="00C1268A">
        <w:trPr>
          <w:trHeight w:val="20"/>
        </w:trPr>
        <w:tc>
          <w:tcPr>
            <w:tcW w:w="931" w:type="dxa"/>
            <w:shd w:val="clear" w:color="auto" w:fill="auto"/>
            <w:noWrap/>
            <w:vAlign w:val="center"/>
            <w:hideMark/>
          </w:tcPr>
          <w:p w14:paraId="667CFD03" w14:textId="77777777" w:rsidR="004F0CAF" w:rsidRPr="00C1268A" w:rsidRDefault="004F0CAF" w:rsidP="00C1268A">
            <w:pPr>
              <w:pStyle w:val="Table-Center7Boldcolumnname"/>
              <w:rPr>
                <w:b w:val="0"/>
                <w:bCs w:val="0"/>
                <w:lang w:eastAsia="en-AU"/>
              </w:rPr>
            </w:pPr>
            <w:r w:rsidRPr="00C1268A">
              <w:rPr>
                <w:b w:val="0"/>
                <w:bCs w:val="0"/>
                <w:lang w:eastAsia="en-AU"/>
              </w:rPr>
              <w:t>238</w:t>
            </w:r>
          </w:p>
        </w:tc>
        <w:tc>
          <w:tcPr>
            <w:tcW w:w="1030" w:type="dxa"/>
            <w:shd w:val="clear" w:color="auto" w:fill="auto"/>
            <w:noWrap/>
            <w:vAlign w:val="center"/>
            <w:hideMark/>
          </w:tcPr>
          <w:p w14:paraId="64034969"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6D241B81" w14:textId="77777777" w:rsidR="004F0CAF" w:rsidRPr="003A234F" w:rsidRDefault="004F0CAF" w:rsidP="00C1268A">
            <w:pPr>
              <w:pStyle w:val="Table-Left7"/>
              <w:rPr>
                <w:lang w:eastAsia="en-AU"/>
              </w:rPr>
            </w:pPr>
            <w:r w:rsidRPr="003A234F">
              <w:rPr>
                <w:lang w:eastAsia="en-AU"/>
              </w:rPr>
              <w:t>KNOWLEDGE TRANSFER THROUGH MACHINE LEARNING IN AIRCRAFT DESIGN</w:t>
            </w:r>
          </w:p>
        </w:tc>
        <w:tc>
          <w:tcPr>
            <w:tcW w:w="2482" w:type="dxa"/>
            <w:shd w:val="clear" w:color="auto" w:fill="auto"/>
            <w:vAlign w:val="center"/>
            <w:hideMark/>
          </w:tcPr>
          <w:p w14:paraId="1D402651" w14:textId="77777777" w:rsidR="004F0CAF" w:rsidRPr="003A234F" w:rsidRDefault="004F0CAF" w:rsidP="00C1268A">
            <w:pPr>
              <w:pStyle w:val="Table-Left7"/>
              <w:rPr>
                <w:lang w:eastAsia="en-AU"/>
              </w:rPr>
            </w:pPr>
            <w:r w:rsidRPr="003A234F">
              <w:rPr>
                <w:lang w:eastAsia="en-AU"/>
              </w:rPr>
              <w:t>IEEE COMPUTATIONAL INTELLIGENCE MAGAZINE</w:t>
            </w:r>
          </w:p>
        </w:tc>
      </w:tr>
      <w:tr w:rsidR="004F0CAF" w:rsidRPr="003A234F" w14:paraId="220E2573" w14:textId="77777777" w:rsidTr="00C1268A">
        <w:trPr>
          <w:trHeight w:val="20"/>
        </w:trPr>
        <w:tc>
          <w:tcPr>
            <w:tcW w:w="931" w:type="dxa"/>
            <w:shd w:val="clear" w:color="auto" w:fill="auto"/>
            <w:noWrap/>
            <w:vAlign w:val="center"/>
            <w:hideMark/>
          </w:tcPr>
          <w:p w14:paraId="51C3B3D0" w14:textId="77777777" w:rsidR="004F0CAF" w:rsidRPr="00C1268A" w:rsidRDefault="004F0CAF" w:rsidP="00C1268A">
            <w:pPr>
              <w:pStyle w:val="Table-Center7Boldcolumnname"/>
              <w:rPr>
                <w:b w:val="0"/>
                <w:bCs w:val="0"/>
                <w:lang w:eastAsia="en-AU"/>
              </w:rPr>
            </w:pPr>
            <w:r w:rsidRPr="00C1268A">
              <w:rPr>
                <w:b w:val="0"/>
                <w:bCs w:val="0"/>
                <w:lang w:eastAsia="en-AU"/>
              </w:rPr>
              <w:t>239</w:t>
            </w:r>
          </w:p>
        </w:tc>
        <w:tc>
          <w:tcPr>
            <w:tcW w:w="1030" w:type="dxa"/>
            <w:shd w:val="clear" w:color="auto" w:fill="auto"/>
            <w:noWrap/>
            <w:vAlign w:val="center"/>
            <w:hideMark/>
          </w:tcPr>
          <w:p w14:paraId="5BD607E8"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3CFA24DA" w14:textId="77777777" w:rsidR="004F0CAF" w:rsidRPr="003A234F" w:rsidRDefault="004F0CAF" w:rsidP="00C1268A">
            <w:pPr>
              <w:pStyle w:val="Table-Left7"/>
              <w:rPr>
                <w:lang w:eastAsia="en-AU"/>
              </w:rPr>
            </w:pPr>
            <w:r w:rsidRPr="003A234F">
              <w:rPr>
                <w:lang w:eastAsia="en-AU"/>
              </w:rPr>
              <w:t>A STUDY ON THE AUTHOR COLLABORATION NETWORK IN BIG DATA</w:t>
            </w:r>
          </w:p>
        </w:tc>
        <w:tc>
          <w:tcPr>
            <w:tcW w:w="2482" w:type="dxa"/>
            <w:shd w:val="clear" w:color="auto" w:fill="auto"/>
            <w:vAlign w:val="center"/>
            <w:hideMark/>
          </w:tcPr>
          <w:p w14:paraId="6364834E" w14:textId="77777777" w:rsidR="004F0CAF" w:rsidRPr="003A234F" w:rsidRDefault="004F0CAF" w:rsidP="00C1268A">
            <w:pPr>
              <w:pStyle w:val="Table-Left7"/>
              <w:rPr>
                <w:lang w:eastAsia="en-AU"/>
              </w:rPr>
            </w:pPr>
            <w:r w:rsidRPr="003A234F">
              <w:rPr>
                <w:lang w:eastAsia="en-AU"/>
              </w:rPr>
              <w:t>INFORMATION SYSTEMS FRONTIERS</w:t>
            </w:r>
          </w:p>
        </w:tc>
      </w:tr>
      <w:tr w:rsidR="004F0CAF" w:rsidRPr="003A234F" w14:paraId="5D289D55" w14:textId="77777777" w:rsidTr="00C1268A">
        <w:trPr>
          <w:trHeight w:val="20"/>
        </w:trPr>
        <w:tc>
          <w:tcPr>
            <w:tcW w:w="931" w:type="dxa"/>
            <w:shd w:val="clear" w:color="auto" w:fill="auto"/>
            <w:noWrap/>
            <w:vAlign w:val="center"/>
            <w:hideMark/>
          </w:tcPr>
          <w:p w14:paraId="13BF65A7" w14:textId="77777777" w:rsidR="004F0CAF" w:rsidRPr="00C1268A" w:rsidRDefault="004F0CAF" w:rsidP="00C1268A">
            <w:pPr>
              <w:pStyle w:val="Table-Center7Boldcolumnname"/>
              <w:rPr>
                <w:b w:val="0"/>
                <w:bCs w:val="0"/>
                <w:lang w:eastAsia="en-AU"/>
              </w:rPr>
            </w:pPr>
            <w:r w:rsidRPr="00C1268A">
              <w:rPr>
                <w:b w:val="0"/>
                <w:bCs w:val="0"/>
                <w:lang w:eastAsia="en-AU"/>
              </w:rPr>
              <w:t>240</w:t>
            </w:r>
          </w:p>
        </w:tc>
        <w:tc>
          <w:tcPr>
            <w:tcW w:w="1030" w:type="dxa"/>
            <w:shd w:val="clear" w:color="auto" w:fill="auto"/>
            <w:noWrap/>
            <w:vAlign w:val="center"/>
            <w:hideMark/>
          </w:tcPr>
          <w:p w14:paraId="30AB65FA"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3A73E50A" w14:textId="77777777" w:rsidR="004F0CAF" w:rsidRPr="003A234F" w:rsidRDefault="004F0CAF" w:rsidP="00C1268A">
            <w:pPr>
              <w:pStyle w:val="Table-Left7"/>
              <w:rPr>
                <w:lang w:eastAsia="en-AU"/>
              </w:rPr>
            </w:pPr>
            <w:r w:rsidRPr="003A234F">
              <w:rPr>
                <w:lang w:eastAsia="en-AU"/>
              </w:rPr>
              <w:t>ARE THERE ANY FRONTIERS OF RESEARCH PERFORMANCE? EFFICIENCY MEASUREMENT OF FUNDED RESEARCH PROJECTS WITH THE BAYESIAN STOCHASTIC FRONTIER ANALYSIS FOR COUNT DATA</w:t>
            </w:r>
          </w:p>
        </w:tc>
        <w:tc>
          <w:tcPr>
            <w:tcW w:w="2482" w:type="dxa"/>
            <w:shd w:val="clear" w:color="auto" w:fill="auto"/>
            <w:vAlign w:val="center"/>
            <w:hideMark/>
          </w:tcPr>
          <w:p w14:paraId="0B267379"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4459EF8A" w14:textId="77777777" w:rsidTr="00C1268A">
        <w:trPr>
          <w:trHeight w:val="20"/>
        </w:trPr>
        <w:tc>
          <w:tcPr>
            <w:tcW w:w="931" w:type="dxa"/>
            <w:shd w:val="clear" w:color="auto" w:fill="auto"/>
            <w:noWrap/>
            <w:vAlign w:val="center"/>
            <w:hideMark/>
          </w:tcPr>
          <w:p w14:paraId="7A289E71" w14:textId="77777777" w:rsidR="004F0CAF" w:rsidRPr="00C1268A" w:rsidRDefault="004F0CAF" w:rsidP="00C1268A">
            <w:pPr>
              <w:pStyle w:val="Table-Center7Boldcolumnname"/>
              <w:rPr>
                <w:b w:val="0"/>
                <w:bCs w:val="0"/>
                <w:lang w:eastAsia="en-AU"/>
              </w:rPr>
            </w:pPr>
            <w:r w:rsidRPr="00C1268A">
              <w:rPr>
                <w:b w:val="0"/>
                <w:bCs w:val="0"/>
                <w:lang w:eastAsia="en-AU"/>
              </w:rPr>
              <w:t>241</w:t>
            </w:r>
          </w:p>
        </w:tc>
        <w:tc>
          <w:tcPr>
            <w:tcW w:w="1030" w:type="dxa"/>
            <w:shd w:val="clear" w:color="auto" w:fill="auto"/>
            <w:noWrap/>
            <w:vAlign w:val="center"/>
            <w:hideMark/>
          </w:tcPr>
          <w:p w14:paraId="035349B8"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2D3FC447" w14:textId="77777777" w:rsidR="004F0CAF" w:rsidRPr="003A234F" w:rsidRDefault="004F0CAF" w:rsidP="00C1268A">
            <w:pPr>
              <w:pStyle w:val="Table-Left7"/>
              <w:rPr>
                <w:lang w:eastAsia="en-AU"/>
              </w:rPr>
            </w:pPr>
            <w:r w:rsidRPr="003A234F">
              <w:rPr>
                <w:lang w:eastAsia="en-AU"/>
              </w:rPr>
              <w:t>RESEARCH COLLABORATION PREDICTION AND RECOMMENDATION BASED ON NETWORK EMBEDDING IN CO-AUTHORSHIP NETWORKS</w:t>
            </w:r>
          </w:p>
        </w:tc>
        <w:tc>
          <w:tcPr>
            <w:tcW w:w="2482" w:type="dxa"/>
            <w:shd w:val="clear" w:color="auto" w:fill="auto"/>
            <w:vAlign w:val="center"/>
            <w:hideMark/>
          </w:tcPr>
          <w:p w14:paraId="0259A6A0" w14:textId="77777777" w:rsidR="004F0CAF" w:rsidRPr="003A234F" w:rsidRDefault="004F0CAF" w:rsidP="00C1268A">
            <w:pPr>
              <w:pStyle w:val="Table-Left7"/>
              <w:rPr>
                <w:lang w:eastAsia="en-AU"/>
              </w:rPr>
            </w:pPr>
            <w:r w:rsidRPr="003A234F">
              <w:rPr>
                <w:lang w:eastAsia="en-AU"/>
              </w:rPr>
              <w:t>PROCEEDINGS OF THE ASSOCIATION FOR INFORMATION SCIENCE AND TECHNOLOGY</w:t>
            </w:r>
          </w:p>
        </w:tc>
      </w:tr>
      <w:tr w:rsidR="004F0CAF" w:rsidRPr="003A234F" w14:paraId="424F14E3" w14:textId="77777777" w:rsidTr="00C1268A">
        <w:trPr>
          <w:trHeight w:val="20"/>
        </w:trPr>
        <w:tc>
          <w:tcPr>
            <w:tcW w:w="931" w:type="dxa"/>
            <w:shd w:val="clear" w:color="auto" w:fill="auto"/>
            <w:noWrap/>
            <w:vAlign w:val="center"/>
            <w:hideMark/>
          </w:tcPr>
          <w:p w14:paraId="49474971" w14:textId="77777777" w:rsidR="004F0CAF" w:rsidRPr="00C1268A" w:rsidRDefault="004F0CAF" w:rsidP="00C1268A">
            <w:pPr>
              <w:pStyle w:val="Table-Center7Boldcolumnname"/>
              <w:rPr>
                <w:b w:val="0"/>
                <w:bCs w:val="0"/>
                <w:lang w:eastAsia="en-AU"/>
              </w:rPr>
            </w:pPr>
            <w:r w:rsidRPr="00C1268A">
              <w:rPr>
                <w:b w:val="0"/>
                <w:bCs w:val="0"/>
                <w:lang w:eastAsia="en-AU"/>
              </w:rPr>
              <w:t>242</w:t>
            </w:r>
          </w:p>
        </w:tc>
        <w:tc>
          <w:tcPr>
            <w:tcW w:w="1030" w:type="dxa"/>
            <w:shd w:val="clear" w:color="auto" w:fill="auto"/>
            <w:noWrap/>
            <w:vAlign w:val="center"/>
            <w:hideMark/>
          </w:tcPr>
          <w:p w14:paraId="4ED94965"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00E17D44" w14:textId="77777777" w:rsidR="004F0CAF" w:rsidRPr="003A234F" w:rsidRDefault="004F0CAF" w:rsidP="00C1268A">
            <w:pPr>
              <w:pStyle w:val="Table-Left7"/>
              <w:rPr>
                <w:lang w:eastAsia="en-AU"/>
              </w:rPr>
            </w:pPr>
            <w:r w:rsidRPr="003A234F">
              <w:rPr>
                <w:lang w:eastAsia="en-AU"/>
              </w:rPr>
              <w:t>QUANTITATIVE EVALUATION OF GENDER BIAS IN ASTRONOMICAL PUBLICATIONS FROM CITATION COUNTS</w:t>
            </w:r>
          </w:p>
        </w:tc>
        <w:tc>
          <w:tcPr>
            <w:tcW w:w="2482" w:type="dxa"/>
            <w:shd w:val="clear" w:color="auto" w:fill="auto"/>
            <w:vAlign w:val="center"/>
            <w:hideMark/>
          </w:tcPr>
          <w:p w14:paraId="658F3773" w14:textId="77777777" w:rsidR="004F0CAF" w:rsidRPr="003A234F" w:rsidRDefault="004F0CAF" w:rsidP="00C1268A">
            <w:pPr>
              <w:pStyle w:val="Table-Left7"/>
              <w:rPr>
                <w:lang w:eastAsia="en-AU"/>
              </w:rPr>
            </w:pPr>
            <w:r w:rsidRPr="003A234F">
              <w:rPr>
                <w:lang w:eastAsia="en-AU"/>
              </w:rPr>
              <w:t>NATURE ASTRONOMY</w:t>
            </w:r>
          </w:p>
        </w:tc>
      </w:tr>
      <w:tr w:rsidR="004F0CAF" w:rsidRPr="003A234F" w14:paraId="3D52664B" w14:textId="77777777" w:rsidTr="00C1268A">
        <w:trPr>
          <w:trHeight w:val="20"/>
        </w:trPr>
        <w:tc>
          <w:tcPr>
            <w:tcW w:w="931" w:type="dxa"/>
            <w:shd w:val="clear" w:color="auto" w:fill="auto"/>
            <w:noWrap/>
            <w:vAlign w:val="center"/>
            <w:hideMark/>
          </w:tcPr>
          <w:p w14:paraId="6EE13329" w14:textId="77777777" w:rsidR="004F0CAF" w:rsidRPr="00C1268A" w:rsidRDefault="004F0CAF" w:rsidP="00C1268A">
            <w:pPr>
              <w:pStyle w:val="Table-Center7Boldcolumnname"/>
              <w:rPr>
                <w:b w:val="0"/>
                <w:bCs w:val="0"/>
                <w:lang w:eastAsia="en-AU"/>
              </w:rPr>
            </w:pPr>
            <w:r w:rsidRPr="00C1268A">
              <w:rPr>
                <w:b w:val="0"/>
                <w:bCs w:val="0"/>
                <w:lang w:eastAsia="en-AU"/>
              </w:rPr>
              <w:t>243</w:t>
            </w:r>
          </w:p>
        </w:tc>
        <w:tc>
          <w:tcPr>
            <w:tcW w:w="1030" w:type="dxa"/>
            <w:shd w:val="clear" w:color="auto" w:fill="auto"/>
            <w:noWrap/>
            <w:vAlign w:val="center"/>
            <w:hideMark/>
          </w:tcPr>
          <w:p w14:paraId="50749EE9"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25012398" w14:textId="77777777" w:rsidR="004F0CAF" w:rsidRPr="003A234F" w:rsidRDefault="004F0CAF" w:rsidP="00C1268A">
            <w:pPr>
              <w:pStyle w:val="Table-Left7"/>
              <w:rPr>
                <w:lang w:eastAsia="en-AU"/>
              </w:rPr>
            </w:pPr>
            <w:r w:rsidRPr="003A234F">
              <w:rPr>
                <w:lang w:eastAsia="en-AU"/>
              </w:rPr>
              <w:t>ON-DEMAND SERVICE-BASED BIG DATA INTEGRATION: OPTIMIZED FOR RESEARCH COLLABORATION</w:t>
            </w:r>
          </w:p>
        </w:tc>
        <w:tc>
          <w:tcPr>
            <w:tcW w:w="2482" w:type="dxa"/>
            <w:shd w:val="clear" w:color="auto" w:fill="auto"/>
            <w:vAlign w:val="center"/>
            <w:hideMark/>
          </w:tcPr>
          <w:p w14:paraId="37BF349E"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5F82C8A7" w14:textId="77777777" w:rsidTr="00C1268A">
        <w:trPr>
          <w:trHeight w:val="20"/>
        </w:trPr>
        <w:tc>
          <w:tcPr>
            <w:tcW w:w="931" w:type="dxa"/>
            <w:shd w:val="clear" w:color="auto" w:fill="auto"/>
            <w:noWrap/>
            <w:vAlign w:val="center"/>
            <w:hideMark/>
          </w:tcPr>
          <w:p w14:paraId="1D2B1D5F" w14:textId="77777777" w:rsidR="004F0CAF" w:rsidRPr="00C1268A" w:rsidRDefault="004F0CAF" w:rsidP="00C1268A">
            <w:pPr>
              <w:pStyle w:val="Table-Center7Boldcolumnname"/>
              <w:rPr>
                <w:b w:val="0"/>
                <w:bCs w:val="0"/>
                <w:lang w:eastAsia="en-AU"/>
              </w:rPr>
            </w:pPr>
            <w:r w:rsidRPr="00C1268A">
              <w:rPr>
                <w:b w:val="0"/>
                <w:bCs w:val="0"/>
                <w:lang w:eastAsia="en-AU"/>
              </w:rPr>
              <w:t>244</w:t>
            </w:r>
          </w:p>
        </w:tc>
        <w:tc>
          <w:tcPr>
            <w:tcW w:w="1030" w:type="dxa"/>
            <w:shd w:val="clear" w:color="auto" w:fill="auto"/>
            <w:noWrap/>
            <w:vAlign w:val="center"/>
            <w:hideMark/>
          </w:tcPr>
          <w:p w14:paraId="1A127BFD"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522B4E68" w14:textId="77777777" w:rsidR="004F0CAF" w:rsidRPr="003A234F" w:rsidRDefault="004F0CAF" w:rsidP="00C1268A">
            <w:pPr>
              <w:pStyle w:val="Table-Left7"/>
              <w:rPr>
                <w:lang w:eastAsia="en-AU"/>
              </w:rPr>
            </w:pPr>
            <w:r w:rsidRPr="003A234F">
              <w:rPr>
                <w:lang w:eastAsia="en-AU"/>
              </w:rPr>
              <w:t>A SUPERVISED LEARNING METHOD FOR PREDICTION CITATION COUNT OF SCIENTISTS IN CITATION NETWORKS</w:t>
            </w:r>
          </w:p>
        </w:tc>
        <w:tc>
          <w:tcPr>
            <w:tcW w:w="2482" w:type="dxa"/>
            <w:shd w:val="clear" w:color="auto" w:fill="auto"/>
            <w:vAlign w:val="center"/>
            <w:hideMark/>
          </w:tcPr>
          <w:p w14:paraId="626BE025" w14:textId="77777777" w:rsidR="004F0CAF" w:rsidRPr="003A234F" w:rsidRDefault="004F0CAF" w:rsidP="00C1268A">
            <w:pPr>
              <w:pStyle w:val="Table-Left7"/>
              <w:rPr>
                <w:lang w:eastAsia="en-AU"/>
              </w:rPr>
            </w:pPr>
            <w:r w:rsidRPr="003A234F">
              <w:rPr>
                <w:lang w:eastAsia="en-AU"/>
              </w:rPr>
              <w:t>PROCEEDINGS OF THE 2017 IEEE/ACM INTERNATIONAL CONFERENCE ON ADVANCES IN SOCIAL NETWORKS ANALYSIS AND MINING, ASONAM 2017</w:t>
            </w:r>
          </w:p>
        </w:tc>
      </w:tr>
      <w:tr w:rsidR="004F0CAF" w:rsidRPr="003A234F" w14:paraId="6B373B73" w14:textId="77777777" w:rsidTr="00C1268A">
        <w:trPr>
          <w:trHeight w:val="20"/>
        </w:trPr>
        <w:tc>
          <w:tcPr>
            <w:tcW w:w="931" w:type="dxa"/>
            <w:shd w:val="clear" w:color="auto" w:fill="auto"/>
            <w:noWrap/>
            <w:vAlign w:val="center"/>
            <w:hideMark/>
          </w:tcPr>
          <w:p w14:paraId="37588702" w14:textId="77777777" w:rsidR="004F0CAF" w:rsidRPr="00C1268A" w:rsidRDefault="004F0CAF" w:rsidP="00C1268A">
            <w:pPr>
              <w:pStyle w:val="Table-Center7Boldcolumnname"/>
              <w:rPr>
                <w:b w:val="0"/>
                <w:bCs w:val="0"/>
                <w:lang w:eastAsia="en-AU"/>
              </w:rPr>
            </w:pPr>
            <w:r w:rsidRPr="00C1268A">
              <w:rPr>
                <w:b w:val="0"/>
                <w:bCs w:val="0"/>
                <w:lang w:eastAsia="en-AU"/>
              </w:rPr>
              <w:t>245</w:t>
            </w:r>
          </w:p>
        </w:tc>
        <w:tc>
          <w:tcPr>
            <w:tcW w:w="1030" w:type="dxa"/>
            <w:shd w:val="clear" w:color="auto" w:fill="auto"/>
            <w:noWrap/>
            <w:vAlign w:val="center"/>
            <w:hideMark/>
          </w:tcPr>
          <w:p w14:paraId="5A40377C"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6C9D6F21" w14:textId="77777777" w:rsidR="004F0CAF" w:rsidRPr="003A234F" w:rsidRDefault="004F0CAF" w:rsidP="00C1268A">
            <w:pPr>
              <w:pStyle w:val="Table-Left7"/>
              <w:rPr>
                <w:lang w:eastAsia="en-AU"/>
              </w:rPr>
            </w:pPr>
            <w:r w:rsidRPr="003A234F">
              <w:rPr>
                <w:lang w:eastAsia="en-AU"/>
              </w:rPr>
              <w:t>STRUCTURE AND PATTERNS OF CROSS-NATIONAL BIG DATA RESEARCH COLLABORATIONS</w:t>
            </w:r>
          </w:p>
        </w:tc>
        <w:tc>
          <w:tcPr>
            <w:tcW w:w="2482" w:type="dxa"/>
            <w:shd w:val="clear" w:color="auto" w:fill="auto"/>
            <w:vAlign w:val="center"/>
            <w:hideMark/>
          </w:tcPr>
          <w:p w14:paraId="6EBD3215" w14:textId="77777777" w:rsidR="004F0CAF" w:rsidRPr="003A234F" w:rsidRDefault="004F0CAF" w:rsidP="00C1268A">
            <w:pPr>
              <w:pStyle w:val="Table-Left7"/>
              <w:rPr>
                <w:lang w:eastAsia="en-AU"/>
              </w:rPr>
            </w:pPr>
            <w:r w:rsidRPr="003A234F">
              <w:rPr>
                <w:lang w:eastAsia="en-AU"/>
              </w:rPr>
              <w:t>JOURNAL OF DOCUMENTATION</w:t>
            </w:r>
          </w:p>
        </w:tc>
      </w:tr>
      <w:tr w:rsidR="004F0CAF" w:rsidRPr="003A234F" w14:paraId="333D5A38" w14:textId="77777777" w:rsidTr="00C1268A">
        <w:trPr>
          <w:trHeight w:val="20"/>
        </w:trPr>
        <w:tc>
          <w:tcPr>
            <w:tcW w:w="931" w:type="dxa"/>
            <w:shd w:val="clear" w:color="auto" w:fill="auto"/>
            <w:noWrap/>
            <w:vAlign w:val="center"/>
            <w:hideMark/>
          </w:tcPr>
          <w:p w14:paraId="40F0934D" w14:textId="77777777" w:rsidR="004F0CAF" w:rsidRPr="00C1268A" w:rsidRDefault="004F0CAF" w:rsidP="00C1268A">
            <w:pPr>
              <w:pStyle w:val="Table-Center7Boldcolumnname"/>
              <w:rPr>
                <w:b w:val="0"/>
                <w:bCs w:val="0"/>
                <w:lang w:eastAsia="en-AU"/>
              </w:rPr>
            </w:pPr>
            <w:r w:rsidRPr="00C1268A">
              <w:rPr>
                <w:b w:val="0"/>
                <w:bCs w:val="0"/>
                <w:lang w:eastAsia="en-AU"/>
              </w:rPr>
              <w:t>246</w:t>
            </w:r>
          </w:p>
        </w:tc>
        <w:tc>
          <w:tcPr>
            <w:tcW w:w="1030" w:type="dxa"/>
            <w:shd w:val="clear" w:color="auto" w:fill="auto"/>
            <w:noWrap/>
            <w:vAlign w:val="center"/>
            <w:hideMark/>
          </w:tcPr>
          <w:p w14:paraId="684FD9CC"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5A63455E" w14:textId="77777777" w:rsidR="004F0CAF" w:rsidRPr="003A234F" w:rsidRDefault="004F0CAF" w:rsidP="00C1268A">
            <w:pPr>
              <w:pStyle w:val="Table-Left7"/>
              <w:rPr>
                <w:lang w:eastAsia="en-AU"/>
              </w:rPr>
            </w:pPr>
            <w:r w:rsidRPr="003A234F">
              <w:rPr>
                <w:lang w:eastAsia="en-AU"/>
              </w:rPr>
              <w:t>FROM RANKING AND CLUSTERING OF EVOLVING NETWORKS TO PATENT CITATION ANALYSIS</w:t>
            </w:r>
          </w:p>
        </w:tc>
        <w:tc>
          <w:tcPr>
            <w:tcW w:w="2482" w:type="dxa"/>
            <w:shd w:val="clear" w:color="auto" w:fill="auto"/>
            <w:vAlign w:val="center"/>
            <w:hideMark/>
          </w:tcPr>
          <w:p w14:paraId="2D691452" w14:textId="77777777" w:rsidR="004F0CAF" w:rsidRPr="003A234F" w:rsidRDefault="004F0CAF" w:rsidP="00C1268A">
            <w:pPr>
              <w:pStyle w:val="Table-Left7"/>
              <w:rPr>
                <w:lang w:eastAsia="en-AU"/>
              </w:rPr>
            </w:pPr>
            <w:r w:rsidRPr="003A234F">
              <w:rPr>
                <w:lang w:eastAsia="en-AU"/>
              </w:rPr>
              <w:t>PROCEEDINGS OF THE INTERNATIONAL JOINT CONFERENCE ON NEURAL NETWORKS</w:t>
            </w:r>
          </w:p>
        </w:tc>
      </w:tr>
      <w:tr w:rsidR="004F0CAF" w:rsidRPr="003A234F" w14:paraId="163C58CE" w14:textId="77777777" w:rsidTr="00C1268A">
        <w:trPr>
          <w:trHeight w:val="20"/>
        </w:trPr>
        <w:tc>
          <w:tcPr>
            <w:tcW w:w="931" w:type="dxa"/>
            <w:shd w:val="clear" w:color="auto" w:fill="auto"/>
            <w:noWrap/>
            <w:vAlign w:val="center"/>
            <w:hideMark/>
          </w:tcPr>
          <w:p w14:paraId="53BAD44F" w14:textId="77777777" w:rsidR="004F0CAF" w:rsidRPr="00C1268A" w:rsidRDefault="004F0CAF" w:rsidP="00C1268A">
            <w:pPr>
              <w:pStyle w:val="Table-Center7Boldcolumnname"/>
              <w:rPr>
                <w:b w:val="0"/>
                <w:bCs w:val="0"/>
                <w:lang w:eastAsia="en-AU"/>
              </w:rPr>
            </w:pPr>
            <w:r w:rsidRPr="00C1268A">
              <w:rPr>
                <w:b w:val="0"/>
                <w:bCs w:val="0"/>
                <w:lang w:eastAsia="en-AU"/>
              </w:rPr>
              <w:t>247</w:t>
            </w:r>
          </w:p>
        </w:tc>
        <w:tc>
          <w:tcPr>
            <w:tcW w:w="1030" w:type="dxa"/>
            <w:shd w:val="clear" w:color="auto" w:fill="auto"/>
            <w:noWrap/>
            <w:vAlign w:val="center"/>
            <w:hideMark/>
          </w:tcPr>
          <w:p w14:paraId="416FBCDB"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76ACF572" w14:textId="77777777" w:rsidR="004F0CAF" w:rsidRPr="003A234F" w:rsidRDefault="004F0CAF" w:rsidP="00C1268A">
            <w:pPr>
              <w:pStyle w:val="Table-Left7"/>
              <w:rPr>
                <w:lang w:eastAsia="en-AU"/>
              </w:rPr>
            </w:pPr>
            <w:r w:rsidRPr="003A234F">
              <w:rPr>
                <w:lang w:eastAsia="en-AU"/>
              </w:rPr>
              <w:t>THE STRUCTURE AND CHANGE OF THE RESEARCH COLLABORATION NETWORK IN KOREA (2000–2011): NETWORK ANALYSIS OF JOINT PATENTS</w:t>
            </w:r>
          </w:p>
        </w:tc>
        <w:tc>
          <w:tcPr>
            <w:tcW w:w="2482" w:type="dxa"/>
            <w:shd w:val="clear" w:color="auto" w:fill="auto"/>
            <w:vAlign w:val="center"/>
            <w:hideMark/>
          </w:tcPr>
          <w:p w14:paraId="64511916"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FE162D8" w14:textId="77777777" w:rsidTr="00C1268A">
        <w:trPr>
          <w:trHeight w:val="20"/>
        </w:trPr>
        <w:tc>
          <w:tcPr>
            <w:tcW w:w="931" w:type="dxa"/>
            <w:shd w:val="clear" w:color="auto" w:fill="auto"/>
            <w:noWrap/>
            <w:vAlign w:val="center"/>
            <w:hideMark/>
          </w:tcPr>
          <w:p w14:paraId="24279B53" w14:textId="77777777" w:rsidR="004F0CAF" w:rsidRPr="00C1268A" w:rsidRDefault="004F0CAF" w:rsidP="00C1268A">
            <w:pPr>
              <w:pStyle w:val="Table-Center7Boldcolumnname"/>
              <w:rPr>
                <w:b w:val="0"/>
                <w:bCs w:val="0"/>
                <w:lang w:eastAsia="en-AU"/>
              </w:rPr>
            </w:pPr>
            <w:r w:rsidRPr="00C1268A">
              <w:rPr>
                <w:b w:val="0"/>
                <w:bCs w:val="0"/>
                <w:lang w:eastAsia="en-AU"/>
              </w:rPr>
              <w:t>248</w:t>
            </w:r>
          </w:p>
        </w:tc>
        <w:tc>
          <w:tcPr>
            <w:tcW w:w="1030" w:type="dxa"/>
            <w:shd w:val="clear" w:color="auto" w:fill="auto"/>
            <w:noWrap/>
            <w:vAlign w:val="center"/>
            <w:hideMark/>
          </w:tcPr>
          <w:p w14:paraId="1E7E7361"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741D1ADD" w14:textId="77777777" w:rsidR="004F0CAF" w:rsidRPr="003A234F" w:rsidRDefault="004F0CAF" w:rsidP="00C1268A">
            <w:pPr>
              <w:pStyle w:val="Table-Left7"/>
              <w:rPr>
                <w:lang w:eastAsia="en-AU"/>
              </w:rPr>
            </w:pPr>
            <w:r w:rsidRPr="003A234F">
              <w:rPr>
                <w:lang w:eastAsia="en-AU"/>
              </w:rPr>
              <w:t>DOCUMENT TYPE ASSIGNMENT ACCURACY IN THE JOURNAL CITATION INDEX DATA OF WEB OF SCIENCE</w:t>
            </w:r>
          </w:p>
        </w:tc>
        <w:tc>
          <w:tcPr>
            <w:tcW w:w="2482" w:type="dxa"/>
            <w:shd w:val="clear" w:color="auto" w:fill="auto"/>
            <w:vAlign w:val="center"/>
            <w:hideMark/>
          </w:tcPr>
          <w:p w14:paraId="1B9C8D3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6148FC10" w14:textId="77777777" w:rsidTr="00C1268A">
        <w:trPr>
          <w:trHeight w:val="20"/>
        </w:trPr>
        <w:tc>
          <w:tcPr>
            <w:tcW w:w="931" w:type="dxa"/>
            <w:shd w:val="clear" w:color="auto" w:fill="auto"/>
            <w:noWrap/>
            <w:vAlign w:val="center"/>
            <w:hideMark/>
          </w:tcPr>
          <w:p w14:paraId="6499F4B3" w14:textId="77777777" w:rsidR="004F0CAF" w:rsidRPr="00C1268A" w:rsidRDefault="004F0CAF" w:rsidP="00C1268A">
            <w:pPr>
              <w:pStyle w:val="Table-Center7Boldcolumnname"/>
              <w:rPr>
                <w:b w:val="0"/>
                <w:bCs w:val="0"/>
                <w:lang w:eastAsia="en-AU"/>
              </w:rPr>
            </w:pPr>
            <w:r w:rsidRPr="00C1268A">
              <w:rPr>
                <w:b w:val="0"/>
                <w:bCs w:val="0"/>
                <w:lang w:eastAsia="en-AU"/>
              </w:rPr>
              <w:t>249</w:t>
            </w:r>
          </w:p>
        </w:tc>
        <w:tc>
          <w:tcPr>
            <w:tcW w:w="1030" w:type="dxa"/>
            <w:shd w:val="clear" w:color="auto" w:fill="auto"/>
            <w:noWrap/>
            <w:vAlign w:val="center"/>
            <w:hideMark/>
          </w:tcPr>
          <w:p w14:paraId="014D5704"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0F0FDBB8" w14:textId="77777777" w:rsidR="004F0CAF" w:rsidRPr="003A234F" w:rsidRDefault="004F0CAF" w:rsidP="00C1268A">
            <w:pPr>
              <w:pStyle w:val="Table-Left7"/>
              <w:rPr>
                <w:lang w:eastAsia="en-AU"/>
              </w:rPr>
            </w:pPr>
            <w:r w:rsidRPr="003A234F">
              <w:rPr>
                <w:lang w:eastAsia="en-AU"/>
              </w:rPr>
              <w:t>INTERNET OF THINGS IN HEALTH TRENDS THROUGH BIBLIOMETRICS AND TEXT MINING</w:t>
            </w:r>
          </w:p>
        </w:tc>
        <w:tc>
          <w:tcPr>
            <w:tcW w:w="2482" w:type="dxa"/>
            <w:shd w:val="clear" w:color="auto" w:fill="auto"/>
            <w:vAlign w:val="center"/>
            <w:hideMark/>
          </w:tcPr>
          <w:p w14:paraId="6E6CDC36" w14:textId="77777777" w:rsidR="004F0CAF" w:rsidRPr="003A234F" w:rsidRDefault="004F0CAF" w:rsidP="00C1268A">
            <w:pPr>
              <w:pStyle w:val="Table-Left7"/>
              <w:rPr>
                <w:lang w:eastAsia="en-AU"/>
              </w:rPr>
            </w:pPr>
            <w:r w:rsidRPr="003A234F">
              <w:rPr>
                <w:lang w:eastAsia="en-AU"/>
              </w:rPr>
              <w:t>STUDIES IN HEALTH TECHNOLOGY AND INFORMATICS</w:t>
            </w:r>
          </w:p>
        </w:tc>
      </w:tr>
      <w:tr w:rsidR="004F0CAF" w:rsidRPr="003A234F" w14:paraId="3579F529" w14:textId="77777777" w:rsidTr="00C1268A">
        <w:trPr>
          <w:trHeight w:val="20"/>
        </w:trPr>
        <w:tc>
          <w:tcPr>
            <w:tcW w:w="931" w:type="dxa"/>
            <w:shd w:val="clear" w:color="auto" w:fill="auto"/>
            <w:noWrap/>
            <w:vAlign w:val="center"/>
            <w:hideMark/>
          </w:tcPr>
          <w:p w14:paraId="47FADE62" w14:textId="77777777" w:rsidR="004F0CAF" w:rsidRPr="00C1268A" w:rsidRDefault="004F0CAF" w:rsidP="00C1268A">
            <w:pPr>
              <w:pStyle w:val="Table-Center7Boldcolumnname"/>
              <w:rPr>
                <w:b w:val="0"/>
                <w:bCs w:val="0"/>
                <w:lang w:eastAsia="en-AU"/>
              </w:rPr>
            </w:pPr>
            <w:r w:rsidRPr="00C1268A">
              <w:rPr>
                <w:b w:val="0"/>
                <w:bCs w:val="0"/>
                <w:lang w:eastAsia="en-AU"/>
              </w:rPr>
              <w:t>250</w:t>
            </w:r>
          </w:p>
        </w:tc>
        <w:tc>
          <w:tcPr>
            <w:tcW w:w="1030" w:type="dxa"/>
            <w:shd w:val="clear" w:color="auto" w:fill="auto"/>
            <w:noWrap/>
            <w:vAlign w:val="center"/>
            <w:hideMark/>
          </w:tcPr>
          <w:p w14:paraId="7E323701"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677526A9" w14:textId="77777777" w:rsidR="004F0CAF" w:rsidRPr="003A234F" w:rsidRDefault="004F0CAF" w:rsidP="00C1268A">
            <w:pPr>
              <w:pStyle w:val="Table-Left7"/>
              <w:rPr>
                <w:lang w:eastAsia="en-AU"/>
              </w:rPr>
            </w:pPr>
            <w:r w:rsidRPr="003A234F">
              <w:rPr>
                <w:lang w:eastAsia="en-AU"/>
              </w:rPr>
              <w:t>KNOWLEDGE TRANSFER FOR MELANOMA SCREENING WITH DEEP LEARNING</w:t>
            </w:r>
          </w:p>
        </w:tc>
        <w:tc>
          <w:tcPr>
            <w:tcW w:w="2482" w:type="dxa"/>
            <w:shd w:val="clear" w:color="auto" w:fill="auto"/>
            <w:vAlign w:val="center"/>
            <w:hideMark/>
          </w:tcPr>
          <w:p w14:paraId="145900A2" w14:textId="77777777" w:rsidR="004F0CAF" w:rsidRPr="003A234F" w:rsidRDefault="004F0CAF" w:rsidP="00C1268A">
            <w:pPr>
              <w:pStyle w:val="Table-Left7"/>
              <w:rPr>
                <w:lang w:eastAsia="en-AU"/>
              </w:rPr>
            </w:pPr>
            <w:r w:rsidRPr="003A234F">
              <w:rPr>
                <w:lang w:eastAsia="en-AU"/>
              </w:rPr>
              <w:t>PROCEEDINGS - INTERNATIONAL SYMPOSIUM ON BIOMEDICAL IMAGING</w:t>
            </w:r>
          </w:p>
        </w:tc>
      </w:tr>
      <w:tr w:rsidR="004F0CAF" w:rsidRPr="003A234F" w14:paraId="68A65C39" w14:textId="77777777" w:rsidTr="00C1268A">
        <w:trPr>
          <w:trHeight w:val="20"/>
        </w:trPr>
        <w:tc>
          <w:tcPr>
            <w:tcW w:w="931" w:type="dxa"/>
            <w:shd w:val="clear" w:color="auto" w:fill="auto"/>
            <w:noWrap/>
            <w:vAlign w:val="center"/>
            <w:hideMark/>
          </w:tcPr>
          <w:p w14:paraId="22BEE31D" w14:textId="77777777" w:rsidR="004F0CAF" w:rsidRPr="00C1268A" w:rsidRDefault="004F0CAF" w:rsidP="00C1268A">
            <w:pPr>
              <w:pStyle w:val="Table-Center7Boldcolumnname"/>
              <w:rPr>
                <w:b w:val="0"/>
                <w:bCs w:val="0"/>
                <w:lang w:eastAsia="en-AU"/>
              </w:rPr>
            </w:pPr>
            <w:r w:rsidRPr="00C1268A">
              <w:rPr>
                <w:b w:val="0"/>
                <w:bCs w:val="0"/>
                <w:lang w:eastAsia="en-AU"/>
              </w:rPr>
              <w:t>251</w:t>
            </w:r>
          </w:p>
        </w:tc>
        <w:tc>
          <w:tcPr>
            <w:tcW w:w="1030" w:type="dxa"/>
            <w:shd w:val="clear" w:color="auto" w:fill="auto"/>
            <w:noWrap/>
            <w:vAlign w:val="center"/>
            <w:hideMark/>
          </w:tcPr>
          <w:p w14:paraId="101B9260"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0CCB2141" w14:textId="77777777" w:rsidR="004F0CAF" w:rsidRPr="003A234F" w:rsidRDefault="004F0CAF" w:rsidP="00C1268A">
            <w:pPr>
              <w:pStyle w:val="Table-Left7"/>
              <w:rPr>
                <w:lang w:eastAsia="en-AU"/>
              </w:rPr>
            </w:pPr>
            <w:r w:rsidRPr="003A234F">
              <w:rPr>
                <w:lang w:eastAsia="en-AU"/>
              </w:rPr>
              <w:t>CO-CITATION ANALYSIS BASED ON THE POSITION: A CASE STUDY OF JOURNAL OF INFORMETRICS</w:t>
            </w:r>
          </w:p>
        </w:tc>
        <w:tc>
          <w:tcPr>
            <w:tcW w:w="2482" w:type="dxa"/>
            <w:shd w:val="clear" w:color="auto" w:fill="auto"/>
            <w:vAlign w:val="center"/>
            <w:hideMark/>
          </w:tcPr>
          <w:p w14:paraId="67C76CD0" w14:textId="77777777" w:rsidR="004F0CAF" w:rsidRPr="003A234F" w:rsidRDefault="004F0CAF" w:rsidP="00C1268A">
            <w:pPr>
              <w:pStyle w:val="Table-Left7"/>
              <w:rPr>
                <w:lang w:eastAsia="en-AU"/>
              </w:rPr>
            </w:pPr>
            <w:r w:rsidRPr="003A234F">
              <w:rPr>
                <w:lang w:eastAsia="en-AU"/>
              </w:rPr>
              <w:t xml:space="preserve">ISSI 2017 - 16TH INTERNATIONAL CONFERENCE ON SCIENTOMETRICS AND </w:t>
            </w:r>
            <w:r w:rsidRPr="003A234F">
              <w:rPr>
                <w:lang w:eastAsia="en-AU"/>
              </w:rPr>
              <w:lastRenderedPageBreak/>
              <w:t>INFORMETRICS, CONFERENCE PROCEEDINGS</w:t>
            </w:r>
          </w:p>
        </w:tc>
      </w:tr>
      <w:tr w:rsidR="004F0CAF" w:rsidRPr="003A234F" w14:paraId="3151B5DE" w14:textId="77777777" w:rsidTr="00C1268A">
        <w:trPr>
          <w:trHeight w:val="20"/>
        </w:trPr>
        <w:tc>
          <w:tcPr>
            <w:tcW w:w="931" w:type="dxa"/>
            <w:shd w:val="clear" w:color="auto" w:fill="auto"/>
            <w:noWrap/>
            <w:vAlign w:val="center"/>
            <w:hideMark/>
          </w:tcPr>
          <w:p w14:paraId="512CEFCA"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252</w:t>
            </w:r>
          </w:p>
        </w:tc>
        <w:tc>
          <w:tcPr>
            <w:tcW w:w="1030" w:type="dxa"/>
            <w:shd w:val="clear" w:color="auto" w:fill="auto"/>
            <w:noWrap/>
            <w:vAlign w:val="center"/>
            <w:hideMark/>
          </w:tcPr>
          <w:p w14:paraId="43F8069A"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1D222334" w14:textId="77777777" w:rsidR="004F0CAF" w:rsidRPr="003A234F" w:rsidRDefault="004F0CAF" w:rsidP="00C1268A">
            <w:pPr>
              <w:pStyle w:val="Table-Left7"/>
              <w:rPr>
                <w:lang w:eastAsia="en-AU"/>
              </w:rPr>
            </w:pPr>
            <w:r w:rsidRPr="003A234F">
              <w:rPr>
                <w:lang w:eastAsia="en-AU"/>
              </w:rPr>
              <w:t>INSTITUTIONAL REPOSITORY RESEARCH 2005-2015: A TREND ANALYSIS USING BIBLIOMETRICS AND TEXT MINING</w:t>
            </w:r>
          </w:p>
        </w:tc>
        <w:tc>
          <w:tcPr>
            <w:tcW w:w="2482" w:type="dxa"/>
            <w:shd w:val="clear" w:color="auto" w:fill="auto"/>
            <w:vAlign w:val="center"/>
            <w:hideMark/>
          </w:tcPr>
          <w:p w14:paraId="41AD52E3" w14:textId="77777777" w:rsidR="004F0CAF" w:rsidRPr="003A234F" w:rsidRDefault="004F0CAF" w:rsidP="00C1268A">
            <w:pPr>
              <w:pStyle w:val="Table-Left7"/>
              <w:rPr>
                <w:lang w:eastAsia="en-AU"/>
              </w:rPr>
            </w:pPr>
            <w:r w:rsidRPr="003A234F">
              <w:rPr>
                <w:lang w:eastAsia="en-AU"/>
              </w:rPr>
              <w:t>DIGITAL LIBRARY PERSPECTIVES</w:t>
            </w:r>
          </w:p>
        </w:tc>
      </w:tr>
      <w:tr w:rsidR="004F0CAF" w:rsidRPr="003A234F" w14:paraId="60DF5B48" w14:textId="77777777" w:rsidTr="00C1268A">
        <w:trPr>
          <w:trHeight w:val="20"/>
        </w:trPr>
        <w:tc>
          <w:tcPr>
            <w:tcW w:w="931" w:type="dxa"/>
            <w:shd w:val="clear" w:color="auto" w:fill="auto"/>
            <w:noWrap/>
            <w:vAlign w:val="center"/>
            <w:hideMark/>
          </w:tcPr>
          <w:p w14:paraId="26BAD29A" w14:textId="77777777" w:rsidR="004F0CAF" w:rsidRPr="00C1268A" w:rsidRDefault="004F0CAF" w:rsidP="00C1268A">
            <w:pPr>
              <w:pStyle w:val="Table-Center7Boldcolumnname"/>
              <w:rPr>
                <w:b w:val="0"/>
                <w:bCs w:val="0"/>
                <w:lang w:eastAsia="en-AU"/>
              </w:rPr>
            </w:pPr>
            <w:r w:rsidRPr="00C1268A">
              <w:rPr>
                <w:b w:val="0"/>
                <w:bCs w:val="0"/>
                <w:lang w:eastAsia="en-AU"/>
              </w:rPr>
              <w:t>253</w:t>
            </w:r>
          </w:p>
        </w:tc>
        <w:tc>
          <w:tcPr>
            <w:tcW w:w="1030" w:type="dxa"/>
            <w:shd w:val="clear" w:color="auto" w:fill="auto"/>
            <w:noWrap/>
            <w:vAlign w:val="center"/>
            <w:hideMark/>
          </w:tcPr>
          <w:p w14:paraId="682E2653"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4D8129D3" w14:textId="77777777" w:rsidR="004F0CAF" w:rsidRPr="003A234F" w:rsidRDefault="004F0CAF" w:rsidP="00C1268A">
            <w:pPr>
              <w:pStyle w:val="Table-Left7"/>
              <w:rPr>
                <w:lang w:eastAsia="en-AU"/>
              </w:rPr>
            </w:pPr>
            <w:r w:rsidRPr="003A234F">
              <w:rPr>
                <w:lang w:eastAsia="en-AU"/>
              </w:rPr>
              <w:t>SOCIAL NETWORK ANALYTICS FOR ADVANCED BIBLIOMETRICS: REFERRING TO ACTOR ROLES OF MANAGEMENT JOURNALS INSTEAD OF JOURNAL RANKINGS</w:t>
            </w:r>
          </w:p>
        </w:tc>
        <w:tc>
          <w:tcPr>
            <w:tcW w:w="2482" w:type="dxa"/>
            <w:shd w:val="clear" w:color="auto" w:fill="auto"/>
            <w:vAlign w:val="center"/>
            <w:hideMark/>
          </w:tcPr>
          <w:p w14:paraId="6F2E5E2A" w14:textId="77777777" w:rsidR="004F0CAF" w:rsidRPr="003A234F" w:rsidRDefault="004F0CAF" w:rsidP="00C1268A">
            <w:pPr>
              <w:pStyle w:val="Table-Left7"/>
              <w:rPr>
                <w:lang w:eastAsia="en-AU"/>
              </w:rPr>
            </w:pPr>
            <w:r w:rsidRPr="003A234F">
              <w:rPr>
                <w:lang w:eastAsia="en-AU"/>
              </w:rPr>
              <w:t>SCIENTOMETRICS</w:t>
            </w:r>
          </w:p>
        </w:tc>
      </w:tr>
      <w:tr w:rsidR="004F0CAF" w:rsidRPr="003A234F" w14:paraId="64AEF63D" w14:textId="77777777" w:rsidTr="00C1268A">
        <w:trPr>
          <w:trHeight w:val="20"/>
        </w:trPr>
        <w:tc>
          <w:tcPr>
            <w:tcW w:w="931" w:type="dxa"/>
            <w:shd w:val="clear" w:color="auto" w:fill="auto"/>
            <w:noWrap/>
            <w:vAlign w:val="center"/>
            <w:hideMark/>
          </w:tcPr>
          <w:p w14:paraId="73BDB3E4" w14:textId="77777777" w:rsidR="004F0CAF" w:rsidRPr="00C1268A" w:rsidRDefault="004F0CAF" w:rsidP="00C1268A">
            <w:pPr>
              <w:pStyle w:val="Table-Center7Boldcolumnname"/>
              <w:rPr>
                <w:b w:val="0"/>
                <w:bCs w:val="0"/>
                <w:lang w:eastAsia="en-AU"/>
              </w:rPr>
            </w:pPr>
            <w:r w:rsidRPr="00C1268A">
              <w:rPr>
                <w:b w:val="0"/>
                <w:bCs w:val="0"/>
                <w:lang w:eastAsia="en-AU"/>
              </w:rPr>
              <w:t>254</w:t>
            </w:r>
          </w:p>
        </w:tc>
        <w:tc>
          <w:tcPr>
            <w:tcW w:w="1030" w:type="dxa"/>
            <w:shd w:val="clear" w:color="auto" w:fill="auto"/>
            <w:noWrap/>
            <w:vAlign w:val="center"/>
            <w:hideMark/>
          </w:tcPr>
          <w:p w14:paraId="4FAB30C2"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757A50EC" w14:textId="77777777" w:rsidR="004F0CAF" w:rsidRPr="003A234F" w:rsidRDefault="004F0CAF" w:rsidP="00C1268A">
            <w:pPr>
              <w:pStyle w:val="Table-Left7"/>
              <w:rPr>
                <w:lang w:eastAsia="en-AU"/>
              </w:rPr>
            </w:pPr>
            <w:r w:rsidRPr="003A234F">
              <w:rPr>
                <w:lang w:eastAsia="en-AU"/>
              </w:rPr>
              <w:t>EXPLOITING DATA RELIABILITY AND FUZZY CLUSTERING FOR JOURNAL RANKING</w:t>
            </w:r>
          </w:p>
        </w:tc>
        <w:tc>
          <w:tcPr>
            <w:tcW w:w="2482" w:type="dxa"/>
            <w:shd w:val="clear" w:color="auto" w:fill="auto"/>
            <w:vAlign w:val="center"/>
            <w:hideMark/>
          </w:tcPr>
          <w:p w14:paraId="707F74C1" w14:textId="77777777" w:rsidR="004F0CAF" w:rsidRPr="003A234F" w:rsidRDefault="004F0CAF" w:rsidP="00C1268A">
            <w:pPr>
              <w:pStyle w:val="Table-Left7"/>
              <w:rPr>
                <w:lang w:eastAsia="en-AU"/>
              </w:rPr>
            </w:pPr>
            <w:r w:rsidRPr="003A234F">
              <w:rPr>
                <w:lang w:eastAsia="en-AU"/>
              </w:rPr>
              <w:t>IEEE TRANSACTIONS ON FUZZY SYSTEMS</w:t>
            </w:r>
          </w:p>
        </w:tc>
      </w:tr>
      <w:tr w:rsidR="004F0CAF" w:rsidRPr="003A234F" w14:paraId="67184FCA" w14:textId="77777777" w:rsidTr="00C1268A">
        <w:trPr>
          <w:trHeight w:val="20"/>
        </w:trPr>
        <w:tc>
          <w:tcPr>
            <w:tcW w:w="931" w:type="dxa"/>
            <w:shd w:val="clear" w:color="auto" w:fill="auto"/>
            <w:noWrap/>
            <w:vAlign w:val="center"/>
            <w:hideMark/>
          </w:tcPr>
          <w:p w14:paraId="2729722E" w14:textId="77777777" w:rsidR="004F0CAF" w:rsidRPr="00C1268A" w:rsidRDefault="004F0CAF" w:rsidP="00C1268A">
            <w:pPr>
              <w:pStyle w:val="Table-Center7Boldcolumnname"/>
              <w:rPr>
                <w:b w:val="0"/>
                <w:bCs w:val="0"/>
                <w:lang w:eastAsia="en-AU"/>
              </w:rPr>
            </w:pPr>
            <w:r w:rsidRPr="00C1268A">
              <w:rPr>
                <w:b w:val="0"/>
                <w:bCs w:val="0"/>
                <w:lang w:eastAsia="en-AU"/>
              </w:rPr>
              <w:t>255</w:t>
            </w:r>
          </w:p>
        </w:tc>
        <w:tc>
          <w:tcPr>
            <w:tcW w:w="1030" w:type="dxa"/>
            <w:shd w:val="clear" w:color="auto" w:fill="auto"/>
            <w:noWrap/>
            <w:vAlign w:val="center"/>
            <w:hideMark/>
          </w:tcPr>
          <w:p w14:paraId="7C0E1763" w14:textId="77777777" w:rsidR="004F0CAF" w:rsidRPr="00C1268A" w:rsidRDefault="004F0CAF" w:rsidP="00C1268A">
            <w:pPr>
              <w:pStyle w:val="Table-Center7Boldcolumnname"/>
              <w:rPr>
                <w:b w:val="0"/>
                <w:bCs w:val="0"/>
                <w:lang w:eastAsia="en-AU"/>
              </w:rPr>
            </w:pPr>
            <w:r w:rsidRPr="00C1268A">
              <w:rPr>
                <w:b w:val="0"/>
                <w:bCs w:val="0"/>
                <w:lang w:eastAsia="en-AU"/>
              </w:rPr>
              <w:t>2017</w:t>
            </w:r>
          </w:p>
        </w:tc>
        <w:tc>
          <w:tcPr>
            <w:tcW w:w="4766" w:type="dxa"/>
            <w:shd w:val="clear" w:color="auto" w:fill="auto"/>
            <w:vAlign w:val="center"/>
            <w:hideMark/>
          </w:tcPr>
          <w:p w14:paraId="43A43883" w14:textId="77777777" w:rsidR="004F0CAF" w:rsidRPr="003A234F" w:rsidRDefault="004F0CAF" w:rsidP="00C1268A">
            <w:pPr>
              <w:pStyle w:val="Table-Left7"/>
              <w:rPr>
                <w:lang w:eastAsia="en-AU"/>
              </w:rPr>
            </w:pPr>
            <w:r w:rsidRPr="003A234F">
              <w:rPr>
                <w:lang w:eastAsia="en-AU"/>
              </w:rPr>
              <w:t>PROFILING THE RESEARCH LANDSCAPE IN EMERGING AREAS USING BIBLIOMETRICS AND TEXT MINING: A CASE STUDY OF BIOMEDICAL ENGINEERING (BME) IN THAILAND</w:t>
            </w:r>
          </w:p>
        </w:tc>
        <w:tc>
          <w:tcPr>
            <w:tcW w:w="2482" w:type="dxa"/>
            <w:shd w:val="clear" w:color="auto" w:fill="auto"/>
            <w:vAlign w:val="center"/>
            <w:hideMark/>
          </w:tcPr>
          <w:p w14:paraId="0E18C3B3" w14:textId="77777777" w:rsidR="004F0CAF" w:rsidRPr="003A234F" w:rsidRDefault="004F0CAF" w:rsidP="00C1268A">
            <w:pPr>
              <w:pStyle w:val="Table-Left7"/>
              <w:rPr>
                <w:lang w:eastAsia="en-AU"/>
              </w:rPr>
            </w:pPr>
            <w:r w:rsidRPr="003A234F">
              <w:rPr>
                <w:lang w:eastAsia="en-AU"/>
              </w:rPr>
              <w:t>INTERNATIONAL JOURNAL OF INNOVATION AND TECHNOLOGY MANAGEMENT</w:t>
            </w:r>
          </w:p>
        </w:tc>
      </w:tr>
      <w:tr w:rsidR="004F0CAF" w:rsidRPr="003A234F" w14:paraId="41296D8D" w14:textId="77777777" w:rsidTr="00C1268A">
        <w:trPr>
          <w:trHeight w:val="20"/>
        </w:trPr>
        <w:tc>
          <w:tcPr>
            <w:tcW w:w="931" w:type="dxa"/>
            <w:shd w:val="clear" w:color="auto" w:fill="auto"/>
            <w:noWrap/>
            <w:vAlign w:val="center"/>
            <w:hideMark/>
          </w:tcPr>
          <w:p w14:paraId="2AB9E734" w14:textId="77777777" w:rsidR="004F0CAF" w:rsidRPr="00C1268A" w:rsidRDefault="004F0CAF" w:rsidP="00C1268A">
            <w:pPr>
              <w:pStyle w:val="Table-Center7Boldcolumnname"/>
              <w:rPr>
                <w:b w:val="0"/>
                <w:bCs w:val="0"/>
                <w:lang w:eastAsia="en-AU"/>
              </w:rPr>
            </w:pPr>
            <w:r w:rsidRPr="00C1268A">
              <w:rPr>
                <w:b w:val="0"/>
                <w:bCs w:val="0"/>
                <w:lang w:eastAsia="en-AU"/>
              </w:rPr>
              <w:t>256</w:t>
            </w:r>
          </w:p>
        </w:tc>
        <w:tc>
          <w:tcPr>
            <w:tcW w:w="1030" w:type="dxa"/>
            <w:shd w:val="clear" w:color="auto" w:fill="auto"/>
            <w:noWrap/>
            <w:vAlign w:val="center"/>
            <w:hideMark/>
          </w:tcPr>
          <w:p w14:paraId="38E7822B"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24798204" w14:textId="77777777" w:rsidR="004F0CAF" w:rsidRPr="003A234F" w:rsidRDefault="004F0CAF" w:rsidP="00C1268A">
            <w:pPr>
              <w:pStyle w:val="Table-Left7"/>
              <w:rPr>
                <w:lang w:eastAsia="en-AU"/>
              </w:rPr>
            </w:pPr>
            <w:r w:rsidRPr="003A234F">
              <w:rPr>
                <w:lang w:eastAsia="en-AU"/>
              </w:rPr>
              <w:t>APPLICATIONS OF CLASSIFICATION ALGORITHMS FOR ANALYSIS OF FACTORS WHICH INFLUENCE THE PREDICTION OF THE IMPACT FACTOR ON SOCIAL NETWORKS</w:t>
            </w:r>
          </w:p>
        </w:tc>
        <w:tc>
          <w:tcPr>
            <w:tcW w:w="2482" w:type="dxa"/>
            <w:shd w:val="clear" w:color="auto" w:fill="auto"/>
            <w:vAlign w:val="center"/>
            <w:hideMark/>
          </w:tcPr>
          <w:p w14:paraId="647D977C" w14:textId="77777777" w:rsidR="004F0CAF" w:rsidRPr="003A234F" w:rsidRDefault="004F0CAF" w:rsidP="00C1268A">
            <w:pPr>
              <w:pStyle w:val="Table-Left7"/>
              <w:rPr>
                <w:lang w:eastAsia="en-AU"/>
              </w:rPr>
            </w:pPr>
            <w:r w:rsidRPr="003A234F">
              <w:rPr>
                <w:lang w:eastAsia="en-AU"/>
              </w:rPr>
              <w:t>PROCEEDINGS OF THE 15TH INTERNATIONAL CONFERENCE WWW/INTERNET 2016</w:t>
            </w:r>
          </w:p>
        </w:tc>
      </w:tr>
      <w:tr w:rsidR="004F0CAF" w:rsidRPr="003A234F" w14:paraId="6A8CE183" w14:textId="77777777" w:rsidTr="00C1268A">
        <w:trPr>
          <w:trHeight w:val="20"/>
        </w:trPr>
        <w:tc>
          <w:tcPr>
            <w:tcW w:w="931" w:type="dxa"/>
            <w:shd w:val="clear" w:color="auto" w:fill="auto"/>
            <w:noWrap/>
            <w:vAlign w:val="center"/>
            <w:hideMark/>
          </w:tcPr>
          <w:p w14:paraId="6D5C9D93" w14:textId="77777777" w:rsidR="004F0CAF" w:rsidRPr="00C1268A" w:rsidRDefault="004F0CAF" w:rsidP="00C1268A">
            <w:pPr>
              <w:pStyle w:val="Table-Center7Boldcolumnname"/>
              <w:rPr>
                <w:b w:val="0"/>
                <w:bCs w:val="0"/>
                <w:lang w:eastAsia="en-AU"/>
              </w:rPr>
            </w:pPr>
            <w:r w:rsidRPr="00C1268A">
              <w:rPr>
                <w:b w:val="0"/>
                <w:bCs w:val="0"/>
                <w:lang w:eastAsia="en-AU"/>
              </w:rPr>
              <w:t>257</w:t>
            </w:r>
          </w:p>
        </w:tc>
        <w:tc>
          <w:tcPr>
            <w:tcW w:w="1030" w:type="dxa"/>
            <w:shd w:val="clear" w:color="auto" w:fill="auto"/>
            <w:noWrap/>
            <w:vAlign w:val="center"/>
            <w:hideMark/>
          </w:tcPr>
          <w:p w14:paraId="15160B10"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09B325A1" w14:textId="77777777" w:rsidR="004F0CAF" w:rsidRPr="003A234F" w:rsidRDefault="004F0CAF" w:rsidP="00C1268A">
            <w:pPr>
              <w:pStyle w:val="Table-Left7"/>
              <w:rPr>
                <w:lang w:eastAsia="en-AU"/>
              </w:rPr>
            </w:pPr>
            <w:r w:rsidRPr="003A234F">
              <w:rPr>
                <w:lang w:eastAsia="en-AU"/>
              </w:rPr>
              <w:t>MAPPING THE FIELD OF EDUCATIONAL ADMINISTRATION RESEARCH: A JOURNAL CITATION NETWORK ANALYSIS</w:t>
            </w:r>
          </w:p>
        </w:tc>
        <w:tc>
          <w:tcPr>
            <w:tcW w:w="2482" w:type="dxa"/>
            <w:shd w:val="clear" w:color="auto" w:fill="auto"/>
            <w:vAlign w:val="center"/>
            <w:hideMark/>
          </w:tcPr>
          <w:p w14:paraId="38B74989" w14:textId="77777777" w:rsidR="004F0CAF" w:rsidRPr="003A234F" w:rsidRDefault="004F0CAF" w:rsidP="00C1268A">
            <w:pPr>
              <w:pStyle w:val="Table-Left7"/>
              <w:rPr>
                <w:lang w:eastAsia="en-AU"/>
              </w:rPr>
            </w:pPr>
            <w:r w:rsidRPr="003A234F">
              <w:rPr>
                <w:lang w:eastAsia="en-AU"/>
              </w:rPr>
              <w:t>JOURNAL OF EDUCATIONAL ADMINISTRATION</w:t>
            </w:r>
          </w:p>
        </w:tc>
      </w:tr>
      <w:tr w:rsidR="004F0CAF" w:rsidRPr="003A234F" w14:paraId="1A063DCB" w14:textId="77777777" w:rsidTr="00C1268A">
        <w:trPr>
          <w:trHeight w:val="20"/>
        </w:trPr>
        <w:tc>
          <w:tcPr>
            <w:tcW w:w="931" w:type="dxa"/>
            <w:shd w:val="clear" w:color="auto" w:fill="auto"/>
            <w:noWrap/>
            <w:vAlign w:val="center"/>
            <w:hideMark/>
          </w:tcPr>
          <w:p w14:paraId="39B44923" w14:textId="77777777" w:rsidR="004F0CAF" w:rsidRPr="00C1268A" w:rsidRDefault="004F0CAF" w:rsidP="00C1268A">
            <w:pPr>
              <w:pStyle w:val="Table-Center7Boldcolumnname"/>
              <w:rPr>
                <w:b w:val="0"/>
                <w:bCs w:val="0"/>
                <w:lang w:eastAsia="en-AU"/>
              </w:rPr>
            </w:pPr>
            <w:r w:rsidRPr="00C1268A">
              <w:rPr>
                <w:b w:val="0"/>
                <w:bCs w:val="0"/>
                <w:lang w:eastAsia="en-AU"/>
              </w:rPr>
              <w:t>258</w:t>
            </w:r>
          </w:p>
        </w:tc>
        <w:tc>
          <w:tcPr>
            <w:tcW w:w="1030" w:type="dxa"/>
            <w:shd w:val="clear" w:color="auto" w:fill="auto"/>
            <w:noWrap/>
            <w:vAlign w:val="center"/>
            <w:hideMark/>
          </w:tcPr>
          <w:p w14:paraId="5466A8CB"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01664EDD" w14:textId="77777777" w:rsidR="004F0CAF" w:rsidRPr="003A234F" w:rsidRDefault="004F0CAF" w:rsidP="00C1268A">
            <w:pPr>
              <w:pStyle w:val="Table-Left7"/>
              <w:rPr>
                <w:lang w:eastAsia="en-AU"/>
              </w:rPr>
            </w:pPr>
            <w:r w:rsidRPr="003A234F">
              <w:rPr>
                <w:lang w:eastAsia="en-AU"/>
              </w:rPr>
              <w:t>PLUMX FROM PLUM ANALYTICS: NOT JUST ALTMETRICS</w:t>
            </w:r>
          </w:p>
        </w:tc>
        <w:tc>
          <w:tcPr>
            <w:tcW w:w="2482" w:type="dxa"/>
            <w:shd w:val="clear" w:color="auto" w:fill="auto"/>
            <w:vAlign w:val="center"/>
            <w:hideMark/>
          </w:tcPr>
          <w:p w14:paraId="4CEC22F7" w14:textId="77777777" w:rsidR="004F0CAF" w:rsidRPr="003A234F" w:rsidRDefault="004F0CAF" w:rsidP="00C1268A">
            <w:pPr>
              <w:pStyle w:val="Table-Left7"/>
              <w:rPr>
                <w:lang w:eastAsia="en-AU"/>
              </w:rPr>
            </w:pPr>
            <w:r w:rsidRPr="003A234F">
              <w:rPr>
                <w:lang w:eastAsia="en-AU"/>
              </w:rPr>
              <w:t>JOURNAL OF ELECTRONIC RESOURCES IN MEDICAL LIBRARIES</w:t>
            </w:r>
          </w:p>
        </w:tc>
      </w:tr>
      <w:tr w:rsidR="004F0CAF" w:rsidRPr="003A234F" w14:paraId="3ABA519F" w14:textId="77777777" w:rsidTr="00C1268A">
        <w:trPr>
          <w:trHeight w:val="20"/>
        </w:trPr>
        <w:tc>
          <w:tcPr>
            <w:tcW w:w="931" w:type="dxa"/>
            <w:shd w:val="clear" w:color="auto" w:fill="auto"/>
            <w:noWrap/>
            <w:vAlign w:val="center"/>
            <w:hideMark/>
          </w:tcPr>
          <w:p w14:paraId="7C7D4E70" w14:textId="77777777" w:rsidR="004F0CAF" w:rsidRPr="00C1268A" w:rsidRDefault="004F0CAF" w:rsidP="00C1268A">
            <w:pPr>
              <w:pStyle w:val="Table-Center7Boldcolumnname"/>
              <w:rPr>
                <w:b w:val="0"/>
                <w:bCs w:val="0"/>
                <w:lang w:eastAsia="en-AU"/>
              </w:rPr>
            </w:pPr>
            <w:r w:rsidRPr="00C1268A">
              <w:rPr>
                <w:b w:val="0"/>
                <w:bCs w:val="0"/>
                <w:lang w:eastAsia="en-AU"/>
              </w:rPr>
              <w:t>259</w:t>
            </w:r>
          </w:p>
        </w:tc>
        <w:tc>
          <w:tcPr>
            <w:tcW w:w="1030" w:type="dxa"/>
            <w:shd w:val="clear" w:color="auto" w:fill="auto"/>
            <w:noWrap/>
            <w:vAlign w:val="center"/>
            <w:hideMark/>
          </w:tcPr>
          <w:p w14:paraId="6E3719A4"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52DFABA0" w14:textId="77777777" w:rsidR="004F0CAF" w:rsidRPr="003A234F" w:rsidRDefault="004F0CAF" w:rsidP="00C1268A">
            <w:pPr>
              <w:pStyle w:val="Table-Left7"/>
              <w:rPr>
                <w:lang w:eastAsia="en-AU"/>
              </w:rPr>
            </w:pPr>
            <w:r w:rsidRPr="003A234F">
              <w:rPr>
                <w:lang w:eastAsia="en-AU"/>
              </w:rPr>
              <w:t>CONSTRUCTION OF A PRAGMATIC BASE LINE FOR JOURNAL CLASSIFICATIONS AND MAPS BASED ON AGGREGATED JOURNAL-JOURNAL CITATION RELATIONS</w:t>
            </w:r>
          </w:p>
        </w:tc>
        <w:tc>
          <w:tcPr>
            <w:tcW w:w="2482" w:type="dxa"/>
            <w:shd w:val="clear" w:color="auto" w:fill="auto"/>
            <w:vAlign w:val="center"/>
            <w:hideMark/>
          </w:tcPr>
          <w:p w14:paraId="69C80D7D"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36C7400C" w14:textId="77777777" w:rsidTr="00C1268A">
        <w:trPr>
          <w:trHeight w:val="20"/>
        </w:trPr>
        <w:tc>
          <w:tcPr>
            <w:tcW w:w="931" w:type="dxa"/>
            <w:shd w:val="clear" w:color="auto" w:fill="auto"/>
            <w:noWrap/>
            <w:vAlign w:val="center"/>
            <w:hideMark/>
          </w:tcPr>
          <w:p w14:paraId="18DA191B" w14:textId="77777777" w:rsidR="004F0CAF" w:rsidRPr="00C1268A" w:rsidRDefault="004F0CAF" w:rsidP="00C1268A">
            <w:pPr>
              <w:pStyle w:val="Table-Center7Boldcolumnname"/>
              <w:rPr>
                <w:b w:val="0"/>
                <w:bCs w:val="0"/>
                <w:lang w:eastAsia="en-AU"/>
              </w:rPr>
            </w:pPr>
            <w:r w:rsidRPr="00C1268A">
              <w:rPr>
                <w:b w:val="0"/>
                <w:bCs w:val="0"/>
                <w:lang w:eastAsia="en-AU"/>
              </w:rPr>
              <w:t>260</w:t>
            </w:r>
          </w:p>
        </w:tc>
        <w:tc>
          <w:tcPr>
            <w:tcW w:w="1030" w:type="dxa"/>
            <w:shd w:val="clear" w:color="auto" w:fill="auto"/>
            <w:noWrap/>
            <w:vAlign w:val="center"/>
            <w:hideMark/>
          </w:tcPr>
          <w:p w14:paraId="0201DA35"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1C1CDBFA" w14:textId="77777777" w:rsidR="004F0CAF" w:rsidRPr="003A234F" w:rsidRDefault="004F0CAF" w:rsidP="00C1268A">
            <w:pPr>
              <w:pStyle w:val="Table-Left7"/>
              <w:rPr>
                <w:lang w:eastAsia="en-AU"/>
              </w:rPr>
            </w:pPr>
            <w:r w:rsidRPr="003A234F">
              <w:rPr>
                <w:lang w:eastAsia="en-AU"/>
              </w:rPr>
              <w:t>EXPLORING THE INTELLECTUAL STRUCTURE OF NANOSCIENCE AND NANOTECHNOLOGY: JOURNAL CITATION NETWORK ANALYSIS</w:t>
            </w:r>
          </w:p>
        </w:tc>
        <w:tc>
          <w:tcPr>
            <w:tcW w:w="2482" w:type="dxa"/>
            <w:shd w:val="clear" w:color="auto" w:fill="auto"/>
            <w:vAlign w:val="center"/>
            <w:hideMark/>
          </w:tcPr>
          <w:p w14:paraId="1A2FCC8F" w14:textId="77777777" w:rsidR="004F0CAF" w:rsidRPr="003A234F" w:rsidRDefault="004F0CAF" w:rsidP="00C1268A">
            <w:pPr>
              <w:pStyle w:val="Table-Left7"/>
              <w:rPr>
                <w:lang w:eastAsia="en-AU"/>
              </w:rPr>
            </w:pPr>
            <w:r w:rsidRPr="003A234F">
              <w:rPr>
                <w:lang w:eastAsia="en-AU"/>
              </w:rPr>
              <w:t>JOURNAL OF NANOPARTICLE RESEARCH</w:t>
            </w:r>
          </w:p>
        </w:tc>
      </w:tr>
      <w:tr w:rsidR="004F0CAF" w:rsidRPr="003A234F" w14:paraId="37FFE483" w14:textId="77777777" w:rsidTr="00C1268A">
        <w:trPr>
          <w:trHeight w:val="20"/>
        </w:trPr>
        <w:tc>
          <w:tcPr>
            <w:tcW w:w="931" w:type="dxa"/>
            <w:shd w:val="clear" w:color="auto" w:fill="auto"/>
            <w:noWrap/>
            <w:vAlign w:val="center"/>
            <w:hideMark/>
          </w:tcPr>
          <w:p w14:paraId="14F0EBBF" w14:textId="77777777" w:rsidR="004F0CAF" w:rsidRPr="00C1268A" w:rsidRDefault="004F0CAF" w:rsidP="00C1268A">
            <w:pPr>
              <w:pStyle w:val="Table-Center7Boldcolumnname"/>
              <w:rPr>
                <w:b w:val="0"/>
                <w:bCs w:val="0"/>
                <w:lang w:eastAsia="en-AU"/>
              </w:rPr>
            </w:pPr>
            <w:r w:rsidRPr="00C1268A">
              <w:rPr>
                <w:b w:val="0"/>
                <w:bCs w:val="0"/>
                <w:lang w:eastAsia="en-AU"/>
              </w:rPr>
              <w:t>261</w:t>
            </w:r>
          </w:p>
        </w:tc>
        <w:tc>
          <w:tcPr>
            <w:tcW w:w="1030" w:type="dxa"/>
            <w:shd w:val="clear" w:color="auto" w:fill="auto"/>
            <w:noWrap/>
            <w:vAlign w:val="center"/>
            <w:hideMark/>
          </w:tcPr>
          <w:p w14:paraId="7990BAA0"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40548DD4" w14:textId="77777777" w:rsidR="004F0CAF" w:rsidRPr="003A234F" w:rsidRDefault="004F0CAF" w:rsidP="00C1268A">
            <w:pPr>
              <w:pStyle w:val="Table-Left7"/>
              <w:rPr>
                <w:lang w:eastAsia="en-AU"/>
              </w:rPr>
            </w:pPr>
            <w:r w:rsidRPr="003A234F">
              <w:rPr>
                <w:lang w:eastAsia="en-AU"/>
              </w:rPr>
              <w:t>CAN ALTERNATIVE INDICATORS OVERCOME LANGUAGE BIASES IN CITATION COUNTS? A COMPARISON OF SPANISH AND UK RESEARCH</w:t>
            </w:r>
          </w:p>
        </w:tc>
        <w:tc>
          <w:tcPr>
            <w:tcW w:w="2482" w:type="dxa"/>
            <w:shd w:val="clear" w:color="auto" w:fill="auto"/>
            <w:vAlign w:val="center"/>
            <w:hideMark/>
          </w:tcPr>
          <w:p w14:paraId="06D1C1AE"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E7BDEEA" w14:textId="77777777" w:rsidTr="00C1268A">
        <w:trPr>
          <w:trHeight w:val="20"/>
        </w:trPr>
        <w:tc>
          <w:tcPr>
            <w:tcW w:w="931" w:type="dxa"/>
            <w:shd w:val="clear" w:color="auto" w:fill="auto"/>
            <w:noWrap/>
            <w:vAlign w:val="center"/>
            <w:hideMark/>
          </w:tcPr>
          <w:p w14:paraId="6EEE472F" w14:textId="77777777" w:rsidR="004F0CAF" w:rsidRPr="00C1268A" w:rsidRDefault="004F0CAF" w:rsidP="00C1268A">
            <w:pPr>
              <w:pStyle w:val="Table-Center7Boldcolumnname"/>
              <w:rPr>
                <w:b w:val="0"/>
                <w:bCs w:val="0"/>
                <w:lang w:eastAsia="en-AU"/>
              </w:rPr>
            </w:pPr>
            <w:r w:rsidRPr="00C1268A">
              <w:rPr>
                <w:b w:val="0"/>
                <w:bCs w:val="0"/>
                <w:lang w:eastAsia="en-AU"/>
              </w:rPr>
              <w:t>262</w:t>
            </w:r>
          </w:p>
        </w:tc>
        <w:tc>
          <w:tcPr>
            <w:tcW w:w="1030" w:type="dxa"/>
            <w:shd w:val="clear" w:color="auto" w:fill="auto"/>
            <w:noWrap/>
            <w:vAlign w:val="center"/>
            <w:hideMark/>
          </w:tcPr>
          <w:p w14:paraId="462DCEDC"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6665A044" w14:textId="77777777" w:rsidR="004F0CAF" w:rsidRPr="003A234F" w:rsidRDefault="004F0CAF" w:rsidP="00C1268A">
            <w:pPr>
              <w:pStyle w:val="Table-Left7"/>
              <w:rPr>
                <w:lang w:eastAsia="en-AU"/>
              </w:rPr>
            </w:pPr>
            <w:r w:rsidRPr="003A234F">
              <w:rPr>
                <w:lang w:eastAsia="en-AU"/>
              </w:rPr>
              <w:t>MEASURING THE ROBUSTNESS OF THE JOURNAL H-INDEX WITH RESPECT TO PUBLICATION AND CITATION VALUES: A BAYESIAN SENSITIVITY ANALYSIS</w:t>
            </w:r>
          </w:p>
        </w:tc>
        <w:tc>
          <w:tcPr>
            <w:tcW w:w="2482" w:type="dxa"/>
            <w:shd w:val="clear" w:color="auto" w:fill="auto"/>
            <w:vAlign w:val="center"/>
            <w:hideMark/>
          </w:tcPr>
          <w:p w14:paraId="63C24271"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696C9117" w14:textId="77777777" w:rsidTr="00C1268A">
        <w:trPr>
          <w:trHeight w:val="20"/>
        </w:trPr>
        <w:tc>
          <w:tcPr>
            <w:tcW w:w="931" w:type="dxa"/>
            <w:shd w:val="clear" w:color="auto" w:fill="auto"/>
            <w:noWrap/>
            <w:vAlign w:val="center"/>
            <w:hideMark/>
          </w:tcPr>
          <w:p w14:paraId="61238621" w14:textId="77777777" w:rsidR="004F0CAF" w:rsidRPr="00C1268A" w:rsidRDefault="004F0CAF" w:rsidP="00C1268A">
            <w:pPr>
              <w:pStyle w:val="Table-Center7Boldcolumnname"/>
              <w:rPr>
                <w:b w:val="0"/>
                <w:bCs w:val="0"/>
                <w:lang w:eastAsia="en-AU"/>
              </w:rPr>
            </w:pPr>
            <w:r w:rsidRPr="00C1268A">
              <w:rPr>
                <w:b w:val="0"/>
                <w:bCs w:val="0"/>
                <w:lang w:eastAsia="en-AU"/>
              </w:rPr>
              <w:t>263</w:t>
            </w:r>
          </w:p>
        </w:tc>
        <w:tc>
          <w:tcPr>
            <w:tcW w:w="1030" w:type="dxa"/>
            <w:shd w:val="clear" w:color="auto" w:fill="auto"/>
            <w:noWrap/>
            <w:vAlign w:val="center"/>
            <w:hideMark/>
          </w:tcPr>
          <w:p w14:paraId="2ADD9900"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124355E4" w14:textId="77777777" w:rsidR="004F0CAF" w:rsidRPr="003A234F" w:rsidRDefault="004F0CAF" w:rsidP="00C1268A">
            <w:pPr>
              <w:pStyle w:val="Table-Left7"/>
              <w:rPr>
                <w:lang w:eastAsia="en-AU"/>
              </w:rPr>
            </w:pPr>
            <w:r w:rsidRPr="003A234F">
              <w:rPr>
                <w:lang w:eastAsia="en-AU"/>
              </w:rPr>
              <w:t>THE GLOBAL RESEARCH COLLABORATION OF NETWORK META-ANALYSIS: A SOCIAL NETWORK ANALYSIS</w:t>
            </w:r>
          </w:p>
        </w:tc>
        <w:tc>
          <w:tcPr>
            <w:tcW w:w="2482" w:type="dxa"/>
            <w:shd w:val="clear" w:color="auto" w:fill="auto"/>
            <w:vAlign w:val="center"/>
            <w:hideMark/>
          </w:tcPr>
          <w:p w14:paraId="3C42CAD8" w14:textId="77777777" w:rsidR="004F0CAF" w:rsidRPr="003A234F" w:rsidRDefault="004F0CAF" w:rsidP="00C1268A">
            <w:pPr>
              <w:pStyle w:val="Table-Left7"/>
              <w:rPr>
                <w:lang w:eastAsia="en-AU"/>
              </w:rPr>
            </w:pPr>
            <w:r w:rsidRPr="003A234F">
              <w:rPr>
                <w:lang w:eastAsia="en-AU"/>
              </w:rPr>
              <w:t>PLOS ONE</w:t>
            </w:r>
          </w:p>
        </w:tc>
      </w:tr>
      <w:tr w:rsidR="004F0CAF" w:rsidRPr="003A234F" w14:paraId="5FCB8E85" w14:textId="77777777" w:rsidTr="00C1268A">
        <w:trPr>
          <w:trHeight w:val="20"/>
        </w:trPr>
        <w:tc>
          <w:tcPr>
            <w:tcW w:w="931" w:type="dxa"/>
            <w:shd w:val="clear" w:color="auto" w:fill="auto"/>
            <w:noWrap/>
            <w:vAlign w:val="center"/>
            <w:hideMark/>
          </w:tcPr>
          <w:p w14:paraId="05070A48" w14:textId="77777777" w:rsidR="004F0CAF" w:rsidRPr="00C1268A" w:rsidRDefault="004F0CAF" w:rsidP="00C1268A">
            <w:pPr>
              <w:pStyle w:val="Table-Center7Boldcolumnname"/>
              <w:rPr>
                <w:b w:val="0"/>
                <w:bCs w:val="0"/>
                <w:lang w:eastAsia="en-AU"/>
              </w:rPr>
            </w:pPr>
            <w:r w:rsidRPr="00C1268A">
              <w:rPr>
                <w:b w:val="0"/>
                <w:bCs w:val="0"/>
                <w:lang w:eastAsia="en-AU"/>
              </w:rPr>
              <w:t>264</w:t>
            </w:r>
          </w:p>
        </w:tc>
        <w:tc>
          <w:tcPr>
            <w:tcW w:w="1030" w:type="dxa"/>
            <w:shd w:val="clear" w:color="auto" w:fill="auto"/>
            <w:noWrap/>
            <w:vAlign w:val="center"/>
            <w:hideMark/>
          </w:tcPr>
          <w:p w14:paraId="7A222759"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0B4C6E35" w14:textId="77777777" w:rsidR="004F0CAF" w:rsidRPr="003A234F" w:rsidRDefault="004F0CAF" w:rsidP="00C1268A">
            <w:pPr>
              <w:pStyle w:val="Table-Left7"/>
              <w:rPr>
                <w:lang w:eastAsia="en-AU"/>
              </w:rPr>
            </w:pPr>
            <w:r w:rsidRPr="003A234F">
              <w:rPr>
                <w:lang w:eastAsia="en-AU"/>
              </w:rPr>
              <w:t>A DYNAMIC NETWORK ANALYSIS APPROACH FOR EVALUATING KNOWLEDGE DISSEMINATION IN A MULTI-DISCIPLINARY COLLABORATION NETWORK IN OBESITY RESEARCH</w:t>
            </w:r>
          </w:p>
        </w:tc>
        <w:tc>
          <w:tcPr>
            <w:tcW w:w="2482" w:type="dxa"/>
            <w:shd w:val="clear" w:color="auto" w:fill="auto"/>
            <w:vAlign w:val="center"/>
            <w:hideMark/>
          </w:tcPr>
          <w:p w14:paraId="0E2C97E3" w14:textId="77777777" w:rsidR="004F0CAF" w:rsidRPr="003A234F" w:rsidRDefault="004F0CAF" w:rsidP="00C1268A">
            <w:pPr>
              <w:pStyle w:val="Table-Left7"/>
              <w:rPr>
                <w:lang w:eastAsia="en-AU"/>
              </w:rPr>
            </w:pPr>
            <w:r w:rsidRPr="003A234F">
              <w:rPr>
                <w:lang w:eastAsia="en-AU"/>
              </w:rPr>
              <w:t>PROCEEDINGS - WINTER SIMULATION CONFERENCE</w:t>
            </w:r>
          </w:p>
        </w:tc>
      </w:tr>
      <w:tr w:rsidR="004F0CAF" w:rsidRPr="003A234F" w14:paraId="6DF88EA3" w14:textId="77777777" w:rsidTr="00C1268A">
        <w:trPr>
          <w:trHeight w:val="20"/>
        </w:trPr>
        <w:tc>
          <w:tcPr>
            <w:tcW w:w="931" w:type="dxa"/>
            <w:shd w:val="clear" w:color="auto" w:fill="auto"/>
            <w:noWrap/>
            <w:vAlign w:val="center"/>
            <w:hideMark/>
          </w:tcPr>
          <w:p w14:paraId="1F2760DB" w14:textId="77777777" w:rsidR="004F0CAF" w:rsidRPr="00C1268A" w:rsidRDefault="004F0CAF" w:rsidP="00C1268A">
            <w:pPr>
              <w:pStyle w:val="Table-Center7Boldcolumnname"/>
              <w:rPr>
                <w:b w:val="0"/>
                <w:bCs w:val="0"/>
                <w:lang w:eastAsia="en-AU"/>
              </w:rPr>
            </w:pPr>
            <w:r w:rsidRPr="00C1268A">
              <w:rPr>
                <w:b w:val="0"/>
                <w:bCs w:val="0"/>
                <w:lang w:eastAsia="en-AU"/>
              </w:rPr>
              <w:t>265</w:t>
            </w:r>
          </w:p>
        </w:tc>
        <w:tc>
          <w:tcPr>
            <w:tcW w:w="1030" w:type="dxa"/>
            <w:shd w:val="clear" w:color="auto" w:fill="auto"/>
            <w:noWrap/>
            <w:vAlign w:val="center"/>
            <w:hideMark/>
          </w:tcPr>
          <w:p w14:paraId="44BB718C"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65FFE658" w14:textId="77777777" w:rsidR="004F0CAF" w:rsidRPr="003A234F" w:rsidRDefault="004F0CAF" w:rsidP="00C1268A">
            <w:pPr>
              <w:pStyle w:val="Table-Left7"/>
              <w:rPr>
                <w:lang w:eastAsia="en-AU"/>
              </w:rPr>
            </w:pPr>
            <w:r w:rsidRPr="003A234F">
              <w:rPr>
                <w:lang w:eastAsia="en-AU"/>
              </w:rPr>
              <w:t>DEVELOPMENT INTERVENTIONS AND AGRICULTURE ADAPTATION: A SOCIAL NETWORK ANALYSIS OF FARMER KNOWLEDGE TRANSFER IN GHANA</w:t>
            </w:r>
          </w:p>
        </w:tc>
        <w:tc>
          <w:tcPr>
            <w:tcW w:w="2482" w:type="dxa"/>
            <w:shd w:val="clear" w:color="auto" w:fill="auto"/>
            <w:vAlign w:val="center"/>
            <w:hideMark/>
          </w:tcPr>
          <w:p w14:paraId="253499AF" w14:textId="77777777" w:rsidR="004F0CAF" w:rsidRPr="003A234F" w:rsidRDefault="004F0CAF" w:rsidP="00C1268A">
            <w:pPr>
              <w:pStyle w:val="Table-Left7"/>
              <w:rPr>
                <w:lang w:eastAsia="en-AU"/>
              </w:rPr>
            </w:pPr>
            <w:r w:rsidRPr="003A234F">
              <w:rPr>
                <w:lang w:eastAsia="en-AU"/>
              </w:rPr>
              <w:t>AGRICULTURE (SWITZERLAND)</w:t>
            </w:r>
          </w:p>
        </w:tc>
      </w:tr>
      <w:tr w:rsidR="004F0CAF" w:rsidRPr="003A234F" w14:paraId="55BED99E" w14:textId="77777777" w:rsidTr="00C1268A">
        <w:trPr>
          <w:trHeight w:val="20"/>
        </w:trPr>
        <w:tc>
          <w:tcPr>
            <w:tcW w:w="931" w:type="dxa"/>
            <w:shd w:val="clear" w:color="auto" w:fill="auto"/>
            <w:noWrap/>
            <w:vAlign w:val="center"/>
            <w:hideMark/>
          </w:tcPr>
          <w:p w14:paraId="7384E8AA" w14:textId="77777777" w:rsidR="004F0CAF" w:rsidRPr="00C1268A" w:rsidRDefault="004F0CAF" w:rsidP="00C1268A">
            <w:pPr>
              <w:pStyle w:val="Table-Center7Boldcolumnname"/>
              <w:rPr>
                <w:b w:val="0"/>
                <w:bCs w:val="0"/>
                <w:lang w:eastAsia="en-AU"/>
              </w:rPr>
            </w:pPr>
            <w:r w:rsidRPr="00C1268A">
              <w:rPr>
                <w:b w:val="0"/>
                <w:bCs w:val="0"/>
                <w:lang w:eastAsia="en-AU"/>
              </w:rPr>
              <w:t>266</w:t>
            </w:r>
          </w:p>
        </w:tc>
        <w:tc>
          <w:tcPr>
            <w:tcW w:w="1030" w:type="dxa"/>
            <w:shd w:val="clear" w:color="auto" w:fill="auto"/>
            <w:noWrap/>
            <w:vAlign w:val="center"/>
            <w:hideMark/>
          </w:tcPr>
          <w:p w14:paraId="4CDEBFDD"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18734FBD" w14:textId="77777777" w:rsidR="004F0CAF" w:rsidRPr="003A234F" w:rsidRDefault="004F0CAF" w:rsidP="00C1268A">
            <w:pPr>
              <w:pStyle w:val="Table-Left7"/>
              <w:rPr>
                <w:lang w:eastAsia="en-AU"/>
              </w:rPr>
            </w:pPr>
            <w:r w:rsidRPr="003A234F">
              <w:rPr>
                <w:lang w:eastAsia="en-AU"/>
              </w:rPr>
              <w:t>SOCIAL NETWORK ANALYSIS OF 50 YEARS OF INTERNATIONAL COLLABORATION IN THE RESEARCH OF EDUCATIONAL TECHNOLOGY</w:t>
            </w:r>
          </w:p>
        </w:tc>
        <w:tc>
          <w:tcPr>
            <w:tcW w:w="2482" w:type="dxa"/>
            <w:shd w:val="clear" w:color="auto" w:fill="auto"/>
            <w:vAlign w:val="center"/>
            <w:hideMark/>
          </w:tcPr>
          <w:p w14:paraId="1AC6BFF5" w14:textId="77777777" w:rsidR="004F0CAF" w:rsidRPr="003A234F" w:rsidRDefault="004F0CAF" w:rsidP="00C1268A">
            <w:pPr>
              <w:pStyle w:val="Table-Left7"/>
              <w:rPr>
                <w:lang w:eastAsia="en-AU"/>
              </w:rPr>
            </w:pPr>
            <w:r w:rsidRPr="003A234F">
              <w:rPr>
                <w:lang w:eastAsia="en-AU"/>
              </w:rPr>
              <w:t>JOURNAL OF EDUCATIONAL COMPUTING RESEARCH</w:t>
            </w:r>
          </w:p>
        </w:tc>
      </w:tr>
      <w:tr w:rsidR="004F0CAF" w:rsidRPr="003A234F" w14:paraId="1336DAB9" w14:textId="77777777" w:rsidTr="00C1268A">
        <w:trPr>
          <w:trHeight w:val="20"/>
        </w:trPr>
        <w:tc>
          <w:tcPr>
            <w:tcW w:w="931" w:type="dxa"/>
            <w:shd w:val="clear" w:color="auto" w:fill="auto"/>
            <w:noWrap/>
            <w:vAlign w:val="center"/>
            <w:hideMark/>
          </w:tcPr>
          <w:p w14:paraId="15AF6468" w14:textId="77777777" w:rsidR="004F0CAF" w:rsidRPr="00C1268A" w:rsidRDefault="004F0CAF" w:rsidP="00C1268A">
            <w:pPr>
              <w:pStyle w:val="Table-Center7Boldcolumnname"/>
              <w:rPr>
                <w:b w:val="0"/>
                <w:bCs w:val="0"/>
                <w:lang w:eastAsia="en-AU"/>
              </w:rPr>
            </w:pPr>
            <w:r w:rsidRPr="00C1268A">
              <w:rPr>
                <w:b w:val="0"/>
                <w:bCs w:val="0"/>
                <w:lang w:eastAsia="en-AU"/>
              </w:rPr>
              <w:t>267</w:t>
            </w:r>
          </w:p>
        </w:tc>
        <w:tc>
          <w:tcPr>
            <w:tcW w:w="1030" w:type="dxa"/>
            <w:shd w:val="clear" w:color="auto" w:fill="auto"/>
            <w:noWrap/>
            <w:vAlign w:val="center"/>
            <w:hideMark/>
          </w:tcPr>
          <w:p w14:paraId="04ABB3BD"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4A1B17DA" w14:textId="77777777" w:rsidR="004F0CAF" w:rsidRPr="003A234F" w:rsidRDefault="004F0CAF" w:rsidP="00C1268A">
            <w:pPr>
              <w:pStyle w:val="Table-Left7"/>
              <w:rPr>
                <w:lang w:eastAsia="en-AU"/>
              </w:rPr>
            </w:pPr>
            <w:r w:rsidRPr="003A234F">
              <w:rPr>
                <w:lang w:eastAsia="en-AU"/>
              </w:rPr>
              <w:t>USE OF TEXT MINING FOR UNDERSTANDING PERUVIAN STUDENTS AND FACULTIES' PERCEPTIONS ON BIBLIOMETRICS TRAINING</w:t>
            </w:r>
          </w:p>
        </w:tc>
        <w:tc>
          <w:tcPr>
            <w:tcW w:w="2482" w:type="dxa"/>
            <w:shd w:val="clear" w:color="auto" w:fill="auto"/>
            <w:vAlign w:val="center"/>
            <w:hideMark/>
          </w:tcPr>
          <w:p w14:paraId="0C6ED6E6" w14:textId="77777777" w:rsidR="004F0CAF" w:rsidRPr="003A234F" w:rsidRDefault="004F0CAF" w:rsidP="00C1268A">
            <w:pPr>
              <w:pStyle w:val="Table-Left7"/>
              <w:rPr>
                <w:lang w:eastAsia="en-AU"/>
              </w:rPr>
            </w:pPr>
            <w:r w:rsidRPr="003A234F">
              <w:rPr>
                <w:lang w:eastAsia="en-AU"/>
              </w:rPr>
              <w:t>CEUR WORKSHOP PROCEEDINGS</w:t>
            </w:r>
          </w:p>
        </w:tc>
      </w:tr>
      <w:tr w:rsidR="004F0CAF" w:rsidRPr="003A234F" w14:paraId="6177A647" w14:textId="77777777" w:rsidTr="00C1268A">
        <w:trPr>
          <w:trHeight w:val="20"/>
        </w:trPr>
        <w:tc>
          <w:tcPr>
            <w:tcW w:w="931" w:type="dxa"/>
            <w:shd w:val="clear" w:color="auto" w:fill="auto"/>
            <w:noWrap/>
            <w:vAlign w:val="center"/>
            <w:hideMark/>
          </w:tcPr>
          <w:p w14:paraId="3A71A248" w14:textId="77777777" w:rsidR="004F0CAF" w:rsidRPr="00C1268A" w:rsidRDefault="004F0CAF" w:rsidP="00C1268A">
            <w:pPr>
              <w:pStyle w:val="Table-Center7Boldcolumnname"/>
              <w:rPr>
                <w:b w:val="0"/>
                <w:bCs w:val="0"/>
                <w:lang w:eastAsia="en-AU"/>
              </w:rPr>
            </w:pPr>
            <w:r w:rsidRPr="00C1268A">
              <w:rPr>
                <w:b w:val="0"/>
                <w:bCs w:val="0"/>
                <w:lang w:eastAsia="en-AU"/>
              </w:rPr>
              <w:t>268</w:t>
            </w:r>
          </w:p>
        </w:tc>
        <w:tc>
          <w:tcPr>
            <w:tcW w:w="1030" w:type="dxa"/>
            <w:shd w:val="clear" w:color="auto" w:fill="auto"/>
            <w:noWrap/>
            <w:vAlign w:val="center"/>
            <w:hideMark/>
          </w:tcPr>
          <w:p w14:paraId="346B6B0A"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17F63208" w14:textId="77777777" w:rsidR="004F0CAF" w:rsidRPr="003A234F" w:rsidRDefault="004F0CAF" w:rsidP="00C1268A">
            <w:pPr>
              <w:pStyle w:val="Table-Left7"/>
              <w:rPr>
                <w:lang w:eastAsia="en-AU"/>
              </w:rPr>
            </w:pPr>
            <w:r w:rsidRPr="003A234F">
              <w:rPr>
                <w:lang w:eastAsia="en-AU"/>
              </w:rPr>
              <w:t>A BAYESIAN H-INDEX: HOW TO MEASURE RESEARCH IMPACT</w:t>
            </w:r>
          </w:p>
        </w:tc>
        <w:tc>
          <w:tcPr>
            <w:tcW w:w="2482" w:type="dxa"/>
            <w:shd w:val="clear" w:color="auto" w:fill="auto"/>
            <w:vAlign w:val="center"/>
            <w:hideMark/>
          </w:tcPr>
          <w:p w14:paraId="5AEA16C0" w14:textId="77777777" w:rsidR="004F0CAF" w:rsidRPr="003A234F" w:rsidRDefault="004F0CAF" w:rsidP="00C1268A">
            <w:pPr>
              <w:pStyle w:val="Table-Left7"/>
              <w:rPr>
                <w:lang w:eastAsia="en-AU"/>
              </w:rPr>
            </w:pPr>
            <w:r w:rsidRPr="003A234F">
              <w:rPr>
                <w:lang w:eastAsia="en-AU"/>
              </w:rPr>
              <w:t>STATISTICAL ANALYSIS AND DATA MINING</w:t>
            </w:r>
          </w:p>
        </w:tc>
      </w:tr>
      <w:tr w:rsidR="004F0CAF" w:rsidRPr="003A234F" w14:paraId="32CC0EF2" w14:textId="77777777" w:rsidTr="00C1268A">
        <w:trPr>
          <w:trHeight w:val="20"/>
        </w:trPr>
        <w:tc>
          <w:tcPr>
            <w:tcW w:w="931" w:type="dxa"/>
            <w:shd w:val="clear" w:color="auto" w:fill="auto"/>
            <w:noWrap/>
            <w:vAlign w:val="center"/>
            <w:hideMark/>
          </w:tcPr>
          <w:p w14:paraId="4632EC87" w14:textId="77777777" w:rsidR="004F0CAF" w:rsidRPr="00C1268A" w:rsidRDefault="004F0CAF" w:rsidP="00C1268A">
            <w:pPr>
              <w:pStyle w:val="Table-Center7Boldcolumnname"/>
              <w:rPr>
                <w:b w:val="0"/>
                <w:bCs w:val="0"/>
                <w:lang w:eastAsia="en-AU"/>
              </w:rPr>
            </w:pPr>
            <w:r w:rsidRPr="00C1268A">
              <w:rPr>
                <w:b w:val="0"/>
                <w:bCs w:val="0"/>
                <w:lang w:eastAsia="en-AU"/>
              </w:rPr>
              <w:t>269</w:t>
            </w:r>
          </w:p>
        </w:tc>
        <w:tc>
          <w:tcPr>
            <w:tcW w:w="1030" w:type="dxa"/>
            <w:shd w:val="clear" w:color="auto" w:fill="auto"/>
            <w:noWrap/>
            <w:vAlign w:val="center"/>
            <w:hideMark/>
          </w:tcPr>
          <w:p w14:paraId="2AA8BEC0"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26AA9F12" w14:textId="77777777" w:rsidR="004F0CAF" w:rsidRPr="003A234F" w:rsidRDefault="004F0CAF" w:rsidP="00C1268A">
            <w:pPr>
              <w:pStyle w:val="Table-Left7"/>
              <w:rPr>
                <w:lang w:eastAsia="en-AU"/>
              </w:rPr>
            </w:pPr>
            <w:r w:rsidRPr="003A234F">
              <w:rPr>
                <w:lang w:eastAsia="en-AU"/>
              </w:rPr>
              <w:t>DETECTING IMPACT FACTOR MANIPULATION WITH DATA MINING TECHNIQUES</w:t>
            </w:r>
          </w:p>
        </w:tc>
        <w:tc>
          <w:tcPr>
            <w:tcW w:w="2482" w:type="dxa"/>
            <w:shd w:val="clear" w:color="auto" w:fill="auto"/>
            <w:vAlign w:val="center"/>
            <w:hideMark/>
          </w:tcPr>
          <w:p w14:paraId="7AA54EC7" w14:textId="77777777" w:rsidR="004F0CAF" w:rsidRPr="003A234F" w:rsidRDefault="004F0CAF" w:rsidP="00C1268A">
            <w:pPr>
              <w:pStyle w:val="Table-Left7"/>
              <w:rPr>
                <w:lang w:eastAsia="en-AU"/>
              </w:rPr>
            </w:pPr>
            <w:r w:rsidRPr="003A234F">
              <w:rPr>
                <w:lang w:eastAsia="en-AU"/>
              </w:rPr>
              <w:t>SCIENTOMETRICS</w:t>
            </w:r>
          </w:p>
        </w:tc>
      </w:tr>
      <w:tr w:rsidR="004F0CAF" w:rsidRPr="003A234F" w14:paraId="34774639" w14:textId="77777777" w:rsidTr="00C1268A">
        <w:trPr>
          <w:trHeight w:val="20"/>
        </w:trPr>
        <w:tc>
          <w:tcPr>
            <w:tcW w:w="931" w:type="dxa"/>
            <w:shd w:val="clear" w:color="auto" w:fill="auto"/>
            <w:noWrap/>
            <w:vAlign w:val="center"/>
            <w:hideMark/>
          </w:tcPr>
          <w:p w14:paraId="59662E0F" w14:textId="77777777" w:rsidR="004F0CAF" w:rsidRPr="00C1268A" w:rsidRDefault="004F0CAF" w:rsidP="00C1268A">
            <w:pPr>
              <w:pStyle w:val="Table-Center7Boldcolumnname"/>
              <w:rPr>
                <w:b w:val="0"/>
                <w:bCs w:val="0"/>
                <w:lang w:eastAsia="en-AU"/>
              </w:rPr>
            </w:pPr>
            <w:r w:rsidRPr="00C1268A">
              <w:rPr>
                <w:b w:val="0"/>
                <w:bCs w:val="0"/>
                <w:lang w:eastAsia="en-AU"/>
              </w:rPr>
              <w:t>270</w:t>
            </w:r>
          </w:p>
        </w:tc>
        <w:tc>
          <w:tcPr>
            <w:tcW w:w="1030" w:type="dxa"/>
            <w:shd w:val="clear" w:color="auto" w:fill="auto"/>
            <w:noWrap/>
            <w:vAlign w:val="center"/>
            <w:hideMark/>
          </w:tcPr>
          <w:p w14:paraId="4001CE9D"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20603CB9" w14:textId="77777777" w:rsidR="004F0CAF" w:rsidRPr="003A234F" w:rsidRDefault="004F0CAF" w:rsidP="00C1268A">
            <w:pPr>
              <w:pStyle w:val="Table-Left7"/>
              <w:rPr>
                <w:lang w:eastAsia="en-AU"/>
              </w:rPr>
            </w:pPr>
            <w:r w:rsidRPr="003A234F">
              <w:rPr>
                <w:lang w:eastAsia="en-AU"/>
              </w:rPr>
              <w:t>AN EVALUATION OF AUTHOR PRODUCTIVITY IN ARTIFICIAL NEURAL NETWORKS RESEARCH IN INDIA DURING 1991-2014</w:t>
            </w:r>
          </w:p>
        </w:tc>
        <w:tc>
          <w:tcPr>
            <w:tcW w:w="2482" w:type="dxa"/>
            <w:shd w:val="clear" w:color="auto" w:fill="auto"/>
            <w:vAlign w:val="center"/>
            <w:hideMark/>
          </w:tcPr>
          <w:p w14:paraId="270636F6" w14:textId="77777777" w:rsidR="004F0CAF" w:rsidRPr="003A234F" w:rsidRDefault="004F0CAF" w:rsidP="00C1268A">
            <w:pPr>
              <w:pStyle w:val="Table-Left7"/>
              <w:rPr>
                <w:lang w:eastAsia="en-AU"/>
              </w:rPr>
            </w:pPr>
            <w:r w:rsidRPr="003A234F">
              <w:rPr>
                <w:lang w:eastAsia="en-AU"/>
              </w:rPr>
              <w:t>ANNALS OF LIBRARY AND INFORMATION STUDIES</w:t>
            </w:r>
          </w:p>
        </w:tc>
      </w:tr>
      <w:tr w:rsidR="004F0CAF" w:rsidRPr="003A234F" w14:paraId="618A7DC8" w14:textId="77777777" w:rsidTr="00C1268A">
        <w:trPr>
          <w:trHeight w:val="20"/>
        </w:trPr>
        <w:tc>
          <w:tcPr>
            <w:tcW w:w="931" w:type="dxa"/>
            <w:shd w:val="clear" w:color="auto" w:fill="auto"/>
            <w:noWrap/>
            <w:vAlign w:val="center"/>
            <w:hideMark/>
          </w:tcPr>
          <w:p w14:paraId="5ECDBDCA" w14:textId="77777777" w:rsidR="004F0CAF" w:rsidRPr="00C1268A" w:rsidRDefault="004F0CAF" w:rsidP="00C1268A">
            <w:pPr>
              <w:pStyle w:val="Table-Center7Boldcolumnname"/>
              <w:rPr>
                <w:b w:val="0"/>
                <w:bCs w:val="0"/>
                <w:lang w:eastAsia="en-AU"/>
              </w:rPr>
            </w:pPr>
            <w:r w:rsidRPr="00C1268A">
              <w:rPr>
                <w:b w:val="0"/>
                <w:bCs w:val="0"/>
                <w:lang w:eastAsia="en-AU"/>
              </w:rPr>
              <w:t>271</w:t>
            </w:r>
          </w:p>
        </w:tc>
        <w:tc>
          <w:tcPr>
            <w:tcW w:w="1030" w:type="dxa"/>
            <w:shd w:val="clear" w:color="auto" w:fill="auto"/>
            <w:noWrap/>
            <w:vAlign w:val="center"/>
            <w:hideMark/>
          </w:tcPr>
          <w:p w14:paraId="15F6DA5B"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3A23A515" w14:textId="77777777" w:rsidR="004F0CAF" w:rsidRPr="003A234F" w:rsidRDefault="004F0CAF" w:rsidP="00C1268A">
            <w:pPr>
              <w:pStyle w:val="Table-Left7"/>
              <w:rPr>
                <w:lang w:eastAsia="en-AU"/>
              </w:rPr>
            </w:pPr>
            <w:r w:rsidRPr="003A234F">
              <w:rPr>
                <w:lang w:eastAsia="en-AU"/>
              </w:rPr>
              <w:t>IS THE PROMOTION OF RESEARCH REFLECTED IN BIBLIOMETRIC DATA? A NETWORK ANALYSIS OF HIGHLY CITED PAPERS ON THE CLUSTERS OF EXCELLENCE SUPPORTED UNDER THE EXCELLENCE INITIATIVE IN GERMANY</w:t>
            </w:r>
          </w:p>
        </w:tc>
        <w:tc>
          <w:tcPr>
            <w:tcW w:w="2482" w:type="dxa"/>
            <w:shd w:val="clear" w:color="auto" w:fill="auto"/>
            <w:vAlign w:val="center"/>
            <w:hideMark/>
          </w:tcPr>
          <w:p w14:paraId="0480F02C" w14:textId="77777777" w:rsidR="004F0CAF" w:rsidRPr="003A234F" w:rsidRDefault="004F0CAF" w:rsidP="00C1268A">
            <w:pPr>
              <w:pStyle w:val="Table-Left7"/>
              <w:rPr>
                <w:lang w:eastAsia="en-AU"/>
              </w:rPr>
            </w:pPr>
            <w:r w:rsidRPr="003A234F">
              <w:rPr>
                <w:lang w:eastAsia="en-AU"/>
              </w:rPr>
              <w:t>SCIENTOMETRICS</w:t>
            </w:r>
          </w:p>
        </w:tc>
      </w:tr>
      <w:tr w:rsidR="004F0CAF" w:rsidRPr="003A234F" w14:paraId="01D3E339" w14:textId="77777777" w:rsidTr="00C1268A">
        <w:trPr>
          <w:trHeight w:val="20"/>
        </w:trPr>
        <w:tc>
          <w:tcPr>
            <w:tcW w:w="931" w:type="dxa"/>
            <w:shd w:val="clear" w:color="auto" w:fill="auto"/>
            <w:noWrap/>
            <w:vAlign w:val="center"/>
            <w:hideMark/>
          </w:tcPr>
          <w:p w14:paraId="19084B88" w14:textId="77777777" w:rsidR="004F0CAF" w:rsidRPr="00C1268A" w:rsidRDefault="004F0CAF" w:rsidP="00C1268A">
            <w:pPr>
              <w:pStyle w:val="Table-Center7Boldcolumnname"/>
              <w:rPr>
                <w:b w:val="0"/>
                <w:bCs w:val="0"/>
                <w:lang w:eastAsia="en-AU"/>
              </w:rPr>
            </w:pPr>
            <w:r w:rsidRPr="00C1268A">
              <w:rPr>
                <w:b w:val="0"/>
                <w:bCs w:val="0"/>
                <w:lang w:eastAsia="en-AU"/>
              </w:rPr>
              <w:t>272</w:t>
            </w:r>
          </w:p>
        </w:tc>
        <w:tc>
          <w:tcPr>
            <w:tcW w:w="1030" w:type="dxa"/>
            <w:shd w:val="clear" w:color="auto" w:fill="auto"/>
            <w:noWrap/>
            <w:vAlign w:val="center"/>
            <w:hideMark/>
          </w:tcPr>
          <w:p w14:paraId="6E466D21"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1ED58B31" w14:textId="77777777" w:rsidR="004F0CAF" w:rsidRPr="003A234F" w:rsidRDefault="004F0CAF" w:rsidP="00C1268A">
            <w:pPr>
              <w:pStyle w:val="Table-Left7"/>
              <w:rPr>
                <w:lang w:eastAsia="en-AU"/>
              </w:rPr>
            </w:pPr>
            <w:r w:rsidRPr="003A234F">
              <w:rPr>
                <w:lang w:eastAsia="en-AU"/>
              </w:rPr>
              <w:t>MAPPING KNOWLEDGE AND INNOVATION RESEARCH THEMES: USING BIBLIOMETRICS FOR CLASSIFICATION, EVOLUTION, PROLIFERATION AND DETERMINISM</w:t>
            </w:r>
          </w:p>
        </w:tc>
        <w:tc>
          <w:tcPr>
            <w:tcW w:w="2482" w:type="dxa"/>
            <w:shd w:val="clear" w:color="auto" w:fill="auto"/>
            <w:vAlign w:val="center"/>
            <w:hideMark/>
          </w:tcPr>
          <w:p w14:paraId="0149A88D" w14:textId="77777777" w:rsidR="004F0CAF" w:rsidRPr="003A234F" w:rsidRDefault="004F0CAF" w:rsidP="00C1268A">
            <w:pPr>
              <w:pStyle w:val="Table-Left7"/>
              <w:rPr>
                <w:lang w:eastAsia="en-AU"/>
              </w:rPr>
            </w:pPr>
            <w:r w:rsidRPr="003A234F">
              <w:rPr>
                <w:lang w:eastAsia="en-AU"/>
              </w:rPr>
              <w:t>INTERNATIONAL JOURNAL OF ENTREPRENEURSHIP AND INNOVATION MANAGEMENT</w:t>
            </w:r>
          </w:p>
        </w:tc>
      </w:tr>
      <w:tr w:rsidR="004F0CAF" w:rsidRPr="003A234F" w14:paraId="66F1C737" w14:textId="77777777" w:rsidTr="00C1268A">
        <w:trPr>
          <w:trHeight w:val="20"/>
        </w:trPr>
        <w:tc>
          <w:tcPr>
            <w:tcW w:w="931" w:type="dxa"/>
            <w:shd w:val="clear" w:color="auto" w:fill="auto"/>
            <w:noWrap/>
            <w:vAlign w:val="center"/>
            <w:hideMark/>
          </w:tcPr>
          <w:p w14:paraId="38C0A573" w14:textId="77777777" w:rsidR="004F0CAF" w:rsidRPr="00C1268A" w:rsidRDefault="004F0CAF" w:rsidP="00C1268A">
            <w:pPr>
              <w:pStyle w:val="Table-Center7Boldcolumnname"/>
              <w:rPr>
                <w:b w:val="0"/>
                <w:bCs w:val="0"/>
                <w:lang w:eastAsia="en-AU"/>
              </w:rPr>
            </w:pPr>
            <w:r w:rsidRPr="00C1268A">
              <w:rPr>
                <w:b w:val="0"/>
                <w:bCs w:val="0"/>
                <w:lang w:eastAsia="en-AU"/>
              </w:rPr>
              <w:t>273</w:t>
            </w:r>
          </w:p>
        </w:tc>
        <w:tc>
          <w:tcPr>
            <w:tcW w:w="1030" w:type="dxa"/>
            <w:shd w:val="clear" w:color="auto" w:fill="auto"/>
            <w:noWrap/>
            <w:vAlign w:val="center"/>
            <w:hideMark/>
          </w:tcPr>
          <w:p w14:paraId="51980467"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4FEDC9EB" w14:textId="77777777" w:rsidR="004F0CAF" w:rsidRPr="003A234F" w:rsidRDefault="004F0CAF" w:rsidP="00C1268A">
            <w:pPr>
              <w:pStyle w:val="Table-Left7"/>
              <w:rPr>
                <w:lang w:eastAsia="en-AU"/>
              </w:rPr>
            </w:pPr>
            <w:r w:rsidRPr="003A234F">
              <w:rPr>
                <w:lang w:eastAsia="en-AU"/>
              </w:rPr>
              <w:t>FROM UNIVERSITY RESEARCH TO INNOVATION DETECTING KNOWLEDGE TRANSFER VIA TEXT MINING</w:t>
            </w:r>
          </w:p>
        </w:tc>
        <w:tc>
          <w:tcPr>
            <w:tcW w:w="2482" w:type="dxa"/>
            <w:shd w:val="clear" w:color="auto" w:fill="auto"/>
            <w:vAlign w:val="center"/>
            <w:hideMark/>
          </w:tcPr>
          <w:p w14:paraId="706828CA" w14:textId="77777777" w:rsidR="004F0CAF" w:rsidRPr="003A234F" w:rsidRDefault="004F0CAF" w:rsidP="00C1268A">
            <w:pPr>
              <w:pStyle w:val="Table-Left7"/>
              <w:rPr>
                <w:lang w:eastAsia="en-AU"/>
              </w:rPr>
            </w:pPr>
            <w:r w:rsidRPr="003A234F">
              <w:rPr>
                <w:lang w:eastAsia="en-AU"/>
              </w:rPr>
              <w:t>21ST INTERNATIONAL CONFERENCE ON SCIENCE AND TECHNOLOGY INDICATORS (STI 2016)</w:t>
            </w:r>
          </w:p>
        </w:tc>
      </w:tr>
      <w:tr w:rsidR="004F0CAF" w:rsidRPr="003A234F" w14:paraId="1372E891" w14:textId="77777777" w:rsidTr="00C1268A">
        <w:trPr>
          <w:trHeight w:val="20"/>
        </w:trPr>
        <w:tc>
          <w:tcPr>
            <w:tcW w:w="931" w:type="dxa"/>
            <w:shd w:val="clear" w:color="auto" w:fill="auto"/>
            <w:noWrap/>
            <w:vAlign w:val="center"/>
            <w:hideMark/>
          </w:tcPr>
          <w:p w14:paraId="6474704E" w14:textId="77777777" w:rsidR="004F0CAF" w:rsidRPr="00C1268A" w:rsidRDefault="004F0CAF" w:rsidP="00C1268A">
            <w:pPr>
              <w:pStyle w:val="Table-Center7Boldcolumnname"/>
              <w:rPr>
                <w:b w:val="0"/>
                <w:bCs w:val="0"/>
                <w:lang w:eastAsia="en-AU"/>
              </w:rPr>
            </w:pPr>
            <w:r w:rsidRPr="00C1268A">
              <w:rPr>
                <w:b w:val="0"/>
                <w:bCs w:val="0"/>
                <w:lang w:eastAsia="en-AU"/>
              </w:rPr>
              <w:t>274</w:t>
            </w:r>
          </w:p>
        </w:tc>
        <w:tc>
          <w:tcPr>
            <w:tcW w:w="1030" w:type="dxa"/>
            <w:shd w:val="clear" w:color="auto" w:fill="auto"/>
            <w:noWrap/>
            <w:vAlign w:val="center"/>
            <w:hideMark/>
          </w:tcPr>
          <w:p w14:paraId="62054CAE" w14:textId="77777777" w:rsidR="004F0CAF" w:rsidRPr="00C1268A" w:rsidRDefault="004F0CAF" w:rsidP="00C1268A">
            <w:pPr>
              <w:pStyle w:val="Table-Center7Boldcolumnname"/>
              <w:rPr>
                <w:b w:val="0"/>
                <w:bCs w:val="0"/>
                <w:lang w:eastAsia="en-AU"/>
              </w:rPr>
            </w:pPr>
            <w:r w:rsidRPr="00C1268A">
              <w:rPr>
                <w:b w:val="0"/>
                <w:bCs w:val="0"/>
                <w:lang w:eastAsia="en-AU"/>
              </w:rPr>
              <w:t>2016</w:t>
            </w:r>
          </w:p>
        </w:tc>
        <w:tc>
          <w:tcPr>
            <w:tcW w:w="4766" w:type="dxa"/>
            <w:shd w:val="clear" w:color="auto" w:fill="auto"/>
            <w:vAlign w:val="center"/>
            <w:hideMark/>
          </w:tcPr>
          <w:p w14:paraId="005BA215" w14:textId="77777777" w:rsidR="004F0CAF" w:rsidRPr="003A234F" w:rsidRDefault="004F0CAF" w:rsidP="00C1268A">
            <w:pPr>
              <w:pStyle w:val="Table-Left7"/>
              <w:rPr>
                <w:lang w:eastAsia="en-AU"/>
              </w:rPr>
            </w:pPr>
            <w:r w:rsidRPr="003A234F">
              <w:rPr>
                <w:lang w:eastAsia="en-AU"/>
              </w:rPr>
              <w:t>ANALYSIS OF RESEARCH HOTSPOTS ON BIG DATA IN EDUCATION: FROM BIBLIOMETRICS PERSPECTIVE</w:t>
            </w:r>
          </w:p>
        </w:tc>
        <w:tc>
          <w:tcPr>
            <w:tcW w:w="2482" w:type="dxa"/>
            <w:shd w:val="clear" w:color="auto" w:fill="auto"/>
            <w:vAlign w:val="center"/>
            <w:hideMark/>
          </w:tcPr>
          <w:p w14:paraId="56659E33" w14:textId="77777777" w:rsidR="004F0CAF" w:rsidRPr="003A234F" w:rsidRDefault="004F0CAF" w:rsidP="00C1268A">
            <w:pPr>
              <w:pStyle w:val="Table-Left7"/>
              <w:rPr>
                <w:lang w:eastAsia="en-AU"/>
              </w:rPr>
            </w:pPr>
            <w:r w:rsidRPr="003A234F">
              <w:rPr>
                <w:lang w:eastAsia="en-AU"/>
              </w:rPr>
              <w:t>PROCEEDINGS OF THE 2016 INTERNATIONAL CONFERENCE ON MANAGEMENT SCIENCE AND INNOVATIVE EDUCATION (MSIE)</w:t>
            </w:r>
          </w:p>
        </w:tc>
      </w:tr>
      <w:tr w:rsidR="004F0CAF" w:rsidRPr="003A234F" w14:paraId="235291A3" w14:textId="77777777" w:rsidTr="00C1268A">
        <w:trPr>
          <w:trHeight w:val="20"/>
        </w:trPr>
        <w:tc>
          <w:tcPr>
            <w:tcW w:w="931" w:type="dxa"/>
            <w:shd w:val="clear" w:color="auto" w:fill="auto"/>
            <w:noWrap/>
            <w:vAlign w:val="center"/>
            <w:hideMark/>
          </w:tcPr>
          <w:p w14:paraId="3A50C2F7" w14:textId="77777777" w:rsidR="004F0CAF" w:rsidRPr="00C1268A" w:rsidRDefault="004F0CAF" w:rsidP="00C1268A">
            <w:pPr>
              <w:pStyle w:val="Table-Center7Boldcolumnname"/>
              <w:rPr>
                <w:b w:val="0"/>
                <w:bCs w:val="0"/>
                <w:lang w:eastAsia="en-AU"/>
              </w:rPr>
            </w:pPr>
            <w:r w:rsidRPr="00C1268A">
              <w:rPr>
                <w:b w:val="0"/>
                <w:bCs w:val="0"/>
                <w:lang w:eastAsia="en-AU"/>
              </w:rPr>
              <w:t>275</w:t>
            </w:r>
          </w:p>
        </w:tc>
        <w:tc>
          <w:tcPr>
            <w:tcW w:w="1030" w:type="dxa"/>
            <w:shd w:val="clear" w:color="auto" w:fill="auto"/>
            <w:noWrap/>
            <w:vAlign w:val="center"/>
            <w:hideMark/>
          </w:tcPr>
          <w:p w14:paraId="475451BA"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08D017CD" w14:textId="77777777" w:rsidR="004F0CAF" w:rsidRPr="003A234F" w:rsidRDefault="004F0CAF" w:rsidP="00C1268A">
            <w:pPr>
              <w:pStyle w:val="Table-Left7"/>
              <w:rPr>
                <w:lang w:eastAsia="en-AU"/>
              </w:rPr>
            </w:pPr>
            <w:r w:rsidRPr="003A234F">
              <w:rPr>
                <w:lang w:eastAsia="en-AU"/>
              </w:rPr>
              <w:t>ON ACCUSATIONS OF EXCEPTIONAL MALE BIAS IN EVOLUTIONARY PSYCHOLOGY: PLACING SEX DIFFERENCES IN CITATION COUNTS IN PROPER EVIDENTIARY CONTEXTS</w:t>
            </w:r>
          </w:p>
        </w:tc>
        <w:tc>
          <w:tcPr>
            <w:tcW w:w="2482" w:type="dxa"/>
            <w:shd w:val="clear" w:color="auto" w:fill="auto"/>
            <w:vAlign w:val="center"/>
            <w:hideMark/>
          </w:tcPr>
          <w:p w14:paraId="322DD509" w14:textId="77777777" w:rsidR="004F0CAF" w:rsidRPr="003A234F" w:rsidRDefault="004F0CAF" w:rsidP="00C1268A">
            <w:pPr>
              <w:pStyle w:val="Table-Left7"/>
              <w:rPr>
                <w:lang w:eastAsia="en-AU"/>
              </w:rPr>
            </w:pPr>
            <w:r w:rsidRPr="003A234F">
              <w:rPr>
                <w:lang w:eastAsia="en-AU"/>
              </w:rPr>
              <w:t>EVOLUTIONARY BEHAVIORAL SCIENCES</w:t>
            </w:r>
          </w:p>
        </w:tc>
      </w:tr>
      <w:tr w:rsidR="004F0CAF" w:rsidRPr="003A234F" w14:paraId="276D0304" w14:textId="77777777" w:rsidTr="00C1268A">
        <w:trPr>
          <w:trHeight w:val="20"/>
        </w:trPr>
        <w:tc>
          <w:tcPr>
            <w:tcW w:w="931" w:type="dxa"/>
            <w:shd w:val="clear" w:color="auto" w:fill="auto"/>
            <w:noWrap/>
            <w:vAlign w:val="center"/>
            <w:hideMark/>
          </w:tcPr>
          <w:p w14:paraId="31A9EC1D" w14:textId="77777777" w:rsidR="004F0CAF" w:rsidRPr="00C1268A" w:rsidRDefault="004F0CAF" w:rsidP="00C1268A">
            <w:pPr>
              <w:pStyle w:val="Table-Center7Boldcolumnname"/>
              <w:rPr>
                <w:b w:val="0"/>
                <w:bCs w:val="0"/>
                <w:lang w:eastAsia="en-AU"/>
              </w:rPr>
            </w:pPr>
            <w:r w:rsidRPr="00C1268A">
              <w:rPr>
                <w:b w:val="0"/>
                <w:bCs w:val="0"/>
                <w:lang w:eastAsia="en-AU"/>
              </w:rPr>
              <w:t>276</w:t>
            </w:r>
          </w:p>
        </w:tc>
        <w:tc>
          <w:tcPr>
            <w:tcW w:w="1030" w:type="dxa"/>
            <w:shd w:val="clear" w:color="auto" w:fill="auto"/>
            <w:noWrap/>
            <w:vAlign w:val="center"/>
            <w:hideMark/>
          </w:tcPr>
          <w:p w14:paraId="5ED3DC77"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00BDA976" w14:textId="77777777" w:rsidR="004F0CAF" w:rsidRPr="003A234F" w:rsidRDefault="004F0CAF" w:rsidP="00C1268A">
            <w:pPr>
              <w:pStyle w:val="Table-Left7"/>
              <w:rPr>
                <w:lang w:eastAsia="en-AU"/>
              </w:rPr>
            </w:pPr>
            <w:r w:rsidRPr="003A234F">
              <w:rPr>
                <w:lang w:eastAsia="en-AU"/>
              </w:rPr>
              <w:t>TEXT MINING ANALYTICS AS A METHOD OF BENCHMARKING INTERDISCIPLINARY RESEARCH COLLABORATION</w:t>
            </w:r>
          </w:p>
        </w:tc>
        <w:tc>
          <w:tcPr>
            <w:tcW w:w="2482" w:type="dxa"/>
            <w:shd w:val="clear" w:color="auto" w:fill="auto"/>
            <w:vAlign w:val="center"/>
            <w:hideMark/>
          </w:tcPr>
          <w:p w14:paraId="071ABA62" w14:textId="77777777" w:rsidR="004F0CAF" w:rsidRPr="003A234F" w:rsidRDefault="004F0CAF" w:rsidP="00C1268A">
            <w:pPr>
              <w:pStyle w:val="Table-Left7"/>
              <w:rPr>
                <w:lang w:eastAsia="en-AU"/>
              </w:rPr>
            </w:pPr>
            <w:r w:rsidRPr="003A234F">
              <w:rPr>
                <w:lang w:eastAsia="en-AU"/>
              </w:rPr>
              <w:t>PROCEEDINGS OF THE INTERNATIONAL CONFERENCE ON INTELLECTUAL CAPITAL, KNOWLEDGE MANAGEMENT AND ORGANISATIONAL LEARNING, ICICKM</w:t>
            </w:r>
          </w:p>
        </w:tc>
      </w:tr>
      <w:tr w:rsidR="004F0CAF" w:rsidRPr="003A234F" w14:paraId="1C8B4843" w14:textId="77777777" w:rsidTr="00C1268A">
        <w:trPr>
          <w:trHeight w:val="20"/>
        </w:trPr>
        <w:tc>
          <w:tcPr>
            <w:tcW w:w="931" w:type="dxa"/>
            <w:shd w:val="clear" w:color="auto" w:fill="auto"/>
            <w:noWrap/>
            <w:vAlign w:val="center"/>
            <w:hideMark/>
          </w:tcPr>
          <w:p w14:paraId="1C198563" w14:textId="77777777" w:rsidR="004F0CAF" w:rsidRPr="00C1268A" w:rsidRDefault="004F0CAF" w:rsidP="00C1268A">
            <w:pPr>
              <w:pStyle w:val="Table-Center7Boldcolumnname"/>
              <w:rPr>
                <w:b w:val="0"/>
                <w:bCs w:val="0"/>
                <w:lang w:eastAsia="en-AU"/>
              </w:rPr>
            </w:pPr>
            <w:r w:rsidRPr="00C1268A">
              <w:rPr>
                <w:b w:val="0"/>
                <w:bCs w:val="0"/>
                <w:lang w:eastAsia="en-AU"/>
              </w:rPr>
              <w:t>277</w:t>
            </w:r>
          </w:p>
        </w:tc>
        <w:tc>
          <w:tcPr>
            <w:tcW w:w="1030" w:type="dxa"/>
            <w:shd w:val="clear" w:color="auto" w:fill="auto"/>
            <w:noWrap/>
            <w:vAlign w:val="center"/>
            <w:hideMark/>
          </w:tcPr>
          <w:p w14:paraId="1A1EE964"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2EEC68EC" w14:textId="77777777" w:rsidR="004F0CAF" w:rsidRPr="003A234F" w:rsidRDefault="004F0CAF" w:rsidP="00C1268A">
            <w:pPr>
              <w:pStyle w:val="Table-Left7"/>
              <w:rPr>
                <w:lang w:eastAsia="en-AU"/>
              </w:rPr>
            </w:pPr>
            <w:r w:rsidRPr="003A234F">
              <w:rPr>
                <w:lang w:eastAsia="en-AU"/>
              </w:rPr>
              <w:t>THE IMPORTANCE OF NATIONAL AND INTERNATIONAL COLLABORATION IN ADULT CONGENITAL HEART DISEASE: A NETWORK ANALYSIS OF RESEARCH OUTPUT</w:t>
            </w:r>
          </w:p>
        </w:tc>
        <w:tc>
          <w:tcPr>
            <w:tcW w:w="2482" w:type="dxa"/>
            <w:shd w:val="clear" w:color="auto" w:fill="auto"/>
            <w:vAlign w:val="center"/>
            <w:hideMark/>
          </w:tcPr>
          <w:p w14:paraId="3E8201C9" w14:textId="77777777" w:rsidR="004F0CAF" w:rsidRPr="003A234F" w:rsidRDefault="004F0CAF" w:rsidP="00C1268A">
            <w:pPr>
              <w:pStyle w:val="Table-Left7"/>
              <w:rPr>
                <w:lang w:eastAsia="en-AU"/>
              </w:rPr>
            </w:pPr>
            <w:r w:rsidRPr="003A234F">
              <w:rPr>
                <w:lang w:eastAsia="en-AU"/>
              </w:rPr>
              <w:t>INTERNATIONAL JOURNAL OF CARDIOLOGY</w:t>
            </w:r>
          </w:p>
        </w:tc>
      </w:tr>
      <w:tr w:rsidR="004F0CAF" w:rsidRPr="003A234F" w14:paraId="7D1F2678" w14:textId="77777777" w:rsidTr="00C1268A">
        <w:trPr>
          <w:trHeight w:val="20"/>
        </w:trPr>
        <w:tc>
          <w:tcPr>
            <w:tcW w:w="931" w:type="dxa"/>
            <w:shd w:val="clear" w:color="auto" w:fill="auto"/>
            <w:noWrap/>
            <w:vAlign w:val="center"/>
            <w:hideMark/>
          </w:tcPr>
          <w:p w14:paraId="265FF208" w14:textId="77777777" w:rsidR="004F0CAF" w:rsidRPr="00C1268A" w:rsidRDefault="004F0CAF" w:rsidP="00C1268A">
            <w:pPr>
              <w:pStyle w:val="Table-Center7Boldcolumnname"/>
              <w:rPr>
                <w:b w:val="0"/>
                <w:bCs w:val="0"/>
                <w:lang w:eastAsia="en-AU"/>
              </w:rPr>
            </w:pPr>
            <w:r w:rsidRPr="00C1268A">
              <w:rPr>
                <w:b w:val="0"/>
                <w:bCs w:val="0"/>
                <w:lang w:eastAsia="en-AU"/>
              </w:rPr>
              <w:t>278</w:t>
            </w:r>
          </w:p>
        </w:tc>
        <w:tc>
          <w:tcPr>
            <w:tcW w:w="1030" w:type="dxa"/>
            <w:shd w:val="clear" w:color="auto" w:fill="auto"/>
            <w:noWrap/>
            <w:vAlign w:val="center"/>
            <w:hideMark/>
          </w:tcPr>
          <w:p w14:paraId="49D4DF84"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068FB727" w14:textId="77777777" w:rsidR="004F0CAF" w:rsidRPr="003A234F" w:rsidRDefault="004F0CAF" w:rsidP="00C1268A">
            <w:pPr>
              <w:pStyle w:val="Table-Left7"/>
              <w:rPr>
                <w:lang w:eastAsia="en-AU"/>
              </w:rPr>
            </w:pPr>
            <w:r w:rsidRPr="003A234F">
              <w:rPr>
                <w:lang w:eastAsia="en-AU"/>
              </w:rPr>
              <w:t>RE-CITATION ANALYSIS: A PROMISING METHOD FOR IMPROVING CITATION ANALYSIS FOR RESEARCH EVALUATION, KNOWLEDGE NETWORK ANALYSIS, KNOWLEDGE REPRESENTATION AND INFORMATION RETRIEVAL</w:t>
            </w:r>
          </w:p>
        </w:tc>
        <w:tc>
          <w:tcPr>
            <w:tcW w:w="2482" w:type="dxa"/>
            <w:shd w:val="clear" w:color="auto" w:fill="auto"/>
            <w:vAlign w:val="center"/>
            <w:hideMark/>
          </w:tcPr>
          <w:p w14:paraId="527211BB" w14:textId="77777777" w:rsidR="004F0CAF" w:rsidRPr="003A234F" w:rsidRDefault="004F0CAF" w:rsidP="00C1268A">
            <w:pPr>
              <w:pStyle w:val="Table-Left7"/>
              <w:rPr>
                <w:lang w:eastAsia="en-AU"/>
              </w:rPr>
            </w:pPr>
            <w:r w:rsidRPr="003A234F">
              <w:rPr>
                <w:lang w:eastAsia="en-AU"/>
              </w:rPr>
              <w:t xml:space="preserve">PROCEEDINGS OF ISSI 2015 ISTANBUL: 15TH INTERNATIONAL SOCIETY OF SCIENTOMETRICS </w:t>
            </w:r>
            <w:r w:rsidRPr="003A234F">
              <w:rPr>
                <w:lang w:eastAsia="en-AU"/>
              </w:rPr>
              <w:lastRenderedPageBreak/>
              <w:t>AND INFORMETRICS CONFERENCE</w:t>
            </w:r>
          </w:p>
        </w:tc>
      </w:tr>
      <w:tr w:rsidR="004F0CAF" w:rsidRPr="003A234F" w14:paraId="7960256B" w14:textId="77777777" w:rsidTr="00C1268A">
        <w:trPr>
          <w:trHeight w:val="20"/>
        </w:trPr>
        <w:tc>
          <w:tcPr>
            <w:tcW w:w="931" w:type="dxa"/>
            <w:shd w:val="clear" w:color="auto" w:fill="auto"/>
            <w:noWrap/>
            <w:vAlign w:val="center"/>
            <w:hideMark/>
          </w:tcPr>
          <w:p w14:paraId="2F13CD3E"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279</w:t>
            </w:r>
          </w:p>
        </w:tc>
        <w:tc>
          <w:tcPr>
            <w:tcW w:w="1030" w:type="dxa"/>
            <w:shd w:val="clear" w:color="auto" w:fill="auto"/>
            <w:noWrap/>
            <w:vAlign w:val="center"/>
            <w:hideMark/>
          </w:tcPr>
          <w:p w14:paraId="25B5A2E9"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443780E3" w14:textId="77777777" w:rsidR="004F0CAF" w:rsidRPr="003A234F" w:rsidRDefault="004F0CAF" w:rsidP="00C1268A">
            <w:pPr>
              <w:pStyle w:val="Table-Left7"/>
              <w:rPr>
                <w:lang w:eastAsia="en-AU"/>
              </w:rPr>
            </w:pPr>
            <w:r w:rsidRPr="003A234F">
              <w:rPr>
                <w:lang w:eastAsia="en-AU"/>
              </w:rPr>
              <w:t>PRESCRIPTIVE ANALYTICS FOR PLANNING RESEARCH-PERFORMANCE STRATEGY</w:t>
            </w:r>
          </w:p>
        </w:tc>
        <w:tc>
          <w:tcPr>
            <w:tcW w:w="2482" w:type="dxa"/>
            <w:shd w:val="clear" w:color="auto" w:fill="auto"/>
            <w:vAlign w:val="center"/>
            <w:hideMark/>
          </w:tcPr>
          <w:p w14:paraId="20585FCE" w14:textId="77777777" w:rsidR="004F0CAF" w:rsidRPr="003A234F" w:rsidRDefault="004F0CAF" w:rsidP="00C1268A">
            <w:pPr>
              <w:pStyle w:val="Table-Left7"/>
              <w:rPr>
                <w:lang w:eastAsia="en-AU"/>
              </w:rPr>
            </w:pPr>
            <w:r w:rsidRPr="003A234F">
              <w:rPr>
                <w:lang w:eastAsia="en-AU"/>
              </w:rPr>
              <w:t>LECTURE NOTES IN ELECTRICAL ENGINEERING</w:t>
            </w:r>
          </w:p>
        </w:tc>
      </w:tr>
      <w:tr w:rsidR="004F0CAF" w:rsidRPr="003A234F" w14:paraId="56CB5B0B" w14:textId="77777777" w:rsidTr="00C1268A">
        <w:trPr>
          <w:trHeight w:val="20"/>
        </w:trPr>
        <w:tc>
          <w:tcPr>
            <w:tcW w:w="931" w:type="dxa"/>
            <w:shd w:val="clear" w:color="auto" w:fill="auto"/>
            <w:noWrap/>
            <w:vAlign w:val="center"/>
            <w:hideMark/>
          </w:tcPr>
          <w:p w14:paraId="788873ED" w14:textId="77777777" w:rsidR="004F0CAF" w:rsidRPr="00C1268A" w:rsidRDefault="004F0CAF" w:rsidP="00C1268A">
            <w:pPr>
              <w:pStyle w:val="Table-Center7Boldcolumnname"/>
              <w:rPr>
                <w:b w:val="0"/>
                <w:bCs w:val="0"/>
                <w:lang w:eastAsia="en-AU"/>
              </w:rPr>
            </w:pPr>
            <w:r w:rsidRPr="00C1268A">
              <w:rPr>
                <w:b w:val="0"/>
                <w:bCs w:val="0"/>
                <w:lang w:eastAsia="en-AU"/>
              </w:rPr>
              <w:t>280</w:t>
            </w:r>
          </w:p>
        </w:tc>
        <w:tc>
          <w:tcPr>
            <w:tcW w:w="1030" w:type="dxa"/>
            <w:shd w:val="clear" w:color="auto" w:fill="auto"/>
            <w:noWrap/>
            <w:vAlign w:val="center"/>
            <w:hideMark/>
          </w:tcPr>
          <w:p w14:paraId="25D44741"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5BBE61B4" w14:textId="77777777" w:rsidR="004F0CAF" w:rsidRPr="003A234F" w:rsidRDefault="004F0CAF" w:rsidP="00C1268A">
            <w:pPr>
              <w:pStyle w:val="Table-Left7"/>
              <w:rPr>
                <w:lang w:eastAsia="en-AU"/>
              </w:rPr>
            </w:pPr>
            <w:r w:rsidRPr="003A234F">
              <w:rPr>
                <w:lang w:eastAsia="en-AU"/>
              </w:rPr>
              <w:t>OR FORUM-TENURE ANALYTICS: MODELS FOR PREDICTING RESEARCH IMPACT</w:t>
            </w:r>
          </w:p>
        </w:tc>
        <w:tc>
          <w:tcPr>
            <w:tcW w:w="2482" w:type="dxa"/>
            <w:shd w:val="clear" w:color="auto" w:fill="auto"/>
            <w:vAlign w:val="center"/>
            <w:hideMark/>
          </w:tcPr>
          <w:p w14:paraId="31B70F1B" w14:textId="77777777" w:rsidR="004F0CAF" w:rsidRPr="003A234F" w:rsidRDefault="004F0CAF" w:rsidP="00C1268A">
            <w:pPr>
              <w:pStyle w:val="Table-Left7"/>
              <w:rPr>
                <w:lang w:eastAsia="en-AU"/>
              </w:rPr>
            </w:pPr>
            <w:r w:rsidRPr="003A234F">
              <w:rPr>
                <w:lang w:eastAsia="en-AU"/>
              </w:rPr>
              <w:t>OPERATIONS RESEARCH</w:t>
            </w:r>
          </w:p>
        </w:tc>
      </w:tr>
      <w:tr w:rsidR="004F0CAF" w:rsidRPr="003A234F" w14:paraId="00534BB2" w14:textId="77777777" w:rsidTr="00C1268A">
        <w:trPr>
          <w:trHeight w:val="20"/>
        </w:trPr>
        <w:tc>
          <w:tcPr>
            <w:tcW w:w="931" w:type="dxa"/>
            <w:shd w:val="clear" w:color="auto" w:fill="auto"/>
            <w:noWrap/>
            <w:vAlign w:val="center"/>
            <w:hideMark/>
          </w:tcPr>
          <w:p w14:paraId="5270A5D6" w14:textId="77777777" w:rsidR="004F0CAF" w:rsidRPr="00C1268A" w:rsidRDefault="004F0CAF" w:rsidP="00C1268A">
            <w:pPr>
              <w:pStyle w:val="Table-Center7Boldcolumnname"/>
              <w:rPr>
                <w:b w:val="0"/>
                <w:bCs w:val="0"/>
                <w:lang w:eastAsia="en-AU"/>
              </w:rPr>
            </w:pPr>
            <w:r w:rsidRPr="00C1268A">
              <w:rPr>
                <w:b w:val="0"/>
                <w:bCs w:val="0"/>
                <w:lang w:eastAsia="en-AU"/>
              </w:rPr>
              <w:t>281</w:t>
            </w:r>
          </w:p>
        </w:tc>
        <w:tc>
          <w:tcPr>
            <w:tcW w:w="1030" w:type="dxa"/>
            <w:shd w:val="clear" w:color="auto" w:fill="auto"/>
            <w:noWrap/>
            <w:vAlign w:val="center"/>
            <w:hideMark/>
          </w:tcPr>
          <w:p w14:paraId="4696F1B6"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27C3AD55" w14:textId="77777777" w:rsidR="004F0CAF" w:rsidRPr="003A234F" w:rsidRDefault="004F0CAF" w:rsidP="00C1268A">
            <w:pPr>
              <w:pStyle w:val="Table-Left7"/>
              <w:rPr>
                <w:lang w:eastAsia="en-AU"/>
              </w:rPr>
            </w:pPr>
            <w:r w:rsidRPr="003A234F">
              <w:rPr>
                <w:lang w:eastAsia="en-AU"/>
              </w:rPr>
              <w:t>NEW JOURNAL CLASSIFICATION METHODS BASED ON THE GLOBAL H-INDEX</w:t>
            </w:r>
          </w:p>
        </w:tc>
        <w:tc>
          <w:tcPr>
            <w:tcW w:w="2482" w:type="dxa"/>
            <w:shd w:val="clear" w:color="auto" w:fill="auto"/>
            <w:vAlign w:val="center"/>
            <w:hideMark/>
          </w:tcPr>
          <w:p w14:paraId="18DD6408" w14:textId="77777777" w:rsidR="004F0CAF" w:rsidRPr="003A234F" w:rsidRDefault="004F0CAF" w:rsidP="00C1268A">
            <w:pPr>
              <w:pStyle w:val="Table-Left7"/>
              <w:rPr>
                <w:lang w:eastAsia="en-AU"/>
              </w:rPr>
            </w:pPr>
            <w:r w:rsidRPr="003A234F">
              <w:rPr>
                <w:lang w:eastAsia="en-AU"/>
              </w:rPr>
              <w:t>INFORMATION PROCESSING AND MANAGEMENT</w:t>
            </w:r>
          </w:p>
        </w:tc>
      </w:tr>
      <w:tr w:rsidR="004F0CAF" w:rsidRPr="003A234F" w14:paraId="476929A7" w14:textId="77777777" w:rsidTr="00C1268A">
        <w:trPr>
          <w:trHeight w:val="20"/>
        </w:trPr>
        <w:tc>
          <w:tcPr>
            <w:tcW w:w="931" w:type="dxa"/>
            <w:shd w:val="clear" w:color="auto" w:fill="auto"/>
            <w:noWrap/>
            <w:vAlign w:val="center"/>
            <w:hideMark/>
          </w:tcPr>
          <w:p w14:paraId="168B9567" w14:textId="77777777" w:rsidR="004F0CAF" w:rsidRPr="00C1268A" w:rsidRDefault="004F0CAF" w:rsidP="00C1268A">
            <w:pPr>
              <w:pStyle w:val="Table-Center7Boldcolumnname"/>
              <w:rPr>
                <w:b w:val="0"/>
                <w:bCs w:val="0"/>
                <w:lang w:eastAsia="en-AU"/>
              </w:rPr>
            </w:pPr>
            <w:r w:rsidRPr="00C1268A">
              <w:rPr>
                <w:b w:val="0"/>
                <w:bCs w:val="0"/>
                <w:lang w:eastAsia="en-AU"/>
              </w:rPr>
              <w:t>282</w:t>
            </w:r>
          </w:p>
        </w:tc>
        <w:tc>
          <w:tcPr>
            <w:tcW w:w="1030" w:type="dxa"/>
            <w:shd w:val="clear" w:color="auto" w:fill="auto"/>
            <w:noWrap/>
            <w:vAlign w:val="center"/>
            <w:hideMark/>
          </w:tcPr>
          <w:p w14:paraId="03EF4A91"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0E0C5CB9" w14:textId="77777777" w:rsidR="004F0CAF" w:rsidRPr="003A234F" w:rsidRDefault="004F0CAF" w:rsidP="00C1268A">
            <w:pPr>
              <w:pStyle w:val="Table-Left7"/>
              <w:rPr>
                <w:lang w:eastAsia="en-AU"/>
              </w:rPr>
            </w:pPr>
            <w:r w:rsidRPr="003A234F">
              <w:rPr>
                <w:lang w:eastAsia="en-AU"/>
              </w:rPr>
              <w:t>A SURVEY OF SENTIMENT ANALYSIS FOR JOURNAL CITATION</w:t>
            </w:r>
          </w:p>
        </w:tc>
        <w:tc>
          <w:tcPr>
            <w:tcW w:w="2482" w:type="dxa"/>
            <w:shd w:val="clear" w:color="auto" w:fill="auto"/>
            <w:vAlign w:val="center"/>
            <w:hideMark/>
          </w:tcPr>
          <w:p w14:paraId="0B4DEC26" w14:textId="77777777" w:rsidR="004F0CAF" w:rsidRPr="003A234F" w:rsidRDefault="004F0CAF" w:rsidP="00C1268A">
            <w:pPr>
              <w:pStyle w:val="Table-Left7"/>
              <w:rPr>
                <w:lang w:eastAsia="en-AU"/>
              </w:rPr>
            </w:pPr>
            <w:r w:rsidRPr="003A234F">
              <w:rPr>
                <w:lang w:eastAsia="en-AU"/>
              </w:rPr>
              <w:t>INDIAN JOURNAL OF SCIENCE AND TECHNOLOGY</w:t>
            </w:r>
          </w:p>
        </w:tc>
      </w:tr>
      <w:tr w:rsidR="004F0CAF" w:rsidRPr="003A234F" w14:paraId="10876D96" w14:textId="77777777" w:rsidTr="00C1268A">
        <w:trPr>
          <w:trHeight w:val="20"/>
        </w:trPr>
        <w:tc>
          <w:tcPr>
            <w:tcW w:w="931" w:type="dxa"/>
            <w:shd w:val="clear" w:color="auto" w:fill="auto"/>
            <w:noWrap/>
            <w:vAlign w:val="center"/>
            <w:hideMark/>
          </w:tcPr>
          <w:p w14:paraId="286FD261" w14:textId="77777777" w:rsidR="004F0CAF" w:rsidRPr="00C1268A" w:rsidRDefault="004F0CAF" w:rsidP="00C1268A">
            <w:pPr>
              <w:pStyle w:val="Table-Center7Boldcolumnname"/>
              <w:rPr>
                <w:b w:val="0"/>
                <w:bCs w:val="0"/>
                <w:lang w:eastAsia="en-AU"/>
              </w:rPr>
            </w:pPr>
            <w:r w:rsidRPr="00C1268A">
              <w:rPr>
                <w:b w:val="0"/>
                <w:bCs w:val="0"/>
                <w:lang w:eastAsia="en-AU"/>
              </w:rPr>
              <w:t>283</w:t>
            </w:r>
          </w:p>
        </w:tc>
        <w:tc>
          <w:tcPr>
            <w:tcW w:w="1030" w:type="dxa"/>
            <w:shd w:val="clear" w:color="auto" w:fill="auto"/>
            <w:noWrap/>
            <w:vAlign w:val="center"/>
            <w:hideMark/>
          </w:tcPr>
          <w:p w14:paraId="64E68FB4"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7C23DCA1" w14:textId="77777777" w:rsidR="004F0CAF" w:rsidRPr="003A234F" w:rsidRDefault="004F0CAF" w:rsidP="00C1268A">
            <w:pPr>
              <w:pStyle w:val="Table-Left7"/>
              <w:rPr>
                <w:lang w:eastAsia="en-AU"/>
              </w:rPr>
            </w:pPr>
            <w:r w:rsidRPr="003A234F">
              <w:rPr>
                <w:lang w:eastAsia="en-AU"/>
              </w:rPr>
              <w:t>TOWARDS A CONSOLIDATION OF WORLDWIDE JOURNAL RANKINGS - A CLASSIFICATION USING RANDOM FORESTS AND AGGREGATE RATING VIA DATA ENVELOPMENT ANALYSIS</w:t>
            </w:r>
          </w:p>
        </w:tc>
        <w:tc>
          <w:tcPr>
            <w:tcW w:w="2482" w:type="dxa"/>
            <w:shd w:val="clear" w:color="auto" w:fill="auto"/>
            <w:vAlign w:val="center"/>
            <w:hideMark/>
          </w:tcPr>
          <w:p w14:paraId="06D41071" w14:textId="77777777" w:rsidR="004F0CAF" w:rsidRPr="003A234F" w:rsidRDefault="004F0CAF" w:rsidP="00C1268A">
            <w:pPr>
              <w:pStyle w:val="Table-Left7"/>
              <w:rPr>
                <w:lang w:eastAsia="en-AU"/>
              </w:rPr>
            </w:pPr>
            <w:r w:rsidRPr="003A234F">
              <w:rPr>
                <w:lang w:eastAsia="en-AU"/>
              </w:rPr>
              <w:t>OMEGA (UNITED KINGDOM)</w:t>
            </w:r>
          </w:p>
        </w:tc>
      </w:tr>
      <w:tr w:rsidR="004F0CAF" w:rsidRPr="003A234F" w14:paraId="17469FE7" w14:textId="77777777" w:rsidTr="00C1268A">
        <w:trPr>
          <w:trHeight w:val="20"/>
        </w:trPr>
        <w:tc>
          <w:tcPr>
            <w:tcW w:w="931" w:type="dxa"/>
            <w:shd w:val="clear" w:color="auto" w:fill="auto"/>
            <w:noWrap/>
            <w:vAlign w:val="center"/>
            <w:hideMark/>
          </w:tcPr>
          <w:p w14:paraId="3683BF40" w14:textId="77777777" w:rsidR="004F0CAF" w:rsidRPr="00C1268A" w:rsidRDefault="004F0CAF" w:rsidP="00C1268A">
            <w:pPr>
              <w:pStyle w:val="Table-Center7Boldcolumnname"/>
              <w:rPr>
                <w:b w:val="0"/>
                <w:bCs w:val="0"/>
                <w:lang w:eastAsia="en-AU"/>
              </w:rPr>
            </w:pPr>
            <w:r w:rsidRPr="00C1268A">
              <w:rPr>
                <w:b w:val="0"/>
                <w:bCs w:val="0"/>
                <w:lang w:eastAsia="en-AU"/>
              </w:rPr>
              <w:t>284</w:t>
            </w:r>
          </w:p>
        </w:tc>
        <w:tc>
          <w:tcPr>
            <w:tcW w:w="1030" w:type="dxa"/>
            <w:shd w:val="clear" w:color="auto" w:fill="auto"/>
            <w:noWrap/>
            <w:vAlign w:val="center"/>
            <w:hideMark/>
          </w:tcPr>
          <w:p w14:paraId="774CD715"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59E442DA" w14:textId="77777777" w:rsidR="004F0CAF" w:rsidRPr="003A234F" w:rsidRDefault="004F0CAF" w:rsidP="00C1268A">
            <w:pPr>
              <w:pStyle w:val="Table-Left7"/>
              <w:rPr>
                <w:lang w:eastAsia="en-AU"/>
              </w:rPr>
            </w:pPr>
            <w:r w:rsidRPr="003A234F">
              <w:rPr>
                <w:lang w:eastAsia="en-AU"/>
              </w:rPr>
              <w:t>A STRUCTURED APPROACH TO EXPLORE KNOWLEDGE FLOWS THROUGH TECHNOLOGY-BASED BUSINESS METHODS BY INTEGRATING PATENT CITATION ANALYSIS AND TEXT MINING</w:t>
            </w:r>
          </w:p>
        </w:tc>
        <w:tc>
          <w:tcPr>
            <w:tcW w:w="2482" w:type="dxa"/>
            <w:shd w:val="clear" w:color="auto" w:fill="auto"/>
            <w:vAlign w:val="center"/>
            <w:hideMark/>
          </w:tcPr>
          <w:p w14:paraId="24E599B6" w14:textId="77777777" w:rsidR="004F0CAF" w:rsidRPr="003A234F" w:rsidRDefault="004F0CAF" w:rsidP="00C1268A">
            <w:pPr>
              <w:pStyle w:val="Table-Left7"/>
              <w:rPr>
                <w:lang w:eastAsia="en-AU"/>
              </w:rPr>
            </w:pPr>
            <w:r w:rsidRPr="003A234F">
              <w:rPr>
                <w:lang w:eastAsia="en-AU"/>
              </w:rPr>
              <w:t>TECHNOLOGICAL FORECASTING AND SOCIAL CHANGE</w:t>
            </w:r>
          </w:p>
        </w:tc>
      </w:tr>
      <w:tr w:rsidR="004F0CAF" w:rsidRPr="003A234F" w14:paraId="11FBF71D" w14:textId="77777777" w:rsidTr="00C1268A">
        <w:trPr>
          <w:trHeight w:val="20"/>
        </w:trPr>
        <w:tc>
          <w:tcPr>
            <w:tcW w:w="931" w:type="dxa"/>
            <w:shd w:val="clear" w:color="auto" w:fill="auto"/>
            <w:noWrap/>
            <w:vAlign w:val="center"/>
            <w:hideMark/>
          </w:tcPr>
          <w:p w14:paraId="0B713105" w14:textId="77777777" w:rsidR="004F0CAF" w:rsidRPr="00C1268A" w:rsidRDefault="004F0CAF" w:rsidP="00C1268A">
            <w:pPr>
              <w:pStyle w:val="Table-Center7Boldcolumnname"/>
              <w:rPr>
                <w:b w:val="0"/>
                <w:bCs w:val="0"/>
                <w:lang w:eastAsia="en-AU"/>
              </w:rPr>
            </w:pPr>
            <w:r w:rsidRPr="00C1268A">
              <w:rPr>
                <w:b w:val="0"/>
                <w:bCs w:val="0"/>
                <w:lang w:eastAsia="en-AU"/>
              </w:rPr>
              <w:t>285</w:t>
            </w:r>
          </w:p>
        </w:tc>
        <w:tc>
          <w:tcPr>
            <w:tcW w:w="1030" w:type="dxa"/>
            <w:shd w:val="clear" w:color="auto" w:fill="auto"/>
            <w:noWrap/>
            <w:vAlign w:val="center"/>
            <w:hideMark/>
          </w:tcPr>
          <w:p w14:paraId="107246F7"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0B192369" w14:textId="77777777" w:rsidR="004F0CAF" w:rsidRPr="003A234F" w:rsidRDefault="004F0CAF" w:rsidP="00C1268A">
            <w:pPr>
              <w:pStyle w:val="Table-Left7"/>
              <w:rPr>
                <w:lang w:eastAsia="en-AU"/>
              </w:rPr>
            </w:pPr>
            <w:r w:rsidRPr="003A234F">
              <w:rPr>
                <w:lang w:eastAsia="en-AU"/>
              </w:rPr>
              <w:t>CHARACTERISTICS OF THE TOP-CITED PAPERS IN SPECIES DISTRIBUTION PREDICTIVE MODELS</w:t>
            </w:r>
          </w:p>
        </w:tc>
        <w:tc>
          <w:tcPr>
            <w:tcW w:w="2482" w:type="dxa"/>
            <w:shd w:val="clear" w:color="auto" w:fill="auto"/>
            <w:vAlign w:val="center"/>
            <w:hideMark/>
          </w:tcPr>
          <w:p w14:paraId="5E703707" w14:textId="77777777" w:rsidR="004F0CAF" w:rsidRPr="003A234F" w:rsidRDefault="004F0CAF" w:rsidP="00C1268A">
            <w:pPr>
              <w:pStyle w:val="Table-Left7"/>
              <w:rPr>
                <w:lang w:eastAsia="en-AU"/>
              </w:rPr>
            </w:pPr>
            <w:r w:rsidRPr="003A234F">
              <w:rPr>
                <w:lang w:eastAsia="en-AU"/>
              </w:rPr>
              <w:t>ECOLOGICAL MODELLING</w:t>
            </w:r>
          </w:p>
        </w:tc>
      </w:tr>
      <w:tr w:rsidR="004F0CAF" w:rsidRPr="003A234F" w14:paraId="13835F9A" w14:textId="77777777" w:rsidTr="00C1268A">
        <w:trPr>
          <w:trHeight w:val="20"/>
        </w:trPr>
        <w:tc>
          <w:tcPr>
            <w:tcW w:w="931" w:type="dxa"/>
            <w:shd w:val="clear" w:color="auto" w:fill="auto"/>
            <w:noWrap/>
            <w:vAlign w:val="center"/>
            <w:hideMark/>
          </w:tcPr>
          <w:p w14:paraId="0A43D8C6" w14:textId="77777777" w:rsidR="004F0CAF" w:rsidRPr="00C1268A" w:rsidRDefault="004F0CAF" w:rsidP="00C1268A">
            <w:pPr>
              <w:pStyle w:val="Table-Center7Boldcolumnname"/>
              <w:rPr>
                <w:b w:val="0"/>
                <w:bCs w:val="0"/>
                <w:lang w:eastAsia="en-AU"/>
              </w:rPr>
            </w:pPr>
            <w:r w:rsidRPr="00C1268A">
              <w:rPr>
                <w:b w:val="0"/>
                <w:bCs w:val="0"/>
                <w:lang w:eastAsia="en-AU"/>
              </w:rPr>
              <w:t>286</w:t>
            </w:r>
          </w:p>
        </w:tc>
        <w:tc>
          <w:tcPr>
            <w:tcW w:w="1030" w:type="dxa"/>
            <w:shd w:val="clear" w:color="auto" w:fill="auto"/>
            <w:noWrap/>
            <w:vAlign w:val="center"/>
            <w:hideMark/>
          </w:tcPr>
          <w:p w14:paraId="67DFD11C"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10660D52" w14:textId="77777777" w:rsidR="004F0CAF" w:rsidRPr="003A234F" w:rsidRDefault="004F0CAF" w:rsidP="00C1268A">
            <w:pPr>
              <w:pStyle w:val="Table-Left7"/>
              <w:rPr>
                <w:lang w:eastAsia="en-AU"/>
              </w:rPr>
            </w:pPr>
            <w:r w:rsidRPr="003A234F">
              <w:rPr>
                <w:lang w:eastAsia="en-AU"/>
              </w:rPr>
              <w:t>CORRELATION BETWEEN IMPACT FACTOR AND PRODUCTIVITY WITH CENTRALITY MEASURES IN JOURNALS OF INFORMATION SCIENCE: A SOCIAL NETWORK ANALYSIS</w:t>
            </w:r>
          </w:p>
        </w:tc>
        <w:tc>
          <w:tcPr>
            <w:tcW w:w="2482" w:type="dxa"/>
            <w:shd w:val="clear" w:color="auto" w:fill="auto"/>
            <w:vAlign w:val="center"/>
            <w:hideMark/>
          </w:tcPr>
          <w:p w14:paraId="3619B6B7" w14:textId="77777777" w:rsidR="004F0CAF" w:rsidRPr="003A234F" w:rsidRDefault="004F0CAF" w:rsidP="00C1268A">
            <w:pPr>
              <w:pStyle w:val="Table-Left7"/>
              <w:rPr>
                <w:lang w:eastAsia="en-AU"/>
              </w:rPr>
            </w:pPr>
            <w:r w:rsidRPr="003A234F">
              <w:rPr>
                <w:lang w:eastAsia="en-AU"/>
              </w:rPr>
              <w:t>INTERNATIONAL JOURNAL OF INFORMATION SCIENCE AND MANAGEMENT</w:t>
            </w:r>
          </w:p>
        </w:tc>
      </w:tr>
      <w:tr w:rsidR="004F0CAF" w:rsidRPr="003A234F" w14:paraId="1C4075B0" w14:textId="77777777" w:rsidTr="00C1268A">
        <w:trPr>
          <w:trHeight w:val="20"/>
        </w:trPr>
        <w:tc>
          <w:tcPr>
            <w:tcW w:w="931" w:type="dxa"/>
            <w:shd w:val="clear" w:color="auto" w:fill="auto"/>
            <w:noWrap/>
            <w:vAlign w:val="center"/>
            <w:hideMark/>
          </w:tcPr>
          <w:p w14:paraId="31F7579C" w14:textId="77777777" w:rsidR="004F0CAF" w:rsidRPr="00C1268A" w:rsidRDefault="004F0CAF" w:rsidP="00C1268A">
            <w:pPr>
              <w:pStyle w:val="Table-Center7Boldcolumnname"/>
              <w:rPr>
                <w:b w:val="0"/>
                <w:bCs w:val="0"/>
                <w:lang w:eastAsia="en-AU"/>
              </w:rPr>
            </w:pPr>
            <w:r w:rsidRPr="00C1268A">
              <w:rPr>
                <w:b w:val="0"/>
                <w:bCs w:val="0"/>
                <w:lang w:eastAsia="en-AU"/>
              </w:rPr>
              <w:t>287</w:t>
            </w:r>
          </w:p>
        </w:tc>
        <w:tc>
          <w:tcPr>
            <w:tcW w:w="1030" w:type="dxa"/>
            <w:shd w:val="clear" w:color="auto" w:fill="auto"/>
            <w:noWrap/>
            <w:vAlign w:val="center"/>
            <w:hideMark/>
          </w:tcPr>
          <w:p w14:paraId="78E8CC24"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15EC846E" w14:textId="77777777" w:rsidR="004F0CAF" w:rsidRPr="003A234F" w:rsidRDefault="004F0CAF" w:rsidP="00C1268A">
            <w:pPr>
              <w:pStyle w:val="Table-Left7"/>
              <w:rPr>
                <w:lang w:eastAsia="en-AU"/>
              </w:rPr>
            </w:pPr>
            <w:r w:rsidRPr="003A234F">
              <w:rPr>
                <w:lang w:eastAsia="en-AU"/>
              </w:rPr>
              <w:t>THE EFFECT OF JOURNAL IMPACT FACTOR, REPORTING CONFLICTS, AND REPORTING FUNDING SOURCES, ON STANDARDIZED EFFECT SIZES IN BACK PAIN TRIALS: A SYSTEMATIC REVIEW AND META-REGRESSION</w:t>
            </w:r>
          </w:p>
        </w:tc>
        <w:tc>
          <w:tcPr>
            <w:tcW w:w="2482" w:type="dxa"/>
            <w:shd w:val="clear" w:color="auto" w:fill="auto"/>
            <w:vAlign w:val="center"/>
            <w:hideMark/>
          </w:tcPr>
          <w:p w14:paraId="2DA13379" w14:textId="77777777" w:rsidR="004F0CAF" w:rsidRPr="003A234F" w:rsidRDefault="004F0CAF" w:rsidP="00C1268A">
            <w:pPr>
              <w:pStyle w:val="Table-Left7"/>
              <w:rPr>
                <w:lang w:eastAsia="en-AU"/>
              </w:rPr>
            </w:pPr>
            <w:r w:rsidRPr="003A234F">
              <w:rPr>
                <w:lang w:eastAsia="en-AU"/>
              </w:rPr>
              <w:t>BMC Musculoskeletal Disorders</w:t>
            </w:r>
          </w:p>
        </w:tc>
      </w:tr>
      <w:tr w:rsidR="004F0CAF" w:rsidRPr="003A234F" w14:paraId="766FF304" w14:textId="77777777" w:rsidTr="00C1268A">
        <w:trPr>
          <w:trHeight w:val="20"/>
        </w:trPr>
        <w:tc>
          <w:tcPr>
            <w:tcW w:w="931" w:type="dxa"/>
            <w:shd w:val="clear" w:color="auto" w:fill="auto"/>
            <w:noWrap/>
            <w:vAlign w:val="center"/>
            <w:hideMark/>
          </w:tcPr>
          <w:p w14:paraId="6FEF9469" w14:textId="77777777" w:rsidR="004F0CAF" w:rsidRPr="00C1268A" w:rsidRDefault="004F0CAF" w:rsidP="00C1268A">
            <w:pPr>
              <w:pStyle w:val="Table-Center7Boldcolumnname"/>
              <w:rPr>
                <w:b w:val="0"/>
                <w:bCs w:val="0"/>
                <w:lang w:eastAsia="en-AU"/>
              </w:rPr>
            </w:pPr>
            <w:r w:rsidRPr="00C1268A">
              <w:rPr>
                <w:b w:val="0"/>
                <w:bCs w:val="0"/>
                <w:lang w:eastAsia="en-AU"/>
              </w:rPr>
              <w:t>288</w:t>
            </w:r>
          </w:p>
        </w:tc>
        <w:tc>
          <w:tcPr>
            <w:tcW w:w="1030" w:type="dxa"/>
            <w:shd w:val="clear" w:color="auto" w:fill="auto"/>
            <w:noWrap/>
            <w:vAlign w:val="center"/>
            <w:hideMark/>
          </w:tcPr>
          <w:p w14:paraId="551D782E"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66985640" w14:textId="77777777" w:rsidR="004F0CAF" w:rsidRPr="003A234F" w:rsidRDefault="004F0CAF" w:rsidP="00C1268A">
            <w:pPr>
              <w:pStyle w:val="Table-Left7"/>
              <w:rPr>
                <w:lang w:eastAsia="en-AU"/>
              </w:rPr>
            </w:pPr>
            <w:r w:rsidRPr="003A234F">
              <w:rPr>
                <w:lang w:eastAsia="en-AU"/>
              </w:rPr>
              <w:t>CITATION CLUSTERING FOR IDENTIFYING RESEARCH CONTRIBUTION</w:t>
            </w:r>
          </w:p>
        </w:tc>
        <w:tc>
          <w:tcPr>
            <w:tcW w:w="2482" w:type="dxa"/>
            <w:shd w:val="clear" w:color="auto" w:fill="auto"/>
            <w:vAlign w:val="center"/>
            <w:hideMark/>
          </w:tcPr>
          <w:p w14:paraId="7D31B169" w14:textId="77777777" w:rsidR="004F0CAF" w:rsidRPr="003A234F" w:rsidRDefault="004F0CAF" w:rsidP="00C1268A">
            <w:pPr>
              <w:pStyle w:val="Table-Left7"/>
              <w:rPr>
                <w:lang w:eastAsia="en-AU"/>
              </w:rPr>
            </w:pPr>
            <w:r w:rsidRPr="003A234F">
              <w:rPr>
                <w:lang w:eastAsia="en-AU"/>
              </w:rPr>
              <w:t>Journal of Computing</w:t>
            </w:r>
          </w:p>
        </w:tc>
      </w:tr>
      <w:tr w:rsidR="004F0CAF" w:rsidRPr="003A234F" w14:paraId="00533DDB" w14:textId="77777777" w:rsidTr="00C1268A">
        <w:trPr>
          <w:trHeight w:val="20"/>
        </w:trPr>
        <w:tc>
          <w:tcPr>
            <w:tcW w:w="931" w:type="dxa"/>
            <w:shd w:val="clear" w:color="auto" w:fill="auto"/>
            <w:noWrap/>
            <w:vAlign w:val="center"/>
            <w:hideMark/>
          </w:tcPr>
          <w:p w14:paraId="3FCAD39E" w14:textId="77777777" w:rsidR="004F0CAF" w:rsidRPr="00C1268A" w:rsidRDefault="004F0CAF" w:rsidP="00C1268A">
            <w:pPr>
              <w:pStyle w:val="Table-Center7Boldcolumnname"/>
              <w:rPr>
                <w:b w:val="0"/>
                <w:bCs w:val="0"/>
                <w:lang w:eastAsia="en-AU"/>
              </w:rPr>
            </w:pPr>
            <w:r w:rsidRPr="00C1268A">
              <w:rPr>
                <w:b w:val="0"/>
                <w:bCs w:val="0"/>
                <w:lang w:eastAsia="en-AU"/>
              </w:rPr>
              <w:t>289</w:t>
            </w:r>
          </w:p>
        </w:tc>
        <w:tc>
          <w:tcPr>
            <w:tcW w:w="1030" w:type="dxa"/>
            <w:shd w:val="clear" w:color="auto" w:fill="auto"/>
            <w:noWrap/>
            <w:vAlign w:val="center"/>
            <w:hideMark/>
          </w:tcPr>
          <w:p w14:paraId="63253547" w14:textId="77777777" w:rsidR="004F0CAF" w:rsidRPr="00C1268A" w:rsidRDefault="004F0CAF" w:rsidP="00C1268A">
            <w:pPr>
              <w:pStyle w:val="Table-Center7Boldcolumnname"/>
              <w:rPr>
                <w:b w:val="0"/>
                <w:bCs w:val="0"/>
                <w:lang w:eastAsia="en-AU"/>
              </w:rPr>
            </w:pPr>
            <w:r w:rsidRPr="00C1268A">
              <w:rPr>
                <w:b w:val="0"/>
                <w:bCs w:val="0"/>
                <w:lang w:eastAsia="en-AU"/>
              </w:rPr>
              <w:t>2015</w:t>
            </w:r>
          </w:p>
        </w:tc>
        <w:tc>
          <w:tcPr>
            <w:tcW w:w="4766" w:type="dxa"/>
            <w:shd w:val="clear" w:color="auto" w:fill="auto"/>
            <w:vAlign w:val="center"/>
            <w:hideMark/>
          </w:tcPr>
          <w:p w14:paraId="2579DFAD" w14:textId="77777777" w:rsidR="004F0CAF" w:rsidRPr="003A234F" w:rsidRDefault="004F0CAF" w:rsidP="00C1268A">
            <w:pPr>
              <w:pStyle w:val="Table-Left7"/>
              <w:rPr>
                <w:lang w:eastAsia="en-AU"/>
              </w:rPr>
            </w:pPr>
            <w:r w:rsidRPr="003A234F">
              <w:rPr>
                <w:lang w:eastAsia="en-AU"/>
              </w:rPr>
              <w:t>DIFFERENCES AND EVOLUTION OF SCHOLARLY IMPACT IN GOOGLE SCHOLAR CITATIONS PROFILES: AN APPLICATION OF DECISION TREES</w:t>
            </w:r>
          </w:p>
        </w:tc>
        <w:tc>
          <w:tcPr>
            <w:tcW w:w="2482" w:type="dxa"/>
            <w:shd w:val="clear" w:color="auto" w:fill="auto"/>
            <w:vAlign w:val="center"/>
            <w:hideMark/>
          </w:tcPr>
          <w:p w14:paraId="4F86C57D" w14:textId="77777777" w:rsidR="004F0CAF" w:rsidRPr="003A234F" w:rsidRDefault="004F0CAF" w:rsidP="00C1268A">
            <w:pPr>
              <w:pStyle w:val="Table-Left7"/>
              <w:rPr>
                <w:lang w:eastAsia="en-AU"/>
              </w:rPr>
            </w:pPr>
            <w:r w:rsidRPr="003A234F">
              <w:rPr>
                <w:lang w:eastAsia="en-AU"/>
              </w:rPr>
              <w:t>Revista Española de Documentación Científica</w:t>
            </w:r>
          </w:p>
        </w:tc>
      </w:tr>
      <w:tr w:rsidR="004F0CAF" w:rsidRPr="003A234F" w14:paraId="29003A4A" w14:textId="77777777" w:rsidTr="00C1268A">
        <w:trPr>
          <w:trHeight w:val="20"/>
        </w:trPr>
        <w:tc>
          <w:tcPr>
            <w:tcW w:w="931" w:type="dxa"/>
            <w:shd w:val="clear" w:color="auto" w:fill="auto"/>
            <w:noWrap/>
            <w:vAlign w:val="center"/>
            <w:hideMark/>
          </w:tcPr>
          <w:p w14:paraId="1478AE30" w14:textId="77777777" w:rsidR="004F0CAF" w:rsidRPr="00C1268A" w:rsidRDefault="004F0CAF" w:rsidP="00C1268A">
            <w:pPr>
              <w:pStyle w:val="Table-Center7Boldcolumnname"/>
              <w:rPr>
                <w:b w:val="0"/>
                <w:bCs w:val="0"/>
                <w:lang w:eastAsia="en-AU"/>
              </w:rPr>
            </w:pPr>
            <w:r w:rsidRPr="00C1268A">
              <w:rPr>
                <w:b w:val="0"/>
                <w:bCs w:val="0"/>
                <w:lang w:eastAsia="en-AU"/>
              </w:rPr>
              <w:t>290</w:t>
            </w:r>
          </w:p>
        </w:tc>
        <w:tc>
          <w:tcPr>
            <w:tcW w:w="1030" w:type="dxa"/>
            <w:shd w:val="clear" w:color="auto" w:fill="auto"/>
            <w:noWrap/>
            <w:vAlign w:val="center"/>
            <w:hideMark/>
          </w:tcPr>
          <w:p w14:paraId="74BF20AE"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6355B916" w14:textId="77777777" w:rsidR="004F0CAF" w:rsidRPr="003A234F" w:rsidRDefault="004F0CAF" w:rsidP="00C1268A">
            <w:pPr>
              <w:pStyle w:val="Table-Left7"/>
              <w:rPr>
                <w:lang w:eastAsia="en-AU"/>
              </w:rPr>
            </w:pPr>
            <w:r w:rsidRPr="003A234F">
              <w:rPr>
                <w:lang w:eastAsia="en-AU"/>
              </w:rPr>
              <w:t>ANALYSING FULL TEXT CONTENT BY MEANS OF A FLEXIBLE CO-CITATION ANALYSIS INSPIRED TEXT MINING METHOD - EXPLORING 15 YEARS OF JASSS ARTICLES</w:t>
            </w:r>
          </w:p>
        </w:tc>
        <w:tc>
          <w:tcPr>
            <w:tcW w:w="2482" w:type="dxa"/>
            <w:shd w:val="clear" w:color="auto" w:fill="auto"/>
            <w:vAlign w:val="center"/>
            <w:hideMark/>
          </w:tcPr>
          <w:p w14:paraId="6AAA7966" w14:textId="77777777" w:rsidR="004F0CAF" w:rsidRPr="003A234F" w:rsidRDefault="004F0CAF" w:rsidP="00C1268A">
            <w:pPr>
              <w:pStyle w:val="Table-Left7"/>
              <w:rPr>
                <w:lang w:eastAsia="en-AU"/>
              </w:rPr>
            </w:pPr>
            <w:r w:rsidRPr="003A234F">
              <w:rPr>
                <w:lang w:eastAsia="en-AU"/>
              </w:rPr>
              <w:t>INTERNATIONAL JOURNAL OF BUSINESS INTELLIGENCE AND DATA MINING</w:t>
            </w:r>
          </w:p>
        </w:tc>
      </w:tr>
      <w:tr w:rsidR="004F0CAF" w:rsidRPr="003A234F" w14:paraId="15FE3611" w14:textId="77777777" w:rsidTr="00C1268A">
        <w:trPr>
          <w:trHeight w:val="20"/>
        </w:trPr>
        <w:tc>
          <w:tcPr>
            <w:tcW w:w="931" w:type="dxa"/>
            <w:shd w:val="clear" w:color="auto" w:fill="auto"/>
            <w:noWrap/>
            <w:vAlign w:val="center"/>
            <w:hideMark/>
          </w:tcPr>
          <w:p w14:paraId="08C8E282" w14:textId="77777777" w:rsidR="004F0CAF" w:rsidRPr="00C1268A" w:rsidRDefault="004F0CAF" w:rsidP="00C1268A">
            <w:pPr>
              <w:pStyle w:val="Table-Center7Boldcolumnname"/>
              <w:rPr>
                <w:b w:val="0"/>
                <w:bCs w:val="0"/>
                <w:lang w:eastAsia="en-AU"/>
              </w:rPr>
            </w:pPr>
            <w:r w:rsidRPr="00C1268A">
              <w:rPr>
                <w:b w:val="0"/>
                <w:bCs w:val="0"/>
                <w:lang w:eastAsia="en-AU"/>
              </w:rPr>
              <w:t>291</w:t>
            </w:r>
          </w:p>
        </w:tc>
        <w:tc>
          <w:tcPr>
            <w:tcW w:w="1030" w:type="dxa"/>
            <w:shd w:val="clear" w:color="auto" w:fill="auto"/>
            <w:noWrap/>
            <w:vAlign w:val="center"/>
            <w:hideMark/>
          </w:tcPr>
          <w:p w14:paraId="1DA63C7E"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0D6B6825" w14:textId="77777777" w:rsidR="004F0CAF" w:rsidRPr="003A234F" w:rsidRDefault="004F0CAF" w:rsidP="00C1268A">
            <w:pPr>
              <w:pStyle w:val="Table-Left7"/>
              <w:rPr>
                <w:lang w:eastAsia="en-AU"/>
              </w:rPr>
            </w:pPr>
            <w:r w:rsidRPr="003A234F">
              <w:rPr>
                <w:lang w:eastAsia="en-AU"/>
              </w:rPr>
              <w:t>RECOMMENDING RESEARCH COLLABORATIONS USING LINK PREDICTION AND RANDOM FOREST CLASSIFIERS</w:t>
            </w:r>
          </w:p>
        </w:tc>
        <w:tc>
          <w:tcPr>
            <w:tcW w:w="2482" w:type="dxa"/>
            <w:shd w:val="clear" w:color="auto" w:fill="auto"/>
            <w:vAlign w:val="center"/>
            <w:hideMark/>
          </w:tcPr>
          <w:p w14:paraId="6C871A05" w14:textId="77777777" w:rsidR="004F0CAF" w:rsidRPr="003A234F" w:rsidRDefault="004F0CAF" w:rsidP="00C1268A">
            <w:pPr>
              <w:pStyle w:val="Table-Left7"/>
              <w:rPr>
                <w:lang w:eastAsia="en-AU"/>
              </w:rPr>
            </w:pPr>
            <w:r w:rsidRPr="003A234F">
              <w:rPr>
                <w:lang w:eastAsia="en-AU"/>
              </w:rPr>
              <w:t>SCIENTOMETRICS</w:t>
            </w:r>
          </w:p>
        </w:tc>
      </w:tr>
      <w:tr w:rsidR="004F0CAF" w:rsidRPr="003A234F" w14:paraId="7707C3E5" w14:textId="77777777" w:rsidTr="00C1268A">
        <w:trPr>
          <w:trHeight w:val="20"/>
        </w:trPr>
        <w:tc>
          <w:tcPr>
            <w:tcW w:w="931" w:type="dxa"/>
            <w:shd w:val="clear" w:color="auto" w:fill="auto"/>
            <w:noWrap/>
            <w:vAlign w:val="center"/>
            <w:hideMark/>
          </w:tcPr>
          <w:p w14:paraId="546CF494" w14:textId="77777777" w:rsidR="004F0CAF" w:rsidRPr="00C1268A" w:rsidRDefault="004F0CAF" w:rsidP="00C1268A">
            <w:pPr>
              <w:pStyle w:val="Table-Center7Boldcolumnname"/>
              <w:rPr>
                <w:b w:val="0"/>
                <w:bCs w:val="0"/>
                <w:lang w:eastAsia="en-AU"/>
              </w:rPr>
            </w:pPr>
            <w:r w:rsidRPr="00C1268A">
              <w:rPr>
                <w:b w:val="0"/>
                <w:bCs w:val="0"/>
                <w:lang w:eastAsia="en-AU"/>
              </w:rPr>
              <w:t>292</w:t>
            </w:r>
          </w:p>
        </w:tc>
        <w:tc>
          <w:tcPr>
            <w:tcW w:w="1030" w:type="dxa"/>
            <w:shd w:val="clear" w:color="auto" w:fill="auto"/>
            <w:noWrap/>
            <w:vAlign w:val="center"/>
            <w:hideMark/>
          </w:tcPr>
          <w:p w14:paraId="72EFB9C3"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71B67289" w14:textId="77777777" w:rsidR="004F0CAF" w:rsidRPr="003A234F" w:rsidRDefault="004F0CAF" w:rsidP="00C1268A">
            <w:pPr>
              <w:pStyle w:val="Table-Left7"/>
              <w:rPr>
                <w:lang w:eastAsia="en-AU"/>
              </w:rPr>
            </w:pPr>
            <w:r w:rsidRPr="003A234F">
              <w:rPr>
                <w:lang w:eastAsia="en-AU"/>
              </w:rPr>
              <w:t>INFORMETRICS, BIBLIOMETRICS, ALTMETRICS: WHAT IS IT ALL ABOUT?</w:t>
            </w:r>
          </w:p>
        </w:tc>
        <w:tc>
          <w:tcPr>
            <w:tcW w:w="2482" w:type="dxa"/>
            <w:shd w:val="clear" w:color="auto" w:fill="auto"/>
            <w:vAlign w:val="center"/>
            <w:hideMark/>
          </w:tcPr>
          <w:p w14:paraId="7F54E5FB" w14:textId="77777777" w:rsidR="004F0CAF" w:rsidRPr="003A234F" w:rsidRDefault="004F0CAF" w:rsidP="00C1268A">
            <w:pPr>
              <w:pStyle w:val="Table-Left7"/>
              <w:rPr>
                <w:lang w:eastAsia="en-AU"/>
              </w:rPr>
            </w:pPr>
            <w:r w:rsidRPr="003A234F">
              <w:rPr>
                <w:lang w:eastAsia="en-AU"/>
              </w:rPr>
              <w:t>PROCEEDINGS OF THE ASIST ANNUAL MEETING</w:t>
            </w:r>
          </w:p>
        </w:tc>
      </w:tr>
      <w:tr w:rsidR="004F0CAF" w:rsidRPr="003A234F" w14:paraId="15B7B538" w14:textId="77777777" w:rsidTr="00C1268A">
        <w:trPr>
          <w:trHeight w:val="20"/>
        </w:trPr>
        <w:tc>
          <w:tcPr>
            <w:tcW w:w="931" w:type="dxa"/>
            <w:shd w:val="clear" w:color="auto" w:fill="auto"/>
            <w:noWrap/>
            <w:vAlign w:val="center"/>
            <w:hideMark/>
          </w:tcPr>
          <w:p w14:paraId="7FF30FD0" w14:textId="77777777" w:rsidR="004F0CAF" w:rsidRPr="00C1268A" w:rsidRDefault="004F0CAF" w:rsidP="00C1268A">
            <w:pPr>
              <w:pStyle w:val="Table-Center7Boldcolumnname"/>
              <w:rPr>
                <w:b w:val="0"/>
                <w:bCs w:val="0"/>
                <w:lang w:eastAsia="en-AU"/>
              </w:rPr>
            </w:pPr>
            <w:r w:rsidRPr="00C1268A">
              <w:rPr>
                <w:b w:val="0"/>
                <w:bCs w:val="0"/>
                <w:lang w:eastAsia="en-AU"/>
              </w:rPr>
              <w:t>293</w:t>
            </w:r>
          </w:p>
        </w:tc>
        <w:tc>
          <w:tcPr>
            <w:tcW w:w="1030" w:type="dxa"/>
            <w:shd w:val="clear" w:color="auto" w:fill="auto"/>
            <w:noWrap/>
            <w:vAlign w:val="center"/>
            <w:hideMark/>
          </w:tcPr>
          <w:p w14:paraId="2AB2A6DC"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22B808FC" w14:textId="77777777" w:rsidR="004F0CAF" w:rsidRPr="003A234F" w:rsidRDefault="004F0CAF" w:rsidP="00C1268A">
            <w:pPr>
              <w:pStyle w:val="Table-Left7"/>
              <w:rPr>
                <w:lang w:eastAsia="en-AU"/>
              </w:rPr>
            </w:pPr>
            <w:r w:rsidRPr="003A234F">
              <w:rPr>
                <w:lang w:eastAsia="en-AU"/>
              </w:rPr>
              <w:t>INTERNATIONAL COLLABORATION DEVELOPMENT IN NANOTECHNOLOGY: A PERSPECTIVE OF PATENT NETWORK ANALYSIS</w:t>
            </w:r>
          </w:p>
        </w:tc>
        <w:tc>
          <w:tcPr>
            <w:tcW w:w="2482" w:type="dxa"/>
            <w:shd w:val="clear" w:color="auto" w:fill="auto"/>
            <w:vAlign w:val="center"/>
            <w:hideMark/>
          </w:tcPr>
          <w:p w14:paraId="093D74D5" w14:textId="77777777" w:rsidR="004F0CAF" w:rsidRPr="003A234F" w:rsidRDefault="004F0CAF" w:rsidP="00C1268A">
            <w:pPr>
              <w:pStyle w:val="Table-Left7"/>
              <w:rPr>
                <w:lang w:eastAsia="en-AU"/>
              </w:rPr>
            </w:pPr>
            <w:r w:rsidRPr="003A234F">
              <w:rPr>
                <w:lang w:eastAsia="en-AU"/>
              </w:rPr>
              <w:t>SCIENTOMETRICS</w:t>
            </w:r>
          </w:p>
        </w:tc>
      </w:tr>
      <w:tr w:rsidR="004F0CAF" w:rsidRPr="003A234F" w14:paraId="7EBA9CC6" w14:textId="77777777" w:rsidTr="00C1268A">
        <w:trPr>
          <w:trHeight w:val="20"/>
        </w:trPr>
        <w:tc>
          <w:tcPr>
            <w:tcW w:w="931" w:type="dxa"/>
            <w:shd w:val="clear" w:color="auto" w:fill="auto"/>
            <w:noWrap/>
            <w:vAlign w:val="center"/>
            <w:hideMark/>
          </w:tcPr>
          <w:p w14:paraId="43AFF4C5" w14:textId="77777777" w:rsidR="004F0CAF" w:rsidRPr="00C1268A" w:rsidRDefault="004F0CAF" w:rsidP="00C1268A">
            <w:pPr>
              <w:pStyle w:val="Table-Center7Boldcolumnname"/>
              <w:rPr>
                <w:b w:val="0"/>
                <w:bCs w:val="0"/>
                <w:lang w:eastAsia="en-AU"/>
              </w:rPr>
            </w:pPr>
            <w:r w:rsidRPr="00C1268A">
              <w:rPr>
                <w:b w:val="0"/>
                <w:bCs w:val="0"/>
                <w:lang w:eastAsia="en-AU"/>
              </w:rPr>
              <w:t>294</w:t>
            </w:r>
          </w:p>
        </w:tc>
        <w:tc>
          <w:tcPr>
            <w:tcW w:w="1030" w:type="dxa"/>
            <w:shd w:val="clear" w:color="auto" w:fill="auto"/>
            <w:noWrap/>
            <w:vAlign w:val="center"/>
            <w:hideMark/>
          </w:tcPr>
          <w:p w14:paraId="504DF1B9"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593F1CF9" w14:textId="77777777" w:rsidR="004F0CAF" w:rsidRPr="003A234F" w:rsidRDefault="004F0CAF" w:rsidP="00C1268A">
            <w:pPr>
              <w:pStyle w:val="Table-Left7"/>
              <w:rPr>
                <w:lang w:eastAsia="en-AU"/>
              </w:rPr>
            </w:pPr>
            <w:r w:rsidRPr="003A234F">
              <w:rPr>
                <w:lang w:eastAsia="en-AU"/>
              </w:rPr>
              <w:t>NETWORK ANALYSIS TO EVALUATE CROSS-DISCIPLINARY RESEARCH COLLABORATIONS: THE HUMAN SENSING RESEARCH CENTER, KOREA</w:t>
            </w:r>
          </w:p>
        </w:tc>
        <w:tc>
          <w:tcPr>
            <w:tcW w:w="2482" w:type="dxa"/>
            <w:shd w:val="clear" w:color="auto" w:fill="auto"/>
            <w:vAlign w:val="center"/>
            <w:hideMark/>
          </w:tcPr>
          <w:p w14:paraId="65476355" w14:textId="77777777" w:rsidR="004F0CAF" w:rsidRPr="003A234F" w:rsidRDefault="004F0CAF" w:rsidP="00C1268A">
            <w:pPr>
              <w:pStyle w:val="Table-Left7"/>
              <w:rPr>
                <w:lang w:eastAsia="en-AU"/>
              </w:rPr>
            </w:pPr>
            <w:r w:rsidRPr="003A234F">
              <w:rPr>
                <w:lang w:eastAsia="en-AU"/>
              </w:rPr>
              <w:t>SCIENCE AND PUBLIC POLICY</w:t>
            </w:r>
          </w:p>
        </w:tc>
      </w:tr>
      <w:tr w:rsidR="004F0CAF" w:rsidRPr="003A234F" w14:paraId="16D0E07D" w14:textId="77777777" w:rsidTr="00C1268A">
        <w:trPr>
          <w:trHeight w:val="20"/>
        </w:trPr>
        <w:tc>
          <w:tcPr>
            <w:tcW w:w="931" w:type="dxa"/>
            <w:shd w:val="clear" w:color="auto" w:fill="auto"/>
            <w:noWrap/>
            <w:vAlign w:val="center"/>
            <w:hideMark/>
          </w:tcPr>
          <w:p w14:paraId="581D6385" w14:textId="77777777" w:rsidR="004F0CAF" w:rsidRPr="00C1268A" w:rsidRDefault="004F0CAF" w:rsidP="00C1268A">
            <w:pPr>
              <w:pStyle w:val="Table-Center7Boldcolumnname"/>
              <w:rPr>
                <w:b w:val="0"/>
                <w:bCs w:val="0"/>
                <w:lang w:eastAsia="en-AU"/>
              </w:rPr>
            </w:pPr>
            <w:r w:rsidRPr="00C1268A">
              <w:rPr>
                <w:b w:val="0"/>
                <w:bCs w:val="0"/>
                <w:lang w:eastAsia="en-AU"/>
              </w:rPr>
              <w:t>295</w:t>
            </w:r>
          </w:p>
        </w:tc>
        <w:tc>
          <w:tcPr>
            <w:tcW w:w="1030" w:type="dxa"/>
            <w:shd w:val="clear" w:color="auto" w:fill="auto"/>
            <w:noWrap/>
            <w:vAlign w:val="center"/>
            <w:hideMark/>
          </w:tcPr>
          <w:p w14:paraId="7A7FCE70"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141F98D3" w14:textId="77777777" w:rsidR="004F0CAF" w:rsidRPr="003A234F" w:rsidRDefault="004F0CAF" w:rsidP="00C1268A">
            <w:pPr>
              <w:pStyle w:val="Table-Left7"/>
              <w:rPr>
                <w:lang w:eastAsia="en-AU"/>
              </w:rPr>
            </w:pPr>
            <w:r w:rsidRPr="003A234F">
              <w:rPr>
                <w:lang w:eastAsia="en-AU"/>
              </w:rPr>
              <w:t>SOCIAL NETWORK ANALYSIS OF BIOMEDICAL RESEARCH COLLABORATION NETWORKS IN A CTSA INSTITUTION</w:t>
            </w:r>
          </w:p>
        </w:tc>
        <w:tc>
          <w:tcPr>
            <w:tcW w:w="2482" w:type="dxa"/>
            <w:shd w:val="clear" w:color="auto" w:fill="auto"/>
            <w:vAlign w:val="center"/>
            <w:hideMark/>
          </w:tcPr>
          <w:p w14:paraId="1B368D21" w14:textId="77777777" w:rsidR="004F0CAF" w:rsidRPr="003A234F" w:rsidRDefault="004F0CAF" w:rsidP="00C1268A">
            <w:pPr>
              <w:pStyle w:val="Table-Left7"/>
              <w:rPr>
                <w:lang w:eastAsia="en-AU"/>
              </w:rPr>
            </w:pPr>
            <w:r w:rsidRPr="003A234F">
              <w:rPr>
                <w:lang w:eastAsia="en-AU"/>
              </w:rPr>
              <w:t>JOURNAL OF BIOMEDICAL INFORMATICS</w:t>
            </w:r>
          </w:p>
        </w:tc>
      </w:tr>
      <w:tr w:rsidR="004F0CAF" w:rsidRPr="003A234F" w14:paraId="6EC45BA5" w14:textId="77777777" w:rsidTr="00C1268A">
        <w:trPr>
          <w:trHeight w:val="20"/>
        </w:trPr>
        <w:tc>
          <w:tcPr>
            <w:tcW w:w="931" w:type="dxa"/>
            <w:shd w:val="clear" w:color="auto" w:fill="auto"/>
            <w:noWrap/>
            <w:vAlign w:val="center"/>
            <w:hideMark/>
          </w:tcPr>
          <w:p w14:paraId="6640E969" w14:textId="77777777" w:rsidR="004F0CAF" w:rsidRPr="00C1268A" w:rsidRDefault="004F0CAF" w:rsidP="00C1268A">
            <w:pPr>
              <w:pStyle w:val="Table-Center7Boldcolumnname"/>
              <w:rPr>
                <w:b w:val="0"/>
                <w:bCs w:val="0"/>
                <w:lang w:eastAsia="en-AU"/>
              </w:rPr>
            </w:pPr>
            <w:r w:rsidRPr="00C1268A">
              <w:rPr>
                <w:b w:val="0"/>
                <w:bCs w:val="0"/>
                <w:lang w:eastAsia="en-AU"/>
              </w:rPr>
              <w:t>296</w:t>
            </w:r>
          </w:p>
        </w:tc>
        <w:tc>
          <w:tcPr>
            <w:tcW w:w="1030" w:type="dxa"/>
            <w:shd w:val="clear" w:color="auto" w:fill="auto"/>
            <w:noWrap/>
            <w:vAlign w:val="center"/>
            <w:hideMark/>
          </w:tcPr>
          <w:p w14:paraId="63473E5A"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3F300166" w14:textId="77777777" w:rsidR="004F0CAF" w:rsidRPr="003A234F" w:rsidRDefault="004F0CAF" w:rsidP="00C1268A">
            <w:pPr>
              <w:pStyle w:val="Table-Left7"/>
              <w:rPr>
                <w:lang w:eastAsia="en-AU"/>
              </w:rPr>
            </w:pPr>
            <w:r w:rsidRPr="003A234F">
              <w:rPr>
                <w:lang w:eastAsia="en-AU"/>
              </w:rPr>
              <w:t>NEAREST NEIGHBOUR-GUIDED INDUCED OWA AND ITS APPLICATION TO JOURNAL RANKING</w:t>
            </w:r>
          </w:p>
        </w:tc>
        <w:tc>
          <w:tcPr>
            <w:tcW w:w="2482" w:type="dxa"/>
            <w:shd w:val="clear" w:color="auto" w:fill="auto"/>
            <w:vAlign w:val="center"/>
            <w:hideMark/>
          </w:tcPr>
          <w:p w14:paraId="2FB285D0" w14:textId="77777777" w:rsidR="004F0CAF" w:rsidRPr="003A234F" w:rsidRDefault="004F0CAF" w:rsidP="00C1268A">
            <w:pPr>
              <w:pStyle w:val="Table-Left7"/>
              <w:rPr>
                <w:lang w:eastAsia="en-AU"/>
              </w:rPr>
            </w:pPr>
            <w:r w:rsidRPr="003A234F">
              <w:rPr>
                <w:lang w:eastAsia="en-AU"/>
              </w:rPr>
              <w:t>IEEE INTERNATIONAL CONFERENCE ON FUZZY SYSTEMS</w:t>
            </w:r>
          </w:p>
        </w:tc>
      </w:tr>
      <w:tr w:rsidR="004F0CAF" w:rsidRPr="003A234F" w14:paraId="33D24BB4" w14:textId="77777777" w:rsidTr="00C1268A">
        <w:trPr>
          <w:trHeight w:val="20"/>
        </w:trPr>
        <w:tc>
          <w:tcPr>
            <w:tcW w:w="931" w:type="dxa"/>
            <w:shd w:val="clear" w:color="auto" w:fill="auto"/>
            <w:noWrap/>
            <w:vAlign w:val="center"/>
            <w:hideMark/>
          </w:tcPr>
          <w:p w14:paraId="7DFCB609" w14:textId="77777777" w:rsidR="004F0CAF" w:rsidRPr="00C1268A" w:rsidRDefault="004F0CAF" w:rsidP="00C1268A">
            <w:pPr>
              <w:pStyle w:val="Table-Center7Boldcolumnname"/>
              <w:rPr>
                <w:b w:val="0"/>
                <w:bCs w:val="0"/>
                <w:lang w:eastAsia="en-AU"/>
              </w:rPr>
            </w:pPr>
            <w:r w:rsidRPr="00C1268A">
              <w:rPr>
                <w:b w:val="0"/>
                <w:bCs w:val="0"/>
                <w:lang w:eastAsia="en-AU"/>
              </w:rPr>
              <w:t>297</w:t>
            </w:r>
          </w:p>
        </w:tc>
        <w:tc>
          <w:tcPr>
            <w:tcW w:w="1030" w:type="dxa"/>
            <w:shd w:val="clear" w:color="auto" w:fill="auto"/>
            <w:noWrap/>
            <w:vAlign w:val="center"/>
            <w:hideMark/>
          </w:tcPr>
          <w:p w14:paraId="62E06317"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554651E1" w14:textId="77777777" w:rsidR="004F0CAF" w:rsidRPr="003A234F" w:rsidRDefault="004F0CAF" w:rsidP="00C1268A">
            <w:pPr>
              <w:pStyle w:val="Table-Left7"/>
              <w:rPr>
                <w:lang w:eastAsia="en-AU"/>
              </w:rPr>
            </w:pPr>
            <w:r w:rsidRPr="003A234F">
              <w:rPr>
                <w:lang w:eastAsia="en-AU"/>
              </w:rPr>
              <w:t>IMPACT FACTOR 2.0: APPLYING SOCIAL NETWORK ANALYSIS TO SCIENTIFIC IMPACT ASSESSMENT</w:t>
            </w:r>
          </w:p>
        </w:tc>
        <w:tc>
          <w:tcPr>
            <w:tcW w:w="2482" w:type="dxa"/>
            <w:shd w:val="clear" w:color="auto" w:fill="auto"/>
            <w:vAlign w:val="center"/>
            <w:hideMark/>
          </w:tcPr>
          <w:p w14:paraId="05C00D7E" w14:textId="77777777" w:rsidR="004F0CAF" w:rsidRPr="003A234F" w:rsidRDefault="004F0CAF" w:rsidP="00C1268A">
            <w:pPr>
              <w:pStyle w:val="Table-Left7"/>
              <w:rPr>
                <w:lang w:eastAsia="en-AU"/>
              </w:rPr>
            </w:pPr>
            <w:r w:rsidRPr="003A234F">
              <w:rPr>
                <w:lang w:eastAsia="en-AU"/>
              </w:rPr>
              <w:t>PROCEEDINGS OF THE ANNUAL HAWAII INTERNATIONAL CONFERENCE ON SYSTEM SCIENCES</w:t>
            </w:r>
          </w:p>
        </w:tc>
      </w:tr>
      <w:tr w:rsidR="004F0CAF" w:rsidRPr="003A234F" w14:paraId="1A708370" w14:textId="77777777" w:rsidTr="00C1268A">
        <w:trPr>
          <w:trHeight w:val="20"/>
        </w:trPr>
        <w:tc>
          <w:tcPr>
            <w:tcW w:w="931" w:type="dxa"/>
            <w:shd w:val="clear" w:color="auto" w:fill="auto"/>
            <w:noWrap/>
            <w:vAlign w:val="center"/>
            <w:hideMark/>
          </w:tcPr>
          <w:p w14:paraId="25AF0352" w14:textId="77777777" w:rsidR="004F0CAF" w:rsidRPr="00C1268A" w:rsidRDefault="004F0CAF" w:rsidP="00C1268A">
            <w:pPr>
              <w:pStyle w:val="Table-Center7Boldcolumnname"/>
              <w:rPr>
                <w:b w:val="0"/>
                <w:bCs w:val="0"/>
                <w:lang w:eastAsia="en-AU"/>
              </w:rPr>
            </w:pPr>
            <w:r w:rsidRPr="00C1268A">
              <w:rPr>
                <w:b w:val="0"/>
                <w:bCs w:val="0"/>
                <w:lang w:eastAsia="en-AU"/>
              </w:rPr>
              <w:t>298</w:t>
            </w:r>
          </w:p>
        </w:tc>
        <w:tc>
          <w:tcPr>
            <w:tcW w:w="1030" w:type="dxa"/>
            <w:shd w:val="clear" w:color="auto" w:fill="auto"/>
            <w:noWrap/>
            <w:vAlign w:val="center"/>
            <w:hideMark/>
          </w:tcPr>
          <w:p w14:paraId="461F2CD7"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35081BF5" w14:textId="77777777" w:rsidR="004F0CAF" w:rsidRPr="003A234F" w:rsidRDefault="004F0CAF" w:rsidP="00C1268A">
            <w:pPr>
              <w:pStyle w:val="Table-Left7"/>
              <w:rPr>
                <w:lang w:eastAsia="en-AU"/>
              </w:rPr>
            </w:pPr>
            <w:r w:rsidRPr="003A234F">
              <w:rPr>
                <w:lang w:eastAsia="en-AU"/>
              </w:rPr>
              <w:t>RANKING ACADEMIC IMPACT OF GIS RESEARCH ORGANIZATIONS IN THE UNITED STATES: A BIBLIOGRAPHIC NETWORK ANALYSIS OVER 20 YEARS</w:t>
            </w:r>
          </w:p>
        </w:tc>
        <w:tc>
          <w:tcPr>
            <w:tcW w:w="2482" w:type="dxa"/>
            <w:shd w:val="clear" w:color="auto" w:fill="auto"/>
            <w:vAlign w:val="center"/>
            <w:hideMark/>
          </w:tcPr>
          <w:p w14:paraId="13255668" w14:textId="77777777" w:rsidR="004F0CAF" w:rsidRPr="003A234F" w:rsidRDefault="004F0CAF" w:rsidP="00C1268A">
            <w:pPr>
              <w:pStyle w:val="Table-Left7"/>
              <w:rPr>
                <w:lang w:eastAsia="en-AU"/>
              </w:rPr>
            </w:pPr>
            <w:r w:rsidRPr="003A234F">
              <w:rPr>
                <w:lang w:eastAsia="en-AU"/>
              </w:rPr>
              <w:t>GISCIENCE AND REMOTE SENSING</w:t>
            </w:r>
          </w:p>
        </w:tc>
      </w:tr>
      <w:tr w:rsidR="004F0CAF" w:rsidRPr="003A234F" w14:paraId="3F5A50E1" w14:textId="77777777" w:rsidTr="00C1268A">
        <w:trPr>
          <w:trHeight w:val="20"/>
        </w:trPr>
        <w:tc>
          <w:tcPr>
            <w:tcW w:w="931" w:type="dxa"/>
            <w:shd w:val="clear" w:color="auto" w:fill="auto"/>
            <w:noWrap/>
            <w:vAlign w:val="center"/>
            <w:hideMark/>
          </w:tcPr>
          <w:p w14:paraId="696F273E" w14:textId="77777777" w:rsidR="004F0CAF" w:rsidRPr="00C1268A" w:rsidRDefault="004F0CAF" w:rsidP="00C1268A">
            <w:pPr>
              <w:pStyle w:val="Table-Center7Boldcolumnname"/>
              <w:rPr>
                <w:b w:val="0"/>
                <w:bCs w:val="0"/>
                <w:lang w:eastAsia="en-AU"/>
              </w:rPr>
            </w:pPr>
            <w:r w:rsidRPr="00C1268A">
              <w:rPr>
                <w:b w:val="0"/>
                <w:bCs w:val="0"/>
                <w:lang w:eastAsia="en-AU"/>
              </w:rPr>
              <w:t>299</w:t>
            </w:r>
          </w:p>
        </w:tc>
        <w:tc>
          <w:tcPr>
            <w:tcW w:w="1030" w:type="dxa"/>
            <w:shd w:val="clear" w:color="auto" w:fill="auto"/>
            <w:noWrap/>
            <w:vAlign w:val="center"/>
            <w:hideMark/>
          </w:tcPr>
          <w:p w14:paraId="68416145"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2F3D758D" w14:textId="77777777" w:rsidR="004F0CAF" w:rsidRPr="003A234F" w:rsidRDefault="004F0CAF" w:rsidP="00C1268A">
            <w:pPr>
              <w:pStyle w:val="Table-Left7"/>
              <w:rPr>
                <w:lang w:eastAsia="en-AU"/>
              </w:rPr>
            </w:pPr>
            <w:r w:rsidRPr="003A234F">
              <w:rPr>
                <w:lang w:eastAsia="en-AU"/>
              </w:rPr>
              <w:t>INFLUENCE OF CO-AUTHORSHIP NETWORKS IN THE RESEARCH IMPACT: EGO NETWORK ANALYSES FROM MICROSOFT ACADEMIC SEARCH</w:t>
            </w:r>
          </w:p>
        </w:tc>
        <w:tc>
          <w:tcPr>
            <w:tcW w:w="2482" w:type="dxa"/>
            <w:shd w:val="clear" w:color="auto" w:fill="auto"/>
            <w:vAlign w:val="center"/>
            <w:hideMark/>
          </w:tcPr>
          <w:p w14:paraId="63D361C3"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3323AF98" w14:textId="77777777" w:rsidTr="00C1268A">
        <w:trPr>
          <w:trHeight w:val="20"/>
        </w:trPr>
        <w:tc>
          <w:tcPr>
            <w:tcW w:w="931" w:type="dxa"/>
            <w:shd w:val="clear" w:color="auto" w:fill="auto"/>
            <w:noWrap/>
            <w:vAlign w:val="center"/>
            <w:hideMark/>
          </w:tcPr>
          <w:p w14:paraId="06DD95D1" w14:textId="77777777" w:rsidR="004F0CAF" w:rsidRPr="00C1268A" w:rsidRDefault="004F0CAF" w:rsidP="00C1268A">
            <w:pPr>
              <w:pStyle w:val="Table-Center7Boldcolumnname"/>
              <w:rPr>
                <w:b w:val="0"/>
                <w:bCs w:val="0"/>
                <w:lang w:eastAsia="en-AU"/>
              </w:rPr>
            </w:pPr>
            <w:r w:rsidRPr="00C1268A">
              <w:rPr>
                <w:b w:val="0"/>
                <w:bCs w:val="0"/>
                <w:lang w:eastAsia="en-AU"/>
              </w:rPr>
              <w:t>300</w:t>
            </w:r>
          </w:p>
        </w:tc>
        <w:tc>
          <w:tcPr>
            <w:tcW w:w="1030" w:type="dxa"/>
            <w:shd w:val="clear" w:color="auto" w:fill="auto"/>
            <w:noWrap/>
            <w:vAlign w:val="center"/>
            <w:hideMark/>
          </w:tcPr>
          <w:p w14:paraId="7DC930BD"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2A5FBD3F" w14:textId="77777777" w:rsidR="004F0CAF" w:rsidRPr="003A234F" w:rsidRDefault="004F0CAF" w:rsidP="00C1268A">
            <w:pPr>
              <w:pStyle w:val="Table-Left7"/>
              <w:rPr>
                <w:lang w:eastAsia="en-AU"/>
              </w:rPr>
            </w:pPr>
            <w:r w:rsidRPr="003A234F">
              <w:rPr>
                <w:lang w:eastAsia="en-AU"/>
              </w:rPr>
              <w:t>A MULTIDIMENSIONAL ANALYSIS OF ASLIB PROCEEDINGS – USING EVERYTHING BUT THE IMPACT FACTOR</w:t>
            </w:r>
          </w:p>
        </w:tc>
        <w:tc>
          <w:tcPr>
            <w:tcW w:w="2482" w:type="dxa"/>
            <w:shd w:val="clear" w:color="auto" w:fill="auto"/>
            <w:vAlign w:val="center"/>
            <w:hideMark/>
          </w:tcPr>
          <w:p w14:paraId="35EBD3A8" w14:textId="77777777" w:rsidR="004F0CAF" w:rsidRPr="003A234F" w:rsidRDefault="004F0CAF" w:rsidP="00C1268A">
            <w:pPr>
              <w:pStyle w:val="Table-Left7"/>
              <w:rPr>
                <w:lang w:eastAsia="en-AU"/>
              </w:rPr>
            </w:pPr>
            <w:r w:rsidRPr="003A234F">
              <w:rPr>
                <w:lang w:eastAsia="en-AU"/>
              </w:rPr>
              <w:t>ASLIB JOURNAL OF INFORMATION MANAGEMENT</w:t>
            </w:r>
          </w:p>
        </w:tc>
      </w:tr>
      <w:tr w:rsidR="004F0CAF" w:rsidRPr="003A234F" w14:paraId="36D5B34E" w14:textId="77777777" w:rsidTr="00C1268A">
        <w:trPr>
          <w:trHeight w:val="20"/>
        </w:trPr>
        <w:tc>
          <w:tcPr>
            <w:tcW w:w="931" w:type="dxa"/>
            <w:shd w:val="clear" w:color="auto" w:fill="auto"/>
            <w:noWrap/>
            <w:vAlign w:val="center"/>
            <w:hideMark/>
          </w:tcPr>
          <w:p w14:paraId="7B1432B5" w14:textId="77777777" w:rsidR="004F0CAF" w:rsidRPr="00C1268A" w:rsidRDefault="004F0CAF" w:rsidP="00C1268A">
            <w:pPr>
              <w:pStyle w:val="Table-Center7Boldcolumnname"/>
              <w:rPr>
                <w:b w:val="0"/>
                <w:bCs w:val="0"/>
                <w:lang w:eastAsia="en-AU"/>
              </w:rPr>
            </w:pPr>
            <w:r w:rsidRPr="00C1268A">
              <w:rPr>
                <w:b w:val="0"/>
                <w:bCs w:val="0"/>
                <w:lang w:eastAsia="en-AU"/>
              </w:rPr>
              <w:t>301</w:t>
            </w:r>
          </w:p>
        </w:tc>
        <w:tc>
          <w:tcPr>
            <w:tcW w:w="1030" w:type="dxa"/>
            <w:shd w:val="clear" w:color="auto" w:fill="auto"/>
            <w:noWrap/>
            <w:vAlign w:val="center"/>
            <w:hideMark/>
          </w:tcPr>
          <w:p w14:paraId="50EA3773"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445E0D9F" w14:textId="77777777" w:rsidR="004F0CAF" w:rsidRPr="003A234F" w:rsidRDefault="004F0CAF" w:rsidP="00C1268A">
            <w:pPr>
              <w:pStyle w:val="Table-Left7"/>
              <w:rPr>
                <w:lang w:eastAsia="en-AU"/>
              </w:rPr>
            </w:pPr>
            <w:r w:rsidRPr="003A234F">
              <w:rPr>
                <w:lang w:eastAsia="en-AU"/>
              </w:rPr>
              <w:t>ADVANCING ARTIFICIAL INTELLIGENCE RESEARCH AND DISSEMINATION THROUGH CONFERENCE SERIES: BENCHMARK, SCIENTIFIC IMPACT AND THE MICAI EXPERIENCE</w:t>
            </w:r>
          </w:p>
        </w:tc>
        <w:tc>
          <w:tcPr>
            <w:tcW w:w="2482" w:type="dxa"/>
            <w:shd w:val="clear" w:color="auto" w:fill="auto"/>
            <w:vAlign w:val="center"/>
            <w:hideMark/>
          </w:tcPr>
          <w:p w14:paraId="673D543E" w14:textId="77777777" w:rsidR="004F0CAF" w:rsidRPr="003A234F" w:rsidRDefault="004F0CAF" w:rsidP="00C1268A">
            <w:pPr>
              <w:pStyle w:val="Table-Left7"/>
              <w:rPr>
                <w:lang w:eastAsia="en-AU"/>
              </w:rPr>
            </w:pPr>
            <w:r w:rsidRPr="003A234F">
              <w:rPr>
                <w:lang w:eastAsia="en-AU"/>
              </w:rPr>
              <w:t>EXPERT SYSTEMS WITH APPLICATIONS</w:t>
            </w:r>
          </w:p>
        </w:tc>
      </w:tr>
      <w:tr w:rsidR="004F0CAF" w:rsidRPr="003A234F" w14:paraId="5F5B072F" w14:textId="77777777" w:rsidTr="00C1268A">
        <w:trPr>
          <w:trHeight w:val="20"/>
        </w:trPr>
        <w:tc>
          <w:tcPr>
            <w:tcW w:w="931" w:type="dxa"/>
            <w:shd w:val="clear" w:color="auto" w:fill="auto"/>
            <w:noWrap/>
            <w:vAlign w:val="center"/>
            <w:hideMark/>
          </w:tcPr>
          <w:p w14:paraId="3F4C7693" w14:textId="77777777" w:rsidR="004F0CAF" w:rsidRPr="00C1268A" w:rsidRDefault="004F0CAF" w:rsidP="00C1268A">
            <w:pPr>
              <w:pStyle w:val="Table-Center7Boldcolumnname"/>
              <w:rPr>
                <w:b w:val="0"/>
                <w:bCs w:val="0"/>
                <w:lang w:eastAsia="en-AU"/>
              </w:rPr>
            </w:pPr>
            <w:r w:rsidRPr="00C1268A">
              <w:rPr>
                <w:b w:val="0"/>
                <w:bCs w:val="0"/>
                <w:lang w:eastAsia="en-AU"/>
              </w:rPr>
              <w:t>302</w:t>
            </w:r>
          </w:p>
        </w:tc>
        <w:tc>
          <w:tcPr>
            <w:tcW w:w="1030" w:type="dxa"/>
            <w:shd w:val="clear" w:color="auto" w:fill="auto"/>
            <w:noWrap/>
            <w:vAlign w:val="center"/>
            <w:hideMark/>
          </w:tcPr>
          <w:p w14:paraId="736DCAED"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560EEB05" w14:textId="77777777" w:rsidR="004F0CAF" w:rsidRPr="003A234F" w:rsidRDefault="004F0CAF" w:rsidP="00C1268A">
            <w:pPr>
              <w:pStyle w:val="Table-Left7"/>
              <w:rPr>
                <w:lang w:eastAsia="en-AU"/>
              </w:rPr>
            </w:pPr>
            <w:r w:rsidRPr="003A234F">
              <w:rPr>
                <w:lang w:eastAsia="en-AU"/>
              </w:rPr>
              <w:t>ESTIMATING THE ACCURACIES OF JOURNAL IMPACT FACTOR THROUGH BOOTSTRAP</w:t>
            </w:r>
          </w:p>
        </w:tc>
        <w:tc>
          <w:tcPr>
            <w:tcW w:w="2482" w:type="dxa"/>
            <w:shd w:val="clear" w:color="auto" w:fill="auto"/>
            <w:vAlign w:val="center"/>
            <w:hideMark/>
          </w:tcPr>
          <w:p w14:paraId="155B01A6"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6CBFE356" w14:textId="77777777" w:rsidTr="00C1268A">
        <w:trPr>
          <w:trHeight w:val="20"/>
        </w:trPr>
        <w:tc>
          <w:tcPr>
            <w:tcW w:w="931" w:type="dxa"/>
            <w:shd w:val="clear" w:color="auto" w:fill="auto"/>
            <w:noWrap/>
            <w:vAlign w:val="center"/>
            <w:hideMark/>
          </w:tcPr>
          <w:p w14:paraId="422F73A9" w14:textId="77777777" w:rsidR="004F0CAF" w:rsidRPr="00C1268A" w:rsidRDefault="004F0CAF" w:rsidP="00C1268A">
            <w:pPr>
              <w:pStyle w:val="Table-Center7Boldcolumnname"/>
              <w:rPr>
                <w:b w:val="0"/>
                <w:bCs w:val="0"/>
                <w:lang w:eastAsia="en-AU"/>
              </w:rPr>
            </w:pPr>
            <w:r w:rsidRPr="00C1268A">
              <w:rPr>
                <w:b w:val="0"/>
                <w:bCs w:val="0"/>
                <w:lang w:eastAsia="en-AU"/>
              </w:rPr>
              <w:t>303</w:t>
            </w:r>
          </w:p>
        </w:tc>
        <w:tc>
          <w:tcPr>
            <w:tcW w:w="1030" w:type="dxa"/>
            <w:shd w:val="clear" w:color="auto" w:fill="auto"/>
            <w:noWrap/>
            <w:vAlign w:val="center"/>
            <w:hideMark/>
          </w:tcPr>
          <w:p w14:paraId="3174EF37"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6E09DC22" w14:textId="77777777" w:rsidR="004F0CAF" w:rsidRPr="003A234F" w:rsidRDefault="004F0CAF" w:rsidP="00C1268A">
            <w:pPr>
              <w:pStyle w:val="Table-Left7"/>
              <w:rPr>
                <w:lang w:eastAsia="en-AU"/>
              </w:rPr>
            </w:pPr>
            <w:r w:rsidRPr="003A234F">
              <w:rPr>
                <w:lang w:eastAsia="en-AU"/>
              </w:rPr>
              <w:t>LYS AT CLEF REPLAB 2014: CREATING THE STATE OF THE ART IN AUTHOR INFLUENCE RANKING AND REPUTATION CLASSIFICATION ON TWITTER</w:t>
            </w:r>
          </w:p>
        </w:tc>
        <w:tc>
          <w:tcPr>
            <w:tcW w:w="2482" w:type="dxa"/>
            <w:shd w:val="clear" w:color="auto" w:fill="auto"/>
            <w:vAlign w:val="center"/>
            <w:hideMark/>
          </w:tcPr>
          <w:p w14:paraId="0B4EE550" w14:textId="77777777" w:rsidR="004F0CAF" w:rsidRPr="003A234F" w:rsidRDefault="004F0CAF" w:rsidP="00C1268A">
            <w:pPr>
              <w:pStyle w:val="Table-Left7"/>
              <w:rPr>
                <w:lang w:eastAsia="en-AU"/>
              </w:rPr>
            </w:pPr>
            <w:r w:rsidRPr="003A234F">
              <w:rPr>
                <w:lang w:eastAsia="en-AU"/>
              </w:rPr>
              <w:t>CEUR WORKSHOP PROCEEDINGS</w:t>
            </w:r>
          </w:p>
        </w:tc>
      </w:tr>
      <w:tr w:rsidR="004F0CAF" w:rsidRPr="003A234F" w14:paraId="1A9BFFED" w14:textId="77777777" w:rsidTr="00C1268A">
        <w:trPr>
          <w:trHeight w:val="20"/>
        </w:trPr>
        <w:tc>
          <w:tcPr>
            <w:tcW w:w="931" w:type="dxa"/>
            <w:shd w:val="clear" w:color="auto" w:fill="auto"/>
            <w:noWrap/>
            <w:vAlign w:val="center"/>
            <w:hideMark/>
          </w:tcPr>
          <w:p w14:paraId="188139B4" w14:textId="77777777" w:rsidR="004F0CAF" w:rsidRPr="00C1268A" w:rsidRDefault="004F0CAF" w:rsidP="00C1268A">
            <w:pPr>
              <w:pStyle w:val="Table-Center7Boldcolumnname"/>
              <w:rPr>
                <w:b w:val="0"/>
                <w:bCs w:val="0"/>
                <w:lang w:eastAsia="en-AU"/>
              </w:rPr>
            </w:pPr>
            <w:r w:rsidRPr="00C1268A">
              <w:rPr>
                <w:b w:val="0"/>
                <w:bCs w:val="0"/>
                <w:lang w:eastAsia="en-AU"/>
              </w:rPr>
              <w:t>304</w:t>
            </w:r>
          </w:p>
        </w:tc>
        <w:tc>
          <w:tcPr>
            <w:tcW w:w="1030" w:type="dxa"/>
            <w:shd w:val="clear" w:color="auto" w:fill="auto"/>
            <w:noWrap/>
            <w:vAlign w:val="center"/>
            <w:hideMark/>
          </w:tcPr>
          <w:p w14:paraId="308F71C1"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0A0BB7E8" w14:textId="77777777" w:rsidR="004F0CAF" w:rsidRPr="003A234F" w:rsidRDefault="004F0CAF" w:rsidP="00C1268A">
            <w:pPr>
              <w:pStyle w:val="Table-Left7"/>
              <w:rPr>
                <w:lang w:eastAsia="en-AU"/>
              </w:rPr>
            </w:pPr>
            <w:r w:rsidRPr="003A234F">
              <w:rPr>
                <w:lang w:eastAsia="en-AU"/>
              </w:rPr>
              <w:t>GLOBAL COLLABORATIVE NETWORKS ON META-ANALYSES OF RANDOMIZED TRIALS PUBLISHED IN HIGH IMPACT FACTOR MEDICAL JOURNALS: A SOCIAL NETWORK ANALYSIS</w:t>
            </w:r>
          </w:p>
        </w:tc>
        <w:tc>
          <w:tcPr>
            <w:tcW w:w="2482" w:type="dxa"/>
            <w:shd w:val="clear" w:color="auto" w:fill="auto"/>
            <w:vAlign w:val="center"/>
            <w:hideMark/>
          </w:tcPr>
          <w:p w14:paraId="7E9AFAFF" w14:textId="77777777" w:rsidR="004F0CAF" w:rsidRPr="003A234F" w:rsidRDefault="004F0CAF" w:rsidP="00C1268A">
            <w:pPr>
              <w:pStyle w:val="Table-Left7"/>
              <w:rPr>
                <w:lang w:eastAsia="en-AU"/>
              </w:rPr>
            </w:pPr>
            <w:r w:rsidRPr="003A234F">
              <w:rPr>
                <w:lang w:eastAsia="en-AU"/>
              </w:rPr>
              <w:t>BMC MEDICINE</w:t>
            </w:r>
          </w:p>
        </w:tc>
      </w:tr>
      <w:tr w:rsidR="004F0CAF" w:rsidRPr="003A234F" w14:paraId="6476A1D5" w14:textId="77777777" w:rsidTr="00C1268A">
        <w:trPr>
          <w:trHeight w:val="20"/>
        </w:trPr>
        <w:tc>
          <w:tcPr>
            <w:tcW w:w="931" w:type="dxa"/>
            <w:shd w:val="clear" w:color="auto" w:fill="auto"/>
            <w:noWrap/>
            <w:vAlign w:val="center"/>
            <w:hideMark/>
          </w:tcPr>
          <w:p w14:paraId="6DB5E12A" w14:textId="77777777" w:rsidR="004F0CAF" w:rsidRPr="00C1268A" w:rsidRDefault="004F0CAF" w:rsidP="00C1268A">
            <w:pPr>
              <w:pStyle w:val="Table-Center7Boldcolumnname"/>
              <w:rPr>
                <w:b w:val="0"/>
                <w:bCs w:val="0"/>
                <w:lang w:eastAsia="en-AU"/>
              </w:rPr>
            </w:pPr>
            <w:r w:rsidRPr="00C1268A">
              <w:rPr>
                <w:b w:val="0"/>
                <w:bCs w:val="0"/>
                <w:lang w:eastAsia="en-AU"/>
              </w:rPr>
              <w:t>305</w:t>
            </w:r>
          </w:p>
        </w:tc>
        <w:tc>
          <w:tcPr>
            <w:tcW w:w="1030" w:type="dxa"/>
            <w:shd w:val="clear" w:color="auto" w:fill="auto"/>
            <w:noWrap/>
            <w:vAlign w:val="center"/>
            <w:hideMark/>
          </w:tcPr>
          <w:p w14:paraId="758BFFB1" w14:textId="77777777" w:rsidR="004F0CAF" w:rsidRPr="00C1268A" w:rsidRDefault="004F0CAF" w:rsidP="00C1268A">
            <w:pPr>
              <w:pStyle w:val="Table-Center7Boldcolumnname"/>
              <w:rPr>
                <w:b w:val="0"/>
                <w:bCs w:val="0"/>
                <w:lang w:eastAsia="en-AU"/>
              </w:rPr>
            </w:pPr>
            <w:r w:rsidRPr="00C1268A">
              <w:rPr>
                <w:b w:val="0"/>
                <w:bCs w:val="0"/>
                <w:lang w:eastAsia="en-AU"/>
              </w:rPr>
              <w:t>2014</w:t>
            </w:r>
          </w:p>
        </w:tc>
        <w:tc>
          <w:tcPr>
            <w:tcW w:w="4766" w:type="dxa"/>
            <w:shd w:val="clear" w:color="auto" w:fill="auto"/>
            <w:vAlign w:val="center"/>
            <w:hideMark/>
          </w:tcPr>
          <w:p w14:paraId="16DD17D3" w14:textId="77777777" w:rsidR="004F0CAF" w:rsidRPr="003A234F" w:rsidRDefault="004F0CAF" w:rsidP="00C1268A">
            <w:pPr>
              <w:pStyle w:val="Table-Left7"/>
              <w:rPr>
                <w:lang w:eastAsia="en-AU"/>
              </w:rPr>
            </w:pPr>
            <w:r w:rsidRPr="003A234F">
              <w:rPr>
                <w:lang w:eastAsia="en-AU"/>
              </w:rPr>
              <w:t>COST-SENSITIVE SELECTIVE NAIVE BAYES CLASSIFIERS FOR PREDICTING THE INCREASE OF THE H-INDEX FOR SCIENTIFIC JOURNALS</w:t>
            </w:r>
          </w:p>
        </w:tc>
        <w:tc>
          <w:tcPr>
            <w:tcW w:w="2482" w:type="dxa"/>
            <w:shd w:val="clear" w:color="auto" w:fill="auto"/>
            <w:vAlign w:val="center"/>
            <w:hideMark/>
          </w:tcPr>
          <w:p w14:paraId="3AE7AA22" w14:textId="77777777" w:rsidR="004F0CAF" w:rsidRPr="003A234F" w:rsidRDefault="004F0CAF" w:rsidP="00C1268A">
            <w:pPr>
              <w:pStyle w:val="Table-Left7"/>
              <w:rPr>
                <w:lang w:eastAsia="en-AU"/>
              </w:rPr>
            </w:pPr>
            <w:r w:rsidRPr="003A234F">
              <w:rPr>
                <w:lang w:eastAsia="en-AU"/>
              </w:rPr>
              <w:t>NEUROCOMPUTING</w:t>
            </w:r>
          </w:p>
        </w:tc>
      </w:tr>
      <w:tr w:rsidR="004F0CAF" w:rsidRPr="003A234F" w14:paraId="2C04BA4B" w14:textId="77777777" w:rsidTr="00C1268A">
        <w:trPr>
          <w:trHeight w:val="20"/>
        </w:trPr>
        <w:tc>
          <w:tcPr>
            <w:tcW w:w="931" w:type="dxa"/>
            <w:shd w:val="clear" w:color="auto" w:fill="auto"/>
            <w:noWrap/>
            <w:vAlign w:val="center"/>
            <w:hideMark/>
          </w:tcPr>
          <w:p w14:paraId="362B4D29" w14:textId="77777777" w:rsidR="004F0CAF" w:rsidRPr="00C1268A" w:rsidRDefault="004F0CAF" w:rsidP="00C1268A">
            <w:pPr>
              <w:pStyle w:val="Table-Center7Boldcolumnname"/>
              <w:rPr>
                <w:b w:val="0"/>
                <w:bCs w:val="0"/>
                <w:lang w:eastAsia="en-AU"/>
              </w:rPr>
            </w:pPr>
            <w:r w:rsidRPr="00C1268A">
              <w:rPr>
                <w:b w:val="0"/>
                <w:bCs w:val="0"/>
                <w:lang w:eastAsia="en-AU"/>
              </w:rPr>
              <w:t>306</w:t>
            </w:r>
          </w:p>
        </w:tc>
        <w:tc>
          <w:tcPr>
            <w:tcW w:w="1030" w:type="dxa"/>
            <w:shd w:val="clear" w:color="auto" w:fill="auto"/>
            <w:noWrap/>
            <w:vAlign w:val="center"/>
            <w:hideMark/>
          </w:tcPr>
          <w:p w14:paraId="363BDD23"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319F46E1" w14:textId="77777777" w:rsidR="004F0CAF" w:rsidRPr="003A234F" w:rsidRDefault="004F0CAF" w:rsidP="00C1268A">
            <w:pPr>
              <w:pStyle w:val="Table-Left7"/>
              <w:rPr>
                <w:lang w:eastAsia="en-AU"/>
              </w:rPr>
            </w:pPr>
            <w:r w:rsidRPr="003A234F">
              <w:rPr>
                <w:lang w:eastAsia="en-AU"/>
              </w:rPr>
              <w:t>ANALYSIS AND VISUALIZATION OF RESEARCH COLLABORATION PATTERN OF AN INSTITUTE THROUGH SOCIAL NETWORK ANALYSIS PERSPECTIVE</w:t>
            </w:r>
          </w:p>
        </w:tc>
        <w:tc>
          <w:tcPr>
            <w:tcW w:w="2482" w:type="dxa"/>
            <w:shd w:val="clear" w:color="auto" w:fill="auto"/>
            <w:vAlign w:val="center"/>
            <w:hideMark/>
          </w:tcPr>
          <w:p w14:paraId="466F044C" w14:textId="77777777" w:rsidR="004F0CAF" w:rsidRPr="003A234F" w:rsidRDefault="004F0CAF" w:rsidP="00C1268A">
            <w:pPr>
              <w:pStyle w:val="Table-Left7"/>
              <w:rPr>
                <w:lang w:eastAsia="en-AU"/>
              </w:rPr>
            </w:pPr>
            <w:r w:rsidRPr="003A234F">
              <w:rPr>
                <w:lang w:eastAsia="en-AU"/>
              </w:rPr>
              <w:t>PROCEEDINGS OF THE INTERNATIONAL CONFERENCE ON INFORMATION VISUALISATION</w:t>
            </w:r>
          </w:p>
        </w:tc>
      </w:tr>
      <w:tr w:rsidR="004F0CAF" w:rsidRPr="003A234F" w14:paraId="3E51876E" w14:textId="77777777" w:rsidTr="00C1268A">
        <w:trPr>
          <w:trHeight w:val="20"/>
        </w:trPr>
        <w:tc>
          <w:tcPr>
            <w:tcW w:w="931" w:type="dxa"/>
            <w:shd w:val="clear" w:color="auto" w:fill="auto"/>
            <w:noWrap/>
            <w:vAlign w:val="center"/>
            <w:hideMark/>
          </w:tcPr>
          <w:p w14:paraId="4C6B8B30" w14:textId="77777777" w:rsidR="004F0CAF" w:rsidRPr="00C1268A" w:rsidRDefault="004F0CAF" w:rsidP="00C1268A">
            <w:pPr>
              <w:pStyle w:val="Table-Center7Boldcolumnname"/>
              <w:rPr>
                <w:b w:val="0"/>
                <w:bCs w:val="0"/>
                <w:lang w:eastAsia="en-AU"/>
              </w:rPr>
            </w:pPr>
            <w:r w:rsidRPr="00C1268A">
              <w:rPr>
                <w:b w:val="0"/>
                <w:bCs w:val="0"/>
                <w:lang w:eastAsia="en-AU"/>
              </w:rPr>
              <w:t>307</w:t>
            </w:r>
          </w:p>
        </w:tc>
        <w:tc>
          <w:tcPr>
            <w:tcW w:w="1030" w:type="dxa"/>
            <w:shd w:val="clear" w:color="auto" w:fill="auto"/>
            <w:noWrap/>
            <w:vAlign w:val="center"/>
            <w:hideMark/>
          </w:tcPr>
          <w:p w14:paraId="54C79644"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07DC82C7" w14:textId="77777777" w:rsidR="004F0CAF" w:rsidRPr="003A234F" w:rsidRDefault="004F0CAF" w:rsidP="00C1268A">
            <w:pPr>
              <w:pStyle w:val="Table-Left7"/>
              <w:rPr>
                <w:lang w:eastAsia="en-AU"/>
              </w:rPr>
            </w:pPr>
            <w:r w:rsidRPr="003A234F">
              <w:rPr>
                <w:lang w:eastAsia="en-AU"/>
              </w:rPr>
              <w:t>KNOWLEDGE-TRANSFER ANALYSIS BASED ON CO-CITATION CLUSTERING</w:t>
            </w:r>
          </w:p>
        </w:tc>
        <w:tc>
          <w:tcPr>
            <w:tcW w:w="2482" w:type="dxa"/>
            <w:shd w:val="clear" w:color="auto" w:fill="auto"/>
            <w:vAlign w:val="center"/>
            <w:hideMark/>
          </w:tcPr>
          <w:p w14:paraId="3191B82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01F342BC" w14:textId="77777777" w:rsidTr="00C1268A">
        <w:trPr>
          <w:trHeight w:val="20"/>
        </w:trPr>
        <w:tc>
          <w:tcPr>
            <w:tcW w:w="931" w:type="dxa"/>
            <w:shd w:val="clear" w:color="auto" w:fill="auto"/>
            <w:noWrap/>
            <w:vAlign w:val="center"/>
            <w:hideMark/>
          </w:tcPr>
          <w:p w14:paraId="58C55EB3" w14:textId="77777777" w:rsidR="004F0CAF" w:rsidRPr="00C1268A" w:rsidRDefault="004F0CAF" w:rsidP="00C1268A">
            <w:pPr>
              <w:pStyle w:val="Table-Center7Boldcolumnname"/>
              <w:rPr>
                <w:b w:val="0"/>
                <w:bCs w:val="0"/>
                <w:lang w:eastAsia="en-AU"/>
              </w:rPr>
            </w:pPr>
            <w:r w:rsidRPr="00C1268A">
              <w:rPr>
                <w:b w:val="0"/>
                <w:bCs w:val="0"/>
                <w:lang w:eastAsia="en-AU"/>
              </w:rPr>
              <w:t>308</w:t>
            </w:r>
          </w:p>
        </w:tc>
        <w:tc>
          <w:tcPr>
            <w:tcW w:w="1030" w:type="dxa"/>
            <w:shd w:val="clear" w:color="auto" w:fill="auto"/>
            <w:noWrap/>
            <w:vAlign w:val="center"/>
            <w:hideMark/>
          </w:tcPr>
          <w:p w14:paraId="26CEEDC4"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6B8451E4" w14:textId="77777777" w:rsidR="004F0CAF" w:rsidRPr="003A234F" w:rsidRDefault="004F0CAF" w:rsidP="00C1268A">
            <w:pPr>
              <w:pStyle w:val="Table-Left7"/>
              <w:rPr>
                <w:lang w:eastAsia="en-AU"/>
              </w:rPr>
            </w:pPr>
            <w:r w:rsidRPr="003A234F">
              <w:rPr>
                <w:lang w:eastAsia="en-AU"/>
              </w:rPr>
              <w:t>A COAUTHORSHIP NETWORK ANALYSIS OF TOURISM AND HOSPITALITY RESEARCH COLLABORATION</w:t>
            </w:r>
          </w:p>
        </w:tc>
        <w:tc>
          <w:tcPr>
            <w:tcW w:w="2482" w:type="dxa"/>
            <w:shd w:val="clear" w:color="auto" w:fill="auto"/>
            <w:vAlign w:val="center"/>
            <w:hideMark/>
          </w:tcPr>
          <w:p w14:paraId="4E4681ED" w14:textId="77777777" w:rsidR="004F0CAF" w:rsidRPr="003A234F" w:rsidRDefault="004F0CAF" w:rsidP="00C1268A">
            <w:pPr>
              <w:pStyle w:val="Table-Left7"/>
              <w:rPr>
                <w:lang w:eastAsia="en-AU"/>
              </w:rPr>
            </w:pPr>
            <w:r w:rsidRPr="003A234F">
              <w:rPr>
                <w:lang w:eastAsia="en-AU"/>
              </w:rPr>
              <w:t>JOURNAL OF HOSPITALITY AND TOURISM RESEARCH</w:t>
            </w:r>
          </w:p>
        </w:tc>
      </w:tr>
      <w:tr w:rsidR="004F0CAF" w:rsidRPr="003A234F" w14:paraId="71EDEFE5" w14:textId="77777777" w:rsidTr="00C1268A">
        <w:trPr>
          <w:trHeight w:val="20"/>
        </w:trPr>
        <w:tc>
          <w:tcPr>
            <w:tcW w:w="931" w:type="dxa"/>
            <w:shd w:val="clear" w:color="auto" w:fill="auto"/>
            <w:noWrap/>
            <w:vAlign w:val="center"/>
            <w:hideMark/>
          </w:tcPr>
          <w:p w14:paraId="6C53CD68"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309</w:t>
            </w:r>
          </w:p>
        </w:tc>
        <w:tc>
          <w:tcPr>
            <w:tcW w:w="1030" w:type="dxa"/>
            <w:shd w:val="clear" w:color="auto" w:fill="auto"/>
            <w:noWrap/>
            <w:vAlign w:val="center"/>
            <w:hideMark/>
          </w:tcPr>
          <w:p w14:paraId="65FC07F1"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10C98E62" w14:textId="77777777" w:rsidR="004F0CAF" w:rsidRPr="003A234F" w:rsidRDefault="004F0CAF" w:rsidP="00C1268A">
            <w:pPr>
              <w:pStyle w:val="Table-Left7"/>
              <w:rPr>
                <w:lang w:eastAsia="en-AU"/>
              </w:rPr>
            </w:pPr>
            <w:r w:rsidRPr="003A234F">
              <w:rPr>
                <w:lang w:eastAsia="en-AU"/>
              </w:rPr>
              <w:t>SEAPORT RESEARCH: AN ANALYSIS OF RESEARCH COLLABORATION USING SOCIAL NETWORK ANALYSIS</w:t>
            </w:r>
          </w:p>
        </w:tc>
        <w:tc>
          <w:tcPr>
            <w:tcW w:w="2482" w:type="dxa"/>
            <w:shd w:val="clear" w:color="auto" w:fill="auto"/>
            <w:vAlign w:val="center"/>
            <w:hideMark/>
          </w:tcPr>
          <w:p w14:paraId="1F67F34F" w14:textId="77777777" w:rsidR="004F0CAF" w:rsidRPr="003A234F" w:rsidRDefault="004F0CAF" w:rsidP="00C1268A">
            <w:pPr>
              <w:pStyle w:val="Table-Left7"/>
              <w:rPr>
                <w:lang w:eastAsia="en-AU"/>
              </w:rPr>
            </w:pPr>
            <w:r w:rsidRPr="003A234F">
              <w:rPr>
                <w:lang w:eastAsia="en-AU"/>
              </w:rPr>
              <w:t>TRANSPORT REVIEWS</w:t>
            </w:r>
          </w:p>
        </w:tc>
      </w:tr>
      <w:tr w:rsidR="004F0CAF" w:rsidRPr="003A234F" w14:paraId="09868F0D" w14:textId="77777777" w:rsidTr="00C1268A">
        <w:trPr>
          <w:trHeight w:val="20"/>
        </w:trPr>
        <w:tc>
          <w:tcPr>
            <w:tcW w:w="931" w:type="dxa"/>
            <w:shd w:val="clear" w:color="auto" w:fill="auto"/>
            <w:noWrap/>
            <w:vAlign w:val="center"/>
            <w:hideMark/>
          </w:tcPr>
          <w:p w14:paraId="501907FF" w14:textId="77777777" w:rsidR="004F0CAF" w:rsidRPr="00C1268A" w:rsidRDefault="004F0CAF" w:rsidP="00C1268A">
            <w:pPr>
              <w:pStyle w:val="Table-Center7Boldcolumnname"/>
              <w:rPr>
                <w:b w:val="0"/>
                <w:bCs w:val="0"/>
                <w:lang w:eastAsia="en-AU"/>
              </w:rPr>
            </w:pPr>
            <w:r w:rsidRPr="00C1268A">
              <w:rPr>
                <w:b w:val="0"/>
                <w:bCs w:val="0"/>
                <w:lang w:eastAsia="en-AU"/>
              </w:rPr>
              <w:t>310</w:t>
            </w:r>
          </w:p>
        </w:tc>
        <w:tc>
          <w:tcPr>
            <w:tcW w:w="1030" w:type="dxa"/>
            <w:shd w:val="clear" w:color="auto" w:fill="auto"/>
            <w:noWrap/>
            <w:vAlign w:val="center"/>
            <w:hideMark/>
          </w:tcPr>
          <w:p w14:paraId="6B549960"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278CEC9D" w14:textId="77777777" w:rsidR="004F0CAF" w:rsidRPr="003A234F" w:rsidRDefault="004F0CAF" w:rsidP="00C1268A">
            <w:pPr>
              <w:pStyle w:val="Table-Left7"/>
              <w:rPr>
                <w:lang w:eastAsia="en-AU"/>
              </w:rPr>
            </w:pPr>
            <w:r w:rsidRPr="003A234F">
              <w:rPr>
                <w:lang w:eastAsia="en-AU"/>
              </w:rPr>
              <w:t>UNDERSTANDING BIOMEDICAI RESEARCH COLLABORATIONS THROUGH SOCIAL NETWORK ANALYSIS: A CASE STUDY</w:t>
            </w:r>
          </w:p>
        </w:tc>
        <w:tc>
          <w:tcPr>
            <w:tcW w:w="2482" w:type="dxa"/>
            <w:shd w:val="clear" w:color="auto" w:fill="auto"/>
            <w:vAlign w:val="center"/>
            <w:hideMark/>
          </w:tcPr>
          <w:p w14:paraId="645E1CDF" w14:textId="77777777" w:rsidR="004F0CAF" w:rsidRPr="003A234F" w:rsidRDefault="004F0CAF" w:rsidP="00C1268A">
            <w:pPr>
              <w:pStyle w:val="Table-Left7"/>
              <w:rPr>
                <w:lang w:eastAsia="en-AU"/>
              </w:rPr>
            </w:pPr>
            <w:r w:rsidRPr="003A234F">
              <w:rPr>
                <w:lang w:eastAsia="en-AU"/>
              </w:rPr>
              <w:t>PROCEEDINGS - 2013 IEEE INTERNATIONAL CONFERENCE ON BIOINFORMATICS AND BIOMEDICINE, IEEE BIBM 2013</w:t>
            </w:r>
          </w:p>
        </w:tc>
      </w:tr>
      <w:tr w:rsidR="004F0CAF" w:rsidRPr="003A234F" w14:paraId="70D9DA45" w14:textId="77777777" w:rsidTr="00C1268A">
        <w:trPr>
          <w:trHeight w:val="20"/>
        </w:trPr>
        <w:tc>
          <w:tcPr>
            <w:tcW w:w="931" w:type="dxa"/>
            <w:shd w:val="clear" w:color="auto" w:fill="auto"/>
            <w:noWrap/>
            <w:vAlign w:val="center"/>
            <w:hideMark/>
          </w:tcPr>
          <w:p w14:paraId="0A2A98C1" w14:textId="77777777" w:rsidR="004F0CAF" w:rsidRPr="00C1268A" w:rsidRDefault="004F0CAF" w:rsidP="00C1268A">
            <w:pPr>
              <w:pStyle w:val="Table-Center7Boldcolumnname"/>
              <w:rPr>
                <w:b w:val="0"/>
                <w:bCs w:val="0"/>
                <w:lang w:eastAsia="en-AU"/>
              </w:rPr>
            </w:pPr>
            <w:r w:rsidRPr="00C1268A">
              <w:rPr>
                <w:b w:val="0"/>
                <w:bCs w:val="0"/>
                <w:lang w:eastAsia="en-AU"/>
              </w:rPr>
              <w:t>311</w:t>
            </w:r>
          </w:p>
        </w:tc>
        <w:tc>
          <w:tcPr>
            <w:tcW w:w="1030" w:type="dxa"/>
            <w:shd w:val="clear" w:color="auto" w:fill="auto"/>
            <w:noWrap/>
            <w:vAlign w:val="center"/>
            <w:hideMark/>
          </w:tcPr>
          <w:p w14:paraId="1F32CBFA"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7AC80192" w14:textId="77777777" w:rsidR="004F0CAF" w:rsidRPr="003A234F" w:rsidRDefault="004F0CAF" w:rsidP="00C1268A">
            <w:pPr>
              <w:pStyle w:val="Table-Left7"/>
              <w:rPr>
                <w:lang w:eastAsia="en-AU"/>
              </w:rPr>
            </w:pPr>
            <w:r w:rsidRPr="003A234F">
              <w:rPr>
                <w:lang w:eastAsia="en-AU"/>
              </w:rPr>
              <w:t>MISFITS? RESEARCH CLASSIFICATION IN RESEARCH EVALUATION: VISUALIZING JOURNAL CONTENT WITHIN FIELDS OF RESEARCH CODES</w:t>
            </w:r>
          </w:p>
        </w:tc>
        <w:tc>
          <w:tcPr>
            <w:tcW w:w="2482" w:type="dxa"/>
            <w:shd w:val="clear" w:color="auto" w:fill="auto"/>
            <w:vAlign w:val="center"/>
            <w:hideMark/>
          </w:tcPr>
          <w:p w14:paraId="65F13061" w14:textId="77777777" w:rsidR="004F0CAF" w:rsidRPr="003A234F" w:rsidRDefault="004F0CAF" w:rsidP="00C1268A">
            <w:pPr>
              <w:pStyle w:val="Table-Left7"/>
              <w:rPr>
                <w:lang w:eastAsia="en-AU"/>
              </w:rPr>
            </w:pPr>
            <w:r w:rsidRPr="003A234F">
              <w:rPr>
                <w:lang w:eastAsia="en-AU"/>
              </w:rPr>
              <w:t>PROCEEDINGS OF ISSI 2013 - 14TH INTERNATIONAL SOCIETY OF SCIENTOMETRICS AND INFORMETRICS CONFERENCE</w:t>
            </w:r>
          </w:p>
        </w:tc>
      </w:tr>
      <w:tr w:rsidR="004F0CAF" w:rsidRPr="003A234F" w14:paraId="74DA0FB4" w14:textId="77777777" w:rsidTr="00C1268A">
        <w:trPr>
          <w:trHeight w:val="20"/>
        </w:trPr>
        <w:tc>
          <w:tcPr>
            <w:tcW w:w="931" w:type="dxa"/>
            <w:shd w:val="clear" w:color="auto" w:fill="auto"/>
            <w:noWrap/>
            <w:vAlign w:val="center"/>
            <w:hideMark/>
          </w:tcPr>
          <w:p w14:paraId="70976B85" w14:textId="77777777" w:rsidR="004F0CAF" w:rsidRPr="00C1268A" w:rsidRDefault="004F0CAF" w:rsidP="00C1268A">
            <w:pPr>
              <w:pStyle w:val="Table-Center7Boldcolumnname"/>
              <w:rPr>
                <w:b w:val="0"/>
                <w:bCs w:val="0"/>
                <w:lang w:eastAsia="en-AU"/>
              </w:rPr>
            </w:pPr>
            <w:r w:rsidRPr="00C1268A">
              <w:rPr>
                <w:b w:val="0"/>
                <w:bCs w:val="0"/>
                <w:lang w:eastAsia="en-AU"/>
              </w:rPr>
              <w:t>312</w:t>
            </w:r>
          </w:p>
        </w:tc>
        <w:tc>
          <w:tcPr>
            <w:tcW w:w="1030" w:type="dxa"/>
            <w:shd w:val="clear" w:color="auto" w:fill="auto"/>
            <w:noWrap/>
            <w:vAlign w:val="center"/>
            <w:hideMark/>
          </w:tcPr>
          <w:p w14:paraId="7C04C13A"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5D75CE45" w14:textId="77777777" w:rsidR="004F0CAF" w:rsidRPr="003A234F" w:rsidRDefault="004F0CAF" w:rsidP="00C1268A">
            <w:pPr>
              <w:pStyle w:val="Table-Left7"/>
              <w:rPr>
                <w:lang w:eastAsia="en-AU"/>
              </w:rPr>
            </w:pPr>
            <w:r w:rsidRPr="003A234F">
              <w:rPr>
                <w:lang w:eastAsia="en-AU"/>
              </w:rPr>
              <w:t>NETWORK ANALYSIS FOR PREDICTING ACADEMIC IMPACT</w:t>
            </w:r>
          </w:p>
        </w:tc>
        <w:tc>
          <w:tcPr>
            <w:tcW w:w="2482" w:type="dxa"/>
            <w:shd w:val="clear" w:color="auto" w:fill="auto"/>
            <w:vAlign w:val="center"/>
            <w:hideMark/>
          </w:tcPr>
          <w:p w14:paraId="0B77252E" w14:textId="77777777" w:rsidR="004F0CAF" w:rsidRPr="003A234F" w:rsidRDefault="004F0CAF" w:rsidP="00C1268A">
            <w:pPr>
              <w:pStyle w:val="Table-Left7"/>
              <w:rPr>
                <w:lang w:eastAsia="en-AU"/>
              </w:rPr>
            </w:pPr>
            <w:r w:rsidRPr="003A234F">
              <w:rPr>
                <w:lang w:eastAsia="en-AU"/>
              </w:rPr>
              <w:t>INTERNATIONAL CONFERENCE ON INFORMATION SYSTEMS (ICIS 2013): RESHAPING SOCIETY THROUGH INFORMATION SYSTEMS DESIGN</w:t>
            </w:r>
          </w:p>
        </w:tc>
      </w:tr>
      <w:tr w:rsidR="004F0CAF" w:rsidRPr="003A234F" w14:paraId="24E92D66" w14:textId="77777777" w:rsidTr="00C1268A">
        <w:trPr>
          <w:trHeight w:val="20"/>
        </w:trPr>
        <w:tc>
          <w:tcPr>
            <w:tcW w:w="931" w:type="dxa"/>
            <w:shd w:val="clear" w:color="auto" w:fill="auto"/>
            <w:noWrap/>
            <w:vAlign w:val="center"/>
            <w:hideMark/>
          </w:tcPr>
          <w:p w14:paraId="6C995CDB" w14:textId="77777777" w:rsidR="004F0CAF" w:rsidRPr="00C1268A" w:rsidRDefault="004F0CAF" w:rsidP="00C1268A">
            <w:pPr>
              <w:pStyle w:val="Table-Center7Boldcolumnname"/>
              <w:rPr>
                <w:b w:val="0"/>
                <w:bCs w:val="0"/>
                <w:lang w:eastAsia="en-AU"/>
              </w:rPr>
            </w:pPr>
            <w:r w:rsidRPr="00C1268A">
              <w:rPr>
                <w:b w:val="0"/>
                <w:bCs w:val="0"/>
                <w:lang w:eastAsia="en-AU"/>
              </w:rPr>
              <w:t>313</w:t>
            </w:r>
          </w:p>
        </w:tc>
        <w:tc>
          <w:tcPr>
            <w:tcW w:w="1030" w:type="dxa"/>
            <w:shd w:val="clear" w:color="auto" w:fill="auto"/>
            <w:noWrap/>
            <w:vAlign w:val="center"/>
            <w:hideMark/>
          </w:tcPr>
          <w:p w14:paraId="528C3020"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671F0B1F" w14:textId="77777777" w:rsidR="004F0CAF" w:rsidRPr="003A234F" w:rsidRDefault="004F0CAF" w:rsidP="00C1268A">
            <w:pPr>
              <w:pStyle w:val="Table-Left7"/>
              <w:rPr>
                <w:lang w:eastAsia="en-AU"/>
              </w:rPr>
            </w:pPr>
            <w:r w:rsidRPr="003A234F">
              <w:rPr>
                <w:lang w:eastAsia="en-AU"/>
              </w:rPr>
              <w:t>THE NORMALIZATION OF CITATION COUNTS BASED ON CLASSIFICATION SYSTEMS</w:t>
            </w:r>
          </w:p>
        </w:tc>
        <w:tc>
          <w:tcPr>
            <w:tcW w:w="2482" w:type="dxa"/>
            <w:shd w:val="clear" w:color="auto" w:fill="auto"/>
            <w:vAlign w:val="center"/>
            <w:hideMark/>
          </w:tcPr>
          <w:p w14:paraId="2CFA99C0" w14:textId="77777777" w:rsidR="004F0CAF" w:rsidRPr="003A234F" w:rsidRDefault="004F0CAF" w:rsidP="00C1268A">
            <w:pPr>
              <w:pStyle w:val="Table-Left7"/>
              <w:rPr>
                <w:lang w:eastAsia="en-AU"/>
              </w:rPr>
            </w:pPr>
            <w:r w:rsidRPr="003A234F">
              <w:rPr>
                <w:lang w:eastAsia="en-AU"/>
              </w:rPr>
              <w:t>PUBLICATIONS</w:t>
            </w:r>
          </w:p>
        </w:tc>
      </w:tr>
      <w:tr w:rsidR="004F0CAF" w:rsidRPr="003A234F" w14:paraId="3B2971DB" w14:textId="77777777" w:rsidTr="00C1268A">
        <w:trPr>
          <w:trHeight w:val="20"/>
        </w:trPr>
        <w:tc>
          <w:tcPr>
            <w:tcW w:w="931" w:type="dxa"/>
            <w:shd w:val="clear" w:color="auto" w:fill="auto"/>
            <w:noWrap/>
            <w:vAlign w:val="center"/>
            <w:hideMark/>
          </w:tcPr>
          <w:p w14:paraId="207F62F2" w14:textId="77777777" w:rsidR="004F0CAF" w:rsidRPr="00C1268A" w:rsidRDefault="004F0CAF" w:rsidP="00C1268A">
            <w:pPr>
              <w:pStyle w:val="Table-Center7Boldcolumnname"/>
              <w:rPr>
                <w:b w:val="0"/>
                <w:bCs w:val="0"/>
                <w:lang w:eastAsia="en-AU"/>
              </w:rPr>
            </w:pPr>
            <w:r w:rsidRPr="00C1268A">
              <w:rPr>
                <w:b w:val="0"/>
                <w:bCs w:val="0"/>
                <w:lang w:eastAsia="en-AU"/>
              </w:rPr>
              <w:t>314</w:t>
            </w:r>
          </w:p>
        </w:tc>
        <w:tc>
          <w:tcPr>
            <w:tcW w:w="1030" w:type="dxa"/>
            <w:shd w:val="clear" w:color="auto" w:fill="auto"/>
            <w:noWrap/>
            <w:vAlign w:val="center"/>
            <w:hideMark/>
          </w:tcPr>
          <w:p w14:paraId="52039CEE"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6FA82715" w14:textId="77777777" w:rsidR="004F0CAF" w:rsidRPr="003A234F" w:rsidRDefault="004F0CAF" w:rsidP="00C1268A">
            <w:pPr>
              <w:pStyle w:val="Table-Left7"/>
              <w:rPr>
                <w:lang w:eastAsia="en-AU"/>
              </w:rPr>
            </w:pPr>
            <w:r w:rsidRPr="003A234F">
              <w:rPr>
                <w:lang w:eastAsia="en-AU"/>
              </w:rPr>
              <w:t>SCIENTIFIC IMPACT EVALUATION AND THE EFFECT OF SELF-CITATIONS: MITIGATING THE BIAS BY DISCOUNTING THE H-INDEX</w:t>
            </w:r>
          </w:p>
        </w:tc>
        <w:tc>
          <w:tcPr>
            <w:tcW w:w="2482" w:type="dxa"/>
            <w:shd w:val="clear" w:color="auto" w:fill="auto"/>
            <w:vAlign w:val="center"/>
            <w:hideMark/>
          </w:tcPr>
          <w:p w14:paraId="20F03B8E"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1D021417" w14:textId="77777777" w:rsidTr="00C1268A">
        <w:trPr>
          <w:trHeight w:val="20"/>
        </w:trPr>
        <w:tc>
          <w:tcPr>
            <w:tcW w:w="931" w:type="dxa"/>
            <w:shd w:val="clear" w:color="auto" w:fill="auto"/>
            <w:noWrap/>
            <w:vAlign w:val="center"/>
            <w:hideMark/>
          </w:tcPr>
          <w:p w14:paraId="4001AC09" w14:textId="77777777" w:rsidR="004F0CAF" w:rsidRPr="00C1268A" w:rsidRDefault="004F0CAF" w:rsidP="00C1268A">
            <w:pPr>
              <w:pStyle w:val="Table-Center7Boldcolumnname"/>
              <w:rPr>
                <w:b w:val="0"/>
                <w:bCs w:val="0"/>
                <w:lang w:eastAsia="en-AU"/>
              </w:rPr>
            </w:pPr>
            <w:r w:rsidRPr="00C1268A">
              <w:rPr>
                <w:b w:val="0"/>
                <w:bCs w:val="0"/>
                <w:lang w:eastAsia="en-AU"/>
              </w:rPr>
              <w:t>315</w:t>
            </w:r>
          </w:p>
        </w:tc>
        <w:tc>
          <w:tcPr>
            <w:tcW w:w="1030" w:type="dxa"/>
            <w:shd w:val="clear" w:color="auto" w:fill="auto"/>
            <w:noWrap/>
            <w:vAlign w:val="center"/>
            <w:hideMark/>
          </w:tcPr>
          <w:p w14:paraId="1B31A811"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5B096300" w14:textId="77777777" w:rsidR="004F0CAF" w:rsidRPr="003A234F" w:rsidRDefault="004F0CAF" w:rsidP="00C1268A">
            <w:pPr>
              <w:pStyle w:val="Table-Left7"/>
              <w:rPr>
                <w:lang w:eastAsia="en-AU"/>
              </w:rPr>
            </w:pPr>
            <w:r w:rsidRPr="003A234F">
              <w:rPr>
                <w:lang w:eastAsia="en-AU"/>
              </w:rPr>
              <w:t>MAKING THE H-INDEX MORE RELEVANT: A STEP TOWARDS STANDARD CLASSES FOR CITATION CLASSIFICATION</w:t>
            </w:r>
          </w:p>
        </w:tc>
        <w:tc>
          <w:tcPr>
            <w:tcW w:w="2482" w:type="dxa"/>
            <w:shd w:val="clear" w:color="auto" w:fill="auto"/>
            <w:vAlign w:val="center"/>
            <w:hideMark/>
          </w:tcPr>
          <w:p w14:paraId="1227D424" w14:textId="77777777" w:rsidR="004F0CAF" w:rsidRPr="003A234F" w:rsidRDefault="004F0CAF" w:rsidP="00C1268A">
            <w:pPr>
              <w:pStyle w:val="Table-Left7"/>
              <w:rPr>
                <w:lang w:eastAsia="en-AU"/>
              </w:rPr>
            </w:pPr>
            <w:r w:rsidRPr="003A234F">
              <w:rPr>
                <w:lang w:eastAsia="en-AU"/>
              </w:rPr>
              <w:t>PROCEEDINGS - INTERNATIONAL CONFERENCE ON DATA ENGINEERING</w:t>
            </w:r>
          </w:p>
        </w:tc>
      </w:tr>
      <w:tr w:rsidR="004F0CAF" w:rsidRPr="003A234F" w14:paraId="46A9240A" w14:textId="77777777" w:rsidTr="00C1268A">
        <w:trPr>
          <w:trHeight w:val="20"/>
        </w:trPr>
        <w:tc>
          <w:tcPr>
            <w:tcW w:w="931" w:type="dxa"/>
            <w:shd w:val="clear" w:color="auto" w:fill="auto"/>
            <w:noWrap/>
            <w:vAlign w:val="center"/>
            <w:hideMark/>
          </w:tcPr>
          <w:p w14:paraId="73C973DE" w14:textId="77777777" w:rsidR="004F0CAF" w:rsidRPr="00C1268A" w:rsidRDefault="004F0CAF" w:rsidP="00C1268A">
            <w:pPr>
              <w:pStyle w:val="Table-Center7Boldcolumnname"/>
              <w:rPr>
                <w:b w:val="0"/>
                <w:bCs w:val="0"/>
                <w:lang w:eastAsia="en-AU"/>
              </w:rPr>
            </w:pPr>
            <w:r w:rsidRPr="00C1268A">
              <w:rPr>
                <w:b w:val="0"/>
                <w:bCs w:val="0"/>
                <w:lang w:eastAsia="en-AU"/>
              </w:rPr>
              <w:t>316</w:t>
            </w:r>
          </w:p>
        </w:tc>
        <w:tc>
          <w:tcPr>
            <w:tcW w:w="1030" w:type="dxa"/>
            <w:shd w:val="clear" w:color="auto" w:fill="auto"/>
            <w:noWrap/>
            <w:vAlign w:val="center"/>
            <w:hideMark/>
          </w:tcPr>
          <w:p w14:paraId="126F10B9"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49E15376" w14:textId="77777777" w:rsidR="004F0CAF" w:rsidRPr="003A234F" w:rsidRDefault="004F0CAF" w:rsidP="00C1268A">
            <w:pPr>
              <w:pStyle w:val="Table-Left7"/>
              <w:rPr>
                <w:lang w:eastAsia="en-AU"/>
              </w:rPr>
            </w:pPr>
            <w:r w:rsidRPr="003A234F">
              <w:rPr>
                <w:lang w:eastAsia="en-AU"/>
              </w:rPr>
              <w:t>MODELING SCIENTIFIC IMPACT WITH TOPICAL INFLUENCE REGRESSION</w:t>
            </w:r>
          </w:p>
        </w:tc>
        <w:tc>
          <w:tcPr>
            <w:tcW w:w="2482" w:type="dxa"/>
            <w:shd w:val="clear" w:color="auto" w:fill="auto"/>
            <w:vAlign w:val="center"/>
            <w:hideMark/>
          </w:tcPr>
          <w:p w14:paraId="644BAFEE" w14:textId="77777777" w:rsidR="004F0CAF" w:rsidRPr="003A234F" w:rsidRDefault="004F0CAF" w:rsidP="00C1268A">
            <w:pPr>
              <w:pStyle w:val="Table-Left7"/>
              <w:rPr>
                <w:lang w:eastAsia="en-AU"/>
              </w:rPr>
            </w:pPr>
            <w:r w:rsidRPr="003A234F">
              <w:rPr>
                <w:lang w:eastAsia="en-AU"/>
              </w:rPr>
              <w:t>EMNLP 2013 - 2013 CONFERENCE ON EMPIRICAL METHODS IN NATURAL LANGUAGE PROCESSING, PROCEEDINGS OF THE CONFERENCE</w:t>
            </w:r>
          </w:p>
        </w:tc>
      </w:tr>
      <w:tr w:rsidR="004F0CAF" w:rsidRPr="003A234F" w14:paraId="6C418162" w14:textId="77777777" w:rsidTr="00C1268A">
        <w:trPr>
          <w:trHeight w:val="20"/>
        </w:trPr>
        <w:tc>
          <w:tcPr>
            <w:tcW w:w="931" w:type="dxa"/>
            <w:shd w:val="clear" w:color="auto" w:fill="auto"/>
            <w:noWrap/>
            <w:vAlign w:val="center"/>
            <w:hideMark/>
          </w:tcPr>
          <w:p w14:paraId="61D860A8" w14:textId="77777777" w:rsidR="004F0CAF" w:rsidRPr="00C1268A" w:rsidRDefault="004F0CAF" w:rsidP="00C1268A">
            <w:pPr>
              <w:pStyle w:val="Table-Center7Boldcolumnname"/>
              <w:rPr>
                <w:b w:val="0"/>
                <w:bCs w:val="0"/>
                <w:lang w:eastAsia="en-AU"/>
              </w:rPr>
            </w:pPr>
            <w:r w:rsidRPr="00C1268A">
              <w:rPr>
                <w:b w:val="0"/>
                <w:bCs w:val="0"/>
                <w:lang w:eastAsia="en-AU"/>
              </w:rPr>
              <w:t>317</w:t>
            </w:r>
          </w:p>
        </w:tc>
        <w:tc>
          <w:tcPr>
            <w:tcW w:w="1030" w:type="dxa"/>
            <w:shd w:val="clear" w:color="auto" w:fill="auto"/>
            <w:noWrap/>
            <w:vAlign w:val="center"/>
            <w:hideMark/>
          </w:tcPr>
          <w:p w14:paraId="450102BE"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52D31A93" w14:textId="77777777" w:rsidR="004F0CAF" w:rsidRPr="003A234F" w:rsidRDefault="004F0CAF" w:rsidP="00C1268A">
            <w:pPr>
              <w:pStyle w:val="Table-Left7"/>
              <w:rPr>
                <w:lang w:eastAsia="en-AU"/>
              </w:rPr>
            </w:pPr>
            <w:r w:rsidRPr="003A234F">
              <w:rPr>
                <w:lang w:eastAsia="en-AU"/>
              </w:rPr>
              <w:t>CONTROVERSIES ARISING FROM WHICH SIMILARITY MEASURES CAN BE USED IN CO-CITATION ANALYSIS</w:t>
            </w:r>
          </w:p>
        </w:tc>
        <w:tc>
          <w:tcPr>
            <w:tcW w:w="2482" w:type="dxa"/>
            <w:shd w:val="clear" w:color="auto" w:fill="auto"/>
            <w:vAlign w:val="center"/>
            <w:hideMark/>
          </w:tcPr>
          <w:p w14:paraId="07AF544B" w14:textId="77777777" w:rsidR="004F0CAF" w:rsidRPr="003A234F" w:rsidRDefault="004F0CAF" w:rsidP="00C1268A">
            <w:pPr>
              <w:pStyle w:val="Table-Left7"/>
              <w:rPr>
                <w:lang w:eastAsia="en-AU"/>
              </w:rPr>
            </w:pPr>
            <w:r w:rsidRPr="003A234F">
              <w:rPr>
                <w:lang w:eastAsia="en-AU"/>
              </w:rPr>
              <w:t>MALAYSIAN JOURNAL OF LIBRARY AND INFORMATION SCIENCE</w:t>
            </w:r>
          </w:p>
        </w:tc>
      </w:tr>
      <w:tr w:rsidR="004F0CAF" w:rsidRPr="003A234F" w14:paraId="45395BAA" w14:textId="77777777" w:rsidTr="00C1268A">
        <w:trPr>
          <w:trHeight w:val="20"/>
        </w:trPr>
        <w:tc>
          <w:tcPr>
            <w:tcW w:w="931" w:type="dxa"/>
            <w:shd w:val="clear" w:color="auto" w:fill="auto"/>
            <w:noWrap/>
            <w:vAlign w:val="center"/>
            <w:hideMark/>
          </w:tcPr>
          <w:p w14:paraId="280D7906" w14:textId="77777777" w:rsidR="004F0CAF" w:rsidRPr="00C1268A" w:rsidRDefault="004F0CAF" w:rsidP="00C1268A">
            <w:pPr>
              <w:pStyle w:val="Table-Center7Boldcolumnname"/>
              <w:rPr>
                <w:b w:val="0"/>
                <w:bCs w:val="0"/>
                <w:lang w:eastAsia="en-AU"/>
              </w:rPr>
            </w:pPr>
            <w:r w:rsidRPr="00C1268A">
              <w:rPr>
                <w:b w:val="0"/>
                <w:bCs w:val="0"/>
                <w:lang w:eastAsia="en-AU"/>
              </w:rPr>
              <w:t>318</w:t>
            </w:r>
          </w:p>
        </w:tc>
        <w:tc>
          <w:tcPr>
            <w:tcW w:w="1030" w:type="dxa"/>
            <w:shd w:val="clear" w:color="auto" w:fill="auto"/>
            <w:noWrap/>
            <w:vAlign w:val="center"/>
            <w:hideMark/>
          </w:tcPr>
          <w:p w14:paraId="27E8AEBA"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2483DD5B" w14:textId="77777777" w:rsidR="004F0CAF" w:rsidRPr="003A234F" w:rsidRDefault="004F0CAF" w:rsidP="00C1268A">
            <w:pPr>
              <w:pStyle w:val="Table-Left7"/>
              <w:rPr>
                <w:lang w:eastAsia="en-AU"/>
              </w:rPr>
            </w:pPr>
            <w:r w:rsidRPr="003A234F">
              <w:rPr>
                <w:lang w:eastAsia="en-AU"/>
              </w:rPr>
              <w:t>IS COMMUNITY PSYCHOLOGY "TOO INSULAR"? A NETWORK ANALYSIS OF JOURNAL CITATIONS</w:t>
            </w:r>
          </w:p>
        </w:tc>
        <w:tc>
          <w:tcPr>
            <w:tcW w:w="2482" w:type="dxa"/>
            <w:shd w:val="clear" w:color="auto" w:fill="auto"/>
            <w:vAlign w:val="center"/>
            <w:hideMark/>
          </w:tcPr>
          <w:p w14:paraId="71CF9FFB" w14:textId="77777777" w:rsidR="004F0CAF" w:rsidRPr="003A234F" w:rsidRDefault="004F0CAF" w:rsidP="00C1268A">
            <w:pPr>
              <w:pStyle w:val="Table-Left7"/>
              <w:rPr>
                <w:lang w:eastAsia="en-AU"/>
              </w:rPr>
            </w:pPr>
            <w:r w:rsidRPr="003A234F">
              <w:rPr>
                <w:lang w:eastAsia="en-AU"/>
              </w:rPr>
              <w:t>JOURNAL OF COMMUNITY PSYCHOLOGY</w:t>
            </w:r>
          </w:p>
        </w:tc>
      </w:tr>
      <w:tr w:rsidR="004F0CAF" w:rsidRPr="003A234F" w14:paraId="6B626D8D" w14:textId="77777777" w:rsidTr="00C1268A">
        <w:trPr>
          <w:trHeight w:val="20"/>
        </w:trPr>
        <w:tc>
          <w:tcPr>
            <w:tcW w:w="931" w:type="dxa"/>
            <w:shd w:val="clear" w:color="auto" w:fill="auto"/>
            <w:noWrap/>
            <w:vAlign w:val="center"/>
            <w:hideMark/>
          </w:tcPr>
          <w:p w14:paraId="447E6FC9" w14:textId="77777777" w:rsidR="004F0CAF" w:rsidRPr="00C1268A" w:rsidRDefault="004F0CAF" w:rsidP="00C1268A">
            <w:pPr>
              <w:pStyle w:val="Table-Center7Boldcolumnname"/>
              <w:rPr>
                <w:b w:val="0"/>
                <w:bCs w:val="0"/>
                <w:lang w:eastAsia="en-AU"/>
              </w:rPr>
            </w:pPr>
            <w:r w:rsidRPr="00C1268A">
              <w:rPr>
                <w:b w:val="0"/>
                <w:bCs w:val="0"/>
                <w:lang w:eastAsia="en-AU"/>
              </w:rPr>
              <w:t>319</w:t>
            </w:r>
          </w:p>
        </w:tc>
        <w:tc>
          <w:tcPr>
            <w:tcW w:w="1030" w:type="dxa"/>
            <w:shd w:val="clear" w:color="auto" w:fill="auto"/>
            <w:noWrap/>
            <w:vAlign w:val="center"/>
            <w:hideMark/>
          </w:tcPr>
          <w:p w14:paraId="4193427E" w14:textId="77777777" w:rsidR="004F0CAF" w:rsidRPr="00C1268A" w:rsidRDefault="004F0CAF" w:rsidP="00C1268A">
            <w:pPr>
              <w:pStyle w:val="Table-Center7Boldcolumnname"/>
              <w:rPr>
                <w:b w:val="0"/>
                <w:bCs w:val="0"/>
                <w:lang w:eastAsia="en-AU"/>
              </w:rPr>
            </w:pPr>
            <w:r w:rsidRPr="00C1268A">
              <w:rPr>
                <w:b w:val="0"/>
                <w:bCs w:val="0"/>
                <w:lang w:eastAsia="en-AU"/>
              </w:rPr>
              <w:t>2013</w:t>
            </w:r>
          </w:p>
        </w:tc>
        <w:tc>
          <w:tcPr>
            <w:tcW w:w="4766" w:type="dxa"/>
            <w:shd w:val="clear" w:color="auto" w:fill="auto"/>
            <w:vAlign w:val="center"/>
            <w:hideMark/>
          </w:tcPr>
          <w:p w14:paraId="496AB8C2" w14:textId="77777777" w:rsidR="004F0CAF" w:rsidRPr="003A234F" w:rsidRDefault="004F0CAF" w:rsidP="00C1268A">
            <w:pPr>
              <w:pStyle w:val="Table-Left7"/>
              <w:rPr>
                <w:lang w:eastAsia="en-AU"/>
              </w:rPr>
            </w:pPr>
            <w:r w:rsidRPr="003A234F">
              <w:rPr>
                <w:lang w:eastAsia="en-AU"/>
              </w:rPr>
              <w:t>CAHIT ARF: EXPLORING HIS SCIENTIFIC INFLUENCE USING SOCIAL NETWORK ANALYSIS, AUTHOR CO-CITATION MAPS AND SINGLE PUBLICATION H INDEX</w:t>
            </w:r>
          </w:p>
        </w:tc>
        <w:tc>
          <w:tcPr>
            <w:tcW w:w="2482" w:type="dxa"/>
            <w:shd w:val="clear" w:color="auto" w:fill="auto"/>
            <w:vAlign w:val="center"/>
            <w:hideMark/>
          </w:tcPr>
          <w:p w14:paraId="1E3ED447" w14:textId="77777777" w:rsidR="004F0CAF" w:rsidRPr="003A234F" w:rsidRDefault="004F0CAF" w:rsidP="00C1268A">
            <w:pPr>
              <w:pStyle w:val="Table-Left7"/>
              <w:rPr>
                <w:lang w:eastAsia="en-AU"/>
              </w:rPr>
            </w:pPr>
            <w:r w:rsidRPr="003A234F">
              <w:rPr>
                <w:lang w:eastAsia="en-AU"/>
              </w:rPr>
              <w:t>Journal of Scientometric Research</w:t>
            </w:r>
          </w:p>
        </w:tc>
      </w:tr>
      <w:tr w:rsidR="004F0CAF" w:rsidRPr="003A234F" w14:paraId="18678577" w14:textId="77777777" w:rsidTr="00C1268A">
        <w:trPr>
          <w:trHeight w:val="20"/>
        </w:trPr>
        <w:tc>
          <w:tcPr>
            <w:tcW w:w="931" w:type="dxa"/>
            <w:shd w:val="clear" w:color="auto" w:fill="auto"/>
            <w:noWrap/>
            <w:vAlign w:val="center"/>
            <w:hideMark/>
          </w:tcPr>
          <w:p w14:paraId="3A11982F" w14:textId="77777777" w:rsidR="004F0CAF" w:rsidRPr="00C1268A" w:rsidRDefault="004F0CAF" w:rsidP="00C1268A">
            <w:pPr>
              <w:pStyle w:val="Table-Center7Boldcolumnname"/>
              <w:rPr>
                <w:b w:val="0"/>
                <w:bCs w:val="0"/>
                <w:lang w:eastAsia="en-AU"/>
              </w:rPr>
            </w:pPr>
            <w:r w:rsidRPr="00C1268A">
              <w:rPr>
                <w:b w:val="0"/>
                <w:bCs w:val="0"/>
                <w:lang w:eastAsia="en-AU"/>
              </w:rPr>
              <w:t>320</w:t>
            </w:r>
          </w:p>
        </w:tc>
        <w:tc>
          <w:tcPr>
            <w:tcW w:w="1030" w:type="dxa"/>
            <w:shd w:val="clear" w:color="auto" w:fill="auto"/>
            <w:noWrap/>
            <w:vAlign w:val="center"/>
            <w:hideMark/>
          </w:tcPr>
          <w:p w14:paraId="50081485"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61081D2A" w14:textId="77777777" w:rsidR="004F0CAF" w:rsidRPr="003A234F" w:rsidRDefault="004F0CAF" w:rsidP="00C1268A">
            <w:pPr>
              <w:pStyle w:val="Table-Left7"/>
              <w:rPr>
                <w:lang w:eastAsia="en-AU"/>
              </w:rPr>
            </w:pPr>
            <w:r w:rsidRPr="003A234F">
              <w:rPr>
                <w:lang w:eastAsia="en-AU"/>
              </w:rPr>
              <w:t>THE TAXONOMY OF RESEARCH COLLABORATION IN SCIENCE AND TECHNOLOGY: EVIDENCE FROM MECHANICAL RESEARCH THROUGH PROBABILISTIC CLUSTERING ANALYSIS</w:t>
            </w:r>
          </w:p>
        </w:tc>
        <w:tc>
          <w:tcPr>
            <w:tcW w:w="2482" w:type="dxa"/>
            <w:shd w:val="clear" w:color="auto" w:fill="auto"/>
            <w:vAlign w:val="center"/>
            <w:hideMark/>
          </w:tcPr>
          <w:p w14:paraId="0F53AED9"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63FDA3B" w14:textId="77777777" w:rsidTr="00C1268A">
        <w:trPr>
          <w:trHeight w:val="20"/>
        </w:trPr>
        <w:tc>
          <w:tcPr>
            <w:tcW w:w="931" w:type="dxa"/>
            <w:shd w:val="clear" w:color="auto" w:fill="auto"/>
            <w:noWrap/>
            <w:vAlign w:val="center"/>
            <w:hideMark/>
          </w:tcPr>
          <w:p w14:paraId="5677D669" w14:textId="77777777" w:rsidR="004F0CAF" w:rsidRPr="00C1268A" w:rsidRDefault="004F0CAF" w:rsidP="00C1268A">
            <w:pPr>
              <w:pStyle w:val="Table-Center7Boldcolumnname"/>
              <w:rPr>
                <w:b w:val="0"/>
                <w:bCs w:val="0"/>
                <w:lang w:eastAsia="en-AU"/>
              </w:rPr>
            </w:pPr>
            <w:r w:rsidRPr="00C1268A">
              <w:rPr>
                <w:b w:val="0"/>
                <w:bCs w:val="0"/>
                <w:lang w:eastAsia="en-AU"/>
              </w:rPr>
              <w:t>321</w:t>
            </w:r>
          </w:p>
        </w:tc>
        <w:tc>
          <w:tcPr>
            <w:tcW w:w="1030" w:type="dxa"/>
            <w:shd w:val="clear" w:color="auto" w:fill="auto"/>
            <w:noWrap/>
            <w:vAlign w:val="center"/>
            <w:hideMark/>
          </w:tcPr>
          <w:p w14:paraId="4E694C1E"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3899E9CC" w14:textId="77777777" w:rsidR="004F0CAF" w:rsidRPr="003A234F" w:rsidRDefault="004F0CAF" w:rsidP="00C1268A">
            <w:pPr>
              <w:pStyle w:val="Table-Left7"/>
              <w:rPr>
                <w:lang w:eastAsia="en-AU"/>
              </w:rPr>
            </w:pPr>
            <w:r w:rsidRPr="003A234F">
              <w:rPr>
                <w:lang w:eastAsia="en-AU"/>
              </w:rPr>
              <w:t>COAUTHORSHIP AND INSTITUTIONAL COLLABORATIONS ON COST-EFFECTIVENESS ANALYSES: A SYSTEMATIC NETWORK ANALYSIS</w:t>
            </w:r>
          </w:p>
        </w:tc>
        <w:tc>
          <w:tcPr>
            <w:tcW w:w="2482" w:type="dxa"/>
            <w:shd w:val="clear" w:color="auto" w:fill="auto"/>
            <w:vAlign w:val="center"/>
            <w:hideMark/>
          </w:tcPr>
          <w:p w14:paraId="03AB1B38" w14:textId="77777777" w:rsidR="004F0CAF" w:rsidRPr="003A234F" w:rsidRDefault="004F0CAF" w:rsidP="00C1268A">
            <w:pPr>
              <w:pStyle w:val="Table-Left7"/>
              <w:rPr>
                <w:lang w:eastAsia="en-AU"/>
              </w:rPr>
            </w:pPr>
            <w:r w:rsidRPr="003A234F">
              <w:rPr>
                <w:lang w:eastAsia="en-AU"/>
              </w:rPr>
              <w:t>PLOS ONE</w:t>
            </w:r>
          </w:p>
        </w:tc>
      </w:tr>
      <w:tr w:rsidR="004F0CAF" w:rsidRPr="003A234F" w14:paraId="55A6F523" w14:textId="77777777" w:rsidTr="00C1268A">
        <w:trPr>
          <w:trHeight w:val="20"/>
        </w:trPr>
        <w:tc>
          <w:tcPr>
            <w:tcW w:w="931" w:type="dxa"/>
            <w:shd w:val="clear" w:color="auto" w:fill="auto"/>
            <w:noWrap/>
            <w:vAlign w:val="center"/>
            <w:hideMark/>
          </w:tcPr>
          <w:p w14:paraId="6AA3EDAF" w14:textId="77777777" w:rsidR="004F0CAF" w:rsidRPr="00C1268A" w:rsidRDefault="004F0CAF" w:rsidP="00C1268A">
            <w:pPr>
              <w:pStyle w:val="Table-Center7Boldcolumnname"/>
              <w:rPr>
                <w:b w:val="0"/>
                <w:bCs w:val="0"/>
                <w:lang w:eastAsia="en-AU"/>
              </w:rPr>
            </w:pPr>
            <w:r w:rsidRPr="00C1268A">
              <w:rPr>
                <w:b w:val="0"/>
                <w:bCs w:val="0"/>
                <w:lang w:eastAsia="en-AU"/>
              </w:rPr>
              <w:t>322</w:t>
            </w:r>
          </w:p>
        </w:tc>
        <w:tc>
          <w:tcPr>
            <w:tcW w:w="1030" w:type="dxa"/>
            <w:shd w:val="clear" w:color="auto" w:fill="auto"/>
            <w:noWrap/>
            <w:vAlign w:val="center"/>
            <w:hideMark/>
          </w:tcPr>
          <w:p w14:paraId="2DE25420"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5EC22BA3" w14:textId="77777777" w:rsidR="004F0CAF" w:rsidRPr="003A234F" w:rsidRDefault="004F0CAF" w:rsidP="00C1268A">
            <w:pPr>
              <w:pStyle w:val="Table-Left7"/>
              <w:rPr>
                <w:lang w:eastAsia="en-AU"/>
              </w:rPr>
            </w:pPr>
            <w:r w:rsidRPr="003A234F">
              <w:rPr>
                <w:lang w:eastAsia="en-AU"/>
              </w:rPr>
              <w:t>EXPLORING THE NONLINEAR EFFECTS OF PATENT H INDEX, PATENT CITATIONS, AND ESSENTIAL TECHNOLOGICAL STRENGTH ON CORPORATE PERFORMANCE BY USING ARTIFICIAL NEURAL NETWORK</w:t>
            </w:r>
          </w:p>
        </w:tc>
        <w:tc>
          <w:tcPr>
            <w:tcW w:w="2482" w:type="dxa"/>
            <w:shd w:val="clear" w:color="auto" w:fill="auto"/>
            <w:vAlign w:val="center"/>
            <w:hideMark/>
          </w:tcPr>
          <w:p w14:paraId="5A10E827"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57AD6FE4" w14:textId="77777777" w:rsidTr="00C1268A">
        <w:trPr>
          <w:trHeight w:val="20"/>
        </w:trPr>
        <w:tc>
          <w:tcPr>
            <w:tcW w:w="931" w:type="dxa"/>
            <w:shd w:val="clear" w:color="auto" w:fill="auto"/>
            <w:noWrap/>
            <w:vAlign w:val="center"/>
            <w:hideMark/>
          </w:tcPr>
          <w:p w14:paraId="011718CF" w14:textId="77777777" w:rsidR="004F0CAF" w:rsidRPr="00C1268A" w:rsidRDefault="004F0CAF" w:rsidP="00C1268A">
            <w:pPr>
              <w:pStyle w:val="Table-Center7Boldcolumnname"/>
              <w:rPr>
                <w:b w:val="0"/>
                <w:bCs w:val="0"/>
                <w:lang w:eastAsia="en-AU"/>
              </w:rPr>
            </w:pPr>
            <w:r w:rsidRPr="00C1268A">
              <w:rPr>
                <w:b w:val="0"/>
                <w:bCs w:val="0"/>
                <w:lang w:eastAsia="en-AU"/>
              </w:rPr>
              <w:t>323</w:t>
            </w:r>
          </w:p>
        </w:tc>
        <w:tc>
          <w:tcPr>
            <w:tcW w:w="1030" w:type="dxa"/>
            <w:shd w:val="clear" w:color="auto" w:fill="auto"/>
            <w:noWrap/>
            <w:vAlign w:val="center"/>
            <w:hideMark/>
          </w:tcPr>
          <w:p w14:paraId="6E1F6F8C"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47075076" w14:textId="77777777" w:rsidR="004F0CAF" w:rsidRPr="003A234F" w:rsidRDefault="004F0CAF" w:rsidP="00C1268A">
            <w:pPr>
              <w:pStyle w:val="Table-Left7"/>
              <w:rPr>
                <w:lang w:eastAsia="en-AU"/>
              </w:rPr>
            </w:pPr>
            <w:r w:rsidRPr="003A234F">
              <w:rPr>
                <w:lang w:eastAsia="en-AU"/>
              </w:rPr>
              <w:t>TRENDS OF E-LEARNING RESEARCH FROM 2000 TO 2008: USE OF TEXT MINING AND BIBLIOMETRICS</w:t>
            </w:r>
          </w:p>
        </w:tc>
        <w:tc>
          <w:tcPr>
            <w:tcW w:w="2482" w:type="dxa"/>
            <w:shd w:val="clear" w:color="auto" w:fill="auto"/>
            <w:vAlign w:val="center"/>
            <w:hideMark/>
          </w:tcPr>
          <w:p w14:paraId="7EA694F5" w14:textId="77777777" w:rsidR="004F0CAF" w:rsidRPr="003A234F" w:rsidRDefault="004F0CAF" w:rsidP="00C1268A">
            <w:pPr>
              <w:pStyle w:val="Table-Left7"/>
              <w:rPr>
                <w:lang w:eastAsia="en-AU"/>
              </w:rPr>
            </w:pPr>
            <w:r w:rsidRPr="003A234F">
              <w:rPr>
                <w:lang w:eastAsia="en-AU"/>
              </w:rPr>
              <w:t>BRITISH JOURNAL OF EDUCATIONAL TECHNOLOGY</w:t>
            </w:r>
          </w:p>
        </w:tc>
      </w:tr>
      <w:tr w:rsidR="004F0CAF" w:rsidRPr="003A234F" w14:paraId="6E267A32" w14:textId="77777777" w:rsidTr="00C1268A">
        <w:trPr>
          <w:trHeight w:val="20"/>
        </w:trPr>
        <w:tc>
          <w:tcPr>
            <w:tcW w:w="931" w:type="dxa"/>
            <w:shd w:val="clear" w:color="auto" w:fill="auto"/>
            <w:noWrap/>
            <w:vAlign w:val="center"/>
            <w:hideMark/>
          </w:tcPr>
          <w:p w14:paraId="33AA6574" w14:textId="77777777" w:rsidR="004F0CAF" w:rsidRPr="00C1268A" w:rsidRDefault="004F0CAF" w:rsidP="00C1268A">
            <w:pPr>
              <w:pStyle w:val="Table-Center7Boldcolumnname"/>
              <w:rPr>
                <w:b w:val="0"/>
                <w:bCs w:val="0"/>
                <w:lang w:eastAsia="en-AU"/>
              </w:rPr>
            </w:pPr>
            <w:r w:rsidRPr="00C1268A">
              <w:rPr>
                <w:b w:val="0"/>
                <w:bCs w:val="0"/>
                <w:lang w:eastAsia="en-AU"/>
              </w:rPr>
              <w:t>324</w:t>
            </w:r>
          </w:p>
        </w:tc>
        <w:tc>
          <w:tcPr>
            <w:tcW w:w="1030" w:type="dxa"/>
            <w:shd w:val="clear" w:color="auto" w:fill="auto"/>
            <w:noWrap/>
            <w:vAlign w:val="center"/>
            <w:hideMark/>
          </w:tcPr>
          <w:p w14:paraId="2B02F500"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2B7DBD05" w14:textId="77777777" w:rsidR="004F0CAF" w:rsidRPr="003A234F" w:rsidRDefault="004F0CAF" w:rsidP="00C1268A">
            <w:pPr>
              <w:pStyle w:val="Table-Left7"/>
              <w:rPr>
                <w:lang w:eastAsia="en-AU"/>
              </w:rPr>
            </w:pPr>
            <w:r w:rsidRPr="003A234F">
              <w:rPr>
                <w:lang w:eastAsia="en-AU"/>
              </w:rPr>
              <w:t>BIAS IN AMPUTATION RESEARCH; IMPACT OF SUBJECTS MISSED FROM A PROSPECTIVE STUDY</w:t>
            </w:r>
          </w:p>
        </w:tc>
        <w:tc>
          <w:tcPr>
            <w:tcW w:w="2482" w:type="dxa"/>
            <w:shd w:val="clear" w:color="auto" w:fill="auto"/>
            <w:vAlign w:val="center"/>
            <w:hideMark/>
          </w:tcPr>
          <w:p w14:paraId="11C92F41" w14:textId="77777777" w:rsidR="004F0CAF" w:rsidRPr="003A234F" w:rsidRDefault="004F0CAF" w:rsidP="00C1268A">
            <w:pPr>
              <w:pStyle w:val="Table-Left7"/>
              <w:rPr>
                <w:lang w:eastAsia="en-AU"/>
              </w:rPr>
            </w:pPr>
            <w:r w:rsidRPr="003A234F">
              <w:rPr>
                <w:lang w:eastAsia="en-AU"/>
              </w:rPr>
              <w:t>PLOS ONE</w:t>
            </w:r>
          </w:p>
        </w:tc>
      </w:tr>
      <w:tr w:rsidR="004F0CAF" w:rsidRPr="003A234F" w14:paraId="7085430D" w14:textId="77777777" w:rsidTr="00C1268A">
        <w:trPr>
          <w:trHeight w:val="20"/>
        </w:trPr>
        <w:tc>
          <w:tcPr>
            <w:tcW w:w="931" w:type="dxa"/>
            <w:shd w:val="clear" w:color="auto" w:fill="auto"/>
            <w:noWrap/>
            <w:vAlign w:val="center"/>
            <w:hideMark/>
          </w:tcPr>
          <w:p w14:paraId="552AC919" w14:textId="77777777" w:rsidR="004F0CAF" w:rsidRPr="00C1268A" w:rsidRDefault="004F0CAF" w:rsidP="00C1268A">
            <w:pPr>
              <w:pStyle w:val="Table-Center7Boldcolumnname"/>
              <w:rPr>
                <w:b w:val="0"/>
                <w:bCs w:val="0"/>
                <w:lang w:eastAsia="en-AU"/>
              </w:rPr>
            </w:pPr>
            <w:r w:rsidRPr="00C1268A">
              <w:rPr>
                <w:b w:val="0"/>
                <w:bCs w:val="0"/>
                <w:lang w:eastAsia="en-AU"/>
              </w:rPr>
              <w:t>325</w:t>
            </w:r>
          </w:p>
        </w:tc>
        <w:tc>
          <w:tcPr>
            <w:tcW w:w="1030" w:type="dxa"/>
            <w:shd w:val="clear" w:color="auto" w:fill="auto"/>
            <w:noWrap/>
            <w:vAlign w:val="center"/>
            <w:hideMark/>
          </w:tcPr>
          <w:p w14:paraId="6571A483"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53C12D06" w14:textId="77777777" w:rsidR="004F0CAF" w:rsidRPr="003A234F" w:rsidRDefault="004F0CAF" w:rsidP="00C1268A">
            <w:pPr>
              <w:pStyle w:val="Table-Left7"/>
              <w:rPr>
                <w:lang w:eastAsia="en-AU"/>
              </w:rPr>
            </w:pPr>
            <w:r w:rsidRPr="003A234F">
              <w:rPr>
                <w:lang w:eastAsia="en-AU"/>
              </w:rPr>
              <w:t>DEVELOPMENT A CASE-BASED CLASSIFIER FOR PREDICTING HIGHLY CITED PAPERS</w:t>
            </w:r>
          </w:p>
        </w:tc>
        <w:tc>
          <w:tcPr>
            <w:tcW w:w="2482" w:type="dxa"/>
            <w:shd w:val="clear" w:color="auto" w:fill="auto"/>
            <w:vAlign w:val="center"/>
            <w:hideMark/>
          </w:tcPr>
          <w:p w14:paraId="34E92D8D"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76058441" w14:textId="77777777" w:rsidTr="00C1268A">
        <w:trPr>
          <w:trHeight w:val="20"/>
        </w:trPr>
        <w:tc>
          <w:tcPr>
            <w:tcW w:w="931" w:type="dxa"/>
            <w:shd w:val="clear" w:color="auto" w:fill="auto"/>
            <w:noWrap/>
            <w:vAlign w:val="center"/>
            <w:hideMark/>
          </w:tcPr>
          <w:p w14:paraId="436A38D7" w14:textId="77777777" w:rsidR="004F0CAF" w:rsidRPr="00C1268A" w:rsidRDefault="004F0CAF" w:rsidP="00C1268A">
            <w:pPr>
              <w:pStyle w:val="Table-Center7Boldcolumnname"/>
              <w:rPr>
                <w:b w:val="0"/>
                <w:bCs w:val="0"/>
                <w:lang w:eastAsia="en-AU"/>
              </w:rPr>
            </w:pPr>
            <w:r w:rsidRPr="00C1268A">
              <w:rPr>
                <w:b w:val="0"/>
                <w:bCs w:val="0"/>
                <w:lang w:eastAsia="en-AU"/>
              </w:rPr>
              <w:t>326</w:t>
            </w:r>
          </w:p>
        </w:tc>
        <w:tc>
          <w:tcPr>
            <w:tcW w:w="1030" w:type="dxa"/>
            <w:shd w:val="clear" w:color="auto" w:fill="auto"/>
            <w:noWrap/>
            <w:vAlign w:val="center"/>
            <w:hideMark/>
          </w:tcPr>
          <w:p w14:paraId="5D137854"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4EFC21C1" w14:textId="77777777" w:rsidR="004F0CAF" w:rsidRPr="003A234F" w:rsidRDefault="004F0CAF" w:rsidP="00C1268A">
            <w:pPr>
              <w:pStyle w:val="Table-Left7"/>
              <w:rPr>
                <w:lang w:eastAsia="en-AU"/>
              </w:rPr>
            </w:pPr>
            <w:r w:rsidRPr="003A234F">
              <w:rPr>
                <w:lang w:eastAsia="en-AU"/>
              </w:rPr>
              <w:t>SKEWED CITATION DISTRIBUTIONS AND BIAS FACTORS: SOLUTIONS TO TWO CORE PROBLEMS WITH THE JOURNAL IMPACT FACTOR</w:t>
            </w:r>
          </w:p>
        </w:tc>
        <w:tc>
          <w:tcPr>
            <w:tcW w:w="2482" w:type="dxa"/>
            <w:shd w:val="clear" w:color="auto" w:fill="auto"/>
            <w:vAlign w:val="center"/>
            <w:hideMark/>
          </w:tcPr>
          <w:p w14:paraId="39A7D0E4"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44BF3F01" w14:textId="77777777" w:rsidTr="00C1268A">
        <w:trPr>
          <w:trHeight w:val="20"/>
        </w:trPr>
        <w:tc>
          <w:tcPr>
            <w:tcW w:w="931" w:type="dxa"/>
            <w:shd w:val="clear" w:color="auto" w:fill="auto"/>
            <w:noWrap/>
            <w:vAlign w:val="center"/>
            <w:hideMark/>
          </w:tcPr>
          <w:p w14:paraId="4CAFB21D" w14:textId="77777777" w:rsidR="004F0CAF" w:rsidRPr="00C1268A" w:rsidRDefault="004F0CAF" w:rsidP="00C1268A">
            <w:pPr>
              <w:pStyle w:val="Table-Center7Boldcolumnname"/>
              <w:rPr>
                <w:b w:val="0"/>
                <w:bCs w:val="0"/>
                <w:lang w:eastAsia="en-AU"/>
              </w:rPr>
            </w:pPr>
            <w:r w:rsidRPr="00C1268A">
              <w:rPr>
                <w:b w:val="0"/>
                <w:bCs w:val="0"/>
                <w:lang w:eastAsia="en-AU"/>
              </w:rPr>
              <w:t>327</w:t>
            </w:r>
          </w:p>
        </w:tc>
        <w:tc>
          <w:tcPr>
            <w:tcW w:w="1030" w:type="dxa"/>
            <w:shd w:val="clear" w:color="auto" w:fill="auto"/>
            <w:noWrap/>
            <w:vAlign w:val="center"/>
            <w:hideMark/>
          </w:tcPr>
          <w:p w14:paraId="0B50F029"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3B19FE68" w14:textId="77777777" w:rsidR="004F0CAF" w:rsidRPr="003A234F" w:rsidRDefault="004F0CAF" w:rsidP="00C1268A">
            <w:pPr>
              <w:pStyle w:val="Table-Left7"/>
              <w:rPr>
                <w:lang w:eastAsia="en-AU"/>
              </w:rPr>
            </w:pPr>
            <w:r w:rsidRPr="003A234F">
              <w:rPr>
                <w:lang w:eastAsia="en-AU"/>
              </w:rPr>
              <w:t>CITATION ANALYSIS AND BIBLIOMETRIC APPROACH FOR ANT COLONY OPTIMIZATION FROM 1996 TO 2010</w:t>
            </w:r>
          </w:p>
        </w:tc>
        <w:tc>
          <w:tcPr>
            <w:tcW w:w="2482" w:type="dxa"/>
            <w:shd w:val="clear" w:color="auto" w:fill="auto"/>
            <w:vAlign w:val="center"/>
            <w:hideMark/>
          </w:tcPr>
          <w:p w14:paraId="6F41A762" w14:textId="77777777" w:rsidR="004F0CAF" w:rsidRPr="003A234F" w:rsidRDefault="004F0CAF" w:rsidP="00C1268A">
            <w:pPr>
              <w:pStyle w:val="Table-Left7"/>
              <w:rPr>
                <w:lang w:eastAsia="en-AU"/>
              </w:rPr>
            </w:pPr>
            <w:r w:rsidRPr="003A234F">
              <w:rPr>
                <w:lang w:eastAsia="en-AU"/>
              </w:rPr>
              <w:t>EXPERT SYSTEMS WITH APPLICATIONS</w:t>
            </w:r>
          </w:p>
        </w:tc>
      </w:tr>
      <w:tr w:rsidR="004F0CAF" w:rsidRPr="003A234F" w14:paraId="7F902B34" w14:textId="77777777" w:rsidTr="00C1268A">
        <w:trPr>
          <w:trHeight w:val="20"/>
        </w:trPr>
        <w:tc>
          <w:tcPr>
            <w:tcW w:w="931" w:type="dxa"/>
            <w:shd w:val="clear" w:color="auto" w:fill="auto"/>
            <w:noWrap/>
            <w:vAlign w:val="center"/>
            <w:hideMark/>
          </w:tcPr>
          <w:p w14:paraId="77E0F27C" w14:textId="77777777" w:rsidR="004F0CAF" w:rsidRPr="00C1268A" w:rsidRDefault="004F0CAF" w:rsidP="00C1268A">
            <w:pPr>
              <w:pStyle w:val="Table-Center7Boldcolumnname"/>
              <w:rPr>
                <w:b w:val="0"/>
                <w:bCs w:val="0"/>
                <w:lang w:eastAsia="en-AU"/>
              </w:rPr>
            </w:pPr>
            <w:r w:rsidRPr="00C1268A">
              <w:rPr>
                <w:b w:val="0"/>
                <w:bCs w:val="0"/>
                <w:lang w:eastAsia="en-AU"/>
              </w:rPr>
              <w:t>328</w:t>
            </w:r>
          </w:p>
        </w:tc>
        <w:tc>
          <w:tcPr>
            <w:tcW w:w="1030" w:type="dxa"/>
            <w:shd w:val="clear" w:color="auto" w:fill="auto"/>
            <w:noWrap/>
            <w:vAlign w:val="center"/>
            <w:hideMark/>
          </w:tcPr>
          <w:p w14:paraId="0BC3792F" w14:textId="77777777" w:rsidR="004F0CAF" w:rsidRPr="00C1268A" w:rsidRDefault="004F0CAF" w:rsidP="00C1268A">
            <w:pPr>
              <w:pStyle w:val="Table-Center7Boldcolumnname"/>
              <w:rPr>
                <w:b w:val="0"/>
                <w:bCs w:val="0"/>
                <w:lang w:eastAsia="en-AU"/>
              </w:rPr>
            </w:pPr>
            <w:r w:rsidRPr="00C1268A">
              <w:rPr>
                <w:b w:val="0"/>
                <w:bCs w:val="0"/>
                <w:lang w:eastAsia="en-AU"/>
              </w:rPr>
              <w:t>2012</w:t>
            </w:r>
          </w:p>
        </w:tc>
        <w:tc>
          <w:tcPr>
            <w:tcW w:w="4766" w:type="dxa"/>
            <w:shd w:val="clear" w:color="auto" w:fill="auto"/>
            <w:vAlign w:val="center"/>
            <w:hideMark/>
          </w:tcPr>
          <w:p w14:paraId="650CB68C" w14:textId="77777777" w:rsidR="004F0CAF" w:rsidRPr="003A234F" w:rsidRDefault="004F0CAF" w:rsidP="00C1268A">
            <w:pPr>
              <w:pStyle w:val="Table-Left7"/>
              <w:rPr>
                <w:lang w:eastAsia="en-AU"/>
              </w:rPr>
            </w:pPr>
            <w:r w:rsidRPr="003A234F">
              <w:rPr>
                <w:lang w:eastAsia="en-AU"/>
              </w:rPr>
              <w:t>USING BIBLIOMETRICS AND TEXT MINING TO EXPLORE THE TRENDS OF E-MARKETING LITERATURE FROM 2001 TO 2010</w:t>
            </w:r>
          </w:p>
        </w:tc>
        <w:tc>
          <w:tcPr>
            <w:tcW w:w="2482" w:type="dxa"/>
            <w:shd w:val="clear" w:color="auto" w:fill="auto"/>
            <w:vAlign w:val="center"/>
            <w:hideMark/>
          </w:tcPr>
          <w:p w14:paraId="33C3F4B9" w14:textId="77777777" w:rsidR="004F0CAF" w:rsidRPr="003A234F" w:rsidRDefault="004F0CAF" w:rsidP="00C1268A">
            <w:pPr>
              <w:pStyle w:val="Table-Left7"/>
              <w:rPr>
                <w:lang w:eastAsia="en-AU"/>
              </w:rPr>
            </w:pPr>
            <w:r w:rsidRPr="003A234F">
              <w:rPr>
                <w:lang w:eastAsia="en-AU"/>
              </w:rPr>
              <w:t>International Journal of Online Marketing</w:t>
            </w:r>
          </w:p>
        </w:tc>
      </w:tr>
      <w:tr w:rsidR="004F0CAF" w:rsidRPr="003A234F" w14:paraId="25566FE6" w14:textId="77777777" w:rsidTr="00C1268A">
        <w:trPr>
          <w:trHeight w:val="20"/>
        </w:trPr>
        <w:tc>
          <w:tcPr>
            <w:tcW w:w="931" w:type="dxa"/>
            <w:shd w:val="clear" w:color="auto" w:fill="auto"/>
            <w:noWrap/>
            <w:vAlign w:val="center"/>
            <w:hideMark/>
          </w:tcPr>
          <w:p w14:paraId="58D66D77" w14:textId="77777777" w:rsidR="004F0CAF" w:rsidRPr="00C1268A" w:rsidRDefault="004F0CAF" w:rsidP="00C1268A">
            <w:pPr>
              <w:pStyle w:val="Table-Center7Boldcolumnname"/>
              <w:rPr>
                <w:b w:val="0"/>
                <w:bCs w:val="0"/>
                <w:lang w:eastAsia="en-AU"/>
              </w:rPr>
            </w:pPr>
            <w:r w:rsidRPr="00C1268A">
              <w:rPr>
                <w:b w:val="0"/>
                <w:bCs w:val="0"/>
                <w:lang w:eastAsia="en-AU"/>
              </w:rPr>
              <w:t>329</w:t>
            </w:r>
          </w:p>
        </w:tc>
        <w:tc>
          <w:tcPr>
            <w:tcW w:w="1030" w:type="dxa"/>
            <w:shd w:val="clear" w:color="auto" w:fill="auto"/>
            <w:noWrap/>
            <w:vAlign w:val="center"/>
            <w:hideMark/>
          </w:tcPr>
          <w:p w14:paraId="35324692"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64CA2ECC" w14:textId="77777777" w:rsidR="004F0CAF" w:rsidRPr="003A234F" w:rsidRDefault="004F0CAF" w:rsidP="00C1268A">
            <w:pPr>
              <w:pStyle w:val="Table-Left7"/>
              <w:rPr>
                <w:lang w:eastAsia="en-AU"/>
              </w:rPr>
            </w:pPr>
            <w:r w:rsidRPr="003A234F">
              <w:rPr>
                <w:lang w:eastAsia="en-AU"/>
              </w:rPr>
              <w:t>KNOWLEDGE TRANSFER BASED ON FEATURE REPRESENTATION MAPPING FOR TEXT CLASSIFICATION</w:t>
            </w:r>
          </w:p>
        </w:tc>
        <w:tc>
          <w:tcPr>
            <w:tcW w:w="2482" w:type="dxa"/>
            <w:shd w:val="clear" w:color="auto" w:fill="auto"/>
            <w:vAlign w:val="center"/>
            <w:hideMark/>
          </w:tcPr>
          <w:p w14:paraId="3B722732" w14:textId="77777777" w:rsidR="004F0CAF" w:rsidRPr="003A234F" w:rsidRDefault="004F0CAF" w:rsidP="00C1268A">
            <w:pPr>
              <w:pStyle w:val="Table-Left7"/>
              <w:rPr>
                <w:lang w:eastAsia="en-AU"/>
              </w:rPr>
            </w:pPr>
            <w:r w:rsidRPr="003A234F">
              <w:rPr>
                <w:lang w:eastAsia="en-AU"/>
              </w:rPr>
              <w:t>EXPERT SYSTEMS WITH APPLICATIONS</w:t>
            </w:r>
          </w:p>
        </w:tc>
      </w:tr>
      <w:tr w:rsidR="004F0CAF" w:rsidRPr="003A234F" w14:paraId="26875C20" w14:textId="77777777" w:rsidTr="00C1268A">
        <w:trPr>
          <w:trHeight w:val="20"/>
        </w:trPr>
        <w:tc>
          <w:tcPr>
            <w:tcW w:w="931" w:type="dxa"/>
            <w:shd w:val="clear" w:color="auto" w:fill="auto"/>
            <w:noWrap/>
            <w:vAlign w:val="center"/>
            <w:hideMark/>
          </w:tcPr>
          <w:p w14:paraId="000F9004" w14:textId="77777777" w:rsidR="004F0CAF" w:rsidRPr="00C1268A" w:rsidRDefault="004F0CAF" w:rsidP="00C1268A">
            <w:pPr>
              <w:pStyle w:val="Table-Center7Boldcolumnname"/>
              <w:rPr>
                <w:b w:val="0"/>
                <w:bCs w:val="0"/>
                <w:lang w:eastAsia="en-AU"/>
              </w:rPr>
            </w:pPr>
            <w:r w:rsidRPr="00C1268A">
              <w:rPr>
                <w:b w:val="0"/>
                <w:bCs w:val="0"/>
                <w:lang w:eastAsia="en-AU"/>
              </w:rPr>
              <w:t>330</w:t>
            </w:r>
          </w:p>
        </w:tc>
        <w:tc>
          <w:tcPr>
            <w:tcW w:w="1030" w:type="dxa"/>
            <w:shd w:val="clear" w:color="auto" w:fill="auto"/>
            <w:noWrap/>
            <w:vAlign w:val="center"/>
            <w:hideMark/>
          </w:tcPr>
          <w:p w14:paraId="7014AB8A"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6405AEEA" w14:textId="77777777" w:rsidR="004F0CAF" w:rsidRPr="003A234F" w:rsidRDefault="004F0CAF" w:rsidP="00C1268A">
            <w:pPr>
              <w:pStyle w:val="Table-Left7"/>
              <w:rPr>
                <w:lang w:eastAsia="en-AU"/>
              </w:rPr>
            </w:pPr>
            <w:r w:rsidRPr="003A234F">
              <w:rPr>
                <w:lang w:eastAsia="en-AU"/>
              </w:rPr>
              <w:t>KNOWLEDGE TRANSFER WITH LOW-QUALITY DATA: A FEATURE EXTRACTION ISSUE</w:t>
            </w:r>
          </w:p>
        </w:tc>
        <w:tc>
          <w:tcPr>
            <w:tcW w:w="2482" w:type="dxa"/>
            <w:shd w:val="clear" w:color="auto" w:fill="auto"/>
            <w:vAlign w:val="center"/>
            <w:hideMark/>
          </w:tcPr>
          <w:p w14:paraId="49143022" w14:textId="77777777" w:rsidR="004F0CAF" w:rsidRPr="003A234F" w:rsidRDefault="004F0CAF" w:rsidP="00C1268A">
            <w:pPr>
              <w:pStyle w:val="Table-Left7"/>
              <w:rPr>
                <w:lang w:eastAsia="en-AU"/>
              </w:rPr>
            </w:pPr>
            <w:r w:rsidRPr="003A234F">
              <w:rPr>
                <w:lang w:eastAsia="en-AU"/>
              </w:rPr>
              <w:t>PROCEEDINGS - INTERNATIONAL CONFERENCE ON DATA ENGINEERING</w:t>
            </w:r>
          </w:p>
        </w:tc>
      </w:tr>
      <w:tr w:rsidR="004F0CAF" w:rsidRPr="003A234F" w14:paraId="3AC0ACF2" w14:textId="77777777" w:rsidTr="00C1268A">
        <w:trPr>
          <w:trHeight w:val="20"/>
        </w:trPr>
        <w:tc>
          <w:tcPr>
            <w:tcW w:w="931" w:type="dxa"/>
            <w:shd w:val="clear" w:color="auto" w:fill="auto"/>
            <w:noWrap/>
            <w:vAlign w:val="center"/>
            <w:hideMark/>
          </w:tcPr>
          <w:p w14:paraId="31E5EDF3" w14:textId="77777777" w:rsidR="004F0CAF" w:rsidRPr="00C1268A" w:rsidRDefault="004F0CAF" w:rsidP="00C1268A">
            <w:pPr>
              <w:pStyle w:val="Table-Center7Boldcolumnname"/>
              <w:rPr>
                <w:b w:val="0"/>
                <w:bCs w:val="0"/>
                <w:lang w:eastAsia="en-AU"/>
              </w:rPr>
            </w:pPr>
            <w:r w:rsidRPr="00C1268A">
              <w:rPr>
                <w:b w:val="0"/>
                <w:bCs w:val="0"/>
                <w:lang w:eastAsia="en-AU"/>
              </w:rPr>
              <w:t>331</w:t>
            </w:r>
          </w:p>
        </w:tc>
        <w:tc>
          <w:tcPr>
            <w:tcW w:w="1030" w:type="dxa"/>
            <w:shd w:val="clear" w:color="auto" w:fill="auto"/>
            <w:noWrap/>
            <w:vAlign w:val="center"/>
            <w:hideMark/>
          </w:tcPr>
          <w:p w14:paraId="5CE65134"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0AC60E23" w14:textId="77777777" w:rsidR="004F0CAF" w:rsidRPr="003A234F" w:rsidRDefault="004F0CAF" w:rsidP="00C1268A">
            <w:pPr>
              <w:pStyle w:val="Table-Left7"/>
              <w:rPr>
                <w:lang w:eastAsia="en-AU"/>
              </w:rPr>
            </w:pPr>
            <w:r w:rsidRPr="003A234F">
              <w:rPr>
                <w:lang w:eastAsia="en-AU"/>
              </w:rPr>
              <w:t>ON THE CORRELATION BETWEEN RESEARCH PERFORMANCE AND SOCIAL NETWORK ANALYSIS MEASURES APPLIED TO RESEARCH COLLABORATION NETWORKS</w:t>
            </w:r>
          </w:p>
        </w:tc>
        <w:tc>
          <w:tcPr>
            <w:tcW w:w="2482" w:type="dxa"/>
            <w:shd w:val="clear" w:color="auto" w:fill="auto"/>
            <w:vAlign w:val="center"/>
            <w:hideMark/>
          </w:tcPr>
          <w:p w14:paraId="6B190AD0" w14:textId="77777777" w:rsidR="004F0CAF" w:rsidRPr="003A234F" w:rsidRDefault="004F0CAF" w:rsidP="00C1268A">
            <w:pPr>
              <w:pStyle w:val="Table-Left7"/>
              <w:rPr>
                <w:lang w:eastAsia="en-AU"/>
              </w:rPr>
            </w:pPr>
            <w:r w:rsidRPr="003A234F">
              <w:rPr>
                <w:lang w:eastAsia="en-AU"/>
              </w:rPr>
              <w:t>PROCEEDINGS OF THE ANNUAL HAWAII INTERNATIONAL CONFERENCE ON SYSTEM SCIENCES</w:t>
            </w:r>
          </w:p>
        </w:tc>
      </w:tr>
      <w:tr w:rsidR="004F0CAF" w:rsidRPr="003A234F" w14:paraId="1FDBA1AE" w14:textId="77777777" w:rsidTr="00C1268A">
        <w:trPr>
          <w:trHeight w:val="20"/>
        </w:trPr>
        <w:tc>
          <w:tcPr>
            <w:tcW w:w="931" w:type="dxa"/>
            <w:shd w:val="clear" w:color="auto" w:fill="auto"/>
            <w:noWrap/>
            <w:vAlign w:val="center"/>
            <w:hideMark/>
          </w:tcPr>
          <w:p w14:paraId="0CB7A299" w14:textId="77777777" w:rsidR="004F0CAF" w:rsidRPr="00C1268A" w:rsidRDefault="004F0CAF" w:rsidP="00C1268A">
            <w:pPr>
              <w:pStyle w:val="Table-Center7Boldcolumnname"/>
              <w:rPr>
                <w:b w:val="0"/>
                <w:bCs w:val="0"/>
                <w:lang w:eastAsia="en-AU"/>
              </w:rPr>
            </w:pPr>
            <w:r w:rsidRPr="00C1268A">
              <w:rPr>
                <w:b w:val="0"/>
                <w:bCs w:val="0"/>
                <w:lang w:eastAsia="en-AU"/>
              </w:rPr>
              <w:t>332</w:t>
            </w:r>
          </w:p>
        </w:tc>
        <w:tc>
          <w:tcPr>
            <w:tcW w:w="1030" w:type="dxa"/>
            <w:shd w:val="clear" w:color="auto" w:fill="auto"/>
            <w:noWrap/>
            <w:vAlign w:val="center"/>
            <w:hideMark/>
          </w:tcPr>
          <w:p w14:paraId="7BE58385"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2EF39182" w14:textId="77777777" w:rsidR="004F0CAF" w:rsidRPr="003A234F" w:rsidRDefault="004F0CAF" w:rsidP="00C1268A">
            <w:pPr>
              <w:pStyle w:val="Table-Left7"/>
              <w:rPr>
                <w:lang w:eastAsia="en-AU"/>
              </w:rPr>
            </w:pPr>
            <w:r w:rsidRPr="003A234F">
              <w:rPr>
                <w:lang w:eastAsia="en-AU"/>
              </w:rPr>
              <w:t>SOCIAL NETWORK ANALYSIS OF RESEARCH COLLABORATION IN INFORMATION REUSE AND INTEGRATION</w:t>
            </w:r>
          </w:p>
        </w:tc>
        <w:tc>
          <w:tcPr>
            <w:tcW w:w="2482" w:type="dxa"/>
            <w:shd w:val="clear" w:color="auto" w:fill="auto"/>
            <w:vAlign w:val="center"/>
            <w:hideMark/>
          </w:tcPr>
          <w:p w14:paraId="5121FC5F" w14:textId="77777777" w:rsidR="004F0CAF" w:rsidRPr="003A234F" w:rsidRDefault="004F0CAF" w:rsidP="00C1268A">
            <w:pPr>
              <w:pStyle w:val="Table-Left7"/>
              <w:rPr>
                <w:lang w:eastAsia="en-AU"/>
              </w:rPr>
            </w:pPr>
            <w:r w:rsidRPr="003A234F">
              <w:rPr>
                <w:lang w:eastAsia="en-AU"/>
              </w:rPr>
              <w:t>PROCEEDINGS OF THE 2011 IEEE INTERNATIONAL CONFERENCE ON INFORMATION REUSE AND INTEGRATION, IRI 2011</w:t>
            </w:r>
          </w:p>
        </w:tc>
      </w:tr>
      <w:tr w:rsidR="004F0CAF" w:rsidRPr="003A234F" w14:paraId="4E7F173F" w14:textId="77777777" w:rsidTr="00C1268A">
        <w:trPr>
          <w:trHeight w:val="20"/>
        </w:trPr>
        <w:tc>
          <w:tcPr>
            <w:tcW w:w="931" w:type="dxa"/>
            <w:shd w:val="clear" w:color="auto" w:fill="auto"/>
            <w:noWrap/>
            <w:vAlign w:val="center"/>
            <w:hideMark/>
          </w:tcPr>
          <w:p w14:paraId="47D64988" w14:textId="77777777" w:rsidR="004F0CAF" w:rsidRPr="00C1268A" w:rsidRDefault="004F0CAF" w:rsidP="00C1268A">
            <w:pPr>
              <w:pStyle w:val="Table-Center7Boldcolumnname"/>
              <w:rPr>
                <w:b w:val="0"/>
                <w:bCs w:val="0"/>
                <w:lang w:eastAsia="en-AU"/>
              </w:rPr>
            </w:pPr>
            <w:r w:rsidRPr="00C1268A">
              <w:rPr>
                <w:b w:val="0"/>
                <w:bCs w:val="0"/>
                <w:lang w:eastAsia="en-AU"/>
              </w:rPr>
              <w:t>333</w:t>
            </w:r>
          </w:p>
        </w:tc>
        <w:tc>
          <w:tcPr>
            <w:tcW w:w="1030" w:type="dxa"/>
            <w:shd w:val="clear" w:color="auto" w:fill="auto"/>
            <w:noWrap/>
            <w:vAlign w:val="center"/>
            <w:hideMark/>
          </w:tcPr>
          <w:p w14:paraId="02CFBE87"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76CCE588" w14:textId="77777777" w:rsidR="004F0CAF" w:rsidRPr="003A234F" w:rsidRDefault="004F0CAF" w:rsidP="00C1268A">
            <w:pPr>
              <w:pStyle w:val="Table-Left7"/>
              <w:rPr>
                <w:lang w:eastAsia="en-AU"/>
              </w:rPr>
            </w:pPr>
            <w:r w:rsidRPr="003A234F">
              <w:rPr>
                <w:lang w:eastAsia="en-AU"/>
              </w:rPr>
              <w:t>A HEURISTIC APPROACH TO AUTHOR NAME DISAMBIGUATION IN BIBLIOMETRICS DATABASES FOR LARGE-SCALE RESEARCH ASSESSMENTS</w:t>
            </w:r>
          </w:p>
        </w:tc>
        <w:tc>
          <w:tcPr>
            <w:tcW w:w="2482" w:type="dxa"/>
            <w:shd w:val="clear" w:color="auto" w:fill="auto"/>
            <w:vAlign w:val="center"/>
            <w:hideMark/>
          </w:tcPr>
          <w:p w14:paraId="2D8E7DDB"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4CC517C5" w14:textId="77777777" w:rsidTr="00C1268A">
        <w:trPr>
          <w:trHeight w:val="20"/>
        </w:trPr>
        <w:tc>
          <w:tcPr>
            <w:tcW w:w="931" w:type="dxa"/>
            <w:shd w:val="clear" w:color="auto" w:fill="auto"/>
            <w:noWrap/>
            <w:vAlign w:val="center"/>
            <w:hideMark/>
          </w:tcPr>
          <w:p w14:paraId="7CAB99CF" w14:textId="77777777" w:rsidR="004F0CAF" w:rsidRPr="00C1268A" w:rsidRDefault="004F0CAF" w:rsidP="00C1268A">
            <w:pPr>
              <w:pStyle w:val="Table-Center7Boldcolumnname"/>
              <w:rPr>
                <w:b w:val="0"/>
                <w:bCs w:val="0"/>
                <w:lang w:eastAsia="en-AU"/>
              </w:rPr>
            </w:pPr>
            <w:r w:rsidRPr="00C1268A">
              <w:rPr>
                <w:b w:val="0"/>
                <w:bCs w:val="0"/>
                <w:lang w:eastAsia="en-AU"/>
              </w:rPr>
              <w:t>334</w:t>
            </w:r>
          </w:p>
        </w:tc>
        <w:tc>
          <w:tcPr>
            <w:tcW w:w="1030" w:type="dxa"/>
            <w:shd w:val="clear" w:color="auto" w:fill="auto"/>
            <w:noWrap/>
            <w:vAlign w:val="center"/>
            <w:hideMark/>
          </w:tcPr>
          <w:p w14:paraId="5E3896CE"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3BFE395F" w14:textId="77777777" w:rsidR="004F0CAF" w:rsidRPr="003A234F" w:rsidRDefault="004F0CAF" w:rsidP="00C1268A">
            <w:pPr>
              <w:pStyle w:val="Table-Left7"/>
              <w:rPr>
                <w:lang w:eastAsia="en-AU"/>
              </w:rPr>
            </w:pPr>
            <w:r w:rsidRPr="003A234F">
              <w:rPr>
                <w:lang w:eastAsia="en-AU"/>
              </w:rPr>
              <w:t>THE ACADEMIC JOURNAL RANKING PROBLEM: A FUZZY-CLUSTERING APPROACH</w:t>
            </w:r>
          </w:p>
        </w:tc>
        <w:tc>
          <w:tcPr>
            <w:tcW w:w="2482" w:type="dxa"/>
            <w:shd w:val="clear" w:color="auto" w:fill="auto"/>
            <w:vAlign w:val="center"/>
            <w:hideMark/>
          </w:tcPr>
          <w:p w14:paraId="22EBD7DE" w14:textId="77777777" w:rsidR="004F0CAF" w:rsidRPr="003A234F" w:rsidRDefault="004F0CAF" w:rsidP="00C1268A">
            <w:pPr>
              <w:pStyle w:val="Table-Left7"/>
              <w:rPr>
                <w:lang w:eastAsia="en-AU"/>
              </w:rPr>
            </w:pPr>
            <w:r w:rsidRPr="003A234F">
              <w:rPr>
                <w:lang w:eastAsia="en-AU"/>
              </w:rPr>
              <w:t>JOURNAL OF CLASSIFICATION</w:t>
            </w:r>
          </w:p>
        </w:tc>
      </w:tr>
      <w:tr w:rsidR="004F0CAF" w:rsidRPr="003A234F" w14:paraId="525E5DD4" w14:textId="77777777" w:rsidTr="00C1268A">
        <w:trPr>
          <w:trHeight w:val="20"/>
        </w:trPr>
        <w:tc>
          <w:tcPr>
            <w:tcW w:w="931" w:type="dxa"/>
            <w:shd w:val="clear" w:color="auto" w:fill="auto"/>
            <w:noWrap/>
            <w:vAlign w:val="center"/>
            <w:hideMark/>
          </w:tcPr>
          <w:p w14:paraId="402DBC47" w14:textId="77777777" w:rsidR="004F0CAF" w:rsidRPr="00C1268A" w:rsidRDefault="004F0CAF" w:rsidP="00C1268A">
            <w:pPr>
              <w:pStyle w:val="Table-Center7Boldcolumnname"/>
              <w:rPr>
                <w:b w:val="0"/>
                <w:bCs w:val="0"/>
                <w:lang w:eastAsia="en-AU"/>
              </w:rPr>
            </w:pPr>
            <w:r w:rsidRPr="00C1268A">
              <w:rPr>
                <w:b w:val="0"/>
                <w:bCs w:val="0"/>
                <w:lang w:eastAsia="en-AU"/>
              </w:rPr>
              <w:t>335</w:t>
            </w:r>
          </w:p>
        </w:tc>
        <w:tc>
          <w:tcPr>
            <w:tcW w:w="1030" w:type="dxa"/>
            <w:shd w:val="clear" w:color="auto" w:fill="auto"/>
            <w:noWrap/>
            <w:vAlign w:val="center"/>
            <w:hideMark/>
          </w:tcPr>
          <w:p w14:paraId="359CD639"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5CD307CC" w14:textId="77777777" w:rsidR="004F0CAF" w:rsidRPr="003A234F" w:rsidRDefault="004F0CAF" w:rsidP="00C1268A">
            <w:pPr>
              <w:pStyle w:val="Table-Left7"/>
              <w:rPr>
                <w:lang w:eastAsia="en-AU"/>
              </w:rPr>
            </w:pPr>
            <w:r w:rsidRPr="003A234F">
              <w:rPr>
                <w:lang w:eastAsia="en-AU"/>
              </w:rPr>
              <w:t>IMPROVING SCIMAGO JOURNAL &amp; COUNTRY RANK (SJR) SUBJECT CLASSIFICATION THROUGH REFERENCE ANALYSIS</w:t>
            </w:r>
          </w:p>
        </w:tc>
        <w:tc>
          <w:tcPr>
            <w:tcW w:w="2482" w:type="dxa"/>
            <w:shd w:val="clear" w:color="auto" w:fill="auto"/>
            <w:vAlign w:val="center"/>
            <w:hideMark/>
          </w:tcPr>
          <w:p w14:paraId="26DEF4B4"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40F1158" w14:textId="77777777" w:rsidTr="00C1268A">
        <w:trPr>
          <w:trHeight w:val="20"/>
        </w:trPr>
        <w:tc>
          <w:tcPr>
            <w:tcW w:w="931" w:type="dxa"/>
            <w:shd w:val="clear" w:color="auto" w:fill="auto"/>
            <w:noWrap/>
            <w:vAlign w:val="center"/>
            <w:hideMark/>
          </w:tcPr>
          <w:p w14:paraId="09426FF3" w14:textId="77777777" w:rsidR="004F0CAF" w:rsidRPr="00C1268A" w:rsidRDefault="004F0CAF" w:rsidP="00C1268A">
            <w:pPr>
              <w:pStyle w:val="Table-Center7Boldcolumnname"/>
              <w:rPr>
                <w:b w:val="0"/>
                <w:bCs w:val="0"/>
                <w:lang w:eastAsia="en-AU"/>
              </w:rPr>
            </w:pPr>
            <w:r w:rsidRPr="00C1268A">
              <w:rPr>
                <w:b w:val="0"/>
                <w:bCs w:val="0"/>
                <w:lang w:eastAsia="en-AU"/>
              </w:rPr>
              <w:t>336</w:t>
            </w:r>
          </w:p>
        </w:tc>
        <w:tc>
          <w:tcPr>
            <w:tcW w:w="1030" w:type="dxa"/>
            <w:shd w:val="clear" w:color="auto" w:fill="auto"/>
            <w:noWrap/>
            <w:vAlign w:val="center"/>
            <w:hideMark/>
          </w:tcPr>
          <w:p w14:paraId="54CD8043"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6ABE7303" w14:textId="77777777" w:rsidR="004F0CAF" w:rsidRPr="003A234F" w:rsidRDefault="004F0CAF" w:rsidP="00C1268A">
            <w:pPr>
              <w:pStyle w:val="Table-Left7"/>
              <w:rPr>
                <w:lang w:eastAsia="en-AU"/>
              </w:rPr>
            </w:pPr>
            <w:r w:rsidRPr="003A234F">
              <w:rPr>
                <w:lang w:eastAsia="en-AU"/>
              </w:rPr>
              <w:t>PREDICTING THE H-INDEX WITH COST-SENSITIVE NAIVE BAYES</w:t>
            </w:r>
          </w:p>
        </w:tc>
        <w:tc>
          <w:tcPr>
            <w:tcW w:w="2482" w:type="dxa"/>
            <w:shd w:val="clear" w:color="auto" w:fill="auto"/>
            <w:vAlign w:val="center"/>
            <w:hideMark/>
          </w:tcPr>
          <w:p w14:paraId="274F30C7" w14:textId="77777777" w:rsidR="004F0CAF" w:rsidRPr="003A234F" w:rsidRDefault="004F0CAF" w:rsidP="00C1268A">
            <w:pPr>
              <w:pStyle w:val="Table-Left7"/>
              <w:rPr>
                <w:lang w:eastAsia="en-AU"/>
              </w:rPr>
            </w:pPr>
            <w:r w:rsidRPr="003A234F">
              <w:rPr>
                <w:lang w:eastAsia="en-AU"/>
              </w:rPr>
              <w:t>INTERNATIONAL CONFERENCE ON INTELLIGENT SYSTEMS DESIGN AND APPLICATIONS, ISDA</w:t>
            </w:r>
          </w:p>
        </w:tc>
      </w:tr>
      <w:tr w:rsidR="004F0CAF" w:rsidRPr="003A234F" w14:paraId="4DE19FB7" w14:textId="77777777" w:rsidTr="00C1268A">
        <w:trPr>
          <w:trHeight w:val="20"/>
        </w:trPr>
        <w:tc>
          <w:tcPr>
            <w:tcW w:w="931" w:type="dxa"/>
            <w:shd w:val="clear" w:color="auto" w:fill="auto"/>
            <w:noWrap/>
            <w:vAlign w:val="center"/>
            <w:hideMark/>
          </w:tcPr>
          <w:p w14:paraId="711928A5"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337</w:t>
            </w:r>
          </w:p>
        </w:tc>
        <w:tc>
          <w:tcPr>
            <w:tcW w:w="1030" w:type="dxa"/>
            <w:shd w:val="clear" w:color="auto" w:fill="auto"/>
            <w:noWrap/>
            <w:vAlign w:val="center"/>
            <w:hideMark/>
          </w:tcPr>
          <w:p w14:paraId="6D392D50"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458C3B24" w14:textId="77777777" w:rsidR="004F0CAF" w:rsidRPr="003A234F" w:rsidRDefault="004F0CAF" w:rsidP="00C1268A">
            <w:pPr>
              <w:pStyle w:val="Table-Left7"/>
              <w:rPr>
                <w:lang w:eastAsia="en-AU"/>
              </w:rPr>
            </w:pPr>
            <w:r w:rsidRPr="003A234F">
              <w:rPr>
                <w:lang w:eastAsia="en-AU"/>
              </w:rPr>
              <w:t>COMPARING THE EXPERT SURVEY AND CITATION IMPACT JOURNAL RANKING METHODS: EXAMPLE FROM THE FIELD OF ARTIFICIAL INTELLIGENCE</w:t>
            </w:r>
          </w:p>
        </w:tc>
        <w:tc>
          <w:tcPr>
            <w:tcW w:w="2482" w:type="dxa"/>
            <w:shd w:val="clear" w:color="auto" w:fill="auto"/>
            <w:vAlign w:val="center"/>
            <w:hideMark/>
          </w:tcPr>
          <w:p w14:paraId="2FC5AF44"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39FC76FA" w14:textId="77777777" w:rsidTr="00C1268A">
        <w:trPr>
          <w:trHeight w:val="20"/>
        </w:trPr>
        <w:tc>
          <w:tcPr>
            <w:tcW w:w="931" w:type="dxa"/>
            <w:shd w:val="clear" w:color="auto" w:fill="auto"/>
            <w:noWrap/>
            <w:vAlign w:val="center"/>
            <w:hideMark/>
          </w:tcPr>
          <w:p w14:paraId="63B90B6A" w14:textId="77777777" w:rsidR="004F0CAF" w:rsidRPr="00C1268A" w:rsidRDefault="004F0CAF" w:rsidP="00C1268A">
            <w:pPr>
              <w:pStyle w:val="Table-Center7Boldcolumnname"/>
              <w:rPr>
                <w:b w:val="0"/>
                <w:bCs w:val="0"/>
                <w:lang w:eastAsia="en-AU"/>
              </w:rPr>
            </w:pPr>
            <w:r w:rsidRPr="00C1268A">
              <w:rPr>
                <w:b w:val="0"/>
                <w:bCs w:val="0"/>
                <w:lang w:eastAsia="en-AU"/>
              </w:rPr>
              <w:t>338</w:t>
            </w:r>
          </w:p>
        </w:tc>
        <w:tc>
          <w:tcPr>
            <w:tcW w:w="1030" w:type="dxa"/>
            <w:shd w:val="clear" w:color="auto" w:fill="auto"/>
            <w:noWrap/>
            <w:vAlign w:val="center"/>
            <w:hideMark/>
          </w:tcPr>
          <w:p w14:paraId="4CF7DCD7" w14:textId="77777777" w:rsidR="004F0CAF" w:rsidRPr="00C1268A" w:rsidRDefault="004F0CAF" w:rsidP="00C1268A">
            <w:pPr>
              <w:pStyle w:val="Table-Center7Boldcolumnname"/>
              <w:rPr>
                <w:b w:val="0"/>
                <w:bCs w:val="0"/>
                <w:lang w:eastAsia="en-AU"/>
              </w:rPr>
            </w:pPr>
            <w:r w:rsidRPr="00C1268A">
              <w:rPr>
                <w:b w:val="0"/>
                <w:bCs w:val="0"/>
                <w:lang w:eastAsia="en-AU"/>
              </w:rPr>
              <w:t>2011</w:t>
            </w:r>
          </w:p>
        </w:tc>
        <w:tc>
          <w:tcPr>
            <w:tcW w:w="4766" w:type="dxa"/>
            <w:shd w:val="clear" w:color="auto" w:fill="auto"/>
            <w:vAlign w:val="center"/>
            <w:hideMark/>
          </w:tcPr>
          <w:p w14:paraId="5BDFFD32" w14:textId="77777777" w:rsidR="004F0CAF" w:rsidRPr="003A234F" w:rsidRDefault="004F0CAF" w:rsidP="00C1268A">
            <w:pPr>
              <w:pStyle w:val="Table-Left7"/>
              <w:rPr>
                <w:lang w:eastAsia="en-AU"/>
              </w:rPr>
            </w:pPr>
            <w:r w:rsidRPr="003A234F">
              <w:rPr>
                <w:lang w:eastAsia="en-AU"/>
              </w:rPr>
              <w:t>CONNECTING REPOSITORIES IN THE OPEN ACCESS DOMAIN USING TEXT MINING AND SEMANTIC DATA</w:t>
            </w:r>
          </w:p>
        </w:tc>
        <w:tc>
          <w:tcPr>
            <w:tcW w:w="2482" w:type="dxa"/>
            <w:shd w:val="clear" w:color="auto" w:fill="auto"/>
            <w:vAlign w:val="center"/>
            <w:hideMark/>
          </w:tcPr>
          <w:p w14:paraId="3B013FE1"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4F10EF07" w14:textId="77777777" w:rsidTr="00C1268A">
        <w:trPr>
          <w:trHeight w:val="20"/>
        </w:trPr>
        <w:tc>
          <w:tcPr>
            <w:tcW w:w="931" w:type="dxa"/>
            <w:shd w:val="clear" w:color="auto" w:fill="auto"/>
            <w:noWrap/>
            <w:vAlign w:val="center"/>
            <w:hideMark/>
          </w:tcPr>
          <w:p w14:paraId="256D1F4D" w14:textId="77777777" w:rsidR="004F0CAF" w:rsidRPr="00C1268A" w:rsidRDefault="004F0CAF" w:rsidP="00C1268A">
            <w:pPr>
              <w:pStyle w:val="Table-Center7Boldcolumnname"/>
              <w:rPr>
                <w:b w:val="0"/>
                <w:bCs w:val="0"/>
                <w:lang w:eastAsia="en-AU"/>
              </w:rPr>
            </w:pPr>
            <w:r w:rsidRPr="00C1268A">
              <w:rPr>
                <w:b w:val="0"/>
                <w:bCs w:val="0"/>
                <w:lang w:eastAsia="en-AU"/>
              </w:rPr>
              <w:t>339</w:t>
            </w:r>
          </w:p>
        </w:tc>
        <w:tc>
          <w:tcPr>
            <w:tcW w:w="1030" w:type="dxa"/>
            <w:shd w:val="clear" w:color="auto" w:fill="auto"/>
            <w:noWrap/>
            <w:vAlign w:val="center"/>
            <w:hideMark/>
          </w:tcPr>
          <w:p w14:paraId="66569593"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22B528FB" w14:textId="77777777" w:rsidR="004F0CAF" w:rsidRPr="003A234F" w:rsidRDefault="004F0CAF" w:rsidP="00C1268A">
            <w:pPr>
              <w:pStyle w:val="Table-Left7"/>
              <w:rPr>
                <w:lang w:eastAsia="en-AU"/>
              </w:rPr>
            </w:pPr>
            <w:r w:rsidRPr="003A234F">
              <w:rPr>
                <w:lang w:eastAsia="en-AU"/>
              </w:rPr>
              <w:t>POSSIBLE RESEARCH AREA BIAS IN THE EXCELLENCE IN RESEARCH FOR AUSTRALIA (ERA) DRAFT JOURNAL RANKINGS</w:t>
            </w:r>
          </w:p>
        </w:tc>
        <w:tc>
          <w:tcPr>
            <w:tcW w:w="2482" w:type="dxa"/>
            <w:shd w:val="clear" w:color="auto" w:fill="auto"/>
            <w:vAlign w:val="center"/>
            <w:hideMark/>
          </w:tcPr>
          <w:p w14:paraId="1AF1F356" w14:textId="77777777" w:rsidR="004F0CAF" w:rsidRPr="003A234F" w:rsidRDefault="004F0CAF" w:rsidP="00C1268A">
            <w:pPr>
              <w:pStyle w:val="Table-Left7"/>
              <w:rPr>
                <w:lang w:eastAsia="en-AU"/>
              </w:rPr>
            </w:pPr>
            <w:r w:rsidRPr="003A234F">
              <w:rPr>
                <w:lang w:eastAsia="en-AU"/>
              </w:rPr>
              <w:t>AUSTRALIAN JOURNAL OF PSYCHOLOGY</w:t>
            </w:r>
          </w:p>
        </w:tc>
      </w:tr>
      <w:tr w:rsidR="004F0CAF" w:rsidRPr="003A234F" w14:paraId="3222B7BD" w14:textId="77777777" w:rsidTr="00C1268A">
        <w:trPr>
          <w:trHeight w:val="20"/>
        </w:trPr>
        <w:tc>
          <w:tcPr>
            <w:tcW w:w="931" w:type="dxa"/>
            <w:shd w:val="clear" w:color="auto" w:fill="auto"/>
            <w:noWrap/>
            <w:vAlign w:val="center"/>
            <w:hideMark/>
          </w:tcPr>
          <w:p w14:paraId="57AEAFA4" w14:textId="77777777" w:rsidR="004F0CAF" w:rsidRPr="00C1268A" w:rsidRDefault="004F0CAF" w:rsidP="00C1268A">
            <w:pPr>
              <w:pStyle w:val="Table-Center7Boldcolumnname"/>
              <w:rPr>
                <w:b w:val="0"/>
                <w:bCs w:val="0"/>
                <w:lang w:eastAsia="en-AU"/>
              </w:rPr>
            </w:pPr>
            <w:r w:rsidRPr="00C1268A">
              <w:rPr>
                <w:b w:val="0"/>
                <w:bCs w:val="0"/>
                <w:lang w:eastAsia="en-AU"/>
              </w:rPr>
              <w:t>340</w:t>
            </w:r>
          </w:p>
        </w:tc>
        <w:tc>
          <w:tcPr>
            <w:tcW w:w="1030" w:type="dxa"/>
            <w:shd w:val="clear" w:color="auto" w:fill="auto"/>
            <w:noWrap/>
            <w:vAlign w:val="center"/>
            <w:hideMark/>
          </w:tcPr>
          <w:p w14:paraId="63950715"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673DAF08" w14:textId="77777777" w:rsidR="004F0CAF" w:rsidRPr="003A234F" w:rsidRDefault="004F0CAF" w:rsidP="00C1268A">
            <w:pPr>
              <w:pStyle w:val="Table-Left7"/>
              <w:rPr>
                <w:lang w:eastAsia="en-AU"/>
              </w:rPr>
            </w:pPr>
            <w:r w:rsidRPr="003A234F">
              <w:rPr>
                <w:lang w:eastAsia="en-AU"/>
              </w:rPr>
              <w:t>WEIGHTED HYBRID CLUSTERING BY COMBINING TEXT MINING AND BIBLIOMETRICS ON A LARGE-SCALE JOURNAL DATABASE</w:t>
            </w:r>
          </w:p>
        </w:tc>
        <w:tc>
          <w:tcPr>
            <w:tcW w:w="2482" w:type="dxa"/>
            <w:shd w:val="clear" w:color="auto" w:fill="auto"/>
            <w:vAlign w:val="center"/>
            <w:hideMark/>
          </w:tcPr>
          <w:p w14:paraId="4470B028"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47DF9D9D" w14:textId="77777777" w:rsidTr="00C1268A">
        <w:trPr>
          <w:trHeight w:val="20"/>
        </w:trPr>
        <w:tc>
          <w:tcPr>
            <w:tcW w:w="931" w:type="dxa"/>
            <w:shd w:val="clear" w:color="auto" w:fill="auto"/>
            <w:noWrap/>
            <w:vAlign w:val="center"/>
            <w:hideMark/>
          </w:tcPr>
          <w:p w14:paraId="78EF92E4" w14:textId="77777777" w:rsidR="004F0CAF" w:rsidRPr="00C1268A" w:rsidRDefault="004F0CAF" w:rsidP="00C1268A">
            <w:pPr>
              <w:pStyle w:val="Table-Center7Boldcolumnname"/>
              <w:rPr>
                <w:b w:val="0"/>
                <w:bCs w:val="0"/>
                <w:lang w:eastAsia="en-AU"/>
              </w:rPr>
            </w:pPr>
            <w:r w:rsidRPr="00C1268A">
              <w:rPr>
                <w:b w:val="0"/>
                <w:bCs w:val="0"/>
                <w:lang w:eastAsia="en-AU"/>
              </w:rPr>
              <w:t>341</w:t>
            </w:r>
          </w:p>
        </w:tc>
        <w:tc>
          <w:tcPr>
            <w:tcW w:w="1030" w:type="dxa"/>
            <w:shd w:val="clear" w:color="auto" w:fill="auto"/>
            <w:noWrap/>
            <w:vAlign w:val="center"/>
            <w:hideMark/>
          </w:tcPr>
          <w:p w14:paraId="19E32EBD"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3B84D084" w14:textId="77777777" w:rsidR="004F0CAF" w:rsidRPr="003A234F" w:rsidRDefault="004F0CAF" w:rsidP="00C1268A">
            <w:pPr>
              <w:pStyle w:val="Table-Left7"/>
              <w:rPr>
                <w:lang w:eastAsia="en-AU"/>
              </w:rPr>
            </w:pPr>
            <w:r w:rsidRPr="003A234F">
              <w:rPr>
                <w:lang w:eastAsia="en-AU"/>
              </w:rPr>
              <w:t>CITATION ANALYSIS OF IDENTICAL CONSENSUS STATEMENTS REVEALED JOURNAL-RELATED BIAS</w:t>
            </w:r>
          </w:p>
        </w:tc>
        <w:tc>
          <w:tcPr>
            <w:tcW w:w="2482" w:type="dxa"/>
            <w:shd w:val="clear" w:color="auto" w:fill="auto"/>
            <w:vAlign w:val="center"/>
            <w:hideMark/>
          </w:tcPr>
          <w:p w14:paraId="71403935" w14:textId="77777777" w:rsidR="004F0CAF" w:rsidRPr="003A234F" w:rsidRDefault="004F0CAF" w:rsidP="00C1268A">
            <w:pPr>
              <w:pStyle w:val="Table-Left7"/>
              <w:rPr>
                <w:lang w:eastAsia="en-AU"/>
              </w:rPr>
            </w:pPr>
            <w:r w:rsidRPr="003A234F">
              <w:rPr>
                <w:lang w:eastAsia="en-AU"/>
              </w:rPr>
              <w:t>JOURNAL OF CLINICAL EPIDEMIOLOGY</w:t>
            </w:r>
          </w:p>
        </w:tc>
      </w:tr>
      <w:tr w:rsidR="004F0CAF" w:rsidRPr="003A234F" w14:paraId="25AAFBBB" w14:textId="77777777" w:rsidTr="00C1268A">
        <w:trPr>
          <w:trHeight w:val="20"/>
        </w:trPr>
        <w:tc>
          <w:tcPr>
            <w:tcW w:w="931" w:type="dxa"/>
            <w:shd w:val="clear" w:color="auto" w:fill="auto"/>
            <w:noWrap/>
            <w:vAlign w:val="center"/>
            <w:hideMark/>
          </w:tcPr>
          <w:p w14:paraId="68AE7782" w14:textId="77777777" w:rsidR="004F0CAF" w:rsidRPr="00C1268A" w:rsidRDefault="004F0CAF" w:rsidP="00C1268A">
            <w:pPr>
              <w:pStyle w:val="Table-Center7Boldcolumnname"/>
              <w:rPr>
                <w:b w:val="0"/>
                <w:bCs w:val="0"/>
                <w:lang w:eastAsia="en-AU"/>
              </w:rPr>
            </w:pPr>
            <w:r w:rsidRPr="00C1268A">
              <w:rPr>
                <w:b w:val="0"/>
                <w:bCs w:val="0"/>
                <w:lang w:eastAsia="en-AU"/>
              </w:rPr>
              <w:t>342</w:t>
            </w:r>
          </w:p>
        </w:tc>
        <w:tc>
          <w:tcPr>
            <w:tcW w:w="1030" w:type="dxa"/>
            <w:shd w:val="clear" w:color="auto" w:fill="auto"/>
            <w:noWrap/>
            <w:vAlign w:val="center"/>
            <w:hideMark/>
          </w:tcPr>
          <w:p w14:paraId="082BB083"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0F1F55DA" w14:textId="77777777" w:rsidR="004F0CAF" w:rsidRPr="003A234F" w:rsidRDefault="004F0CAF" w:rsidP="00C1268A">
            <w:pPr>
              <w:pStyle w:val="Table-Left7"/>
              <w:rPr>
                <w:lang w:eastAsia="en-AU"/>
              </w:rPr>
            </w:pPr>
            <w:r w:rsidRPr="003A234F">
              <w:rPr>
                <w:lang w:eastAsia="en-AU"/>
              </w:rPr>
              <w:t>USING CONTENT-BASED AND BIBLIOMETRIC FEATURES FOR MACHINE LEARNING MODELS TO PREDICT CITATION COUNTS IN THE BIOMEDICAL LITERATURE</w:t>
            </w:r>
          </w:p>
        </w:tc>
        <w:tc>
          <w:tcPr>
            <w:tcW w:w="2482" w:type="dxa"/>
            <w:shd w:val="clear" w:color="auto" w:fill="auto"/>
            <w:vAlign w:val="center"/>
            <w:hideMark/>
          </w:tcPr>
          <w:p w14:paraId="402D51E1" w14:textId="77777777" w:rsidR="004F0CAF" w:rsidRPr="003A234F" w:rsidRDefault="004F0CAF" w:rsidP="00C1268A">
            <w:pPr>
              <w:pStyle w:val="Table-Left7"/>
              <w:rPr>
                <w:lang w:eastAsia="en-AU"/>
              </w:rPr>
            </w:pPr>
            <w:r w:rsidRPr="003A234F">
              <w:rPr>
                <w:lang w:eastAsia="en-AU"/>
              </w:rPr>
              <w:t>SCIENTOMETRICS</w:t>
            </w:r>
          </w:p>
        </w:tc>
      </w:tr>
      <w:tr w:rsidR="004F0CAF" w:rsidRPr="003A234F" w14:paraId="2D0865A7" w14:textId="77777777" w:rsidTr="00C1268A">
        <w:trPr>
          <w:trHeight w:val="20"/>
        </w:trPr>
        <w:tc>
          <w:tcPr>
            <w:tcW w:w="931" w:type="dxa"/>
            <w:shd w:val="clear" w:color="auto" w:fill="auto"/>
            <w:noWrap/>
            <w:vAlign w:val="center"/>
            <w:hideMark/>
          </w:tcPr>
          <w:p w14:paraId="2B880A5A" w14:textId="77777777" w:rsidR="004F0CAF" w:rsidRPr="00C1268A" w:rsidRDefault="004F0CAF" w:rsidP="00C1268A">
            <w:pPr>
              <w:pStyle w:val="Table-Center7Boldcolumnname"/>
              <w:rPr>
                <w:b w:val="0"/>
                <w:bCs w:val="0"/>
                <w:lang w:eastAsia="en-AU"/>
              </w:rPr>
            </w:pPr>
            <w:r w:rsidRPr="00C1268A">
              <w:rPr>
                <w:b w:val="0"/>
                <w:bCs w:val="0"/>
                <w:lang w:eastAsia="en-AU"/>
              </w:rPr>
              <w:t>343</w:t>
            </w:r>
          </w:p>
        </w:tc>
        <w:tc>
          <w:tcPr>
            <w:tcW w:w="1030" w:type="dxa"/>
            <w:shd w:val="clear" w:color="auto" w:fill="auto"/>
            <w:noWrap/>
            <w:vAlign w:val="center"/>
            <w:hideMark/>
          </w:tcPr>
          <w:p w14:paraId="1D01FB3C"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700FECC8" w14:textId="77777777" w:rsidR="004F0CAF" w:rsidRPr="003A234F" w:rsidRDefault="004F0CAF" w:rsidP="00C1268A">
            <w:pPr>
              <w:pStyle w:val="Table-Left7"/>
              <w:rPr>
                <w:lang w:eastAsia="en-AU"/>
              </w:rPr>
            </w:pPr>
            <w:r w:rsidRPr="003A234F">
              <w:rPr>
                <w:lang w:eastAsia="en-AU"/>
              </w:rPr>
              <w:t>THE ADVIAN® CLASSIFICATION - A NEW CLASSIFICATION APPROACH FOR THE RATING OF IMPACT FACTORS</w:t>
            </w:r>
          </w:p>
        </w:tc>
        <w:tc>
          <w:tcPr>
            <w:tcW w:w="2482" w:type="dxa"/>
            <w:shd w:val="clear" w:color="auto" w:fill="auto"/>
            <w:vAlign w:val="center"/>
            <w:hideMark/>
          </w:tcPr>
          <w:p w14:paraId="2DFBB981" w14:textId="77777777" w:rsidR="004F0CAF" w:rsidRPr="003A234F" w:rsidRDefault="004F0CAF" w:rsidP="00C1268A">
            <w:pPr>
              <w:pStyle w:val="Table-Left7"/>
              <w:rPr>
                <w:lang w:eastAsia="en-AU"/>
              </w:rPr>
            </w:pPr>
            <w:r w:rsidRPr="003A234F">
              <w:rPr>
                <w:lang w:eastAsia="en-AU"/>
              </w:rPr>
              <w:t>TECHNOLOGICAL FORECASTING AND SOCIAL CHANGE</w:t>
            </w:r>
          </w:p>
        </w:tc>
      </w:tr>
      <w:tr w:rsidR="004F0CAF" w:rsidRPr="003A234F" w14:paraId="0A18FDF5" w14:textId="77777777" w:rsidTr="00C1268A">
        <w:trPr>
          <w:trHeight w:val="20"/>
        </w:trPr>
        <w:tc>
          <w:tcPr>
            <w:tcW w:w="931" w:type="dxa"/>
            <w:shd w:val="clear" w:color="auto" w:fill="auto"/>
            <w:noWrap/>
            <w:vAlign w:val="center"/>
            <w:hideMark/>
          </w:tcPr>
          <w:p w14:paraId="36307EB3" w14:textId="77777777" w:rsidR="004F0CAF" w:rsidRPr="00C1268A" w:rsidRDefault="004F0CAF" w:rsidP="00C1268A">
            <w:pPr>
              <w:pStyle w:val="Table-Center7Boldcolumnname"/>
              <w:rPr>
                <w:b w:val="0"/>
                <w:bCs w:val="0"/>
                <w:lang w:eastAsia="en-AU"/>
              </w:rPr>
            </w:pPr>
            <w:r w:rsidRPr="00C1268A">
              <w:rPr>
                <w:b w:val="0"/>
                <w:bCs w:val="0"/>
                <w:lang w:eastAsia="en-AU"/>
              </w:rPr>
              <w:t>344</w:t>
            </w:r>
          </w:p>
        </w:tc>
        <w:tc>
          <w:tcPr>
            <w:tcW w:w="1030" w:type="dxa"/>
            <w:shd w:val="clear" w:color="auto" w:fill="auto"/>
            <w:noWrap/>
            <w:vAlign w:val="center"/>
            <w:hideMark/>
          </w:tcPr>
          <w:p w14:paraId="7D797A5B"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3857F363" w14:textId="77777777" w:rsidR="004F0CAF" w:rsidRPr="003A234F" w:rsidRDefault="004F0CAF" w:rsidP="00C1268A">
            <w:pPr>
              <w:pStyle w:val="Table-Left7"/>
              <w:rPr>
                <w:lang w:eastAsia="en-AU"/>
              </w:rPr>
            </w:pPr>
            <w:r w:rsidRPr="003A234F">
              <w:rPr>
                <w:lang w:eastAsia="en-AU"/>
              </w:rPr>
              <w:t>THE H INDEX RESEARCH OUTPUT MEASUREMENT: TWO APPROACHES TO ENHANCE ITS ACCURACY</w:t>
            </w:r>
          </w:p>
        </w:tc>
        <w:tc>
          <w:tcPr>
            <w:tcW w:w="2482" w:type="dxa"/>
            <w:shd w:val="clear" w:color="auto" w:fill="auto"/>
            <w:vAlign w:val="center"/>
            <w:hideMark/>
          </w:tcPr>
          <w:p w14:paraId="21210066" w14:textId="77777777" w:rsidR="004F0CAF" w:rsidRPr="003A234F" w:rsidRDefault="004F0CAF" w:rsidP="00C1268A">
            <w:pPr>
              <w:pStyle w:val="Table-Left7"/>
              <w:rPr>
                <w:lang w:eastAsia="en-AU"/>
              </w:rPr>
            </w:pPr>
            <w:r w:rsidRPr="003A234F">
              <w:rPr>
                <w:lang w:eastAsia="en-AU"/>
              </w:rPr>
              <w:t>JOURNAL OF INFORMETRICS</w:t>
            </w:r>
          </w:p>
        </w:tc>
      </w:tr>
      <w:tr w:rsidR="004F0CAF" w:rsidRPr="003A234F" w14:paraId="1BFB7602" w14:textId="77777777" w:rsidTr="00C1268A">
        <w:trPr>
          <w:trHeight w:val="20"/>
        </w:trPr>
        <w:tc>
          <w:tcPr>
            <w:tcW w:w="931" w:type="dxa"/>
            <w:shd w:val="clear" w:color="auto" w:fill="auto"/>
            <w:noWrap/>
            <w:vAlign w:val="center"/>
            <w:hideMark/>
          </w:tcPr>
          <w:p w14:paraId="7BD35C9E" w14:textId="77777777" w:rsidR="004F0CAF" w:rsidRPr="00C1268A" w:rsidRDefault="004F0CAF" w:rsidP="00C1268A">
            <w:pPr>
              <w:pStyle w:val="Table-Center7Boldcolumnname"/>
              <w:rPr>
                <w:b w:val="0"/>
                <w:bCs w:val="0"/>
                <w:lang w:eastAsia="en-AU"/>
              </w:rPr>
            </w:pPr>
            <w:r w:rsidRPr="00C1268A">
              <w:rPr>
                <w:b w:val="0"/>
                <w:bCs w:val="0"/>
                <w:lang w:eastAsia="en-AU"/>
              </w:rPr>
              <w:t>345</w:t>
            </w:r>
          </w:p>
        </w:tc>
        <w:tc>
          <w:tcPr>
            <w:tcW w:w="1030" w:type="dxa"/>
            <w:shd w:val="clear" w:color="auto" w:fill="auto"/>
            <w:noWrap/>
            <w:vAlign w:val="center"/>
            <w:hideMark/>
          </w:tcPr>
          <w:p w14:paraId="76951793"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50B65E1C" w14:textId="77777777" w:rsidR="004F0CAF" w:rsidRPr="003A234F" w:rsidRDefault="004F0CAF" w:rsidP="00C1268A">
            <w:pPr>
              <w:pStyle w:val="Table-Left7"/>
              <w:rPr>
                <w:lang w:eastAsia="en-AU"/>
              </w:rPr>
            </w:pPr>
            <w:r w:rsidRPr="003A234F">
              <w:rPr>
                <w:lang w:eastAsia="en-AU"/>
              </w:rPr>
              <w:t>RANKING AND CLUSTERING OF THE FACULTIES OF COMMERCE RESEARCH PERFORMANCE IN AUSTRALIA</w:t>
            </w:r>
          </w:p>
        </w:tc>
        <w:tc>
          <w:tcPr>
            <w:tcW w:w="2482" w:type="dxa"/>
            <w:shd w:val="clear" w:color="auto" w:fill="auto"/>
            <w:vAlign w:val="center"/>
            <w:hideMark/>
          </w:tcPr>
          <w:p w14:paraId="7F452DD0" w14:textId="77777777" w:rsidR="004F0CAF" w:rsidRPr="003A234F" w:rsidRDefault="004F0CAF" w:rsidP="00C1268A">
            <w:pPr>
              <w:pStyle w:val="Table-Left7"/>
              <w:rPr>
                <w:lang w:eastAsia="en-AU"/>
              </w:rPr>
            </w:pPr>
            <w:r w:rsidRPr="003A234F">
              <w:rPr>
                <w:lang w:eastAsia="en-AU"/>
              </w:rPr>
              <w:t>APPLIED ECONOMICS</w:t>
            </w:r>
          </w:p>
        </w:tc>
      </w:tr>
      <w:tr w:rsidR="004F0CAF" w:rsidRPr="003A234F" w14:paraId="527E00A0" w14:textId="77777777" w:rsidTr="00C1268A">
        <w:trPr>
          <w:trHeight w:val="20"/>
        </w:trPr>
        <w:tc>
          <w:tcPr>
            <w:tcW w:w="931" w:type="dxa"/>
            <w:shd w:val="clear" w:color="auto" w:fill="auto"/>
            <w:noWrap/>
            <w:vAlign w:val="center"/>
            <w:hideMark/>
          </w:tcPr>
          <w:p w14:paraId="18EADE81" w14:textId="77777777" w:rsidR="004F0CAF" w:rsidRPr="00C1268A" w:rsidRDefault="004F0CAF" w:rsidP="00C1268A">
            <w:pPr>
              <w:pStyle w:val="Table-Center7Boldcolumnname"/>
              <w:rPr>
                <w:b w:val="0"/>
                <w:bCs w:val="0"/>
                <w:lang w:eastAsia="en-AU"/>
              </w:rPr>
            </w:pPr>
            <w:r w:rsidRPr="00C1268A">
              <w:rPr>
                <w:b w:val="0"/>
                <w:bCs w:val="0"/>
                <w:lang w:eastAsia="en-AU"/>
              </w:rPr>
              <w:t>346</w:t>
            </w:r>
          </w:p>
        </w:tc>
        <w:tc>
          <w:tcPr>
            <w:tcW w:w="1030" w:type="dxa"/>
            <w:shd w:val="clear" w:color="auto" w:fill="auto"/>
            <w:noWrap/>
            <w:vAlign w:val="center"/>
            <w:hideMark/>
          </w:tcPr>
          <w:p w14:paraId="0566C20D"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522F0F44" w14:textId="77777777" w:rsidR="004F0CAF" w:rsidRPr="003A234F" w:rsidRDefault="004F0CAF" w:rsidP="00C1268A">
            <w:pPr>
              <w:pStyle w:val="Table-Left7"/>
              <w:rPr>
                <w:lang w:eastAsia="en-AU"/>
              </w:rPr>
            </w:pPr>
            <w:r w:rsidRPr="003A234F">
              <w:rPr>
                <w:lang w:eastAsia="en-AU"/>
              </w:rPr>
              <w:t>ACCURACY AND COMPLETENESS OF PUBLICATION AND CITATION RECORDS IN THE WEB OF SCIENCE, PSYCINFO, AND GOOGLE SCHOLAR: A CASE STUDY FOR THE COMPUTATION OF H INDICES IN PSYCHOLOGY</w:t>
            </w:r>
          </w:p>
        </w:tc>
        <w:tc>
          <w:tcPr>
            <w:tcW w:w="2482" w:type="dxa"/>
            <w:shd w:val="clear" w:color="auto" w:fill="auto"/>
            <w:vAlign w:val="center"/>
            <w:hideMark/>
          </w:tcPr>
          <w:p w14:paraId="7269736D"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2A07BD57" w14:textId="77777777" w:rsidTr="00C1268A">
        <w:trPr>
          <w:trHeight w:val="20"/>
        </w:trPr>
        <w:tc>
          <w:tcPr>
            <w:tcW w:w="931" w:type="dxa"/>
            <w:shd w:val="clear" w:color="auto" w:fill="auto"/>
            <w:noWrap/>
            <w:vAlign w:val="center"/>
            <w:hideMark/>
          </w:tcPr>
          <w:p w14:paraId="46EAE6D9" w14:textId="77777777" w:rsidR="004F0CAF" w:rsidRPr="00C1268A" w:rsidRDefault="004F0CAF" w:rsidP="00C1268A">
            <w:pPr>
              <w:pStyle w:val="Table-Center7Boldcolumnname"/>
              <w:rPr>
                <w:b w:val="0"/>
                <w:bCs w:val="0"/>
                <w:lang w:eastAsia="en-AU"/>
              </w:rPr>
            </w:pPr>
            <w:r w:rsidRPr="00C1268A">
              <w:rPr>
                <w:b w:val="0"/>
                <w:bCs w:val="0"/>
                <w:lang w:eastAsia="en-AU"/>
              </w:rPr>
              <w:t>347</w:t>
            </w:r>
          </w:p>
        </w:tc>
        <w:tc>
          <w:tcPr>
            <w:tcW w:w="1030" w:type="dxa"/>
            <w:shd w:val="clear" w:color="auto" w:fill="auto"/>
            <w:noWrap/>
            <w:vAlign w:val="center"/>
            <w:hideMark/>
          </w:tcPr>
          <w:p w14:paraId="3CA6DBD0"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684B9141" w14:textId="77777777" w:rsidR="004F0CAF" w:rsidRPr="003A234F" w:rsidRDefault="004F0CAF" w:rsidP="00C1268A">
            <w:pPr>
              <w:pStyle w:val="Table-Left7"/>
              <w:rPr>
                <w:lang w:eastAsia="en-AU"/>
              </w:rPr>
            </w:pPr>
            <w:r w:rsidRPr="003A234F">
              <w:rPr>
                <w:lang w:eastAsia="en-AU"/>
              </w:rPr>
              <w:t>SHAPING THE EUROPEAN RESEARCH COLLABORATION IN THE 6TH FRAMEWORK PROGRAMME HEALTH THEMATIC AREA THROUGH NETWORK ANALYSIS</w:t>
            </w:r>
          </w:p>
        </w:tc>
        <w:tc>
          <w:tcPr>
            <w:tcW w:w="2482" w:type="dxa"/>
            <w:shd w:val="clear" w:color="auto" w:fill="auto"/>
            <w:vAlign w:val="center"/>
            <w:hideMark/>
          </w:tcPr>
          <w:p w14:paraId="36104A86" w14:textId="77777777" w:rsidR="004F0CAF" w:rsidRPr="003A234F" w:rsidRDefault="004F0CAF" w:rsidP="00C1268A">
            <w:pPr>
              <w:pStyle w:val="Table-Left7"/>
              <w:rPr>
                <w:lang w:eastAsia="en-AU"/>
              </w:rPr>
            </w:pPr>
            <w:r w:rsidRPr="003A234F">
              <w:rPr>
                <w:lang w:eastAsia="en-AU"/>
              </w:rPr>
              <w:t>SCIENTOMETRICS</w:t>
            </w:r>
          </w:p>
        </w:tc>
      </w:tr>
      <w:tr w:rsidR="004F0CAF" w:rsidRPr="003A234F" w14:paraId="1CDCCF97" w14:textId="77777777" w:rsidTr="00C1268A">
        <w:trPr>
          <w:trHeight w:val="20"/>
        </w:trPr>
        <w:tc>
          <w:tcPr>
            <w:tcW w:w="931" w:type="dxa"/>
            <w:shd w:val="clear" w:color="auto" w:fill="auto"/>
            <w:noWrap/>
            <w:vAlign w:val="center"/>
            <w:hideMark/>
          </w:tcPr>
          <w:p w14:paraId="05F77119" w14:textId="77777777" w:rsidR="004F0CAF" w:rsidRPr="00C1268A" w:rsidRDefault="004F0CAF" w:rsidP="00C1268A">
            <w:pPr>
              <w:pStyle w:val="Table-Center7Boldcolumnname"/>
              <w:rPr>
                <w:b w:val="0"/>
                <w:bCs w:val="0"/>
                <w:lang w:eastAsia="en-AU"/>
              </w:rPr>
            </w:pPr>
            <w:r w:rsidRPr="00C1268A">
              <w:rPr>
                <w:b w:val="0"/>
                <w:bCs w:val="0"/>
                <w:lang w:eastAsia="en-AU"/>
              </w:rPr>
              <w:t>348</w:t>
            </w:r>
          </w:p>
        </w:tc>
        <w:tc>
          <w:tcPr>
            <w:tcW w:w="1030" w:type="dxa"/>
            <w:shd w:val="clear" w:color="auto" w:fill="auto"/>
            <w:noWrap/>
            <w:vAlign w:val="center"/>
            <w:hideMark/>
          </w:tcPr>
          <w:p w14:paraId="00BA924B"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108B024B" w14:textId="77777777" w:rsidR="004F0CAF" w:rsidRPr="003A234F" w:rsidRDefault="004F0CAF" w:rsidP="00C1268A">
            <w:pPr>
              <w:pStyle w:val="Table-Left7"/>
              <w:rPr>
                <w:lang w:eastAsia="en-AU"/>
              </w:rPr>
            </w:pPr>
            <w:r w:rsidRPr="003A234F">
              <w:rPr>
                <w:lang w:eastAsia="en-AU"/>
              </w:rPr>
              <w:t>KNOWLEDGE TRANSFER FOR CROSS DOMAIN LEARNING TO RANK</w:t>
            </w:r>
          </w:p>
        </w:tc>
        <w:tc>
          <w:tcPr>
            <w:tcW w:w="2482" w:type="dxa"/>
            <w:shd w:val="clear" w:color="auto" w:fill="auto"/>
            <w:vAlign w:val="center"/>
            <w:hideMark/>
          </w:tcPr>
          <w:p w14:paraId="3FE3AFD2" w14:textId="77777777" w:rsidR="004F0CAF" w:rsidRPr="003A234F" w:rsidRDefault="004F0CAF" w:rsidP="00C1268A">
            <w:pPr>
              <w:pStyle w:val="Table-Left7"/>
              <w:rPr>
                <w:lang w:eastAsia="en-AU"/>
              </w:rPr>
            </w:pPr>
            <w:r w:rsidRPr="003A234F">
              <w:rPr>
                <w:lang w:eastAsia="en-AU"/>
              </w:rPr>
              <w:t>INFORMATION RETRIEVAL</w:t>
            </w:r>
          </w:p>
        </w:tc>
      </w:tr>
      <w:tr w:rsidR="004F0CAF" w:rsidRPr="003A234F" w14:paraId="1965C146" w14:textId="77777777" w:rsidTr="00C1268A">
        <w:trPr>
          <w:trHeight w:val="20"/>
        </w:trPr>
        <w:tc>
          <w:tcPr>
            <w:tcW w:w="931" w:type="dxa"/>
            <w:shd w:val="clear" w:color="auto" w:fill="auto"/>
            <w:noWrap/>
            <w:vAlign w:val="center"/>
            <w:hideMark/>
          </w:tcPr>
          <w:p w14:paraId="5E1489CD" w14:textId="77777777" w:rsidR="004F0CAF" w:rsidRPr="00C1268A" w:rsidRDefault="004F0CAF" w:rsidP="00C1268A">
            <w:pPr>
              <w:pStyle w:val="Table-Center7Boldcolumnname"/>
              <w:rPr>
                <w:b w:val="0"/>
                <w:bCs w:val="0"/>
                <w:lang w:eastAsia="en-AU"/>
              </w:rPr>
            </w:pPr>
            <w:r w:rsidRPr="00C1268A">
              <w:rPr>
                <w:b w:val="0"/>
                <w:bCs w:val="0"/>
                <w:lang w:eastAsia="en-AU"/>
              </w:rPr>
              <w:t>349</w:t>
            </w:r>
          </w:p>
        </w:tc>
        <w:tc>
          <w:tcPr>
            <w:tcW w:w="1030" w:type="dxa"/>
            <w:shd w:val="clear" w:color="auto" w:fill="auto"/>
            <w:noWrap/>
            <w:vAlign w:val="center"/>
            <w:hideMark/>
          </w:tcPr>
          <w:p w14:paraId="54F77548"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345B3601" w14:textId="77777777" w:rsidR="004F0CAF" w:rsidRPr="003A234F" w:rsidRDefault="004F0CAF" w:rsidP="00C1268A">
            <w:pPr>
              <w:pStyle w:val="Table-Left7"/>
              <w:rPr>
                <w:lang w:eastAsia="en-AU"/>
              </w:rPr>
            </w:pPr>
            <w:r w:rsidRPr="003A234F">
              <w:rPr>
                <w:lang w:eastAsia="en-AU"/>
              </w:rPr>
              <w:t>SCIENTIFIC IMPACT AT THE TOPIC LEVEL: A CASE STUDY IN COMPUTATIONAL LINGUISTICS</w:t>
            </w:r>
          </w:p>
        </w:tc>
        <w:tc>
          <w:tcPr>
            <w:tcW w:w="2482" w:type="dxa"/>
            <w:shd w:val="clear" w:color="auto" w:fill="auto"/>
            <w:vAlign w:val="center"/>
            <w:hideMark/>
          </w:tcPr>
          <w:p w14:paraId="2A339EF4"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07CAF086" w14:textId="77777777" w:rsidTr="00C1268A">
        <w:trPr>
          <w:trHeight w:val="20"/>
        </w:trPr>
        <w:tc>
          <w:tcPr>
            <w:tcW w:w="931" w:type="dxa"/>
            <w:shd w:val="clear" w:color="auto" w:fill="auto"/>
            <w:noWrap/>
            <w:vAlign w:val="center"/>
            <w:hideMark/>
          </w:tcPr>
          <w:p w14:paraId="6FB44A9B" w14:textId="77777777" w:rsidR="004F0CAF" w:rsidRPr="00C1268A" w:rsidRDefault="004F0CAF" w:rsidP="00C1268A">
            <w:pPr>
              <w:pStyle w:val="Table-Center7Boldcolumnname"/>
              <w:rPr>
                <w:b w:val="0"/>
                <w:bCs w:val="0"/>
                <w:lang w:eastAsia="en-AU"/>
              </w:rPr>
            </w:pPr>
            <w:r w:rsidRPr="00C1268A">
              <w:rPr>
                <w:b w:val="0"/>
                <w:bCs w:val="0"/>
                <w:lang w:eastAsia="en-AU"/>
              </w:rPr>
              <w:t>350</w:t>
            </w:r>
          </w:p>
        </w:tc>
        <w:tc>
          <w:tcPr>
            <w:tcW w:w="1030" w:type="dxa"/>
            <w:shd w:val="clear" w:color="auto" w:fill="auto"/>
            <w:noWrap/>
            <w:vAlign w:val="center"/>
            <w:hideMark/>
          </w:tcPr>
          <w:p w14:paraId="729F14A4" w14:textId="77777777" w:rsidR="004F0CAF" w:rsidRPr="00C1268A" w:rsidRDefault="004F0CAF" w:rsidP="00C1268A">
            <w:pPr>
              <w:pStyle w:val="Table-Center7Boldcolumnname"/>
              <w:rPr>
                <w:b w:val="0"/>
                <w:bCs w:val="0"/>
                <w:lang w:eastAsia="en-AU"/>
              </w:rPr>
            </w:pPr>
            <w:r w:rsidRPr="00C1268A">
              <w:rPr>
                <w:b w:val="0"/>
                <w:bCs w:val="0"/>
                <w:lang w:eastAsia="en-AU"/>
              </w:rPr>
              <w:t>2010</w:t>
            </w:r>
          </w:p>
        </w:tc>
        <w:tc>
          <w:tcPr>
            <w:tcW w:w="4766" w:type="dxa"/>
            <w:shd w:val="clear" w:color="auto" w:fill="auto"/>
            <w:vAlign w:val="center"/>
            <w:hideMark/>
          </w:tcPr>
          <w:p w14:paraId="5BE7CCFD" w14:textId="77777777" w:rsidR="004F0CAF" w:rsidRPr="003A234F" w:rsidRDefault="004F0CAF" w:rsidP="00C1268A">
            <w:pPr>
              <w:pStyle w:val="Table-Left7"/>
              <w:rPr>
                <w:lang w:eastAsia="en-AU"/>
              </w:rPr>
            </w:pPr>
            <w:r w:rsidRPr="003A234F">
              <w:rPr>
                <w:lang w:eastAsia="en-AU"/>
              </w:rPr>
              <w:t>STUDY ON IMPACT FACTOR OF SCI-TECH JOURNAL IN CHINA USING GENETIC PROGRAMMING</w:t>
            </w:r>
          </w:p>
        </w:tc>
        <w:tc>
          <w:tcPr>
            <w:tcW w:w="2482" w:type="dxa"/>
            <w:shd w:val="clear" w:color="auto" w:fill="auto"/>
            <w:vAlign w:val="center"/>
            <w:hideMark/>
          </w:tcPr>
          <w:p w14:paraId="66AFF806" w14:textId="77777777" w:rsidR="004F0CAF" w:rsidRPr="003A234F" w:rsidRDefault="004F0CAF" w:rsidP="00C1268A">
            <w:pPr>
              <w:pStyle w:val="Table-Left7"/>
              <w:rPr>
                <w:lang w:eastAsia="en-AU"/>
              </w:rPr>
            </w:pPr>
            <w:r w:rsidRPr="003A234F">
              <w:rPr>
                <w:lang w:eastAsia="en-AU"/>
              </w:rPr>
              <w:t>2010 INTERNATIONAL CONFERENCE ON COMPUTATIONAL INTELLIGENCE AND SOFTWARE ENGINEERING, CISE 2010</w:t>
            </w:r>
          </w:p>
        </w:tc>
      </w:tr>
      <w:tr w:rsidR="004F0CAF" w:rsidRPr="003A234F" w14:paraId="1DCF1431" w14:textId="77777777" w:rsidTr="00C1268A">
        <w:trPr>
          <w:trHeight w:val="20"/>
        </w:trPr>
        <w:tc>
          <w:tcPr>
            <w:tcW w:w="931" w:type="dxa"/>
            <w:shd w:val="clear" w:color="auto" w:fill="auto"/>
            <w:noWrap/>
            <w:vAlign w:val="center"/>
            <w:hideMark/>
          </w:tcPr>
          <w:p w14:paraId="0F79FF34" w14:textId="77777777" w:rsidR="004F0CAF" w:rsidRPr="00C1268A" w:rsidRDefault="004F0CAF" w:rsidP="00C1268A">
            <w:pPr>
              <w:pStyle w:val="Table-Center7Boldcolumnname"/>
              <w:rPr>
                <w:b w:val="0"/>
                <w:bCs w:val="0"/>
                <w:lang w:eastAsia="en-AU"/>
              </w:rPr>
            </w:pPr>
            <w:r w:rsidRPr="00C1268A">
              <w:rPr>
                <w:b w:val="0"/>
                <w:bCs w:val="0"/>
                <w:lang w:eastAsia="en-AU"/>
              </w:rPr>
              <w:t>351</w:t>
            </w:r>
          </w:p>
        </w:tc>
        <w:tc>
          <w:tcPr>
            <w:tcW w:w="1030" w:type="dxa"/>
            <w:shd w:val="clear" w:color="auto" w:fill="auto"/>
            <w:noWrap/>
            <w:vAlign w:val="center"/>
            <w:hideMark/>
          </w:tcPr>
          <w:p w14:paraId="56401C0C"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7480CE00" w14:textId="77777777" w:rsidR="004F0CAF" w:rsidRPr="003A234F" w:rsidRDefault="004F0CAF" w:rsidP="00C1268A">
            <w:pPr>
              <w:pStyle w:val="Table-Left7"/>
              <w:rPr>
                <w:lang w:eastAsia="en-AU"/>
              </w:rPr>
            </w:pPr>
            <w:r w:rsidRPr="003A234F">
              <w:rPr>
                <w:lang w:eastAsia="en-AU"/>
              </w:rPr>
              <w:t>EFFECT OF BIBLIOGRAPHICAL CLASSIFICATION ON THE IMPACT FACTOR OF SCIENCE- AND ENGINEERING-BASED JOURNALS</w:t>
            </w:r>
          </w:p>
        </w:tc>
        <w:tc>
          <w:tcPr>
            <w:tcW w:w="2482" w:type="dxa"/>
            <w:shd w:val="clear" w:color="auto" w:fill="auto"/>
            <w:vAlign w:val="center"/>
            <w:hideMark/>
          </w:tcPr>
          <w:p w14:paraId="0C6BC772" w14:textId="77777777" w:rsidR="004F0CAF" w:rsidRPr="003A234F" w:rsidRDefault="004F0CAF" w:rsidP="00C1268A">
            <w:pPr>
              <w:pStyle w:val="Table-Left7"/>
              <w:rPr>
                <w:lang w:eastAsia="en-AU"/>
              </w:rPr>
            </w:pPr>
            <w:r w:rsidRPr="003A234F">
              <w:rPr>
                <w:lang w:eastAsia="en-AU"/>
              </w:rPr>
              <w:t>ACCOUNTABILITY IN RESEARCH</w:t>
            </w:r>
          </w:p>
        </w:tc>
      </w:tr>
      <w:tr w:rsidR="004F0CAF" w:rsidRPr="003A234F" w14:paraId="133DDAB6" w14:textId="77777777" w:rsidTr="00C1268A">
        <w:trPr>
          <w:trHeight w:val="20"/>
        </w:trPr>
        <w:tc>
          <w:tcPr>
            <w:tcW w:w="931" w:type="dxa"/>
            <w:shd w:val="clear" w:color="auto" w:fill="auto"/>
            <w:noWrap/>
            <w:vAlign w:val="center"/>
            <w:hideMark/>
          </w:tcPr>
          <w:p w14:paraId="2C4662FC" w14:textId="77777777" w:rsidR="004F0CAF" w:rsidRPr="00C1268A" w:rsidRDefault="004F0CAF" w:rsidP="00C1268A">
            <w:pPr>
              <w:pStyle w:val="Table-Center7Boldcolumnname"/>
              <w:rPr>
                <w:b w:val="0"/>
                <w:bCs w:val="0"/>
                <w:lang w:eastAsia="en-AU"/>
              </w:rPr>
            </w:pPr>
            <w:r w:rsidRPr="00C1268A">
              <w:rPr>
                <w:b w:val="0"/>
                <w:bCs w:val="0"/>
                <w:lang w:eastAsia="en-AU"/>
              </w:rPr>
              <w:t>352</w:t>
            </w:r>
          </w:p>
        </w:tc>
        <w:tc>
          <w:tcPr>
            <w:tcW w:w="1030" w:type="dxa"/>
            <w:shd w:val="clear" w:color="auto" w:fill="auto"/>
            <w:noWrap/>
            <w:vAlign w:val="center"/>
            <w:hideMark/>
          </w:tcPr>
          <w:p w14:paraId="23502674"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54DFFFDD" w14:textId="77777777" w:rsidR="004F0CAF" w:rsidRPr="003A234F" w:rsidRDefault="004F0CAF" w:rsidP="00C1268A">
            <w:pPr>
              <w:pStyle w:val="Table-Left7"/>
              <w:rPr>
                <w:lang w:eastAsia="en-AU"/>
              </w:rPr>
            </w:pPr>
            <w:r w:rsidRPr="003A234F">
              <w:rPr>
                <w:lang w:eastAsia="en-AU"/>
              </w:rPr>
              <w:t>A BIBLIOMETRIC METHODOLOGY FOR SUPPORTING RESEARCH ASSESSMENT AT INDIVIDUAL LEVEL: A CLASSIFICATION APPROACH</w:t>
            </w:r>
          </w:p>
        </w:tc>
        <w:tc>
          <w:tcPr>
            <w:tcW w:w="2482" w:type="dxa"/>
            <w:shd w:val="clear" w:color="auto" w:fill="auto"/>
            <w:vAlign w:val="center"/>
            <w:hideMark/>
          </w:tcPr>
          <w:p w14:paraId="3067A551" w14:textId="77777777" w:rsidR="004F0CAF" w:rsidRPr="003A234F" w:rsidRDefault="004F0CAF" w:rsidP="00C1268A">
            <w:pPr>
              <w:pStyle w:val="Table-Left7"/>
              <w:rPr>
                <w:lang w:eastAsia="en-AU"/>
              </w:rPr>
            </w:pPr>
            <w:r w:rsidRPr="003A234F">
              <w:rPr>
                <w:lang w:eastAsia="en-AU"/>
              </w:rPr>
              <w:t>12TH INTERNATIONAL CONFERENCE ON SCIENTOMETRICS AND INFORMETRICS, ISSI 2009</w:t>
            </w:r>
          </w:p>
        </w:tc>
      </w:tr>
      <w:tr w:rsidR="004F0CAF" w:rsidRPr="003A234F" w14:paraId="0EA14361" w14:textId="77777777" w:rsidTr="00C1268A">
        <w:trPr>
          <w:trHeight w:val="20"/>
        </w:trPr>
        <w:tc>
          <w:tcPr>
            <w:tcW w:w="931" w:type="dxa"/>
            <w:shd w:val="clear" w:color="auto" w:fill="auto"/>
            <w:noWrap/>
            <w:vAlign w:val="center"/>
            <w:hideMark/>
          </w:tcPr>
          <w:p w14:paraId="46FC3A21" w14:textId="77777777" w:rsidR="004F0CAF" w:rsidRPr="00C1268A" w:rsidRDefault="004F0CAF" w:rsidP="00C1268A">
            <w:pPr>
              <w:pStyle w:val="Table-Center7Boldcolumnname"/>
              <w:rPr>
                <w:b w:val="0"/>
                <w:bCs w:val="0"/>
                <w:lang w:eastAsia="en-AU"/>
              </w:rPr>
            </w:pPr>
            <w:r w:rsidRPr="00C1268A">
              <w:rPr>
                <w:b w:val="0"/>
                <w:bCs w:val="0"/>
                <w:lang w:eastAsia="en-AU"/>
              </w:rPr>
              <w:t>353</w:t>
            </w:r>
          </w:p>
        </w:tc>
        <w:tc>
          <w:tcPr>
            <w:tcW w:w="1030" w:type="dxa"/>
            <w:shd w:val="clear" w:color="auto" w:fill="auto"/>
            <w:noWrap/>
            <w:vAlign w:val="center"/>
            <w:hideMark/>
          </w:tcPr>
          <w:p w14:paraId="554EDECD"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4DC63E01" w14:textId="77777777" w:rsidR="004F0CAF" w:rsidRPr="003A234F" w:rsidRDefault="004F0CAF" w:rsidP="00C1268A">
            <w:pPr>
              <w:pStyle w:val="Table-Left7"/>
              <w:rPr>
                <w:lang w:eastAsia="en-AU"/>
              </w:rPr>
            </w:pPr>
            <w:r w:rsidRPr="003A234F">
              <w:rPr>
                <w:lang w:eastAsia="en-AU"/>
              </w:rPr>
              <w:t>A PRINCIPAL COMPONENT ANALYSIS OF 39 SCIENTIFIC IMPACT MEASURES</w:t>
            </w:r>
          </w:p>
        </w:tc>
        <w:tc>
          <w:tcPr>
            <w:tcW w:w="2482" w:type="dxa"/>
            <w:shd w:val="clear" w:color="auto" w:fill="auto"/>
            <w:vAlign w:val="center"/>
            <w:hideMark/>
          </w:tcPr>
          <w:p w14:paraId="49459CE8" w14:textId="77777777" w:rsidR="004F0CAF" w:rsidRPr="003A234F" w:rsidRDefault="004F0CAF" w:rsidP="00C1268A">
            <w:pPr>
              <w:pStyle w:val="Table-Left7"/>
              <w:rPr>
                <w:lang w:eastAsia="en-AU"/>
              </w:rPr>
            </w:pPr>
            <w:r w:rsidRPr="003A234F">
              <w:rPr>
                <w:lang w:eastAsia="en-AU"/>
              </w:rPr>
              <w:t>PLOS ONE</w:t>
            </w:r>
          </w:p>
        </w:tc>
      </w:tr>
      <w:tr w:rsidR="004F0CAF" w:rsidRPr="003A234F" w14:paraId="273AD220" w14:textId="77777777" w:rsidTr="00C1268A">
        <w:trPr>
          <w:trHeight w:val="20"/>
        </w:trPr>
        <w:tc>
          <w:tcPr>
            <w:tcW w:w="931" w:type="dxa"/>
            <w:shd w:val="clear" w:color="auto" w:fill="auto"/>
            <w:noWrap/>
            <w:vAlign w:val="center"/>
            <w:hideMark/>
          </w:tcPr>
          <w:p w14:paraId="5BA2A492" w14:textId="77777777" w:rsidR="004F0CAF" w:rsidRPr="00C1268A" w:rsidRDefault="004F0CAF" w:rsidP="00C1268A">
            <w:pPr>
              <w:pStyle w:val="Table-Center7Boldcolumnname"/>
              <w:rPr>
                <w:b w:val="0"/>
                <w:bCs w:val="0"/>
                <w:lang w:eastAsia="en-AU"/>
              </w:rPr>
            </w:pPr>
            <w:r w:rsidRPr="00C1268A">
              <w:rPr>
                <w:b w:val="0"/>
                <w:bCs w:val="0"/>
                <w:lang w:eastAsia="en-AU"/>
              </w:rPr>
              <w:t>354</w:t>
            </w:r>
          </w:p>
        </w:tc>
        <w:tc>
          <w:tcPr>
            <w:tcW w:w="1030" w:type="dxa"/>
            <w:shd w:val="clear" w:color="auto" w:fill="auto"/>
            <w:noWrap/>
            <w:vAlign w:val="center"/>
            <w:hideMark/>
          </w:tcPr>
          <w:p w14:paraId="0990680F"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03F4B3F6" w14:textId="77777777" w:rsidR="004F0CAF" w:rsidRPr="003A234F" w:rsidRDefault="004F0CAF" w:rsidP="00C1268A">
            <w:pPr>
              <w:pStyle w:val="Table-Left7"/>
              <w:rPr>
                <w:lang w:eastAsia="en-AU"/>
              </w:rPr>
            </w:pPr>
            <w:r w:rsidRPr="003A234F">
              <w:rPr>
                <w:lang w:eastAsia="en-AU"/>
              </w:rPr>
              <w:t>HYBRID CLUSTERING OF TEXT MINING AND BIBLIOMETRICS APPLIED TO JOURNAL SETS</w:t>
            </w:r>
          </w:p>
        </w:tc>
        <w:tc>
          <w:tcPr>
            <w:tcW w:w="2482" w:type="dxa"/>
            <w:shd w:val="clear" w:color="auto" w:fill="auto"/>
            <w:vAlign w:val="center"/>
            <w:hideMark/>
          </w:tcPr>
          <w:p w14:paraId="5DA893CC" w14:textId="77777777" w:rsidR="004F0CAF" w:rsidRPr="003A234F" w:rsidRDefault="004F0CAF" w:rsidP="00C1268A">
            <w:pPr>
              <w:pStyle w:val="Table-Left7"/>
              <w:rPr>
                <w:lang w:eastAsia="en-AU"/>
              </w:rPr>
            </w:pPr>
            <w:r w:rsidRPr="003A234F">
              <w:rPr>
                <w:lang w:eastAsia="en-AU"/>
              </w:rPr>
              <w:t>SOCIETY FOR INDUSTRIAL AND APPLIED MATHEMATICS - 9TH SIAM INTERNATIONAL CONFERENCE ON DATA MINING 2009, PROCEEDINGS IN APPLIED MATHEMATICS</w:t>
            </w:r>
          </w:p>
        </w:tc>
      </w:tr>
      <w:tr w:rsidR="004F0CAF" w:rsidRPr="003A234F" w14:paraId="5983B3DE" w14:textId="77777777" w:rsidTr="00C1268A">
        <w:trPr>
          <w:trHeight w:val="20"/>
        </w:trPr>
        <w:tc>
          <w:tcPr>
            <w:tcW w:w="931" w:type="dxa"/>
            <w:shd w:val="clear" w:color="auto" w:fill="auto"/>
            <w:noWrap/>
            <w:vAlign w:val="center"/>
            <w:hideMark/>
          </w:tcPr>
          <w:p w14:paraId="169BE760" w14:textId="77777777" w:rsidR="004F0CAF" w:rsidRPr="00C1268A" w:rsidRDefault="004F0CAF" w:rsidP="00C1268A">
            <w:pPr>
              <w:pStyle w:val="Table-Center7Boldcolumnname"/>
              <w:rPr>
                <w:b w:val="0"/>
                <w:bCs w:val="0"/>
                <w:lang w:eastAsia="en-AU"/>
              </w:rPr>
            </w:pPr>
            <w:r w:rsidRPr="00C1268A">
              <w:rPr>
                <w:b w:val="0"/>
                <w:bCs w:val="0"/>
                <w:lang w:eastAsia="en-AU"/>
              </w:rPr>
              <w:t>355</w:t>
            </w:r>
          </w:p>
        </w:tc>
        <w:tc>
          <w:tcPr>
            <w:tcW w:w="1030" w:type="dxa"/>
            <w:shd w:val="clear" w:color="auto" w:fill="auto"/>
            <w:noWrap/>
            <w:vAlign w:val="center"/>
            <w:hideMark/>
          </w:tcPr>
          <w:p w14:paraId="760807DE"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2D22C01E" w14:textId="77777777" w:rsidR="004F0CAF" w:rsidRPr="003A234F" w:rsidRDefault="004F0CAF" w:rsidP="00C1268A">
            <w:pPr>
              <w:pStyle w:val="Table-Left7"/>
              <w:rPr>
                <w:lang w:eastAsia="en-AU"/>
              </w:rPr>
            </w:pPr>
            <w:r w:rsidRPr="003A234F">
              <w:rPr>
                <w:lang w:eastAsia="en-AU"/>
              </w:rPr>
              <w:t>BIAS IN THE JOURNAL IMPACT FACTOR</w:t>
            </w:r>
          </w:p>
        </w:tc>
        <w:tc>
          <w:tcPr>
            <w:tcW w:w="2482" w:type="dxa"/>
            <w:shd w:val="clear" w:color="auto" w:fill="auto"/>
            <w:vAlign w:val="center"/>
            <w:hideMark/>
          </w:tcPr>
          <w:p w14:paraId="29310B1A" w14:textId="77777777" w:rsidR="004F0CAF" w:rsidRPr="003A234F" w:rsidRDefault="004F0CAF" w:rsidP="00C1268A">
            <w:pPr>
              <w:pStyle w:val="Table-Left7"/>
              <w:rPr>
                <w:lang w:eastAsia="en-AU"/>
              </w:rPr>
            </w:pPr>
            <w:r w:rsidRPr="003A234F">
              <w:rPr>
                <w:lang w:eastAsia="en-AU"/>
              </w:rPr>
              <w:t>SCIENTOMETRICS</w:t>
            </w:r>
          </w:p>
        </w:tc>
      </w:tr>
      <w:tr w:rsidR="004F0CAF" w:rsidRPr="003A234F" w14:paraId="0B286698" w14:textId="77777777" w:rsidTr="00C1268A">
        <w:trPr>
          <w:trHeight w:val="20"/>
        </w:trPr>
        <w:tc>
          <w:tcPr>
            <w:tcW w:w="931" w:type="dxa"/>
            <w:shd w:val="clear" w:color="auto" w:fill="auto"/>
            <w:noWrap/>
            <w:vAlign w:val="center"/>
            <w:hideMark/>
          </w:tcPr>
          <w:p w14:paraId="2C983A2B" w14:textId="77777777" w:rsidR="004F0CAF" w:rsidRPr="00C1268A" w:rsidRDefault="004F0CAF" w:rsidP="00C1268A">
            <w:pPr>
              <w:pStyle w:val="Table-Center7Boldcolumnname"/>
              <w:rPr>
                <w:b w:val="0"/>
                <w:bCs w:val="0"/>
                <w:lang w:eastAsia="en-AU"/>
              </w:rPr>
            </w:pPr>
            <w:r w:rsidRPr="00C1268A">
              <w:rPr>
                <w:b w:val="0"/>
                <w:bCs w:val="0"/>
                <w:lang w:eastAsia="en-AU"/>
              </w:rPr>
              <w:t>356</w:t>
            </w:r>
          </w:p>
        </w:tc>
        <w:tc>
          <w:tcPr>
            <w:tcW w:w="1030" w:type="dxa"/>
            <w:shd w:val="clear" w:color="auto" w:fill="auto"/>
            <w:noWrap/>
            <w:vAlign w:val="center"/>
            <w:hideMark/>
          </w:tcPr>
          <w:p w14:paraId="66FC5A63"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7A246ED7" w14:textId="77777777" w:rsidR="004F0CAF" w:rsidRPr="003A234F" w:rsidRDefault="004F0CAF" w:rsidP="00C1268A">
            <w:pPr>
              <w:pStyle w:val="Table-Left7"/>
              <w:rPr>
                <w:lang w:eastAsia="en-AU"/>
              </w:rPr>
            </w:pPr>
            <w:r w:rsidRPr="003A234F">
              <w:rPr>
                <w:lang w:eastAsia="en-AU"/>
              </w:rPr>
              <w:t>KNOWLEDGE TRANSFER FOR FEATURE GENERATION IN DOCUMENT CLASSIFICATION</w:t>
            </w:r>
          </w:p>
        </w:tc>
        <w:tc>
          <w:tcPr>
            <w:tcW w:w="2482" w:type="dxa"/>
            <w:shd w:val="clear" w:color="auto" w:fill="auto"/>
            <w:vAlign w:val="center"/>
            <w:hideMark/>
          </w:tcPr>
          <w:p w14:paraId="62BD1701" w14:textId="77777777" w:rsidR="004F0CAF" w:rsidRPr="003A234F" w:rsidRDefault="004F0CAF" w:rsidP="00C1268A">
            <w:pPr>
              <w:pStyle w:val="Table-Left7"/>
              <w:rPr>
                <w:lang w:eastAsia="en-AU"/>
              </w:rPr>
            </w:pPr>
            <w:r w:rsidRPr="003A234F">
              <w:rPr>
                <w:lang w:eastAsia="en-AU"/>
              </w:rPr>
              <w:t>8TH INTERNATIONAL CONFERENCE ON MACHINE LEARNING AND APPLICATIONS, ICMLA 2009</w:t>
            </w:r>
          </w:p>
        </w:tc>
      </w:tr>
      <w:tr w:rsidR="004F0CAF" w:rsidRPr="003A234F" w14:paraId="02C24DEE" w14:textId="77777777" w:rsidTr="00C1268A">
        <w:trPr>
          <w:trHeight w:val="20"/>
        </w:trPr>
        <w:tc>
          <w:tcPr>
            <w:tcW w:w="931" w:type="dxa"/>
            <w:shd w:val="clear" w:color="auto" w:fill="auto"/>
            <w:noWrap/>
            <w:vAlign w:val="center"/>
            <w:hideMark/>
          </w:tcPr>
          <w:p w14:paraId="27F497E8" w14:textId="77777777" w:rsidR="004F0CAF" w:rsidRPr="00C1268A" w:rsidRDefault="004F0CAF" w:rsidP="00C1268A">
            <w:pPr>
              <w:pStyle w:val="Table-Center7Boldcolumnname"/>
              <w:rPr>
                <w:b w:val="0"/>
                <w:bCs w:val="0"/>
                <w:lang w:eastAsia="en-AU"/>
              </w:rPr>
            </w:pPr>
            <w:r w:rsidRPr="00C1268A">
              <w:rPr>
                <w:b w:val="0"/>
                <w:bCs w:val="0"/>
                <w:lang w:eastAsia="en-AU"/>
              </w:rPr>
              <w:t>357</w:t>
            </w:r>
          </w:p>
        </w:tc>
        <w:tc>
          <w:tcPr>
            <w:tcW w:w="1030" w:type="dxa"/>
            <w:shd w:val="clear" w:color="auto" w:fill="auto"/>
            <w:noWrap/>
            <w:vAlign w:val="center"/>
            <w:hideMark/>
          </w:tcPr>
          <w:p w14:paraId="6D746C15" w14:textId="77777777" w:rsidR="004F0CAF" w:rsidRPr="00C1268A" w:rsidRDefault="004F0CAF" w:rsidP="00C1268A">
            <w:pPr>
              <w:pStyle w:val="Table-Center7Boldcolumnname"/>
              <w:rPr>
                <w:b w:val="0"/>
                <w:bCs w:val="0"/>
                <w:lang w:eastAsia="en-AU"/>
              </w:rPr>
            </w:pPr>
            <w:r w:rsidRPr="00C1268A">
              <w:rPr>
                <w:b w:val="0"/>
                <w:bCs w:val="0"/>
                <w:lang w:eastAsia="en-AU"/>
              </w:rPr>
              <w:t>2009</w:t>
            </w:r>
          </w:p>
        </w:tc>
        <w:tc>
          <w:tcPr>
            <w:tcW w:w="4766" w:type="dxa"/>
            <w:shd w:val="clear" w:color="auto" w:fill="auto"/>
            <w:vAlign w:val="center"/>
            <w:hideMark/>
          </w:tcPr>
          <w:p w14:paraId="26634270" w14:textId="77777777" w:rsidR="004F0CAF" w:rsidRPr="003A234F" w:rsidRDefault="004F0CAF" w:rsidP="00C1268A">
            <w:pPr>
              <w:pStyle w:val="Table-Left7"/>
              <w:rPr>
                <w:lang w:eastAsia="en-AU"/>
              </w:rPr>
            </w:pPr>
            <w:r w:rsidRPr="003A234F">
              <w:rPr>
                <w:lang w:eastAsia="en-AU"/>
              </w:rPr>
              <w:t>THE IMPACT OF NETWORK STRUCTURE ON KNOWLEDGE TRANSFER: AN APPLICATION OF SOCIAL NETWORK ANALYSIS IN THE CONTEXT OF REGIONAL INNOVATION NETWORKS</w:t>
            </w:r>
          </w:p>
        </w:tc>
        <w:tc>
          <w:tcPr>
            <w:tcW w:w="2482" w:type="dxa"/>
            <w:shd w:val="clear" w:color="auto" w:fill="auto"/>
            <w:vAlign w:val="center"/>
            <w:hideMark/>
          </w:tcPr>
          <w:p w14:paraId="48F8903D" w14:textId="77777777" w:rsidR="004F0CAF" w:rsidRPr="003A234F" w:rsidRDefault="004F0CAF" w:rsidP="00C1268A">
            <w:pPr>
              <w:pStyle w:val="Table-Left7"/>
              <w:rPr>
                <w:lang w:eastAsia="en-AU"/>
              </w:rPr>
            </w:pPr>
            <w:r w:rsidRPr="003A234F">
              <w:rPr>
                <w:lang w:eastAsia="en-AU"/>
              </w:rPr>
              <w:t>ANNALS OF REGIONAL SCIENCE</w:t>
            </w:r>
          </w:p>
        </w:tc>
      </w:tr>
      <w:tr w:rsidR="004F0CAF" w:rsidRPr="003A234F" w14:paraId="04D74E94" w14:textId="77777777" w:rsidTr="00C1268A">
        <w:trPr>
          <w:trHeight w:val="20"/>
        </w:trPr>
        <w:tc>
          <w:tcPr>
            <w:tcW w:w="931" w:type="dxa"/>
            <w:shd w:val="clear" w:color="auto" w:fill="auto"/>
            <w:noWrap/>
            <w:vAlign w:val="center"/>
            <w:hideMark/>
          </w:tcPr>
          <w:p w14:paraId="733447CC" w14:textId="77777777" w:rsidR="004F0CAF" w:rsidRPr="00C1268A" w:rsidRDefault="004F0CAF" w:rsidP="00C1268A">
            <w:pPr>
              <w:pStyle w:val="Table-Center7Boldcolumnname"/>
              <w:rPr>
                <w:b w:val="0"/>
                <w:bCs w:val="0"/>
                <w:lang w:eastAsia="en-AU"/>
              </w:rPr>
            </w:pPr>
            <w:r w:rsidRPr="00C1268A">
              <w:rPr>
                <w:b w:val="0"/>
                <w:bCs w:val="0"/>
                <w:lang w:eastAsia="en-AU"/>
              </w:rPr>
              <w:t>358</w:t>
            </w:r>
          </w:p>
        </w:tc>
        <w:tc>
          <w:tcPr>
            <w:tcW w:w="1030" w:type="dxa"/>
            <w:shd w:val="clear" w:color="auto" w:fill="auto"/>
            <w:noWrap/>
            <w:vAlign w:val="center"/>
            <w:hideMark/>
          </w:tcPr>
          <w:p w14:paraId="37B360FD"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779C8879" w14:textId="77777777" w:rsidR="004F0CAF" w:rsidRPr="003A234F" w:rsidRDefault="004F0CAF" w:rsidP="00C1268A">
            <w:pPr>
              <w:pStyle w:val="Table-Left7"/>
              <w:rPr>
                <w:lang w:eastAsia="en-AU"/>
              </w:rPr>
            </w:pPr>
            <w:r w:rsidRPr="003A234F">
              <w:rPr>
                <w:lang w:eastAsia="en-AU"/>
              </w:rPr>
              <w:t>HARMONIC ALLOCATION OF AUTHORSHIP CREDIT: SOURCE-LEVEL CORRECTION OF BIBLIOMETRIC BIAS ASSURES ACCURATE PUBLICATION AND CITATION ANALYSIS</w:t>
            </w:r>
          </w:p>
        </w:tc>
        <w:tc>
          <w:tcPr>
            <w:tcW w:w="2482" w:type="dxa"/>
            <w:shd w:val="clear" w:color="auto" w:fill="auto"/>
            <w:vAlign w:val="center"/>
            <w:hideMark/>
          </w:tcPr>
          <w:p w14:paraId="4B2C7D7F" w14:textId="77777777" w:rsidR="004F0CAF" w:rsidRPr="003A234F" w:rsidRDefault="004F0CAF" w:rsidP="00C1268A">
            <w:pPr>
              <w:pStyle w:val="Table-Left7"/>
              <w:rPr>
                <w:lang w:eastAsia="en-AU"/>
              </w:rPr>
            </w:pPr>
            <w:r w:rsidRPr="003A234F">
              <w:rPr>
                <w:lang w:eastAsia="en-AU"/>
              </w:rPr>
              <w:t>PLOS ONE</w:t>
            </w:r>
          </w:p>
        </w:tc>
      </w:tr>
      <w:tr w:rsidR="004F0CAF" w:rsidRPr="003A234F" w14:paraId="76D481F5" w14:textId="77777777" w:rsidTr="00C1268A">
        <w:trPr>
          <w:trHeight w:val="20"/>
        </w:trPr>
        <w:tc>
          <w:tcPr>
            <w:tcW w:w="931" w:type="dxa"/>
            <w:shd w:val="clear" w:color="auto" w:fill="auto"/>
            <w:noWrap/>
            <w:vAlign w:val="center"/>
            <w:hideMark/>
          </w:tcPr>
          <w:p w14:paraId="52EE2449" w14:textId="77777777" w:rsidR="004F0CAF" w:rsidRPr="00C1268A" w:rsidRDefault="004F0CAF" w:rsidP="00C1268A">
            <w:pPr>
              <w:pStyle w:val="Table-Center7Boldcolumnname"/>
              <w:rPr>
                <w:b w:val="0"/>
                <w:bCs w:val="0"/>
                <w:lang w:eastAsia="en-AU"/>
              </w:rPr>
            </w:pPr>
            <w:r w:rsidRPr="00C1268A">
              <w:rPr>
                <w:b w:val="0"/>
                <w:bCs w:val="0"/>
                <w:lang w:eastAsia="en-AU"/>
              </w:rPr>
              <w:t>359</w:t>
            </w:r>
          </w:p>
        </w:tc>
        <w:tc>
          <w:tcPr>
            <w:tcW w:w="1030" w:type="dxa"/>
            <w:shd w:val="clear" w:color="auto" w:fill="auto"/>
            <w:noWrap/>
            <w:vAlign w:val="center"/>
            <w:hideMark/>
          </w:tcPr>
          <w:p w14:paraId="14F2D7EB"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43520C37" w14:textId="77777777" w:rsidR="004F0CAF" w:rsidRPr="003A234F" w:rsidRDefault="004F0CAF" w:rsidP="00C1268A">
            <w:pPr>
              <w:pStyle w:val="Table-Left7"/>
              <w:rPr>
                <w:lang w:eastAsia="en-AU"/>
              </w:rPr>
            </w:pPr>
            <w:r w:rsidRPr="003A234F">
              <w:rPr>
                <w:lang w:eastAsia="en-AU"/>
              </w:rPr>
              <w:t>KNOWLEDGE DISSEMINATION OF WORD-OF- MOUTH RESEARCH: CITATION ANALYSIS AND SOCIAL NETWORK ANALYSIS</w:t>
            </w:r>
          </w:p>
        </w:tc>
        <w:tc>
          <w:tcPr>
            <w:tcW w:w="2482" w:type="dxa"/>
            <w:shd w:val="clear" w:color="auto" w:fill="auto"/>
            <w:vAlign w:val="center"/>
            <w:hideMark/>
          </w:tcPr>
          <w:p w14:paraId="3DAB7C83" w14:textId="77777777" w:rsidR="004F0CAF" w:rsidRPr="003A234F" w:rsidRDefault="004F0CAF" w:rsidP="00C1268A">
            <w:pPr>
              <w:pStyle w:val="Table-Left7"/>
              <w:rPr>
                <w:lang w:eastAsia="en-AU"/>
              </w:rPr>
            </w:pPr>
            <w:r w:rsidRPr="003A234F">
              <w:rPr>
                <w:lang w:eastAsia="en-AU"/>
              </w:rPr>
              <w:t>LIBRI</w:t>
            </w:r>
          </w:p>
        </w:tc>
      </w:tr>
      <w:tr w:rsidR="004F0CAF" w:rsidRPr="003A234F" w14:paraId="4C7959DF" w14:textId="77777777" w:rsidTr="00C1268A">
        <w:trPr>
          <w:trHeight w:val="20"/>
        </w:trPr>
        <w:tc>
          <w:tcPr>
            <w:tcW w:w="931" w:type="dxa"/>
            <w:shd w:val="clear" w:color="auto" w:fill="auto"/>
            <w:noWrap/>
            <w:vAlign w:val="center"/>
            <w:hideMark/>
          </w:tcPr>
          <w:p w14:paraId="518A8213" w14:textId="77777777" w:rsidR="004F0CAF" w:rsidRPr="00C1268A" w:rsidRDefault="004F0CAF" w:rsidP="00C1268A">
            <w:pPr>
              <w:pStyle w:val="Table-Center7Boldcolumnname"/>
              <w:rPr>
                <w:b w:val="0"/>
                <w:bCs w:val="0"/>
                <w:lang w:eastAsia="en-AU"/>
              </w:rPr>
            </w:pPr>
            <w:r w:rsidRPr="00C1268A">
              <w:rPr>
                <w:b w:val="0"/>
                <w:bCs w:val="0"/>
                <w:lang w:eastAsia="en-AU"/>
              </w:rPr>
              <w:t>360</w:t>
            </w:r>
          </w:p>
        </w:tc>
        <w:tc>
          <w:tcPr>
            <w:tcW w:w="1030" w:type="dxa"/>
            <w:shd w:val="clear" w:color="auto" w:fill="auto"/>
            <w:noWrap/>
            <w:vAlign w:val="center"/>
            <w:hideMark/>
          </w:tcPr>
          <w:p w14:paraId="49ACE64C"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090BD1D2" w14:textId="77777777" w:rsidR="004F0CAF" w:rsidRPr="003A234F" w:rsidRDefault="004F0CAF" w:rsidP="00C1268A">
            <w:pPr>
              <w:pStyle w:val="Table-Left7"/>
              <w:rPr>
                <w:lang w:eastAsia="en-AU"/>
              </w:rPr>
            </w:pPr>
            <w:r w:rsidRPr="003A234F">
              <w:rPr>
                <w:lang w:eastAsia="en-AU"/>
              </w:rPr>
              <w:t>CLASSIFICATION OF SCIENTIFIC NETWORKS USING AGGREGATED JOURNAL-JOURNAL CITATION RELATIONS IN THE JOURNAL CITATION REPORTS</w:t>
            </w:r>
          </w:p>
        </w:tc>
        <w:tc>
          <w:tcPr>
            <w:tcW w:w="2482" w:type="dxa"/>
            <w:shd w:val="clear" w:color="auto" w:fill="auto"/>
            <w:vAlign w:val="center"/>
            <w:hideMark/>
          </w:tcPr>
          <w:p w14:paraId="257D2175"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4C64C574" w14:textId="77777777" w:rsidTr="00C1268A">
        <w:trPr>
          <w:trHeight w:val="20"/>
        </w:trPr>
        <w:tc>
          <w:tcPr>
            <w:tcW w:w="931" w:type="dxa"/>
            <w:shd w:val="clear" w:color="auto" w:fill="auto"/>
            <w:noWrap/>
            <w:vAlign w:val="center"/>
            <w:hideMark/>
          </w:tcPr>
          <w:p w14:paraId="6679AE14" w14:textId="77777777" w:rsidR="004F0CAF" w:rsidRPr="00C1268A" w:rsidRDefault="004F0CAF" w:rsidP="00C1268A">
            <w:pPr>
              <w:pStyle w:val="Table-Center7Boldcolumnname"/>
              <w:rPr>
                <w:b w:val="0"/>
                <w:bCs w:val="0"/>
                <w:lang w:eastAsia="en-AU"/>
              </w:rPr>
            </w:pPr>
            <w:r w:rsidRPr="00C1268A">
              <w:rPr>
                <w:b w:val="0"/>
                <w:bCs w:val="0"/>
                <w:lang w:eastAsia="en-AU"/>
              </w:rPr>
              <w:t>361</w:t>
            </w:r>
          </w:p>
        </w:tc>
        <w:tc>
          <w:tcPr>
            <w:tcW w:w="1030" w:type="dxa"/>
            <w:shd w:val="clear" w:color="auto" w:fill="auto"/>
            <w:noWrap/>
            <w:vAlign w:val="center"/>
            <w:hideMark/>
          </w:tcPr>
          <w:p w14:paraId="65182EF2"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6BCDF984" w14:textId="77777777" w:rsidR="004F0CAF" w:rsidRPr="003A234F" w:rsidRDefault="004F0CAF" w:rsidP="00C1268A">
            <w:pPr>
              <w:pStyle w:val="Table-Left7"/>
              <w:rPr>
                <w:lang w:eastAsia="en-AU"/>
              </w:rPr>
            </w:pPr>
            <w:r w:rsidRPr="003A234F">
              <w:rPr>
                <w:lang w:eastAsia="en-AU"/>
              </w:rPr>
              <w:t>CALCULATING IMPACT FACTOR: HOW BIBLIOGRAPHICAL CLASSIFICATION OF JOURNAL ITEMS AFFECTS THE IMPACT FACTOR OF LARGE AND SMALL JOURNALS</w:t>
            </w:r>
          </w:p>
        </w:tc>
        <w:tc>
          <w:tcPr>
            <w:tcW w:w="2482" w:type="dxa"/>
            <w:shd w:val="clear" w:color="auto" w:fill="auto"/>
            <w:vAlign w:val="center"/>
            <w:hideMark/>
          </w:tcPr>
          <w:p w14:paraId="57EA239B" w14:textId="77777777" w:rsidR="004F0CAF" w:rsidRPr="003A234F" w:rsidRDefault="004F0CAF" w:rsidP="00C1268A">
            <w:pPr>
              <w:pStyle w:val="Table-Left7"/>
              <w:rPr>
                <w:lang w:eastAsia="en-AU"/>
              </w:rPr>
            </w:pPr>
            <w:r w:rsidRPr="003A234F">
              <w:rPr>
                <w:lang w:eastAsia="en-AU"/>
              </w:rPr>
              <w:t>SCIENCE AND ENGINEERING ETHICS</w:t>
            </w:r>
          </w:p>
        </w:tc>
      </w:tr>
      <w:tr w:rsidR="004F0CAF" w:rsidRPr="003A234F" w14:paraId="5754124B" w14:textId="77777777" w:rsidTr="00C1268A">
        <w:trPr>
          <w:trHeight w:val="20"/>
        </w:trPr>
        <w:tc>
          <w:tcPr>
            <w:tcW w:w="931" w:type="dxa"/>
            <w:shd w:val="clear" w:color="auto" w:fill="auto"/>
            <w:noWrap/>
            <w:vAlign w:val="center"/>
            <w:hideMark/>
          </w:tcPr>
          <w:p w14:paraId="50F7CC4E" w14:textId="77777777" w:rsidR="004F0CAF" w:rsidRPr="00C1268A" w:rsidRDefault="004F0CAF" w:rsidP="00C1268A">
            <w:pPr>
              <w:pStyle w:val="Table-Center7Boldcolumnname"/>
              <w:rPr>
                <w:b w:val="0"/>
                <w:bCs w:val="0"/>
                <w:lang w:eastAsia="en-AU"/>
              </w:rPr>
            </w:pPr>
            <w:r w:rsidRPr="00C1268A">
              <w:rPr>
                <w:b w:val="0"/>
                <w:bCs w:val="0"/>
                <w:lang w:eastAsia="en-AU"/>
              </w:rPr>
              <w:t>362</w:t>
            </w:r>
          </w:p>
        </w:tc>
        <w:tc>
          <w:tcPr>
            <w:tcW w:w="1030" w:type="dxa"/>
            <w:shd w:val="clear" w:color="auto" w:fill="auto"/>
            <w:noWrap/>
            <w:vAlign w:val="center"/>
            <w:hideMark/>
          </w:tcPr>
          <w:p w14:paraId="4D65AC05"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508513EE" w14:textId="77777777" w:rsidR="004F0CAF" w:rsidRPr="003A234F" w:rsidRDefault="004F0CAF" w:rsidP="00C1268A">
            <w:pPr>
              <w:pStyle w:val="Table-Left7"/>
              <w:rPr>
                <w:lang w:eastAsia="en-AU"/>
              </w:rPr>
            </w:pPr>
            <w:r w:rsidRPr="003A234F">
              <w:rPr>
                <w:lang w:eastAsia="en-AU"/>
              </w:rPr>
              <w:t>CONCENTRIC CHARACTERIZATION AND CLASSIFICATION OF COMPLEX NETWORK NODES: APPLICATION TO AN INSTITUTIONAL COLLABORATION NETWORK</w:t>
            </w:r>
          </w:p>
        </w:tc>
        <w:tc>
          <w:tcPr>
            <w:tcW w:w="2482" w:type="dxa"/>
            <w:shd w:val="clear" w:color="auto" w:fill="auto"/>
            <w:vAlign w:val="center"/>
            <w:hideMark/>
          </w:tcPr>
          <w:p w14:paraId="1C5A82AE" w14:textId="77777777" w:rsidR="004F0CAF" w:rsidRPr="003A234F" w:rsidRDefault="004F0CAF" w:rsidP="00C1268A">
            <w:pPr>
              <w:pStyle w:val="Table-Left7"/>
              <w:rPr>
                <w:lang w:eastAsia="en-AU"/>
              </w:rPr>
            </w:pPr>
            <w:r w:rsidRPr="003A234F">
              <w:rPr>
                <w:lang w:eastAsia="en-AU"/>
              </w:rPr>
              <w:t>PHYSICA A: STATISTICAL MECHANICS AND ITS APPLICATIONS</w:t>
            </w:r>
          </w:p>
        </w:tc>
      </w:tr>
      <w:tr w:rsidR="004F0CAF" w:rsidRPr="003A234F" w14:paraId="042142F6" w14:textId="77777777" w:rsidTr="00C1268A">
        <w:trPr>
          <w:trHeight w:val="20"/>
        </w:trPr>
        <w:tc>
          <w:tcPr>
            <w:tcW w:w="931" w:type="dxa"/>
            <w:shd w:val="clear" w:color="auto" w:fill="auto"/>
            <w:noWrap/>
            <w:vAlign w:val="center"/>
            <w:hideMark/>
          </w:tcPr>
          <w:p w14:paraId="4F4EB338" w14:textId="77777777" w:rsidR="004F0CAF" w:rsidRPr="00C1268A" w:rsidRDefault="004F0CAF" w:rsidP="00C1268A">
            <w:pPr>
              <w:pStyle w:val="Table-Center7Boldcolumnname"/>
              <w:rPr>
                <w:b w:val="0"/>
                <w:bCs w:val="0"/>
                <w:lang w:eastAsia="en-AU"/>
              </w:rPr>
            </w:pPr>
            <w:r w:rsidRPr="00C1268A">
              <w:rPr>
                <w:b w:val="0"/>
                <w:bCs w:val="0"/>
                <w:lang w:eastAsia="en-AU"/>
              </w:rPr>
              <w:t>363</w:t>
            </w:r>
          </w:p>
        </w:tc>
        <w:tc>
          <w:tcPr>
            <w:tcW w:w="1030" w:type="dxa"/>
            <w:shd w:val="clear" w:color="auto" w:fill="auto"/>
            <w:noWrap/>
            <w:vAlign w:val="center"/>
            <w:hideMark/>
          </w:tcPr>
          <w:p w14:paraId="193E3B5F" w14:textId="77777777" w:rsidR="004F0CAF" w:rsidRPr="00C1268A" w:rsidRDefault="004F0CAF" w:rsidP="00C1268A">
            <w:pPr>
              <w:pStyle w:val="Table-Center7Boldcolumnname"/>
              <w:rPr>
                <w:b w:val="0"/>
                <w:bCs w:val="0"/>
                <w:lang w:eastAsia="en-AU"/>
              </w:rPr>
            </w:pPr>
            <w:r w:rsidRPr="00C1268A">
              <w:rPr>
                <w:b w:val="0"/>
                <w:bCs w:val="0"/>
                <w:lang w:eastAsia="en-AU"/>
              </w:rPr>
              <w:t>2008</w:t>
            </w:r>
          </w:p>
        </w:tc>
        <w:tc>
          <w:tcPr>
            <w:tcW w:w="4766" w:type="dxa"/>
            <w:shd w:val="clear" w:color="auto" w:fill="auto"/>
            <w:vAlign w:val="center"/>
            <w:hideMark/>
          </w:tcPr>
          <w:p w14:paraId="03785EB1" w14:textId="77777777" w:rsidR="004F0CAF" w:rsidRPr="003A234F" w:rsidRDefault="004F0CAF" w:rsidP="00C1268A">
            <w:pPr>
              <w:pStyle w:val="Table-Left7"/>
              <w:rPr>
                <w:lang w:eastAsia="en-AU"/>
              </w:rPr>
            </w:pPr>
            <w:r w:rsidRPr="003A234F">
              <w:rPr>
                <w:lang w:eastAsia="en-AU"/>
              </w:rPr>
              <w:t>CROSS-DOMAIN KNOWLEDGE TRANSFER USING SEMI-SUPERVISED CLASSIFICATION</w:t>
            </w:r>
          </w:p>
        </w:tc>
        <w:tc>
          <w:tcPr>
            <w:tcW w:w="2482" w:type="dxa"/>
            <w:shd w:val="clear" w:color="auto" w:fill="auto"/>
            <w:vAlign w:val="center"/>
            <w:hideMark/>
          </w:tcPr>
          <w:p w14:paraId="3BD5621A" w14:textId="77777777" w:rsidR="004F0CAF" w:rsidRPr="003A234F" w:rsidRDefault="004F0CAF" w:rsidP="00C1268A">
            <w:pPr>
              <w:pStyle w:val="Table-Left7"/>
              <w:rPr>
                <w:lang w:eastAsia="en-AU"/>
              </w:rPr>
            </w:pPr>
            <w:r w:rsidRPr="003A234F">
              <w:rPr>
                <w:lang w:eastAsia="en-AU"/>
              </w:rPr>
              <w:t>LECTURE NOTES IN COMPUTER SCIENCE (INCLUDING SUBSERIES LECTURE NOTES IN ARTIFICIAL INTELLIGENCE AND LECTURE NOTES IN BIOINFORMATICS)</w:t>
            </w:r>
          </w:p>
        </w:tc>
      </w:tr>
      <w:tr w:rsidR="004F0CAF" w:rsidRPr="003A234F" w14:paraId="1F615778" w14:textId="77777777" w:rsidTr="00C1268A">
        <w:trPr>
          <w:trHeight w:val="20"/>
        </w:trPr>
        <w:tc>
          <w:tcPr>
            <w:tcW w:w="931" w:type="dxa"/>
            <w:shd w:val="clear" w:color="auto" w:fill="auto"/>
            <w:noWrap/>
            <w:vAlign w:val="center"/>
            <w:hideMark/>
          </w:tcPr>
          <w:p w14:paraId="0B127DBC" w14:textId="77777777" w:rsidR="004F0CAF" w:rsidRPr="00C1268A" w:rsidRDefault="004F0CAF" w:rsidP="00C1268A">
            <w:pPr>
              <w:pStyle w:val="Table-Center7Boldcolumnname"/>
              <w:rPr>
                <w:b w:val="0"/>
                <w:bCs w:val="0"/>
                <w:lang w:eastAsia="en-AU"/>
              </w:rPr>
            </w:pPr>
            <w:r w:rsidRPr="00C1268A">
              <w:rPr>
                <w:b w:val="0"/>
                <w:bCs w:val="0"/>
                <w:lang w:eastAsia="en-AU"/>
              </w:rPr>
              <w:lastRenderedPageBreak/>
              <w:t>364</w:t>
            </w:r>
          </w:p>
        </w:tc>
        <w:tc>
          <w:tcPr>
            <w:tcW w:w="1030" w:type="dxa"/>
            <w:shd w:val="clear" w:color="auto" w:fill="auto"/>
            <w:noWrap/>
            <w:vAlign w:val="center"/>
            <w:hideMark/>
          </w:tcPr>
          <w:p w14:paraId="5F6E48C5"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24EAA59A" w14:textId="77777777" w:rsidR="004F0CAF" w:rsidRPr="003A234F" w:rsidRDefault="004F0CAF" w:rsidP="00C1268A">
            <w:pPr>
              <w:pStyle w:val="Table-Left7"/>
              <w:rPr>
                <w:lang w:eastAsia="en-AU"/>
              </w:rPr>
            </w:pPr>
            <w:r w:rsidRPr="003A234F">
              <w:rPr>
                <w:lang w:eastAsia="en-AU"/>
              </w:rPr>
              <w:t>PUBLICATION BIAS FOR CAM TRIALS IN THE HIGHEST IMPACT FACTOR MEDICINE JOURNALS IS PARTLY DUE TO GEOGRAPHICAL BIAS</w:t>
            </w:r>
          </w:p>
        </w:tc>
        <w:tc>
          <w:tcPr>
            <w:tcW w:w="2482" w:type="dxa"/>
            <w:shd w:val="clear" w:color="auto" w:fill="auto"/>
            <w:vAlign w:val="center"/>
            <w:hideMark/>
          </w:tcPr>
          <w:p w14:paraId="58DFDE55" w14:textId="77777777" w:rsidR="004F0CAF" w:rsidRPr="003A234F" w:rsidRDefault="004F0CAF" w:rsidP="00C1268A">
            <w:pPr>
              <w:pStyle w:val="Table-Left7"/>
              <w:rPr>
                <w:lang w:eastAsia="en-AU"/>
              </w:rPr>
            </w:pPr>
            <w:r w:rsidRPr="003A234F">
              <w:rPr>
                <w:lang w:eastAsia="en-AU"/>
              </w:rPr>
              <w:t>JOURNAL OF CLINICAL EPIDEMIOLOGY</w:t>
            </w:r>
          </w:p>
        </w:tc>
      </w:tr>
      <w:tr w:rsidR="004F0CAF" w:rsidRPr="003A234F" w14:paraId="23334C9A" w14:textId="77777777" w:rsidTr="00C1268A">
        <w:trPr>
          <w:trHeight w:val="20"/>
        </w:trPr>
        <w:tc>
          <w:tcPr>
            <w:tcW w:w="931" w:type="dxa"/>
            <w:shd w:val="clear" w:color="auto" w:fill="auto"/>
            <w:noWrap/>
            <w:vAlign w:val="center"/>
            <w:hideMark/>
          </w:tcPr>
          <w:p w14:paraId="74656258" w14:textId="77777777" w:rsidR="004F0CAF" w:rsidRPr="00C1268A" w:rsidRDefault="004F0CAF" w:rsidP="00C1268A">
            <w:pPr>
              <w:pStyle w:val="Table-Center7Boldcolumnname"/>
              <w:rPr>
                <w:b w:val="0"/>
                <w:bCs w:val="0"/>
                <w:lang w:eastAsia="en-AU"/>
              </w:rPr>
            </w:pPr>
            <w:r w:rsidRPr="00C1268A">
              <w:rPr>
                <w:b w:val="0"/>
                <w:bCs w:val="0"/>
                <w:lang w:eastAsia="en-AU"/>
              </w:rPr>
              <w:t>365</w:t>
            </w:r>
          </w:p>
        </w:tc>
        <w:tc>
          <w:tcPr>
            <w:tcW w:w="1030" w:type="dxa"/>
            <w:shd w:val="clear" w:color="auto" w:fill="auto"/>
            <w:noWrap/>
            <w:vAlign w:val="center"/>
            <w:hideMark/>
          </w:tcPr>
          <w:p w14:paraId="707ABC4F"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2F9703BC" w14:textId="77777777" w:rsidR="004F0CAF" w:rsidRPr="003A234F" w:rsidRDefault="004F0CAF" w:rsidP="00C1268A">
            <w:pPr>
              <w:pStyle w:val="Table-Left7"/>
              <w:rPr>
                <w:lang w:eastAsia="en-AU"/>
              </w:rPr>
            </w:pPr>
            <w:r w:rsidRPr="003A234F">
              <w:rPr>
                <w:lang w:eastAsia="en-AU"/>
              </w:rPr>
              <w:t>A STUDY OF COLLABORATIVE PRODUCT COMMERCE BY CO-CITATION ANALYSIS AND SOCIAL NETWORK ANALYSIS</w:t>
            </w:r>
          </w:p>
        </w:tc>
        <w:tc>
          <w:tcPr>
            <w:tcW w:w="2482" w:type="dxa"/>
            <w:shd w:val="clear" w:color="auto" w:fill="auto"/>
            <w:vAlign w:val="center"/>
            <w:hideMark/>
          </w:tcPr>
          <w:p w14:paraId="4F76FF77" w14:textId="77777777" w:rsidR="004F0CAF" w:rsidRPr="003A234F" w:rsidRDefault="004F0CAF" w:rsidP="00C1268A">
            <w:pPr>
              <w:pStyle w:val="Table-Left7"/>
              <w:rPr>
                <w:lang w:eastAsia="en-AU"/>
              </w:rPr>
            </w:pPr>
            <w:r w:rsidRPr="003A234F">
              <w:rPr>
                <w:lang w:eastAsia="en-AU"/>
              </w:rPr>
              <w:t>IEEM 2007: 2007 IEEE INTERNATIONAL CONFERENCE ON INDUSTRIAL ENGINEERING AND ENGINEERING MANAGEMENT</w:t>
            </w:r>
          </w:p>
        </w:tc>
      </w:tr>
      <w:tr w:rsidR="004F0CAF" w:rsidRPr="003A234F" w14:paraId="5CA95476" w14:textId="77777777" w:rsidTr="00C1268A">
        <w:trPr>
          <w:trHeight w:val="20"/>
        </w:trPr>
        <w:tc>
          <w:tcPr>
            <w:tcW w:w="931" w:type="dxa"/>
            <w:shd w:val="clear" w:color="auto" w:fill="auto"/>
            <w:noWrap/>
            <w:vAlign w:val="center"/>
            <w:hideMark/>
          </w:tcPr>
          <w:p w14:paraId="020E77A8" w14:textId="77777777" w:rsidR="004F0CAF" w:rsidRPr="00C1268A" w:rsidRDefault="004F0CAF" w:rsidP="00C1268A">
            <w:pPr>
              <w:pStyle w:val="Table-Center7Boldcolumnname"/>
              <w:rPr>
                <w:b w:val="0"/>
                <w:bCs w:val="0"/>
                <w:lang w:eastAsia="en-AU"/>
              </w:rPr>
            </w:pPr>
            <w:r w:rsidRPr="00C1268A">
              <w:rPr>
                <w:b w:val="0"/>
                <w:bCs w:val="0"/>
                <w:lang w:eastAsia="en-AU"/>
              </w:rPr>
              <w:t>366</w:t>
            </w:r>
          </w:p>
        </w:tc>
        <w:tc>
          <w:tcPr>
            <w:tcW w:w="1030" w:type="dxa"/>
            <w:shd w:val="clear" w:color="auto" w:fill="auto"/>
            <w:noWrap/>
            <w:vAlign w:val="center"/>
            <w:hideMark/>
          </w:tcPr>
          <w:p w14:paraId="001114FE"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2A5F0727" w14:textId="77777777" w:rsidR="004F0CAF" w:rsidRPr="003A234F" w:rsidRDefault="004F0CAF" w:rsidP="00C1268A">
            <w:pPr>
              <w:pStyle w:val="Table-Left7"/>
              <w:rPr>
                <w:lang w:eastAsia="en-AU"/>
              </w:rPr>
            </w:pPr>
            <w:r w:rsidRPr="003A234F">
              <w:rPr>
                <w:lang w:eastAsia="en-AU"/>
              </w:rPr>
              <w:t>A COMPARISON OF IMPACT FACTOR, CLINICAL QUERY FILTERS, AND PATTERN RECOGNITION QUERY FILTERS IN TERMS OF SENSITIVITY TO TOPIC</w:t>
            </w:r>
          </w:p>
        </w:tc>
        <w:tc>
          <w:tcPr>
            <w:tcW w:w="2482" w:type="dxa"/>
            <w:shd w:val="clear" w:color="auto" w:fill="auto"/>
            <w:vAlign w:val="center"/>
            <w:hideMark/>
          </w:tcPr>
          <w:p w14:paraId="1AA23A75" w14:textId="77777777" w:rsidR="004F0CAF" w:rsidRPr="003A234F" w:rsidRDefault="004F0CAF" w:rsidP="00C1268A">
            <w:pPr>
              <w:pStyle w:val="Table-Left7"/>
              <w:rPr>
                <w:lang w:eastAsia="en-AU"/>
              </w:rPr>
            </w:pPr>
            <w:r w:rsidRPr="003A234F">
              <w:rPr>
                <w:lang w:eastAsia="en-AU"/>
              </w:rPr>
              <w:t>STUDIES IN HEALTH TECHNOLOGY AND INFORMATICS</w:t>
            </w:r>
          </w:p>
        </w:tc>
      </w:tr>
      <w:tr w:rsidR="004F0CAF" w:rsidRPr="003A234F" w14:paraId="6F2E1DC1" w14:textId="77777777" w:rsidTr="00C1268A">
        <w:trPr>
          <w:trHeight w:val="20"/>
        </w:trPr>
        <w:tc>
          <w:tcPr>
            <w:tcW w:w="931" w:type="dxa"/>
            <w:shd w:val="clear" w:color="auto" w:fill="auto"/>
            <w:noWrap/>
            <w:vAlign w:val="center"/>
            <w:hideMark/>
          </w:tcPr>
          <w:p w14:paraId="671A0CAB" w14:textId="77777777" w:rsidR="004F0CAF" w:rsidRPr="00C1268A" w:rsidRDefault="004F0CAF" w:rsidP="00C1268A">
            <w:pPr>
              <w:pStyle w:val="Table-Center7Boldcolumnname"/>
              <w:rPr>
                <w:b w:val="0"/>
                <w:bCs w:val="0"/>
                <w:lang w:eastAsia="en-AU"/>
              </w:rPr>
            </w:pPr>
            <w:r w:rsidRPr="00C1268A">
              <w:rPr>
                <w:b w:val="0"/>
                <w:bCs w:val="0"/>
                <w:lang w:eastAsia="en-AU"/>
              </w:rPr>
              <w:t>367</w:t>
            </w:r>
          </w:p>
        </w:tc>
        <w:tc>
          <w:tcPr>
            <w:tcW w:w="1030" w:type="dxa"/>
            <w:shd w:val="clear" w:color="auto" w:fill="auto"/>
            <w:noWrap/>
            <w:vAlign w:val="center"/>
            <w:hideMark/>
          </w:tcPr>
          <w:p w14:paraId="6D64DD87"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519362FA" w14:textId="77777777" w:rsidR="004F0CAF" w:rsidRPr="003A234F" w:rsidRDefault="004F0CAF" w:rsidP="00C1268A">
            <w:pPr>
              <w:pStyle w:val="Table-Left7"/>
              <w:rPr>
                <w:lang w:eastAsia="en-AU"/>
              </w:rPr>
            </w:pPr>
            <w:r w:rsidRPr="003A234F">
              <w:rPr>
                <w:lang w:eastAsia="en-AU"/>
              </w:rPr>
              <w:t>ITEM-TIME-DEPENDENT LOTKAIAN INFORMETRICS AND APPLICATIONS TO THE CALCULATION OF THE TIME-DEPENDENT H-INDEX AND G-INDEX</w:t>
            </w:r>
          </w:p>
        </w:tc>
        <w:tc>
          <w:tcPr>
            <w:tcW w:w="2482" w:type="dxa"/>
            <w:shd w:val="clear" w:color="auto" w:fill="auto"/>
            <w:vAlign w:val="center"/>
            <w:hideMark/>
          </w:tcPr>
          <w:p w14:paraId="1E48F00E" w14:textId="77777777" w:rsidR="004F0CAF" w:rsidRPr="003A234F" w:rsidRDefault="004F0CAF" w:rsidP="00C1268A">
            <w:pPr>
              <w:pStyle w:val="Table-Left7"/>
              <w:rPr>
                <w:lang w:eastAsia="en-AU"/>
              </w:rPr>
            </w:pPr>
            <w:r w:rsidRPr="003A234F">
              <w:rPr>
                <w:lang w:eastAsia="en-AU"/>
              </w:rPr>
              <w:t>MATHEMATICAL AND COMPUTER MODELLING</w:t>
            </w:r>
          </w:p>
        </w:tc>
      </w:tr>
      <w:tr w:rsidR="004F0CAF" w:rsidRPr="003A234F" w14:paraId="168A9E13" w14:textId="77777777" w:rsidTr="00C1268A">
        <w:trPr>
          <w:trHeight w:val="20"/>
        </w:trPr>
        <w:tc>
          <w:tcPr>
            <w:tcW w:w="931" w:type="dxa"/>
            <w:shd w:val="clear" w:color="auto" w:fill="auto"/>
            <w:noWrap/>
            <w:vAlign w:val="center"/>
            <w:hideMark/>
          </w:tcPr>
          <w:p w14:paraId="573858B1" w14:textId="77777777" w:rsidR="004F0CAF" w:rsidRPr="00C1268A" w:rsidRDefault="004F0CAF" w:rsidP="00C1268A">
            <w:pPr>
              <w:pStyle w:val="Table-Center7Boldcolumnname"/>
              <w:rPr>
                <w:b w:val="0"/>
                <w:bCs w:val="0"/>
                <w:lang w:eastAsia="en-AU"/>
              </w:rPr>
            </w:pPr>
            <w:r w:rsidRPr="00C1268A">
              <w:rPr>
                <w:b w:val="0"/>
                <w:bCs w:val="0"/>
                <w:lang w:eastAsia="en-AU"/>
              </w:rPr>
              <w:t>368</w:t>
            </w:r>
          </w:p>
        </w:tc>
        <w:tc>
          <w:tcPr>
            <w:tcW w:w="1030" w:type="dxa"/>
            <w:shd w:val="clear" w:color="auto" w:fill="auto"/>
            <w:noWrap/>
            <w:vAlign w:val="center"/>
            <w:hideMark/>
          </w:tcPr>
          <w:p w14:paraId="27AF6794"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0F25541D" w14:textId="77777777" w:rsidR="004F0CAF" w:rsidRPr="003A234F" w:rsidRDefault="004F0CAF" w:rsidP="00C1268A">
            <w:pPr>
              <w:pStyle w:val="Table-Left7"/>
              <w:rPr>
                <w:lang w:eastAsia="en-AU"/>
              </w:rPr>
            </w:pPr>
            <w:r w:rsidRPr="003A234F">
              <w:rPr>
                <w:lang w:eastAsia="en-AU"/>
              </w:rPr>
              <w:t>BIBLIOMETRICS AND SOCIAL NETWORK ANALYSIS OF THE NANOTECHNOLOGY FIELD</w:t>
            </w:r>
          </w:p>
        </w:tc>
        <w:tc>
          <w:tcPr>
            <w:tcW w:w="2482" w:type="dxa"/>
            <w:shd w:val="clear" w:color="auto" w:fill="auto"/>
            <w:vAlign w:val="center"/>
            <w:hideMark/>
          </w:tcPr>
          <w:p w14:paraId="26188A9E" w14:textId="77777777" w:rsidR="004F0CAF" w:rsidRPr="003A234F" w:rsidRDefault="004F0CAF" w:rsidP="00C1268A">
            <w:pPr>
              <w:pStyle w:val="Table-Left7"/>
              <w:rPr>
                <w:lang w:eastAsia="en-AU"/>
              </w:rPr>
            </w:pPr>
            <w:r w:rsidRPr="003A234F">
              <w:rPr>
                <w:lang w:eastAsia="en-AU"/>
              </w:rPr>
              <w:t>PORTLAND INTERNATIONAL CONFERENCE ON MANAGEMENT OF ENGINEERING AND TECHNOLOGY</w:t>
            </w:r>
          </w:p>
        </w:tc>
      </w:tr>
      <w:tr w:rsidR="004F0CAF" w:rsidRPr="003A234F" w14:paraId="70F47D6A" w14:textId="77777777" w:rsidTr="00C1268A">
        <w:trPr>
          <w:trHeight w:val="20"/>
        </w:trPr>
        <w:tc>
          <w:tcPr>
            <w:tcW w:w="931" w:type="dxa"/>
            <w:shd w:val="clear" w:color="auto" w:fill="auto"/>
            <w:noWrap/>
            <w:vAlign w:val="center"/>
            <w:hideMark/>
          </w:tcPr>
          <w:p w14:paraId="5EDF0E1A" w14:textId="77777777" w:rsidR="004F0CAF" w:rsidRPr="00C1268A" w:rsidRDefault="004F0CAF" w:rsidP="00C1268A">
            <w:pPr>
              <w:pStyle w:val="Table-Center7Boldcolumnname"/>
              <w:rPr>
                <w:b w:val="0"/>
                <w:bCs w:val="0"/>
                <w:lang w:eastAsia="en-AU"/>
              </w:rPr>
            </w:pPr>
            <w:r w:rsidRPr="00C1268A">
              <w:rPr>
                <w:b w:val="0"/>
                <w:bCs w:val="0"/>
                <w:lang w:eastAsia="en-AU"/>
              </w:rPr>
              <w:t>369</w:t>
            </w:r>
          </w:p>
        </w:tc>
        <w:tc>
          <w:tcPr>
            <w:tcW w:w="1030" w:type="dxa"/>
            <w:shd w:val="clear" w:color="auto" w:fill="auto"/>
            <w:noWrap/>
            <w:vAlign w:val="center"/>
            <w:hideMark/>
          </w:tcPr>
          <w:p w14:paraId="2E2CD510" w14:textId="77777777" w:rsidR="004F0CAF" w:rsidRPr="00C1268A" w:rsidRDefault="004F0CAF" w:rsidP="00C1268A">
            <w:pPr>
              <w:pStyle w:val="Table-Center7Boldcolumnname"/>
              <w:rPr>
                <w:b w:val="0"/>
                <w:bCs w:val="0"/>
                <w:lang w:eastAsia="en-AU"/>
              </w:rPr>
            </w:pPr>
            <w:r w:rsidRPr="00C1268A">
              <w:rPr>
                <w:b w:val="0"/>
                <w:bCs w:val="0"/>
                <w:lang w:eastAsia="en-AU"/>
              </w:rPr>
              <w:t>2007</w:t>
            </w:r>
          </w:p>
        </w:tc>
        <w:tc>
          <w:tcPr>
            <w:tcW w:w="4766" w:type="dxa"/>
            <w:shd w:val="clear" w:color="auto" w:fill="auto"/>
            <w:vAlign w:val="center"/>
            <w:hideMark/>
          </w:tcPr>
          <w:p w14:paraId="08F68395" w14:textId="77777777" w:rsidR="004F0CAF" w:rsidRPr="003A234F" w:rsidRDefault="004F0CAF" w:rsidP="00C1268A">
            <w:pPr>
              <w:pStyle w:val="Table-Left7"/>
              <w:rPr>
                <w:lang w:eastAsia="en-AU"/>
              </w:rPr>
            </w:pPr>
            <w:r w:rsidRPr="003A234F">
              <w:rPr>
                <w:lang w:eastAsia="en-AU"/>
              </w:rPr>
              <w:t>CLASSIFICATION OF `RESEARCH LETTERS' IN GENERAL MEDICAL JOURNALS AND ITS CONSEQUENCES IN BIBLIOMETRIC RESEARCH EVALUATION PROCESSES</w:t>
            </w:r>
          </w:p>
        </w:tc>
        <w:tc>
          <w:tcPr>
            <w:tcW w:w="2482" w:type="dxa"/>
            <w:shd w:val="clear" w:color="auto" w:fill="auto"/>
            <w:vAlign w:val="center"/>
            <w:hideMark/>
          </w:tcPr>
          <w:p w14:paraId="7422AA84" w14:textId="77777777" w:rsidR="004F0CAF" w:rsidRPr="003A234F" w:rsidRDefault="004F0CAF" w:rsidP="00C1268A">
            <w:pPr>
              <w:pStyle w:val="Table-Left7"/>
              <w:rPr>
                <w:lang w:eastAsia="en-AU"/>
              </w:rPr>
            </w:pPr>
            <w:r w:rsidRPr="003A234F">
              <w:rPr>
                <w:lang w:eastAsia="en-AU"/>
              </w:rPr>
              <w:t>Research Evaluation</w:t>
            </w:r>
          </w:p>
        </w:tc>
      </w:tr>
      <w:tr w:rsidR="004F0CAF" w:rsidRPr="003A234F" w14:paraId="78B05F66" w14:textId="77777777" w:rsidTr="00C1268A">
        <w:trPr>
          <w:trHeight w:val="20"/>
        </w:trPr>
        <w:tc>
          <w:tcPr>
            <w:tcW w:w="931" w:type="dxa"/>
            <w:shd w:val="clear" w:color="auto" w:fill="auto"/>
            <w:noWrap/>
            <w:vAlign w:val="center"/>
            <w:hideMark/>
          </w:tcPr>
          <w:p w14:paraId="6E7C4843" w14:textId="77777777" w:rsidR="004F0CAF" w:rsidRPr="00C1268A" w:rsidRDefault="004F0CAF" w:rsidP="00C1268A">
            <w:pPr>
              <w:pStyle w:val="Table-Center7Boldcolumnname"/>
              <w:rPr>
                <w:b w:val="0"/>
                <w:bCs w:val="0"/>
                <w:lang w:eastAsia="en-AU"/>
              </w:rPr>
            </w:pPr>
            <w:r w:rsidRPr="00C1268A">
              <w:rPr>
                <w:b w:val="0"/>
                <w:bCs w:val="0"/>
                <w:lang w:eastAsia="en-AU"/>
              </w:rPr>
              <w:t>370</w:t>
            </w:r>
          </w:p>
        </w:tc>
        <w:tc>
          <w:tcPr>
            <w:tcW w:w="1030" w:type="dxa"/>
            <w:shd w:val="clear" w:color="auto" w:fill="auto"/>
            <w:noWrap/>
            <w:vAlign w:val="center"/>
            <w:hideMark/>
          </w:tcPr>
          <w:p w14:paraId="30ED1CD0" w14:textId="77777777" w:rsidR="004F0CAF" w:rsidRPr="00C1268A" w:rsidRDefault="004F0CAF" w:rsidP="00C1268A">
            <w:pPr>
              <w:pStyle w:val="Table-Center7Boldcolumnname"/>
              <w:rPr>
                <w:b w:val="0"/>
                <w:bCs w:val="0"/>
                <w:lang w:eastAsia="en-AU"/>
              </w:rPr>
            </w:pPr>
            <w:r w:rsidRPr="00C1268A">
              <w:rPr>
                <w:b w:val="0"/>
                <w:bCs w:val="0"/>
                <w:lang w:eastAsia="en-AU"/>
              </w:rPr>
              <w:t>2006</w:t>
            </w:r>
          </w:p>
        </w:tc>
        <w:tc>
          <w:tcPr>
            <w:tcW w:w="4766" w:type="dxa"/>
            <w:shd w:val="clear" w:color="auto" w:fill="auto"/>
            <w:vAlign w:val="center"/>
            <w:hideMark/>
          </w:tcPr>
          <w:p w14:paraId="137735C0" w14:textId="77777777" w:rsidR="004F0CAF" w:rsidRPr="003A234F" w:rsidRDefault="004F0CAF" w:rsidP="00C1268A">
            <w:pPr>
              <w:pStyle w:val="Table-Left7"/>
              <w:rPr>
                <w:lang w:eastAsia="en-AU"/>
              </w:rPr>
            </w:pPr>
            <w:r w:rsidRPr="003A234F">
              <w:rPr>
                <w:lang w:eastAsia="en-AU"/>
              </w:rPr>
              <w:t>INVESTIGATING THE EFFECT OF MULTIPLE COMMUNITIES ON KERNEL-BASED CITATION ANALYSIS</w:t>
            </w:r>
          </w:p>
        </w:tc>
        <w:tc>
          <w:tcPr>
            <w:tcW w:w="2482" w:type="dxa"/>
            <w:shd w:val="clear" w:color="auto" w:fill="auto"/>
            <w:vAlign w:val="center"/>
            <w:hideMark/>
          </w:tcPr>
          <w:p w14:paraId="5F55C696" w14:textId="77777777" w:rsidR="004F0CAF" w:rsidRPr="003A234F" w:rsidRDefault="004F0CAF" w:rsidP="00C1268A">
            <w:pPr>
              <w:pStyle w:val="Table-Left7"/>
              <w:rPr>
                <w:lang w:eastAsia="en-AU"/>
              </w:rPr>
            </w:pPr>
            <w:r w:rsidRPr="003A234F">
              <w:rPr>
                <w:lang w:eastAsia="en-AU"/>
              </w:rPr>
              <w:t>ICDEW 2006 - PROCEEDINGS OF THE 22ND INTERNATIONAL CONFERENCE ON DATA ENGINEERING WORKSHOPS</w:t>
            </w:r>
          </w:p>
        </w:tc>
      </w:tr>
      <w:tr w:rsidR="004F0CAF" w:rsidRPr="003A234F" w14:paraId="759BE8CB" w14:textId="77777777" w:rsidTr="00C1268A">
        <w:trPr>
          <w:trHeight w:val="20"/>
        </w:trPr>
        <w:tc>
          <w:tcPr>
            <w:tcW w:w="931" w:type="dxa"/>
            <w:shd w:val="clear" w:color="auto" w:fill="auto"/>
            <w:noWrap/>
            <w:vAlign w:val="center"/>
            <w:hideMark/>
          </w:tcPr>
          <w:p w14:paraId="2148D660" w14:textId="77777777" w:rsidR="004F0CAF" w:rsidRPr="00C1268A" w:rsidRDefault="004F0CAF" w:rsidP="00C1268A">
            <w:pPr>
              <w:pStyle w:val="Table-Center7Boldcolumnname"/>
              <w:rPr>
                <w:b w:val="0"/>
                <w:bCs w:val="0"/>
                <w:lang w:eastAsia="en-AU"/>
              </w:rPr>
            </w:pPr>
            <w:r w:rsidRPr="00C1268A">
              <w:rPr>
                <w:b w:val="0"/>
                <w:bCs w:val="0"/>
                <w:lang w:eastAsia="en-AU"/>
              </w:rPr>
              <w:t>371</w:t>
            </w:r>
          </w:p>
        </w:tc>
        <w:tc>
          <w:tcPr>
            <w:tcW w:w="1030" w:type="dxa"/>
            <w:shd w:val="clear" w:color="auto" w:fill="auto"/>
            <w:noWrap/>
            <w:vAlign w:val="center"/>
            <w:hideMark/>
          </w:tcPr>
          <w:p w14:paraId="0254E058" w14:textId="77777777" w:rsidR="004F0CAF" w:rsidRPr="00C1268A" w:rsidRDefault="004F0CAF" w:rsidP="00C1268A">
            <w:pPr>
              <w:pStyle w:val="Table-Center7Boldcolumnname"/>
              <w:rPr>
                <w:b w:val="0"/>
                <w:bCs w:val="0"/>
                <w:lang w:eastAsia="en-AU"/>
              </w:rPr>
            </w:pPr>
            <w:r w:rsidRPr="00C1268A">
              <w:rPr>
                <w:b w:val="0"/>
                <w:bCs w:val="0"/>
                <w:lang w:eastAsia="en-AU"/>
              </w:rPr>
              <w:t>2006</w:t>
            </w:r>
          </w:p>
        </w:tc>
        <w:tc>
          <w:tcPr>
            <w:tcW w:w="4766" w:type="dxa"/>
            <w:shd w:val="clear" w:color="auto" w:fill="auto"/>
            <w:vAlign w:val="center"/>
            <w:hideMark/>
          </w:tcPr>
          <w:p w14:paraId="0D2F3DAE" w14:textId="77777777" w:rsidR="004F0CAF" w:rsidRPr="003A234F" w:rsidRDefault="004F0CAF" w:rsidP="00C1268A">
            <w:pPr>
              <w:pStyle w:val="Table-Left7"/>
              <w:rPr>
                <w:lang w:eastAsia="en-AU"/>
              </w:rPr>
            </w:pPr>
            <w:r w:rsidRPr="003A234F">
              <w:rPr>
                <w:lang w:eastAsia="en-AU"/>
              </w:rPr>
              <w:t>KNOWLEDGE TRANSFER USING BAYESIAN BELIEF NETWORK</w:t>
            </w:r>
          </w:p>
        </w:tc>
        <w:tc>
          <w:tcPr>
            <w:tcW w:w="2482" w:type="dxa"/>
            <w:shd w:val="clear" w:color="auto" w:fill="auto"/>
            <w:vAlign w:val="center"/>
            <w:hideMark/>
          </w:tcPr>
          <w:p w14:paraId="685DE80B" w14:textId="77777777" w:rsidR="004F0CAF" w:rsidRPr="003A234F" w:rsidRDefault="004F0CAF" w:rsidP="00C1268A">
            <w:pPr>
              <w:pStyle w:val="Table-Left7"/>
              <w:rPr>
                <w:lang w:eastAsia="en-AU"/>
              </w:rPr>
            </w:pPr>
            <w:r w:rsidRPr="003A234F">
              <w:rPr>
                <w:lang w:eastAsia="en-AU"/>
              </w:rPr>
              <w:t>WSEAS TRANSACTIONS ON COMPUTERS</w:t>
            </w:r>
          </w:p>
        </w:tc>
      </w:tr>
      <w:tr w:rsidR="004F0CAF" w:rsidRPr="003A234F" w14:paraId="67E4EDFE" w14:textId="77777777" w:rsidTr="00C1268A">
        <w:trPr>
          <w:trHeight w:val="20"/>
        </w:trPr>
        <w:tc>
          <w:tcPr>
            <w:tcW w:w="931" w:type="dxa"/>
            <w:shd w:val="clear" w:color="auto" w:fill="auto"/>
            <w:noWrap/>
            <w:vAlign w:val="center"/>
            <w:hideMark/>
          </w:tcPr>
          <w:p w14:paraId="793E997F" w14:textId="77777777" w:rsidR="004F0CAF" w:rsidRPr="00C1268A" w:rsidRDefault="004F0CAF" w:rsidP="00C1268A">
            <w:pPr>
              <w:pStyle w:val="Table-Center7Boldcolumnname"/>
              <w:rPr>
                <w:b w:val="0"/>
                <w:bCs w:val="0"/>
                <w:lang w:eastAsia="en-AU"/>
              </w:rPr>
            </w:pPr>
            <w:r w:rsidRPr="00C1268A">
              <w:rPr>
                <w:b w:val="0"/>
                <w:bCs w:val="0"/>
                <w:lang w:eastAsia="en-AU"/>
              </w:rPr>
              <w:t>372</w:t>
            </w:r>
          </w:p>
        </w:tc>
        <w:tc>
          <w:tcPr>
            <w:tcW w:w="1030" w:type="dxa"/>
            <w:shd w:val="clear" w:color="auto" w:fill="auto"/>
            <w:noWrap/>
            <w:vAlign w:val="center"/>
            <w:hideMark/>
          </w:tcPr>
          <w:p w14:paraId="719390C0" w14:textId="77777777" w:rsidR="004F0CAF" w:rsidRPr="00C1268A" w:rsidRDefault="004F0CAF" w:rsidP="00C1268A">
            <w:pPr>
              <w:pStyle w:val="Table-Center7Boldcolumnname"/>
              <w:rPr>
                <w:b w:val="0"/>
                <w:bCs w:val="0"/>
                <w:lang w:eastAsia="en-AU"/>
              </w:rPr>
            </w:pPr>
            <w:r w:rsidRPr="00C1268A">
              <w:rPr>
                <w:b w:val="0"/>
                <w:bCs w:val="0"/>
                <w:lang w:eastAsia="en-AU"/>
              </w:rPr>
              <w:t>2006</w:t>
            </w:r>
          </w:p>
        </w:tc>
        <w:tc>
          <w:tcPr>
            <w:tcW w:w="4766" w:type="dxa"/>
            <w:shd w:val="clear" w:color="auto" w:fill="auto"/>
            <w:vAlign w:val="center"/>
            <w:hideMark/>
          </w:tcPr>
          <w:p w14:paraId="4524FA14" w14:textId="77777777" w:rsidR="004F0CAF" w:rsidRPr="003A234F" w:rsidRDefault="004F0CAF" w:rsidP="00C1268A">
            <w:pPr>
              <w:pStyle w:val="Table-Left7"/>
              <w:rPr>
                <w:lang w:eastAsia="en-AU"/>
              </w:rPr>
            </w:pPr>
            <w:r w:rsidRPr="003A234F">
              <w:rPr>
                <w:lang w:eastAsia="en-AU"/>
              </w:rPr>
              <w:t>AUTONOMOUS SHAPING: KNOWLEDGE TRANSFER IN REINFORCEMENT LEARNING</w:t>
            </w:r>
          </w:p>
        </w:tc>
        <w:tc>
          <w:tcPr>
            <w:tcW w:w="2482" w:type="dxa"/>
            <w:shd w:val="clear" w:color="auto" w:fill="auto"/>
            <w:vAlign w:val="center"/>
            <w:hideMark/>
          </w:tcPr>
          <w:p w14:paraId="369AB37F" w14:textId="77777777" w:rsidR="004F0CAF" w:rsidRPr="003A234F" w:rsidRDefault="004F0CAF" w:rsidP="00C1268A">
            <w:pPr>
              <w:pStyle w:val="Table-Left7"/>
              <w:rPr>
                <w:lang w:eastAsia="en-AU"/>
              </w:rPr>
            </w:pPr>
            <w:r w:rsidRPr="003A234F">
              <w:rPr>
                <w:lang w:eastAsia="en-AU"/>
              </w:rPr>
              <w:t>ACM INTERNATIONAL CONFERENCE PROCEEDING SERIES</w:t>
            </w:r>
          </w:p>
        </w:tc>
      </w:tr>
      <w:tr w:rsidR="004F0CAF" w:rsidRPr="003A234F" w14:paraId="6E119F0D" w14:textId="77777777" w:rsidTr="00C1268A">
        <w:trPr>
          <w:trHeight w:val="20"/>
        </w:trPr>
        <w:tc>
          <w:tcPr>
            <w:tcW w:w="931" w:type="dxa"/>
            <w:shd w:val="clear" w:color="auto" w:fill="auto"/>
            <w:noWrap/>
            <w:vAlign w:val="center"/>
            <w:hideMark/>
          </w:tcPr>
          <w:p w14:paraId="548B27D4" w14:textId="77777777" w:rsidR="004F0CAF" w:rsidRPr="00C1268A" w:rsidRDefault="004F0CAF" w:rsidP="00C1268A">
            <w:pPr>
              <w:pStyle w:val="Table-Center7Boldcolumnname"/>
              <w:rPr>
                <w:b w:val="0"/>
                <w:bCs w:val="0"/>
                <w:lang w:eastAsia="en-AU"/>
              </w:rPr>
            </w:pPr>
            <w:r w:rsidRPr="00C1268A">
              <w:rPr>
                <w:b w:val="0"/>
                <w:bCs w:val="0"/>
                <w:lang w:eastAsia="en-AU"/>
              </w:rPr>
              <w:t>373</w:t>
            </w:r>
          </w:p>
        </w:tc>
        <w:tc>
          <w:tcPr>
            <w:tcW w:w="1030" w:type="dxa"/>
            <w:shd w:val="clear" w:color="auto" w:fill="auto"/>
            <w:noWrap/>
            <w:vAlign w:val="center"/>
            <w:hideMark/>
          </w:tcPr>
          <w:p w14:paraId="7983C1D6" w14:textId="77777777" w:rsidR="004F0CAF" w:rsidRPr="00C1268A" w:rsidRDefault="004F0CAF" w:rsidP="00C1268A">
            <w:pPr>
              <w:pStyle w:val="Table-Center7Boldcolumnname"/>
              <w:rPr>
                <w:b w:val="0"/>
                <w:bCs w:val="0"/>
                <w:lang w:eastAsia="en-AU"/>
              </w:rPr>
            </w:pPr>
            <w:r w:rsidRPr="00C1268A">
              <w:rPr>
                <w:b w:val="0"/>
                <w:bCs w:val="0"/>
                <w:lang w:eastAsia="en-AU"/>
              </w:rPr>
              <w:t>2005</w:t>
            </w:r>
          </w:p>
        </w:tc>
        <w:tc>
          <w:tcPr>
            <w:tcW w:w="4766" w:type="dxa"/>
            <w:shd w:val="clear" w:color="auto" w:fill="auto"/>
            <w:vAlign w:val="center"/>
            <w:hideMark/>
          </w:tcPr>
          <w:p w14:paraId="4EB01611" w14:textId="77777777" w:rsidR="004F0CAF" w:rsidRPr="003A234F" w:rsidRDefault="004F0CAF" w:rsidP="00C1268A">
            <w:pPr>
              <w:pStyle w:val="Table-Left7"/>
              <w:rPr>
                <w:lang w:eastAsia="en-AU"/>
              </w:rPr>
            </w:pPr>
            <w:r w:rsidRPr="003A234F">
              <w:rPr>
                <w:lang w:eastAsia="en-AU"/>
              </w:rPr>
              <w:t>NAME DISAMBIGUATION IN AUTHOR CITATIONS USING A K-WAY SPECTRAL CLUSTERING METHOD</w:t>
            </w:r>
          </w:p>
        </w:tc>
        <w:tc>
          <w:tcPr>
            <w:tcW w:w="2482" w:type="dxa"/>
            <w:shd w:val="clear" w:color="auto" w:fill="auto"/>
            <w:vAlign w:val="center"/>
            <w:hideMark/>
          </w:tcPr>
          <w:p w14:paraId="544B7699" w14:textId="77777777" w:rsidR="004F0CAF" w:rsidRPr="003A234F" w:rsidRDefault="004F0CAF" w:rsidP="00C1268A">
            <w:pPr>
              <w:pStyle w:val="Table-Left7"/>
              <w:rPr>
                <w:lang w:eastAsia="en-AU"/>
              </w:rPr>
            </w:pPr>
            <w:r w:rsidRPr="003A234F">
              <w:rPr>
                <w:lang w:eastAsia="en-AU"/>
              </w:rPr>
              <w:t>PROCEEDINGS OF THE ACM/IEEE JOINT CONFERENCE ON DIGITAL LIBRARIES</w:t>
            </w:r>
          </w:p>
        </w:tc>
      </w:tr>
      <w:tr w:rsidR="004F0CAF" w:rsidRPr="003A234F" w14:paraId="0DED8326" w14:textId="77777777" w:rsidTr="00C1268A">
        <w:trPr>
          <w:trHeight w:val="20"/>
        </w:trPr>
        <w:tc>
          <w:tcPr>
            <w:tcW w:w="931" w:type="dxa"/>
            <w:shd w:val="clear" w:color="auto" w:fill="auto"/>
            <w:noWrap/>
            <w:vAlign w:val="center"/>
            <w:hideMark/>
          </w:tcPr>
          <w:p w14:paraId="350F9CE6" w14:textId="77777777" w:rsidR="004F0CAF" w:rsidRPr="00C1268A" w:rsidRDefault="004F0CAF" w:rsidP="00C1268A">
            <w:pPr>
              <w:pStyle w:val="Table-Center7Boldcolumnname"/>
              <w:rPr>
                <w:b w:val="0"/>
                <w:bCs w:val="0"/>
                <w:lang w:eastAsia="en-AU"/>
              </w:rPr>
            </w:pPr>
            <w:r w:rsidRPr="00C1268A">
              <w:rPr>
                <w:b w:val="0"/>
                <w:bCs w:val="0"/>
                <w:lang w:eastAsia="en-AU"/>
              </w:rPr>
              <w:t>374</w:t>
            </w:r>
          </w:p>
        </w:tc>
        <w:tc>
          <w:tcPr>
            <w:tcW w:w="1030" w:type="dxa"/>
            <w:shd w:val="clear" w:color="auto" w:fill="auto"/>
            <w:noWrap/>
            <w:vAlign w:val="center"/>
            <w:hideMark/>
          </w:tcPr>
          <w:p w14:paraId="3303020A" w14:textId="77777777" w:rsidR="004F0CAF" w:rsidRPr="00C1268A" w:rsidRDefault="004F0CAF" w:rsidP="00C1268A">
            <w:pPr>
              <w:pStyle w:val="Table-Center7Boldcolumnname"/>
              <w:rPr>
                <w:b w:val="0"/>
                <w:bCs w:val="0"/>
                <w:lang w:eastAsia="en-AU"/>
              </w:rPr>
            </w:pPr>
            <w:r w:rsidRPr="00C1268A">
              <w:rPr>
                <w:b w:val="0"/>
                <w:bCs w:val="0"/>
                <w:lang w:eastAsia="en-AU"/>
              </w:rPr>
              <w:t>2005</w:t>
            </w:r>
          </w:p>
        </w:tc>
        <w:tc>
          <w:tcPr>
            <w:tcW w:w="4766" w:type="dxa"/>
            <w:shd w:val="clear" w:color="auto" w:fill="auto"/>
            <w:vAlign w:val="center"/>
            <w:hideMark/>
          </w:tcPr>
          <w:p w14:paraId="15721559" w14:textId="77777777" w:rsidR="004F0CAF" w:rsidRPr="003A234F" w:rsidRDefault="004F0CAF" w:rsidP="00C1268A">
            <w:pPr>
              <w:pStyle w:val="Table-Left7"/>
              <w:rPr>
                <w:lang w:eastAsia="en-AU"/>
              </w:rPr>
            </w:pPr>
            <w:r w:rsidRPr="003A234F">
              <w:rPr>
                <w:lang w:eastAsia="en-AU"/>
              </w:rPr>
              <w:t>GOING BEYOND JOURNAL CLASSIFICATION FOR EVALUATION OF RESEARCH OUTPUTS: A CASE STUDY OF GLOBAL ASTRONOMY AND ASTROPHYSICS RESEARCH</w:t>
            </w:r>
          </w:p>
        </w:tc>
        <w:tc>
          <w:tcPr>
            <w:tcW w:w="2482" w:type="dxa"/>
            <w:shd w:val="clear" w:color="auto" w:fill="auto"/>
            <w:vAlign w:val="center"/>
            <w:hideMark/>
          </w:tcPr>
          <w:p w14:paraId="54A9B765" w14:textId="77777777" w:rsidR="004F0CAF" w:rsidRPr="003A234F" w:rsidRDefault="004F0CAF" w:rsidP="00C1268A">
            <w:pPr>
              <w:pStyle w:val="Table-Left7"/>
              <w:rPr>
                <w:lang w:eastAsia="en-AU"/>
              </w:rPr>
            </w:pPr>
            <w:r w:rsidRPr="003A234F">
              <w:rPr>
                <w:lang w:eastAsia="en-AU"/>
              </w:rPr>
              <w:t>ASLIB PROCEEDINGS: NEW INFORMATION PERSPECTIVES</w:t>
            </w:r>
          </w:p>
        </w:tc>
      </w:tr>
      <w:tr w:rsidR="004F0CAF" w:rsidRPr="003A234F" w14:paraId="42560069" w14:textId="77777777" w:rsidTr="00C1268A">
        <w:trPr>
          <w:trHeight w:val="20"/>
        </w:trPr>
        <w:tc>
          <w:tcPr>
            <w:tcW w:w="931" w:type="dxa"/>
            <w:shd w:val="clear" w:color="auto" w:fill="auto"/>
            <w:noWrap/>
            <w:vAlign w:val="center"/>
            <w:hideMark/>
          </w:tcPr>
          <w:p w14:paraId="6BCCFA08" w14:textId="77777777" w:rsidR="004F0CAF" w:rsidRPr="00C1268A" w:rsidRDefault="004F0CAF" w:rsidP="00C1268A">
            <w:pPr>
              <w:pStyle w:val="Table-Center7Boldcolumnname"/>
              <w:rPr>
                <w:b w:val="0"/>
                <w:bCs w:val="0"/>
                <w:lang w:eastAsia="en-AU"/>
              </w:rPr>
            </w:pPr>
            <w:r w:rsidRPr="00C1268A">
              <w:rPr>
                <w:b w:val="0"/>
                <w:bCs w:val="0"/>
                <w:lang w:eastAsia="en-AU"/>
              </w:rPr>
              <w:t>375</w:t>
            </w:r>
          </w:p>
        </w:tc>
        <w:tc>
          <w:tcPr>
            <w:tcW w:w="1030" w:type="dxa"/>
            <w:shd w:val="clear" w:color="auto" w:fill="auto"/>
            <w:noWrap/>
            <w:vAlign w:val="center"/>
            <w:hideMark/>
          </w:tcPr>
          <w:p w14:paraId="31A0EBB6" w14:textId="77777777" w:rsidR="004F0CAF" w:rsidRPr="00C1268A" w:rsidRDefault="004F0CAF" w:rsidP="00C1268A">
            <w:pPr>
              <w:pStyle w:val="Table-Center7Boldcolumnname"/>
              <w:rPr>
                <w:b w:val="0"/>
                <w:bCs w:val="0"/>
                <w:lang w:eastAsia="en-AU"/>
              </w:rPr>
            </w:pPr>
            <w:r w:rsidRPr="00C1268A">
              <w:rPr>
                <w:b w:val="0"/>
                <w:bCs w:val="0"/>
                <w:lang w:eastAsia="en-AU"/>
              </w:rPr>
              <w:t>2005</w:t>
            </w:r>
          </w:p>
        </w:tc>
        <w:tc>
          <w:tcPr>
            <w:tcW w:w="4766" w:type="dxa"/>
            <w:shd w:val="clear" w:color="auto" w:fill="auto"/>
            <w:vAlign w:val="center"/>
            <w:hideMark/>
          </w:tcPr>
          <w:p w14:paraId="057F60B0" w14:textId="77777777" w:rsidR="004F0CAF" w:rsidRPr="003A234F" w:rsidRDefault="004F0CAF" w:rsidP="00C1268A">
            <w:pPr>
              <w:pStyle w:val="Table-Left7"/>
              <w:rPr>
                <w:lang w:eastAsia="en-AU"/>
              </w:rPr>
            </w:pPr>
            <w:r w:rsidRPr="003A234F">
              <w:rPr>
                <w:lang w:eastAsia="en-AU"/>
              </w:rPr>
              <w:t>A HIERARCHICAL NAIVE BAYES MIXTURE MODEL FOR NAME DISAMBIGUATION IN AUTHOR CITATIONS</w:t>
            </w:r>
          </w:p>
        </w:tc>
        <w:tc>
          <w:tcPr>
            <w:tcW w:w="2482" w:type="dxa"/>
            <w:shd w:val="clear" w:color="auto" w:fill="auto"/>
            <w:vAlign w:val="center"/>
            <w:hideMark/>
          </w:tcPr>
          <w:p w14:paraId="02AD02ED" w14:textId="77777777" w:rsidR="004F0CAF" w:rsidRPr="003A234F" w:rsidRDefault="004F0CAF" w:rsidP="00C1268A">
            <w:pPr>
              <w:pStyle w:val="Table-Left7"/>
              <w:rPr>
                <w:lang w:eastAsia="en-AU"/>
              </w:rPr>
            </w:pPr>
            <w:r w:rsidRPr="003A234F">
              <w:rPr>
                <w:lang w:eastAsia="en-AU"/>
              </w:rPr>
              <w:t>PROCEEDINGS OF THE ACM SYMPOSIUM ON APPLIED COMPUTING</w:t>
            </w:r>
          </w:p>
        </w:tc>
      </w:tr>
      <w:tr w:rsidR="004F0CAF" w:rsidRPr="003A234F" w14:paraId="39674F9A" w14:textId="77777777" w:rsidTr="00C1268A">
        <w:trPr>
          <w:trHeight w:val="20"/>
        </w:trPr>
        <w:tc>
          <w:tcPr>
            <w:tcW w:w="931" w:type="dxa"/>
            <w:shd w:val="clear" w:color="auto" w:fill="auto"/>
            <w:noWrap/>
            <w:vAlign w:val="center"/>
            <w:hideMark/>
          </w:tcPr>
          <w:p w14:paraId="785A8C78" w14:textId="77777777" w:rsidR="004F0CAF" w:rsidRPr="00C1268A" w:rsidRDefault="004F0CAF" w:rsidP="00C1268A">
            <w:pPr>
              <w:pStyle w:val="Table-Center7Boldcolumnname"/>
              <w:rPr>
                <w:b w:val="0"/>
                <w:bCs w:val="0"/>
                <w:lang w:eastAsia="en-AU"/>
              </w:rPr>
            </w:pPr>
            <w:r w:rsidRPr="00C1268A">
              <w:rPr>
                <w:b w:val="0"/>
                <w:bCs w:val="0"/>
                <w:lang w:eastAsia="en-AU"/>
              </w:rPr>
              <w:t>376</w:t>
            </w:r>
          </w:p>
        </w:tc>
        <w:tc>
          <w:tcPr>
            <w:tcW w:w="1030" w:type="dxa"/>
            <w:shd w:val="clear" w:color="auto" w:fill="auto"/>
            <w:noWrap/>
            <w:vAlign w:val="center"/>
            <w:hideMark/>
          </w:tcPr>
          <w:p w14:paraId="44CBBDA5" w14:textId="77777777" w:rsidR="004F0CAF" w:rsidRPr="00C1268A" w:rsidRDefault="004F0CAF" w:rsidP="00C1268A">
            <w:pPr>
              <w:pStyle w:val="Table-Center7Boldcolumnname"/>
              <w:rPr>
                <w:b w:val="0"/>
                <w:bCs w:val="0"/>
                <w:lang w:eastAsia="en-AU"/>
              </w:rPr>
            </w:pPr>
            <w:r w:rsidRPr="00C1268A">
              <w:rPr>
                <w:b w:val="0"/>
                <w:bCs w:val="0"/>
                <w:lang w:eastAsia="en-AU"/>
              </w:rPr>
              <w:t>2005</w:t>
            </w:r>
          </w:p>
        </w:tc>
        <w:tc>
          <w:tcPr>
            <w:tcW w:w="4766" w:type="dxa"/>
            <w:shd w:val="clear" w:color="auto" w:fill="auto"/>
            <w:vAlign w:val="center"/>
            <w:hideMark/>
          </w:tcPr>
          <w:p w14:paraId="57374C11" w14:textId="77777777" w:rsidR="004F0CAF" w:rsidRPr="003A234F" w:rsidRDefault="004F0CAF" w:rsidP="00C1268A">
            <w:pPr>
              <w:pStyle w:val="Table-Left7"/>
              <w:rPr>
                <w:lang w:eastAsia="en-AU"/>
              </w:rPr>
            </w:pPr>
            <w:r w:rsidRPr="003A234F">
              <w:rPr>
                <w:lang w:eastAsia="en-AU"/>
              </w:rPr>
              <w:t>A SOCIAL NETWORK ANALYSIS OF RESEARCH COLLABORATION IN PHYSICS EDUCATION</w:t>
            </w:r>
          </w:p>
        </w:tc>
        <w:tc>
          <w:tcPr>
            <w:tcW w:w="2482" w:type="dxa"/>
            <w:shd w:val="clear" w:color="auto" w:fill="auto"/>
            <w:vAlign w:val="center"/>
            <w:hideMark/>
          </w:tcPr>
          <w:p w14:paraId="7F6DFBF1" w14:textId="77777777" w:rsidR="004F0CAF" w:rsidRPr="003A234F" w:rsidRDefault="004F0CAF" w:rsidP="00C1268A">
            <w:pPr>
              <w:pStyle w:val="Table-Left7"/>
              <w:rPr>
                <w:lang w:eastAsia="en-AU"/>
              </w:rPr>
            </w:pPr>
            <w:r w:rsidRPr="003A234F">
              <w:rPr>
                <w:lang w:eastAsia="en-AU"/>
              </w:rPr>
              <w:t>AMERICAN JOURNAL OF PHYSICS</w:t>
            </w:r>
          </w:p>
        </w:tc>
      </w:tr>
      <w:tr w:rsidR="004F0CAF" w:rsidRPr="003A234F" w14:paraId="5058857E" w14:textId="77777777" w:rsidTr="00C1268A">
        <w:trPr>
          <w:trHeight w:val="20"/>
        </w:trPr>
        <w:tc>
          <w:tcPr>
            <w:tcW w:w="931" w:type="dxa"/>
            <w:shd w:val="clear" w:color="auto" w:fill="auto"/>
            <w:noWrap/>
            <w:vAlign w:val="center"/>
            <w:hideMark/>
          </w:tcPr>
          <w:p w14:paraId="4B6594F2" w14:textId="77777777" w:rsidR="004F0CAF" w:rsidRPr="00C1268A" w:rsidRDefault="004F0CAF" w:rsidP="00C1268A">
            <w:pPr>
              <w:pStyle w:val="Table-Center7Boldcolumnname"/>
              <w:rPr>
                <w:b w:val="0"/>
                <w:bCs w:val="0"/>
                <w:lang w:eastAsia="en-AU"/>
              </w:rPr>
            </w:pPr>
            <w:r w:rsidRPr="00C1268A">
              <w:rPr>
                <w:b w:val="0"/>
                <w:bCs w:val="0"/>
                <w:lang w:eastAsia="en-AU"/>
              </w:rPr>
              <w:t>377</w:t>
            </w:r>
          </w:p>
        </w:tc>
        <w:tc>
          <w:tcPr>
            <w:tcW w:w="1030" w:type="dxa"/>
            <w:shd w:val="clear" w:color="auto" w:fill="auto"/>
            <w:noWrap/>
            <w:vAlign w:val="center"/>
            <w:hideMark/>
          </w:tcPr>
          <w:p w14:paraId="130FE521" w14:textId="77777777" w:rsidR="004F0CAF" w:rsidRPr="00C1268A" w:rsidRDefault="004F0CAF" w:rsidP="00C1268A">
            <w:pPr>
              <w:pStyle w:val="Table-Center7Boldcolumnname"/>
              <w:rPr>
                <w:b w:val="0"/>
                <w:bCs w:val="0"/>
                <w:lang w:eastAsia="en-AU"/>
              </w:rPr>
            </w:pPr>
            <w:r w:rsidRPr="00C1268A">
              <w:rPr>
                <w:b w:val="0"/>
                <w:bCs w:val="0"/>
                <w:lang w:eastAsia="en-AU"/>
              </w:rPr>
              <w:t>2004</w:t>
            </w:r>
          </w:p>
        </w:tc>
        <w:tc>
          <w:tcPr>
            <w:tcW w:w="4766" w:type="dxa"/>
            <w:shd w:val="clear" w:color="auto" w:fill="auto"/>
            <w:vAlign w:val="center"/>
            <w:hideMark/>
          </w:tcPr>
          <w:p w14:paraId="63D5D4F7" w14:textId="77777777" w:rsidR="004F0CAF" w:rsidRPr="003A234F" w:rsidRDefault="004F0CAF" w:rsidP="00C1268A">
            <w:pPr>
              <w:pStyle w:val="Table-Left7"/>
              <w:rPr>
                <w:lang w:eastAsia="en-AU"/>
              </w:rPr>
            </w:pPr>
            <w:r w:rsidRPr="003A234F">
              <w:rPr>
                <w:lang w:eastAsia="en-AU"/>
              </w:rPr>
              <w:t>NONLINEAR DYNAMICS TEXT MINING USING BIBLIOMETRICS AND DATABASE TOMOGRAPHY</w:t>
            </w:r>
          </w:p>
        </w:tc>
        <w:tc>
          <w:tcPr>
            <w:tcW w:w="2482" w:type="dxa"/>
            <w:shd w:val="clear" w:color="auto" w:fill="auto"/>
            <w:vAlign w:val="center"/>
            <w:hideMark/>
          </w:tcPr>
          <w:p w14:paraId="1D57E77E" w14:textId="77777777" w:rsidR="004F0CAF" w:rsidRPr="003A234F" w:rsidRDefault="004F0CAF" w:rsidP="00C1268A">
            <w:pPr>
              <w:pStyle w:val="Table-Left7"/>
              <w:rPr>
                <w:lang w:eastAsia="en-AU"/>
              </w:rPr>
            </w:pPr>
            <w:r w:rsidRPr="003A234F">
              <w:rPr>
                <w:lang w:eastAsia="en-AU"/>
              </w:rPr>
              <w:t>INTERNATIONAL JOURNAL OF BIFURCATION AND CHAOS IN APPLIED SCIENCES AND ENGINEERING</w:t>
            </w:r>
          </w:p>
        </w:tc>
      </w:tr>
      <w:tr w:rsidR="004F0CAF" w:rsidRPr="003A234F" w14:paraId="63366598" w14:textId="77777777" w:rsidTr="00C1268A">
        <w:trPr>
          <w:trHeight w:val="20"/>
        </w:trPr>
        <w:tc>
          <w:tcPr>
            <w:tcW w:w="931" w:type="dxa"/>
            <w:shd w:val="clear" w:color="auto" w:fill="auto"/>
            <w:noWrap/>
            <w:vAlign w:val="center"/>
            <w:hideMark/>
          </w:tcPr>
          <w:p w14:paraId="6F061FDE" w14:textId="77777777" w:rsidR="004F0CAF" w:rsidRPr="00C1268A" w:rsidRDefault="004F0CAF" w:rsidP="00C1268A">
            <w:pPr>
              <w:pStyle w:val="Table-Center7Boldcolumnname"/>
              <w:rPr>
                <w:b w:val="0"/>
                <w:bCs w:val="0"/>
                <w:lang w:eastAsia="en-AU"/>
              </w:rPr>
            </w:pPr>
            <w:r w:rsidRPr="00C1268A">
              <w:rPr>
                <w:b w:val="0"/>
                <w:bCs w:val="0"/>
                <w:lang w:eastAsia="en-AU"/>
              </w:rPr>
              <w:t>378</w:t>
            </w:r>
          </w:p>
        </w:tc>
        <w:tc>
          <w:tcPr>
            <w:tcW w:w="1030" w:type="dxa"/>
            <w:shd w:val="clear" w:color="auto" w:fill="auto"/>
            <w:noWrap/>
            <w:vAlign w:val="center"/>
            <w:hideMark/>
          </w:tcPr>
          <w:p w14:paraId="59017378" w14:textId="77777777" w:rsidR="004F0CAF" w:rsidRPr="00C1268A" w:rsidRDefault="004F0CAF" w:rsidP="00C1268A">
            <w:pPr>
              <w:pStyle w:val="Table-Center7Boldcolumnname"/>
              <w:rPr>
                <w:b w:val="0"/>
                <w:bCs w:val="0"/>
                <w:lang w:eastAsia="en-AU"/>
              </w:rPr>
            </w:pPr>
            <w:r w:rsidRPr="00C1268A">
              <w:rPr>
                <w:b w:val="0"/>
                <w:bCs w:val="0"/>
                <w:lang w:eastAsia="en-AU"/>
              </w:rPr>
              <w:t>2004</w:t>
            </w:r>
          </w:p>
        </w:tc>
        <w:tc>
          <w:tcPr>
            <w:tcW w:w="4766" w:type="dxa"/>
            <w:shd w:val="clear" w:color="auto" w:fill="auto"/>
            <w:vAlign w:val="center"/>
            <w:hideMark/>
          </w:tcPr>
          <w:p w14:paraId="27B7AB1F" w14:textId="77777777" w:rsidR="004F0CAF" w:rsidRPr="003A234F" w:rsidRDefault="004F0CAF" w:rsidP="00C1268A">
            <w:pPr>
              <w:pStyle w:val="Table-Left7"/>
              <w:rPr>
                <w:lang w:eastAsia="en-AU"/>
              </w:rPr>
            </w:pPr>
            <w:r w:rsidRPr="003A234F">
              <w:rPr>
                <w:lang w:eastAsia="en-AU"/>
              </w:rPr>
              <w:t>FRACTALS TEXT MINING USING BIBLIOMETRICS AND DATABASE TOMOGRAPHY</w:t>
            </w:r>
          </w:p>
        </w:tc>
        <w:tc>
          <w:tcPr>
            <w:tcW w:w="2482" w:type="dxa"/>
            <w:shd w:val="clear" w:color="auto" w:fill="auto"/>
            <w:vAlign w:val="center"/>
            <w:hideMark/>
          </w:tcPr>
          <w:p w14:paraId="4C2C86A6" w14:textId="77777777" w:rsidR="004F0CAF" w:rsidRPr="003A234F" w:rsidRDefault="004F0CAF" w:rsidP="00C1268A">
            <w:pPr>
              <w:pStyle w:val="Table-Left7"/>
              <w:rPr>
                <w:lang w:eastAsia="en-AU"/>
              </w:rPr>
            </w:pPr>
            <w:r w:rsidRPr="003A234F">
              <w:rPr>
                <w:lang w:eastAsia="en-AU"/>
              </w:rPr>
              <w:t>FRACTALS</w:t>
            </w:r>
          </w:p>
        </w:tc>
      </w:tr>
      <w:tr w:rsidR="004F0CAF" w:rsidRPr="003A234F" w14:paraId="3BC6A871" w14:textId="77777777" w:rsidTr="00C1268A">
        <w:trPr>
          <w:trHeight w:val="20"/>
        </w:trPr>
        <w:tc>
          <w:tcPr>
            <w:tcW w:w="931" w:type="dxa"/>
            <w:shd w:val="clear" w:color="auto" w:fill="auto"/>
            <w:noWrap/>
            <w:vAlign w:val="center"/>
            <w:hideMark/>
          </w:tcPr>
          <w:p w14:paraId="38E46983" w14:textId="77777777" w:rsidR="004F0CAF" w:rsidRPr="00C1268A" w:rsidRDefault="004F0CAF" w:rsidP="00C1268A">
            <w:pPr>
              <w:pStyle w:val="Table-Center7Boldcolumnname"/>
              <w:rPr>
                <w:b w:val="0"/>
                <w:bCs w:val="0"/>
                <w:lang w:eastAsia="en-AU"/>
              </w:rPr>
            </w:pPr>
            <w:r w:rsidRPr="00C1268A">
              <w:rPr>
                <w:b w:val="0"/>
                <w:bCs w:val="0"/>
                <w:lang w:eastAsia="en-AU"/>
              </w:rPr>
              <w:t>379</w:t>
            </w:r>
          </w:p>
        </w:tc>
        <w:tc>
          <w:tcPr>
            <w:tcW w:w="1030" w:type="dxa"/>
            <w:shd w:val="clear" w:color="auto" w:fill="auto"/>
            <w:noWrap/>
            <w:vAlign w:val="center"/>
            <w:hideMark/>
          </w:tcPr>
          <w:p w14:paraId="2DB092A5" w14:textId="77777777" w:rsidR="004F0CAF" w:rsidRPr="00C1268A" w:rsidRDefault="004F0CAF" w:rsidP="00C1268A">
            <w:pPr>
              <w:pStyle w:val="Table-Center7Boldcolumnname"/>
              <w:rPr>
                <w:b w:val="0"/>
                <w:bCs w:val="0"/>
                <w:lang w:eastAsia="en-AU"/>
              </w:rPr>
            </w:pPr>
            <w:r w:rsidRPr="00C1268A">
              <w:rPr>
                <w:b w:val="0"/>
                <w:bCs w:val="0"/>
                <w:lang w:eastAsia="en-AU"/>
              </w:rPr>
              <w:t>2004</w:t>
            </w:r>
          </w:p>
        </w:tc>
        <w:tc>
          <w:tcPr>
            <w:tcW w:w="4766" w:type="dxa"/>
            <w:shd w:val="clear" w:color="auto" w:fill="auto"/>
            <w:vAlign w:val="center"/>
            <w:hideMark/>
          </w:tcPr>
          <w:p w14:paraId="69F6856D" w14:textId="77777777" w:rsidR="004F0CAF" w:rsidRPr="003A234F" w:rsidRDefault="004F0CAF" w:rsidP="00C1268A">
            <w:pPr>
              <w:pStyle w:val="Table-Left7"/>
              <w:rPr>
                <w:lang w:eastAsia="en-AU"/>
              </w:rPr>
            </w:pPr>
            <w:r w:rsidRPr="003A234F">
              <w:rPr>
                <w:lang w:eastAsia="en-AU"/>
              </w:rPr>
              <w:t>TWO SUPERVISED LEARNING APPROACHES FOR NAME DISAMBIGUATION IN AUTHOR CITATIONS</w:t>
            </w:r>
          </w:p>
        </w:tc>
        <w:tc>
          <w:tcPr>
            <w:tcW w:w="2482" w:type="dxa"/>
            <w:shd w:val="clear" w:color="auto" w:fill="auto"/>
            <w:vAlign w:val="center"/>
            <w:hideMark/>
          </w:tcPr>
          <w:p w14:paraId="31699D5C" w14:textId="77777777" w:rsidR="004F0CAF" w:rsidRPr="003A234F" w:rsidRDefault="004F0CAF" w:rsidP="00C1268A">
            <w:pPr>
              <w:pStyle w:val="Table-Left7"/>
              <w:rPr>
                <w:lang w:eastAsia="en-AU"/>
              </w:rPr>
            </w:pPr>
            <w:r w:rsidRPr="003A234F">
              <w:rPr>
                <w:lang w:eastAsia="en-AU"/>
              </w:rPr>
              <w:t>PROCEEDINGS OF THE ACM IEEE INTERNATIONAL CONFERENCE ON DIGITAL LIBRARIES, JCDL 2004</w:t>
            </w:r>
          </w:p>
        </w:tc>
      </w:tr>
      <w:tr w:rsidR="004F0CAF" w:rsidRPr="003A234F" w14:paraId="46F54ECE" w14:textId="77777777" w:rsidTr="00C1268A">
        <w:trPr>
          <w:trHeight w:val="20"/>
        </w:trPr>
        <w:tc>
          <w:tcPr>
            <w:tcW w:w="931" w:type="dxa"/>
            <w:shd w:val="clear" w:color="auto" w:fill="auto"/>
            <w:noWrap/>
            <w:vAlign w:val="center"/>
            <w:hideMark/>
          </w:tcPr>
          <w:p w14:paraId="4F38BE9B" w14:textId="77777777" w:rsidR="004F0CAF" w:rsidRPr="00C1268A" w:rsidRDefault="004F0CAF" w:rsidP="00C1268A">
            <w:pPr>
              <w:pStyle w:val="Table-Center7Boldcolumnname"/>
              <w:rPr>
                <w:b w:val="0"/>
                <w:bCs w:val="0"/>
                <w:lang w:eastAsia="en-AU"/>
              </w:rPr>
            </w:pPr>
            <w:r w:rsidRPr="00C1268A">
              <w:rPr>
                <w:b w:val="0"/>
                <w:bCs w:val="0"/>
                <w:lang w:eastAsia="en-AU"/>
              </w:rPr>
              <w:t>380</w:t>
            </w:r>
          </w:p>
        </w:tc>
        <w:tc>
          <w:tcPr>
            <w:tcW w:w="1030" w:type="dxa"/>
            <w:shd w:val="clear" w:color="auto" w:fill="auto"/>
            <w:noWrap/>
            <w:vAlign w:val="center"/>
            <w:hideMark/>
          </w:tcPr>
          <w:p w14:paraId="4EF52C0E" w14:textId="77777777" w:rsidR="004F0CAF" w:rsidRPr="00C1268A" w:rsidRDefault="004F0CAF" w:rsidP="00C1268A">
            <w:pPr>
              <w:pStyle w:val="Table-Center7Boldcolumnname"/>
              <w:rPr>
                <w:b w:val="0"/>
                <w:bCs w:val="0"/>
                <w:lang w:eastAsia="en-AU"/>
              </w:rPr>
            </w:pPr>
            <w:r w:rsidRPr="00C1268A">
              <w:rPr>
                <w:b w:val="0"/>
                <w:bCs w:val="0"/>
                <w:lang w:eastAsia="en-AU"/>
              </w:rPr>
              <w:t>2004</w:t>
            </w:r>
          </w:p>
        </w:tc>
        <w:tc>
          <w:tcPr>
            <w:tcW w:w="4766" w:type="dxa"/>
            <w:shd w:val="clear" w:color="auto" w:fill="auto"/>
            <w:vAlign w:val="center"/>
            <w:hideMark/>
          </w:tcPr>
          <w:p w14:paraId="2EA7F692" w14:textId="77777777" w:rsidR="004F0CAF" w:rsidRPr="003A234F" w:rsidRDefault="004F0CAF" w:rsidP="00C1268A">
            <w:pPr>
              <w:pStyle w:val="Table-Left7"/>
              <w:rPr>
                <w:lang w:eastAsia="en-AU"/>
              </w:rPr>
            </w:pPr>
            <w:r w:rsidRPr="003A234F">
              <w:rPr>
                <w:lang w:eastAsia="en-AU"/>
              </w:rPr>
              <w:t>SELAKT - SOCIAL NETWORK ANALYSIS AS A METHOD FOR EXPERT LOCALISATION AND SUSTAINABLE KNOWLEDGE TRANSFER</w:t>
            </w:r>
          </w:p>
        </w:tc>
        <w:tc>
          <w:tcPr>
            <w:tcW w:w="2482" w:type="dxa"/>
            <w:shd w:val="clear" w:color="auto" w:fill="auto"/>
            <w:vAlign w:val="center"/>
            <w:hideMark/>
          </w:tcPr>
          <w:p w14:paraId="7CAAFE93" w14:textId="77777777" w:rsidR="004F0CAF" w:rsidRPr="003A234F" w:rsidRDefault="004F0CAF" w:rsidP="00C1268A">
            <w:pPr>
              <w:pStyle w:val="Table-Left7"/>
              <w:rPr>
                <w:lang w:eastAsia="en-AU"/>
              </w:rPr>
            </w:pPr>
            <w:r w:rsidRPr="003A234F">
              <w:rPr>
                <w:lang w:eastAsia="en-AU"/>
              </w:rPr>
              <w:t>JOURNAL OF UNIVERSAL COMPUTER SCIENCE</w:t>
            </w:r>
          </w:p>
        </w:tc>
      </w:tr>
      <w:tr w:rsidR="004F0CAF" w:rsidRPr="003A234F" w14:paraId="5AD4873E" w14:textId="77777777" w:rsidTr="00C1268A">
        <w:trPr>
          <w:trHeight w:val="20"/>
        </w:trPr>
        <w:tc>
          <w:tcPr>
            <w:tcW w:w="931" w:type="dxa"/>
            <w:shd w:val="clear" w:color="auto" w:fill="auto"/>
            <w:noWrap/>
            <w:vAlign w:val="center"/>
            <w:hideMark/>
          </w:tcPr>
          <w:p w14:paraId="4BDD02FC" w14:textId="77777777" w:rsidR="004F0CAF" w:rsidRPr="00C1268A" w:rsidRDefault="004F0CAF" w:rsidP="00C1268A">
            <w:pPr>
              <w:pStyle w:val="Table-Center7Boldcolumnname"/>
              <w:rPr>
                <w:b w:val="0"/>
                <w:bCs w:val="0"/>
                <w:lang w:eastAsia="en-AU"/>
              </w:rPr>
            </w:pPr>
            <w:r w:rsidRPr="00C1268A">
              <w:rPr>
                <w:b w:val="0"/>
                <w:bCs w:val="0"/>
                <w:lang w:eastAsia="en-AU"/>
              </w:rPr>
              <w:t>381</w:t>
            </w:r>
          </w:p>
        </w:tc>
        <w:tc>
          <w:tcPr>
            <w:tcW w:w="1030" w:type="dxa"/>
            <w:shd w:val="clear" w:color="auto" w:fill="auto"/>
            <w:noWrap/>
            <w:vAlign w:val="center"/>
            <w:hideMark/>
          </w:tcPr>
          <w:p w14:paraId="78C868B1" w14:textId="77777777" w:rsidR="004F0CAF" w:rsidRPr="00C1268A" w:rsidRDefault="004F0CAF" w:rsidP="00C1268A">
            <w:pPr>
              <w:pStyle w:val="Table-Center7Boldcolumnname"/>
              <w:rPr>
                <w:b w:val="0"/>
                <w:bCs w:val="0"/>
                <w:lang w:eastAsia="en-AU"/>
              </w:rPr>
            </w:pPr>
            <w:r w:rsidRPr="00C1268A">
              <w:rPr>
                <w:b w:val="0"/>
                <w:bCs w:val="0"/>
                <w:lang w:eastAsia="en-AU"/>
              </w:rPr>
              <w:t>2002</w:t>
            </w:r>
          </w:p>
        </w:tc>
        <w:tc>
          <w:tcPr>
            <w:tcW w:w="4766" w:type="dxa"/>
            <w:shd w:val="clear" w:color="auto" w:fill="auto"/>
            <w:vAlign w:val="center"/>
            <w:hideMark/>
          </w:tcPr>
          <w:p w14:paraId="3B6544C3" w14:textId="77777777" w:rsidR="004F0CAF" w:rsidRPr="003A234F" w:rsidRDefault="004F0CAF" w:rsidP="00C1268A">
            <w:pPr>
              <w:pStyle w:val="Table-Left7"/>
              <w:rPr>
                <w:lang w:eastAsia="en-AU"/>
              </w:rPr>
            </w:pPr>
            <w:r w:rsidRPr="003A234F">
              <w:rPr>
                <w:lang w:eastAsia="en-AU"/>
              </w:rPr>
              <w:t>IMPACT FACTOR BIAS AND PROPOSED ADJUSTMENTS FOR ITS DETERMINATION</w:t>
            </w:r>
          </w:p>
        </w:tc>
        <w:tc>
          <w:tcPr>
            <w:tcW w:w="2482" w:type="dxa"/>
            <w:shd w:val="clear" w:color="auto" w:fill="auto"/>
            <w:vAlign w:val="center"/>
            <w:hideMark/>
          </w:tcPr>
          <w:p w14:paraId="370BCD6C" w14:textId="77777777" w:rsidR="004F0CAF" w:rsidRPr="003A234F" w:rsidRDefault="004F0CAF" w:rsidP="00C1268A">
            <w:pPr>
              <w:pStyle w:val="Table-Left7"/>
              <w:rPr>
                <w:lang w:eastAsia="en-AU"/>
              </w:rPr>
            </w:pPr>
            <w:r w:rsidRPr="003A234F">
              <w:rPr>
                <w:lang w:eastAsia="en-AU"/>
              </w:rPr>
              <w:t>ACTA ANAESTHESIOLOGICA SCANDINAVICA</w:t>
            </w:r>
          </w:p>
        </w:tc>
      </w:tr>
      <w:tr w:rsidR="004F0CAF" w:rsidRPr="003A234F" w14:paraId="43185D24" w14:textId="77777777" w:rsidTr="00C1268A">
        <w:trPr>
          <w:trHeight w:val="20"/>
        </w:trPr>
        <w:tc>
          <w:tcPr>
            <w:tcW w:w="931" w:type="dxa"/>
            <w:shd w:val="clear" w:color="auto" w:fill="auto"/>
            <w:noWrap/>
            <w:vAlign w:val="center"/>
            <w:hideMark/>
          </w:tcPr>
          <w:p w14:paraId="26553BA7" w14:textId="77777777" w:rsidR="004F0CAF" w:rsidRPr="00C1268A" w:rsidRDefault="004F0CAF" w:rsidP="00C1268A">
            <w:pPr>
              <w:pStyle w:val="Table-Center7Boldcolumnname"/>
              <w:rPr>
                <w:b w:val="0"/>
                <w:bCs w:val="0"/>
                <w:lang w:eastAsia="en-AU"/>
              </w:rPr>
            </w:pPr>
            <w:r w:rsidRPr="00C1268A">
              <w:rPr>
                <w:b w:val="0"/>
                <w:bCs w:val="0"/>
                <w:lang w:eastAsia="en-AU"/>
              </w:rPr>
              <w:t>382</w:t>
            </w:r>
          </w:p>
        </w:tc>
        <w:tc>
          <w:tcPr>
            <w:tcW w:w="1030" w:type="dxa"/>
            <w:shd w:val="clear" w:color="auto" w:fill="auto"/>
            <w:noWrap/>
            <w:vAlign w:val="center"/>
            <w:hideMark/>
          </w:tcPr>
          <w:p w14:paraId="2EDE3F40" w14:textId="77777777" w:rsidR="004F0CAF" w:rsidRPr="00C1268A" w:rsidRDefault="004F0CAF" w:rsidP="00C1268A">
            <w:pPr>
              <w:pStyle w:val="Table-Center7Boldcolumnname"/>
              <w:rPr>
                <w:b w:val="0"/>
                <w:bCs w:val="0"/>
                <w:lang w:eastAsia="en-AU"/>
              </w:rPr>
            </w:pPr>
            <w:r w:rsidRPr="00C1268A">
              <w:rPr>
                <w:b w:val="0"/>
                <w:bCs w:val="0"/>
                <w:lang w:eastAsia="en-AU"/>
              </w:rPr>
              <w:t>2002</w:t>
            </w:r>
          </w:p>
        </w:tc>
        <w:tc>
          <w:tcPr>
            <w:tcW w:w="4766" w:type="dxa"/>
            <w:shd w:val="clear" w:color="auto" w:fill="auto"/>
            <w:vAlign w:val="center"/>
            <w:hideMark/>
          </w:tcPr>
          <w:p w14:paraId="1F2D3BF7" w14:textId="77777777" w:rsidR="004F0CAF" w:rsidRPr="003A234F" w:rsidRDefault="004F0CAF" w:rsidP="00C1268A">
            <w:pPr>
              <w:pStyle w:val="Table-Left7"/>
              <w:rPr>
                <w:lang w:eastAsia="en-AU"/>
              </w:rPr>
            </w:pPr>
            <w:r w:rsidRPr="003A234F">
              <w:rPr>
                <w:lang w:eastAsia="en-AU"/>
              </w:rPr>
              <w:t>ELECTROCHEMICAL POWER TEXT MINING USING BIBLIOMETRICS AND DATABASE TOMOGRAPHY</w:t>
            </w:r>
          </w:p>
        </w:tc>
        <w:tc>
          <w:tcPr>
            <w:tcW w:w="2482" w:type="dxa"/>
            <w:shd w:val="clear" w:color="auto" w:fill="auto"/>
            <w:vAlign w:val="center"/>
            <w:hideMark/>
          </w:tcPr>
          <w:p w14:paraId="256231AC" w14:textId="77777777" w:rsidR="004F0CAF" w:rsidRPr="003A234F" w:rsidRDefault="004F0CAF" w:rsidP="00C1268A">
            <w:pPr>
              <w:pStyle w:val="Table-Left7"/>
              <w:rPr>
                <w:lang w:eastAsia="en-AU"/>
              </w:rPr>
            </w:pPr>
            <w:r w:rsidRPr="003A234F">
              <w:rPr>
                <w:lang w:eastAsia="en-AU"/>
              </w:rPr>
              <w:t>JOURNAL OF POWER SOURCES</w:t>
            </w:r>
          </w:p>
        </w:tc>
      </w:tr>
      <w:tr w:rsidR="004F0CAF" w:rsidRPr="003A234F" w14:paraId="3663AB21" w14:textId="77777777" w:rsidTr="00C1268A">
        <w:trPr>
          <w:trHeight w:val="20"/>
        </w:trPr>
        <w:tc>
          <w:tcPr>
            <w:tcW w:w="931" w:type="dxa"/>
            <w:shd w:val="clear" w:color="auto" w:fill="auto"/>
            <w:noWrap/>
            <w:vAlign w:val="center"/>
            <w:hideMark/>
          </w:tcPr>
          <w:p w14:paraId="18B9F6C3" w14:textId="77777777" w:rsidR="004F0CAF" w:rsidRPr="00C1268A" w:rsidRDefault="004F0CAF" w:rsidP="00C1268A">
            <w:pPr>
              <w:pStyle w:val="Table-Center7Boldcolumnname"/>
              <w:rPr>
                <w:b w:val="0"/>
                <w:bCs w:val="0"/>
                <w:lang w:eastAsia="en-AU"/>
              </w:rPr>
            </w:pPr>
            <w:r w:rsidRPr="00C1268A">
              <w:rPr>
                <w:b w:val="0"/>
                <w:bCs w:val="0"/>
                <w:lang w:eastAsia="en-AU"/>
              </w:rPr>
              <w:t>383</w:t>
            </w:r>
          </w:p>
        </w:tc>
        <w:tc>
          <w:tcPr>
            <w:tcW w:w="1030" w:type="dxa"/>
            <w:shd w:val="clear" w:color="auto" w:fill="auto"/>
            <w:noWrap/>
            <w:vAlign w:val="center"/>
            <w:hideMark/>
          </w:tcPr>
          <w:p w14:paraId="313C51A9" w14:textId="77777777" w:rsidR="004F0CAF" w:rsidRPr="00C1268A" w:rsidRDefault="004F0CAF" w:rsidP="00C1268A">
            <w:pPr>
              <w:pStyle w:val="Table-Center7Boldcolumnname"/>
              <w:rPr>
                <w:b w:val="0"/>
                <w:bCs w:val="0"/>
                <w:lang w:eastAsia="en-AU"/>
              </w:rPr>
            </w:pPr>
            <w:r w:rsidRPr="00C1268A">
              <w:rPr>
                <w:b w:val="0"/>
                <w:bCs w:val="0"/>
                <w:lang w:eastAsia="en-AU"/>
              </w:rPr>
              <w:t>2001</w:t>
            </w:r>
          </w:p>
        </w:tc>
        <w:tc>
          <w:tcPr>
            <w:tcW w:w="4766" w:type="dxa"/>
            <w:shd w:val="clear" w:color="auto" w:fill="auto"/>
            <w:vAlign w:val="center"/>
            <w:hideMark/>
          </w:tcPr>
          <w:p w14:paraId="72158A6C" w14:textId="77777777" w:rsidR="004F0CAF" w:rsidRPr="003A234F" w:rsidRDefault="004F0CAF" w:rsidP="00C1268A">
            <w:pPr>
              <w:pStyle w:val="Table-Left7"/>
              <w:rPr>
                <w:lang w:eastAsia="en-AU"/>
              </w:rPr>
            </w:pPr>
            <w:r w:rsidRPr="003A234F">
              <w:rPr>
                <w:lang w:eastAsia="en-AU"/>
              </w:rPr>
              <w:t>CITATION MINING: INTEGRATING TEXT MINING AND BIBLIOMETRICS FOR RESEARCH USER PROFILING</w:t>
            </w:r>
          </w:p>
        </w:tc>
        <w:tc>
          <w:tcPr>
            <w:tcW w:w="2482" w:type="dxa"/>
            <w:shd w:val="clear" w:color="auto" w:fill="auto"/>
            <w:vAlign w:val="center"/>
            <w:hideMark/>
          </w:tcPr>
          <w:p w14:paraId="3F6C3CC2" w14:textId="77777777" w:rsidR="004F0CAF" w:rsidRPr="003A234F" w:rsidRDefault="004F0CAF" w:rsidP="00C1268A">
            <w:pPr>
              <w:pStyle w:val="Table-Left7"/>
              <w:rPr>
                <w:lang w:eastAsia="en-AU"/>
              </w:rPr>
            </w:pPr>
            <w:r w:rsidRPr="003A234F">
              <w:rPr>
                <w:lang w:eastAsia="en-AU"/>
              </w:rPr>
              <w:t>JOURNAL OF THE AMERICAN SOCIETY FOR INFORMATION SCIENCE AND TECHNOLOGY</w:t>
            </w:r>
          </w:p>
        </w:tc>
      </w:tr>
      <w:tr w:rsidR="004F0CAF" w:rsidRPr="003A234F" w14:paraId="04C91477" w14:textId="77777777" w:rsidTr="00C1268A">
        <w:trPr>
          <w:trHeight w:val="20"/>
        </w:trPr>
        <w:tc>
          <w:tcPr>
            <w:tcW w:w="931" w:type="dxa"/>
            <w:shd w:val="clear" w:color="auto" w:fill="auto"/>
            <w:noWrap/>
            <w:vAlign w:val="center"/>
            <w:hideMark/>
          </w:tcPr>
          <w:p w14:paraId="28A8E3DC" w14:textId="77777777" w:rsidR="004F0CAF" w:rsidRPr="00C1268A" w:rsidRDefault="004F0CAF" w:rsidP="00C1268A">
            <w:pPr>
              <w:pStyle w:val="Table-Center7Boldcolumnname"/>
              <w:rPr>
                <w:b w:val="0"/>
                <w:bCs w:val="0"/>
                <w:lang w:eastAsia="en-AU"/>
              </w:rPr>
            </w:pPr>
            <w:r w:rsidRPr="00C1268A">
              <w:rPr>
                <w:b w:val="0"/>
                <w:bCs w:val="0"/>
                <w:lang w:eastAsia="en-AU"/>
              </w:rPr>
              <w:t>384</w:t>
            </w:r>
          </w:p>
        </w:tc>
        <w:tc>
          <w:tcPr>
            <w:tcW w:w="1030" w:type="dxa"/>
            <w:shd w:val="clear" w:color="auto" w:fill="auto"/>
            <w:noWrap/>
            <w:vAlign w:val="center"/>
            <w:hideMark/>
          </w:tcPr>
          <w:p w14:paraId="723A44B6" w14:textId="77777777" w:rsidR="004F0CAF" w:rsidRPr="00C1268A" w:rsidRDefault="004F0CAF" w:rsidP="00C1268A">
            <w:pPr>
              <w:pStyle w:val="Table-Center7Boldcolumnname"/>
              <w:rPr>
                <w:b w:val="0"/>
                <w:bCs w:val="0"/>
                <w:lang w:eastAsia="en-AU"/>
              </w:rPr>
            </w:pPr>
            <w:r w:rsidRPr="00C1268A">
              <w:rPr>
                <w:b w:val="0"/>
                <w:bCs w:val="0"/>
                <w:lang w:eastAsia="en-AU"/>
              </w:rPr>
              <w:t>2001</w:t>
            </w:r>
          </w:p>
        </w:tc>
        <w:tc>
          <w:tcPr>
            <w:tcW w:w="4766" w:type="dxa"/>
            <w:shd w:val="clear" w:color="auto" w:fill="auto"/>
            <w:vAlign w:val="center"/>
            <w:hideMark/>
          </w:tcPr>
          <w:p w14:paraId="406AF97F" w14:textId="77777777" w:rsidR="004F0CAF" w:rsidRPr="003A234F" w:rsidRDefault="004F0CAF" w:rsidP="00C1268A">
            <w:pPr>
              <w:pStyle w:val="Table-Left7"/>
              <w:rPr>
                <w:lang w:eastAsia="en-AU"/>
              </w:rPr>
            </w:pPr>
            <w:r w:rsidRPr="003A234F">
              <w:rPr>
                <w:lang w:eastAsia="en-AU"/>
              </w:rPr>
              <w:t>THE LITERATURE OF BIBLIOMETRICS, SCIENTOMETRICS, AND INFORMETRICS</w:t>
            </w:r>
          </w:p>
        </w:tc>
        <w:tc>
          <w:tcPr>
            <w:tcW w:w="2482" w:type="dxa"/>
            <w:shd w:val="clear" w:color="auto" w:fill="auto"/>
            <w:vAlign w:val="center"/>
            <w:hideMark/>
          </w:tcPr>
          <w:p w14:paraId="62F24EE2" w14:textId="77777777" w:rsidR="004F0CAF" w:rsidRPr="003A234F" w:rsidRDefault="004F0CAF" w:rsidP="00C1268A">
            <w:pPr>
              <w:pStyle w:val="Table-Left7"/>
              <w:rPr>
                <w:lang w:eastAsia="en-AU"/>
              </w:rPr>
            </w:pPr>
            <w:r w:rsidRPr="003A234F">
              <w:rPr>
                <w:lang w:eastAsia="en-AU"/>
              </w:rPr>
              <w:t>SCIENTOMETRICS</w:t>
            </w:r>
          </w:p>
        </w:tc>
      </w:tr>
      <w:tr w:rsidR="004F0CAF" w:rsidRPr="003A234F" w14:paraId="374995FB" w14:textId="77777777" w:rsidTr="00C1268A">
        <w:trPr>
          <w:trHeight w:val="20"/>
        </w:trPr>
        <w:tc>
          <w:tcPr>
            <w:tcW w:w="931" w:type="dxa"/>
            <w:shd w:val="clear" w:color="auto" w:fill="auto"/>
            <w:noWrap/>
            <w:vAlign w:val="center"/>
            <w:hideMark/>
          </w:tcPr>
          <w:p w14:paraId="3122BCF9" w14:textId="77777777" w:rsidR="004F0CAF" w:rsidRPr="00C1268A" w:rsidRDefault="004F0CAF" w:rsidP="00C1268A">
            <w:pPr>
              <w:pStyle w:val="Table-Center7Boldcolumnname"/>
              <w:rPr>
                <w:b w:val="0"/>
                <w:bCs w:val="0"/>
                <w:lang w:eastAsia="en-AU"/>
              </w:rPr>
            </w:pPr>
            <w:r w:rsidRPr="00C1268A">
              <w:rPr>
                <w:b w:val="0"/>
                <w:bCs w:val="0"/>
                <w:lang w:eastAsia="en-AU"/>
              </w:rPr>
              <w:t>385</w:t>
            </w:r>
          </w:p>
        </w:tc>
        <w:tc>
          <w:tcPr>
            <w:tcW w:w="1030" w:type="dxa"/>
            <w:shd w:val="clear" w:color="auto" w:fill="auto"/>
            <w:noWrap/>
            <w:vAlign w:val="center"/>
            <w:hideMark/>
          </w:tcPr>
          <w:p w14:paraId="1CB86896" w14:textId="77777777" w:rsidR="004F0CAF" w:rsidRPr="00C1268A" w:rsidRDefault="004F0CAF" w:rsidP="00C1268A">
            <w:pPr>
              <w:pStyle w:val="Table-Center7Boldcolumnname"/>
              <w:rPr>
                <w:b w:val="0"/>
                <w:bCs w:val="0"/>
                <w:lang w:eastAsia="en-AU"/>
              </w:rPr>
            </w:pPr>
            <w:r w:rsidRPr="00C1268A">
              <w:rPr>
                <w:b w:val="0"/>
                <w:bCs w:val="0"/>
                <w:lang w:eastAsia="en-AU"/>
              </w:rPr>
              <w:t>2001</w:t>
            </w:r>
          </w:p>
        </w:tc>
        <w:tc>
          <w:tcPr>
            <w:tcW w:w="4766" w:type="dxa"/>
            <w:shd w:val="clear" w:color="auto" w:fill="auto"/>
            <w:vAlign w:val="center"/>
            <w:hideMark/>
          </w:tcPr>
          <w:p w14:paraId="69910AF2" w14:textId="77777777" w:rsidR="004F0CAF" w:rsidRPr="003A234F" w:rsidRDefault="004F0CAF" w:rsidP="00C1268A">
            <w:pPr>
              <w:pStyle w:val="Table-Left7"/>
              <w:rPr>
                <w:lang w:eastAsia="en-AU"/>
              </w:rPr>
            </w:pPr>
            <w:r w:rsidRPr="003A234F">
              <w:rPr>
                <w:lang w:eastAsia="en-AU"/>
              </w:rPr>
              <w:t>LANGUAGE BIASES IN THE COVERAGE OF THE SCIENCE CITATION INDEX AND ITS CONSEQUENCES FOR INTERNATIONAL COMPARISONS OF NATIONAL RESEARCH PERFORMANCE</w:t>
            </w:r>
          </w:p>
        </w:tc>
        <w:tc>
          <w:tcPr>
            <w:tcW w:w="2482" w:type="dxa"/>
            <w:shd w:val="clear" w:color="auto" w:fill="auto"/>
            <w:vAlign w:val="center"/>
            <w:hideMark/>
          </w:tcPr>
          <w:p w14:paraId="7C5DD88D" w14:textId="77777777" w:rsidR="004F0CAF" w:rsidRPr="003A234F" w:rsidRDefault="004F0CAF" w:rsidP="00C1268A">
            <w:pPr>
              <w:pStyle w:val="Table-Left7"/>
              <w:rPr>
                <w:lang w:eastAsia="en-AU"/>
              </w:rPr>
            </w:pPr>
            <w:r w:rsidRPr="003A234F">
              <w:rPr>
                <w:lang w:eastAsia="en-AU"/>
              </w:rPr>
              <w:t>SCIENTOMETRICS</w:t>
            </w:r>
          </w:p>
        </w:tc>
      </w:tr>
      <w:tr w:rsidR="004F0CAF" w:rsidRPr="003A234F" w14:paraId="1281DC97" w14:textId="77777777" w:rsidTr="00C1268A">
        <w:trPr>
          <w:trHeight w:val="20"/>
        </w:trPr>
        <w:tc>
          <w:tcPr>
            <w:tcW w:w="931" w:type="dxa"/>
            <w:shd w:val="clear" w:color="auto" w:fill="auto"/>
            <w:noWrap/>
            <w:vAlign w:val="center"/>
            <w:hideMark/>
          </w:tcPr>
          <w:p w14:paraId="1D0B824C" w14:textId="77777777" w:rsidR="004F0CAF" w:rsidRPr="00C1268A" w:rsidRDefault="004F0CAF" w:rsidP="00C1268A">
            <w:pPr>
              <w:pStyle w:val="Table-Center7Boldcolumnname"/>
              <w:rPr>
                <w:b w:val="0"/>
                <w:bCs w:val="0"/>
                <w:lang w:eastAsia="en-AU"/>
              </w:rPr>
            </w:pPr>
            <w:r w:rsidRPr="00C1268A">
              <w:rPr>
                <w:b w:val="0"/>
                <w:bCs w:val="0"/>
                <w:lang w:eastAsia="en-AU"/>
              </w:rPr>
              <w:t>386</w:t>
            </w:r>
          </w:p>
        </w:tc>
        <w:tc>
          <w:tcPr>
            <w:tcW w:w="1030" w:type="dxa"/>
            <w:shd w:val="clear" w:color="auto" w:fill="auto"/>
            <w:noWrap/>
            <w:vAlign w:val="center"/>
            <w:hideMark/>
          </w:tcPr>
          <w:p w14:paraId="5D92555B" w14:textId="77777777" w:rsidR="004F0CAF" w:rsidRPr="00C1268A" w:rsidRDefault="004F0CAF" w:rsidP="00C1268A">
            <w:pPr>
              <w:pStyle w:val="Table-Center7Boldcolumnname"/>
              <w:rPr>
                <w:b w:val="0"/>
                <w:bCs w:val="0"/>
                <w:lang w:eastAsia="en-AU"/>
              </w:rPr>
            </w:pPr>
            <w:r w:rsidRPr="00C1268A">
              <w:rPr>
                <w:b w:val="0"/>
                <w:bCs w:val="0"/>
                <w:lang w:eastAsia="en-AU"/>
              </w:rPr>
              <w:t>2000</w:t>
            </w:r>
          </w:p>
        </w:tc>
        <w:tc>
          <w:tcPr>
            <w:tcW w:w="4766" w:type="dxa"/>
            <w:shd w:val="clear" w:color="auto" w:fill="auto"/>
            <w:vAlign w:val="center"/>
            <w:hideMark/>
          </w:tcPr>
          <w:p w14:paraId="51E1634B" w14:textId="77777777" w:rsidR="004F0CAF" w:rsidRPr="003A234F" w:rsidRDefault="004F0CAF" w:rsidP="00C1268A">
            <w:pPr>
              <w:pStyle w:val="Table-Left7"/>
              <w:rPr>
                <w:lang w:eastAsia="en-AU"/>
              </w:rPr>
            </w:pPr>
            <w:r w:rsidRPr="003A234F">
              <w:rPr>
                <w:lang w:eastAsia="en-AU"/>
              </w:rPr>
              <w:t>FULLERENE DATA MINING USING BIBLIOMETRICS AND DATABASE TOMOGRAPHY</w:t>
            </w:r>
          </w:p>
        </w:tc>
        <w:tc>
          <w:tcPr>
            <w:tcW w:w="2482" w:type="dxa"/>
            <w:shd w:val="clear" w:color="auto" w:fill="auto"/>
            <w:vAlign w:val="center"/>
            <w:hideMark/>
          </w:tcPr>
          <w:p w14:paraId="4EAB08EA" w14:textId="77777777" w:rsidR="004F0CAF" w:rsidRPr="003A234F" w:rsidRDefault="004F0CAF" w:rsidP="00C1268A">
            <w:pPr>
              <w:pStyle w:val="Table-Left7"/>
              <w:rPr>
                <w:lang w:eastAsia="en-AU"/>
              </w:rPr>
            </w:pPr>
            <w:r w:rsidRPr="003A234F">
              <w:rPr>
                <w:lang w:eastAsia="en-AU"/>
              </w:rPr>
              <w:t>JOURNAL OF CHEMICAL INFORMATION AND COMPUTER SCIENCES</w:t>
            </w:r>
          </w:p>
        </w:tc>
      </w:tr>
      <w:tr w:rsidR="004F0CAF" w:rsidRPr="003A234F" w14:paraId="02CF7DBE" w14:textId="77777777" w:rsidTr="00C1268A">
        <w:trPr>
          <w:trHeight w:val="20"/>
        </w:trPr>
        <w:tc>
          <w:tcPr>
            <w:tcW w:w="931" w:type="dxa"/>
            <w:shd w:val="clear" w:color="auto" w:fill="auto"/>
            <w:noWrap/>
            <w:vAlign w:val="center"/>
            <w:hideMark/>
          </w:tcPr>
          <w:p w14:paraId="1AF84FB2" w14:textId="77777777" w:rsidR="004F0CAF" w:rsidRPr="00C1268A" w:rsidRDefault="004F0CAF" w:rsidP="00C1268A">
            <w:pPr>
              <w:pStyle w:val="Table-Center7Boldcolumnname"/>
              <w:rPr>
                <w:b w:val="0"/>
                <w:bCs w:val="0"/>
                <w:lang w:eastAsia="en-AU"/>
              </w:rPr>
            </w:pPr>
            <w:r w:rsidRPr="00C1268A">
              <w:rPr>
                <w:b w:val="0"/>
                <w:bCs w:val="0"/>
                <w:lang w:eastAsia="en-AU"/>
              </w:rPr>
              <w:t>387</w:t>
            </w:r>
          </w:p>
        </w:tc>
        <w:tc>
          <w:tcPr>
            <w:tcW w:w="1030" w:type="dxa"/>
            <w:shd w:val="clear" w:color="auto" w:fill="auto"/>
            <w:noWrap/>
            <w:vAlign w:val="center"/>
            <w:hideMark/>
          </w:tcPr>
          <w:p w14:paraId="4316140A" w14:textId="77777777" w:rsidR="004F0CAF" w:rsidRPr="00C1268A" w:rsidRDefault="004F0CAF" w:rsidP="00C1268A">
            <w:pPr>
              <w:pStyle w:val="Table-Center7Boldcolumnname"/>
              <w:rPr>
                <w:b w:val="0"/>
                <w:bCs w:val="0"/>
                <w:lang w:eastAsia="en-AU"/>
              </w:rPr>
            </w:pPr>
            <w:r w:rsidRPr="00C1268A">
              <w:rPr>
                <w:b w:val="0"/>
                <w:bCs w:val="0"/>
                <w:lang w:eastAsia="en-AU"/>
              </w:rPr>
              <w:t>1999</w:t>
            </w:r>
          </w:p>
        </w:tc>
        <w:tc>
          <w:tcPr>
            <w:tcW w:w="4766" w:type="dxa"/>
            <w:shd w:val="clear" w:color="auto" w:fill="auto"/>
            <w:vAlign w:val="center"/>
            <w:hideMark/>
          </w:tcPr>
          <w:p w14:paraId="410B9C33" w14:textId="77777777" w:rsidR="004F0CAF" w:rsidRPr="003A234F" w:rsidRDefault="004F0CAF" w:rsidP="00C1268A">
            <w:pPr>
              <w:pStyle w:val="Table-Left7"/>
              <w:rPr>
                <w:lang w:eastAsia="en-AU"/>
              </w:rPr>
            </w:pPr>
            <w:r w:rsidRPr="003A234F">
              <w:rPr>
                <w:lang w:eastAsia="en-AU"/>
              </w:rPr>
              <w:t>PREDICTING INSTITUTIONAL RESEARCH PERFORMANCE FROM PUBLISHED INDICATORS: A TEST OF A CLASSIFICATION OF AUSTRALIAN UNIVERSITY TYPES</w:t>
            </w:r>
          </w:p>
        </w:tc>
        <w:tc>
          <w:tcPr>
            <w:tcW w:w="2482" w:type="dxa"/>
            <w:shd w:val="clear" w:color="auto" w:fill="auto"/>
            <w:vAlign w:val="center"/>
            <w:hideMark/>
          </w:tcPr>
          <w:p w14:paraId="75741ED3" w14:textId="77777777" w:rsidR="004F0CAF" w:rsidRPr="003A234F" w:rsidRDefault="004F0CAF" w:rsidP="00C1268A">
            <w:pPr>
              <w:pStyle w:val="Table-Left7"/>
              <w:rPr>
                <w:lang w:eastAsia="en-AU"/>
              </w:rPr>
            </w:pPr>
            <w:r w:rsidRPr="003A234F">
              <w:rPr>
                <w:lang w:eastAsia="en-AU"/>
              </w:rPr>
              <w:t>HIGHER EDUCATION</w:t>
            </w:r>
          </w:p>
        </w:tc>
      </w:tr>
      <w:tr w:rsidR="004F0CAF" w:rsidRPr="003A234F" w14:paraId="13A959F7" w14:textId="77777777" w:rsidTr="00C1268A">
        <w:trPr>
          <w:trHeight w:val="20"/>
        </w:trPr>
        <w:tc>
          <w:tcPr>
            <w:tcW w:w="931" w:type="dxa"/>
            <w:shd w:val="clear" w:color="auto" w:fill="auto"/>
            <w:noWrap/>
            <w:vAlign w:val="center"/>
            <w:hideMark/>
          </w:tcPr>
          <w:p w14:paraId="6D178384" w14:textId="77777777" w:rsidR="004F0CAF" w:rsidRPr="00C1268A" w:rsidRDefault="004F0CAF" w:rsidP="00C1268A">
            <w:pPr>
              <w:pStyle w:val="Table-Center7Boldcolumnname"/>
              <w:rPr>
                <w:b w:val="0"/>
                <w:bCs w:val="0"/>
                <w:lang w:eastAsia="en-AU"/>
              </w:rPr>
            </w:pPr>
            <w:r w:rsidRPr="00C1268A">
              <w:rPr>
                <w:b w:val="0"/>
                <w:bCs w:val="0"/>
                <w:lang w:eastAsia="en-AU"/>
              </w:rPr>
              <w:t>388</w:t>
            </w:r>
          </w:p>
        </w:tc>
        <w:tc>
          <w:tcPr>
            <w:tcW w:w="1030" w:type="dxa"/>
            <w:shd w:val="clear" w:color="auto" w:fill="auto"/>
            <w:noWrap/>
            <w:vAlign w:val="center"/>
            <w:hideMark/>
          </w:tcPr>
          <w:p w14:paraId="3A1D4037" w14:textId="77777777" w:rsidR="004F0CAF" w:rsidRPr="00C1268A" w:rsidRDefault="004F0CAF" w:rsidP="00C1268A">
            <w:pPr>
              <w:pStyle w:val="Table-Center7Boldcolumnname"/>
              <w:rPr>
                <w:b w:val="0"/>
                <w:bCs w:val="0"/>
                <w:lang w:eastAsia="en-AU"/>
              </w:rPr>
            </w:pPr>
            <w:r w:rsidRPr="00C1268A">
              <w:rPr>
                <w:b w:val="0"/>
                <w:bCs w:val="0"/>
                <w:lang w:eastAsia="en-AU"/>
              </w:rPr>
              <w:t>1995</w:t>
            </w:r>
          </w:p>
        </w:tc>
        <w:tc>
          <w:tcPr>
            <w:tcW w:w="4766" w:type="dxa"/>
            <w:shd w:val="clear" w:color="auto" w:fill="auto"/>
            <w:vAlign w:val="center"/>
            <w:hideMark/>
          </w:tcPr>
          <w:p w14:paraId="0F353FB2" w14:textId="77777777" w:rsidR="004F0CAF" w:rsidRPr="003A234F" w:rsidRDefault="004F0CAF" w:rsidP="00C1268A">
            <w:pPr>
              <w:pStyle w:val="Table-Left7"/>
              <w:rPr>
                <w:lang w:eastAsia="en-AU"/>
              </w:rPr>
            </w:pPr>
            <w:r w:rsidRPr="003A234F">
              <w:rPr>
                <w:lang w:eastAsia="en-AU"/>
              </w:rPr>
              <w:t>IMPROVING THE ACCURACY OF INSTITUTE FOR SCIENTIFIC INFORMATION'S JOURNAL IMPACT FACTORS</w:t>
            </w:r>
          </w:p>
        </w:tc>
        <w:tc>
          <w:tcPr>
            <w:tcW w:w="2482" w:type="dxa"/>
            <w:shd w:val="clear" w:color="auto" w:fill="auto"/>
            <w:vAlign w:val="center"/>
            <w:hideMark/>
          </w:tcPr>
          <w:p w14:paraId="08D94E9C" w14:textId="77777777" w:rsidR="004F0CAF" w:rsidRPr="003A234F" w:rsidRDefault="004F0CAF" w:rsidP="00C1268A">
            <w:pPr>
              <w:pStyle w:val="Table-Left7"/>
              <w:rPr>
                <w:lang w:eastAsia="en-AU"/>
              </w:rPr>
            </w:pPr>
            <w:r w:rsidRPr="003A234F">
              <w:rPr>
                <w:lang w:eastAsia="en-AU"/>
              </w:rPr>
              <w:t>JOURNAL OF THE AMERICAN SOCIETY FOR INFORMATION SCIENCE</w:t>
            </w:r>
          </w:p>
        </w:tc>
      </w:tr>
      <w:tr w:rsidR="004F0CAF" w:rsidRPr="003A234F" w14:paraId="30B2AE65" w14:textId="77777777" w:rsidTr="00C1268A">
        <w:trPr>
          <w:trHeight w:val="20"/>
        </w:trPr>
        <w:tc>
          <w:tcPr>
            <w:tcW w:w="931" w:type="dxa"/>
            <w:shd w:val="clear" w:color="auto" w:fill="auto"/>
            <w:noWrap/>
            <w:vAlign w:val="center"/>
            <w:hideMark/>
          </w:tcPr>
          <w:p w14:paraId="62ED2169" w14:textId="77777777" w:rsidR="004F0CAF" w:rsidRPr="00C1268A" w:rsidRDefault="004F0CAF" w:rsidP="00C1268A">
            <w:pPr>
              <w:pStyle w:val="Table-Center7Boldcolumnname"/>
              <w:rPr>
                <w:b w:val="0"/>
                <w:bCs w:val="0"/>
                <w:lang w:eastAsia="en-AU"/>
              </w:rPr>
            </w:pPr>
            <w:r w:rsidRPr="00C1268A">
              <w:rPr>
                <w:b w:val="0"/>
                <w:bCs w:val="0"/>
                <w:lang w:eastAsia="en-AU"/>
              </w:rPr>
              <w:t>389</w:t>
            </w:r>
          </w:p>
        </w:tc>
        <w:tc>
          <w:tcPr>
            <w:tcW w:w="1030" w:type="dxa"/>
            <w:shd w:val="clear" w:color="auto" w:fill="auto"/>
            <w:noWrap/>
            <w:vAlign w:val="center"/>
            <w:hideMark/>
          </w:tcPr>
          <w:p w14:paraId="3E279A54" w14:textId="77777777" w:rsidR="004F0CAF" w:rsidRPr="00C1268A" w:rsidRDefault="004F0CAF" w:rsidP="00C1268A">
            <w:pPr>
              <w:pStyle w:val="Table-Center7Boldcolumnname"/>
              <w:rPr>
                <w:b w:val="0"/>
                <w:bCs w:val="0"/>
                <w:lang w:eastAsia="en-AU"/>
              </w:rPr>
            </w:pPr>
            <w:r w:rsidRPr="00C1268A">
              <w:rPr>
                <w:b w:val="0"/>
                <w:bCs w:val="0"/>
                <w:lang w:eastAsia="en-AU"/>
              </w:rPr>
              <w:t>1994</w:t>
            </w:r>
          </w:p>
        </w:tc>
        <w:tc>
          <w:tcPr>
            <w:tcW w:w="4766" w:type="dxa"/>
            <w:shd w:val="clear" w:color="auto" w:fill="auto"/>
            <w:vAlign w:val="center"/>
            <w:hideMark/>
          </w:tcPr>
          <w:p w14:paraId="1058528C" w14:textId="77777777" w:rsidR="004F0CAF" w:rsidRPr="003A234F" w:rsidRDefault="004F0CAF" w:rsidP="00C1268A">
            <w:pPr>
              <w:pStyle w:val="Table-Left7"/>
              <w:rPr>
                <w:lang w:eastAsia="en-AU"/>
              </w:rPr>
            </w:pPr>
            <w:r w:rsidRPr="003A234F">
              <w:rPr>
                <w:lang w:eastAsia="en-AU"/>
              </w:rPr>
              <w:t>RESEARCH OUTPUT AND TRANSNATIONAL COOPERATION IN PHYSICS SUBFIELDS: A MULTIDIMENSIONAL ANALYSIS</w:t>
            </w:r>
          </w:p>
        </w:tc>
        <w:tc>
          <w:tcPr>
            <w:tcW w:w="2482" w:type="dxa"/>
            <w:shd w:val="clear" w:color="auto" w:fill="auto"/>
            <w:vAlign w:val="center"/>
            <w:hideMark/>
          </w:tcPr>
          <w:p w14:paraId="27638A05" w14:textId="77777777" w:rsidR="004F0CAF" w:rsidRPr="003A234F" w:rsidRDefault="004F0CAF" w:rsidP="00C1268A">
            <w:pPr>
              <w:pStyle w:val="Table-Left7"/>
              <w:rPr>
                <w:lang w:eastAsia="en-AU"/>
              </w:rPr>
            </w:pPr>
            <w:r w:rsidRPr="003A234F">
              <w:rPr>
                <w:lang w:eastAsia="en-AU"/>
              </w:rPr>
              <w:t>SCIENTOMETRICS</w:t>
            </w:r>
          </w:p>
        </w:tc>
      </w:tr>
      <w:tr w:rsidR="004F0CAF" w:rsidRPr="003A234F" w14:paraId="5A1ECD18" w14:textId="77777777" w:rsidTr="00C1268A">
        <w:trPr>
          <w:trHeight w:val="20"/>
        </w:trPr>
        <w:tc>
          <w:tcPr>
            <w:tcW w:w="931" w:type="dxa"/>
            <w:shd w:val="clear" w:color="auto" w:fill="auto"/>
            <w:noWrap/>
            <w:vAlign w:val="center"/>
            <w:hideMark/>
          </w:tcPr>
          <w:p w14:paraId="51D92498" w14:textId="77777777" w:rsidR="004F0CAF" w:rsidRPr="00C1268A" w:rsidRDefault="004F0CAF" w:rsidP="00C1268A">
            <w:pPr>
              <w:pStyle w:val="Table-Center7Boldcolumnname"/>
              <w:rPr>
                <w:b w:val="0"/>
                <w:bCs w:val="0"/>
                <w:lang w:eastAsia="en-AU"/>
              </w:rPr>
            </w:pPr>
            <w:r w:rsidRPr="00C1268A">
              <w:rPr>
                <w:b w:val="0"/>
                <w:bCs w:val="0"/>
                <w:lang w:eastAsia="en-AU"/>
              </w:rPr>
              <w:t>390</w:t>
            </w:r>
          </w:p>
        </w:tc>
        <w:tc>
          <w:tcPr>
            <w:tcW w:w="1030" w:type="dxa"/>
            <w:shd w:val="clear" w:color="auto" w:fill="auto"/>
            <w:noWrap/>
            <w:vAlign w:val="center"/>
            <w:hideMark/>
          </w:tcPr>
          <w:p w14:paraId="125DB523" w14:textId="77777777" w:rsidR="004F0CAF" w:rsidRPr="00C1268A" w:rsidRDefault="004F0CAF" w:rsidP="00C1268A">
            <w:pPr>
              <w:pStyle w:val="Table-Center7Boldcolumnname"/>
              <w:rPr>
                <w:b w:val="0"/>
                <w:bCs w:val="0"/>
                <w:lang w:eastAsia="en-AU"/>
              </w:rPr>
            </w:pPr>
            <w:r w:rsidRPr="00C1268A">
              <w:rPr>
                <w:b w:val="0"/>
                <w:bCs w:val="0"/>
                <w:lang w:eastAsia="en-AU"/>
              </w:rPr>
              <w:t>1983</w:t>
            </w:r>
          </w:p>
        </w:tc>
        <w:tc>
          <w:tcPr>
            <w:tcW w:w="4766" w:type="dxa"/>
            <w:shd w:val="clear" w:color="auto" w:fill="auto"/>
            <w:vAlign w:val="center"/>
            <w:hideMark/>
          </w:tcPr>
          <w:p w14:paraId="2FFAB1FE" w14:textId="77777777" w:rsidR="004F0CAF" w:rsidRPr="003A234F" w:rsidRDefault="004F0CAF" w:rsidP="00C1268A">
            <w:pPr>
              <w:pStyle w:val="Table-Left7"/>
              <w:rPr>
                <w:lang w:eastAsia="en-AU"/>
              </w:rPr>
            </w:pPr>
            <w:r w:rsidRPr="003A234F">
              <w:rPr>
                <w:lang w:eastAsia="en-AU"/>
              </w:rPr>
              <w:t>A TECHNIQUE OF TWO</w:t>
            </w:r>
            <w:r w:rsidRPr="003A234F">
              <w:rPr>
                <w:rFonts w:ascii="Cambria Math" w:hAnsi="Cambria Math" w:cs="Cambria Math"/>
                <w:lang w:eastAsia="en-AU"/>
              </w:rPr>
              <w:t>‐</w:t>
            </w:r>
            <w:r w:rsidRPr="003A234F">
              <w:rPr>
                <w:lang w:eastAsia="en-AU"/>
              </w:rPr>
              <w:t>STAGE CLUSTERING APPLIED TO ENVIRONMENTAL AND CIVIL ENGINEERING AND RELATED METHODS OF CITATION ANALYSIS</w:t>
            </w:r>
          </w:p>
        </w:tc>
        <w:tc>
          <w:tcPr>
            <w:tcW w:w="2482" w:type="dxa"/>
            <w:shd w:val="clear" w:color="auto" w:fill="auto"/>
            <w:vAlign w:val="center"/>
            <w:hideMark/>
          </w:tcPr>
          <w:p w14:paraId="3F8B328B" w14:textId="77777777" w:rsidR="004F0CAF" w:rsidRPr="003A234F" w:rsidRDefault="004F0CAF" w:rsidP="00C1268A">
            <w:pPr>
              <w:pStyle w:val="Table-Left7"/>
              <w:rPr>
                <w:lang w:eastAsia="en-AU"/>
              </w:rPr>
            </w:pPr>
            <w:r w:rsidRPr="003A234F">
              <w:rPr>
                <w:lang w:eastAsia="en-AU"/>
              </w:rPr>
              <w:t>JOURNAL OF THE AMERICAN SOCIETY FOR INFORMATION SCIENCE</w:t>
            </w:r>
          </w:p>
        </w:tc>
      </w:tr>
    </w:tbl>
    <w:p w14:paraId="3E0E6961" w14:textId="77777777" w:rsidR="002B62C2" w:rsidRDefault="002B62C2" w:rsidP="00BB253A"/>
    <w:sectPr w:rsidR="002B62C2" w:rsidSect="00BB2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FF3EA414"/>
    <w:lvl w:ilvl="0">
      <w:start w:val="3"/>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EEB"/>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1044"/>
    <w:rsid w:val="005E2142"/>
    <w:rsid w:val="005E27EE"/>
    <w:rsid w:val="005F4348"/>
    <w:rsid w:val="005F7629"/>
    <w:rsid w:val="0062026C"/>
    <w:rsid w:val="006257E3"/>
    <w:rsid w:val="00627063"/>
    <w:rsid w:val="00634196"/>
    <w:rsid w:val="006410BF"/>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7CA"/>
    <w:rsid w:val="00827D93"/>
    <w:rsid w:val="00832CBE"/>
    <w:rsid w:val="00837157"/>
    <w:rsid w:val="00843EEC"/>
    <w:rsid w:val="008461B5"/>
    <w:rsid w:val="0084647C"/>
    <w:rsid w:val="008466EE"/>
    <w:rsid w:val="0085167C"/>
    <w:rsid w:val="00854E08"/>
    <w:rsid w:val="00856583"/>
    <w:rsid w:val="00857B8D"/>
    <w:rsid w:val="00865B9D"/>
    <w:rsid w:val="008710F5"/>
    <w:rsid w:val="008A2A6A"/>
    <w:rsid w:val="008A7431"/>
    <w:rsid w:val="008B3E10"/>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253A"/>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7DD3"/>
    <w:rsid w:val="00C73E37"/>
    <w:rsid w:val="00C82938"/>
    <w:rsid w:val="00C90497"/>
    <w:rsid w:val="00CA0B1E"/>
    <w:rsid w:val="00CA2869"/>
    <w:rsid w:val="00CB18C9"/>
    <w:rsid w:val="00CB6205"/>
    <w:rsid w:val="00CB7B59"/>
    <w:rsid w:val="00CC245B"/>
    <w:rsid w:val="00CC53F8"/>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F47"/>
    <w:rsid w:val="00D71E37"/>
    <w:rsid w:val="00D767E6"/>
    <w:rsid w:val="00D84DC7"/>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154</TotalTime>
  <Pages>15</Pages>
  <Words>8572</Words>
  <Characters>54951</Characters>
  <Application>Microsoft Office Word</Application>
  <DocSecurity>0</DocSecurity>
  <Lines>2747</Lines>
  <Paragraphs>1814</Paragraphs>
  <ScaleCrop>false</ScaleCrop>
  <Company/>
  <LinksUpToDate>false</LinksUpToDate>
  <CharactersWithSpaces>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70</cp:revision>
  <cp:lastPrinted>2024-11-03T23:31:00Z</cp:lastPrinted>
  <dcterms:created xsi:type="dcterms:W3CDTF">2024-11-10T03:46:00Z</dcterms:created>
  <dcterms:modified xsi:type="dcterms:W3CDTF">2024-11-10T09:36:00Z</dcterms:modified>
</cp:coreProperties>
</file>