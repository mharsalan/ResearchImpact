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47648" w14:textId="4197FCE9" w:rsidR="00B1338C" w:rsidRDefault="00B1338C" w:rsidP="0057059D">
      <w:pPr>
        <w:pStyle w:val="DatabaseHeading1"/>
      </w:pPr>
      <w:r>
        <w:t>Advanced Keywords Search Queries</w:t>
      </w:r>
    </w:p>
    <w:p w14:paraId="290F9A7D" w14:textId="0D8EE290" w:rsidR="00E74933" w:rsidRPr="00AD4FFB" w:rsidRDefault="00E74933" w:rsidP="00CB6205">
      <w:pPr>
        <w:pStyle w:val="Heading2-withoutNumbers"/>
      </w:pPr>
      <w:r w:rsidRPr="00AD4FFB">
        <w:t>Abstract</w:t>
      </w:r>
    </w:p>
    <w:p w14:paraId="0E7A68AC" w14:textId="063CE6BF" w:rsidR="00AD4FFB" w:rsidRDefault="00E8721A" w:rsidP="00AD4FFB">
      <w:r w:rsidRPr="00E8721A">
        <w:t>This data</w:t>
      </w:r>
      <w:r w:rsidR="005320E5">
        <w:t>set</w:t>
      </w:r>
      <w:r w:rsidRPr="00E8721A">
        <w:t xml:space="preserve"> compiles a set of advanced keyword search queries designed to facilitate targeted searches within SCOPUS and Web of Science, focusing on intersections between data science, machine learning, artificial intelligence, and research impact metrics. The search queries include an extensive list of machine learning models, algorithms, and methods—ranging from traditional statistical models like linear and logistic regression to advanced techniques such as neural networks, reinforcement learning, and deep learning architectures. Additionally, the queries incorporate terms related to research impact, academic influence, and bibliometric indicators, including citation analysis, impact factor, h-index, and collaboration metrics. This comprehensive set of terms enables precise retrieval of relevant publications and research outputs that align with technical advancements in data science and their broader scholarly and societal impact. Designed to support systematic reviews, bibliometric studies, and impact assessments, this database is a valuable resource for researchers, librarians, and policymakers interested in exploring the influence and reach of data science applications across various domains.</w:t>
      </w:r>
    </w:p>
    <w:p w14:paraId="18978B5B" w14:textId="77777777" w:rsidR="00E74933" w:rsidRPr="00E74933" w:rsidRDefault="00E74933" w:rsidP="00E74933"/>
    <w:p w14:paraId="02BAA344" w14:textId="5F745A37" w:rsidR="00B1338C" w:rsidRPr="00275420" w:rsidRDefault="0062026C" w:rsidP="009B61DE">
      <w:pPr>
        <w:pStyle w:val="Heading2-withoutNumbers"/>
      </w:pPr>
      <w:r w:rsidRPr="00275420">
        <w:t>Scopus Advanced Keywords Query</w:t>
      </w:r>
      <w:r w:rsidR="00472C9C">
        <w:t xml:space="preserve"> </w:t>
      </w:r>
      <w:r w:rsidR="00B3152C">
        <w:t xml:space="preserve">For Searching Data </w:t>
      </w:r>
      <w:r w:rsidR="005B4C57">
        <w:t>Science</w:t>
      </w:r>
      <w:r w:rsidR="00B3152C">
        <w:t xml:space="preserve"> vs </w:t>
      </w:r>
      <w:r w:rsidR="005B4C57">
        <w:t>research</w:t>
      </w:r>
      <w:r w:rsidR="00B3152C">
        <w:t xml:space="preserve"> impact</w:t>
      </w:r>
    </w:p>
    <w:p w14:paraId="4D162BE3" w14:textId="77777777" w:rsidR="00B1338C" w:rsidRDefault="00B1338C" w:rsidP="00B1338C">
      <w:r>
        <w:t xml:space="preserve">(TITLE("Linear Regression" OR "Logistic Regression" OR "Decision Trees" OR "Random Forests" OR "Gradient Boosting Machines" OR "Extreme Gradient Boosting" OR "AdaBoost" OR "Support Vector Machines" OR "K-Nearest Neighbors" OR "Naive Bayes" OR "Principal Component Analysis" OR "Hidden Markov Models" OR "Gaussian Mixture Models" OR "K-Means Clustering" OR "DBSCAN" OR "Hierarchical Clustering" OR "Neural Networks" OR "Convolutional Neural Networks" OR "Recurrent Neural Networks" OR "Long Short-Term Memory" OR "Gated Recurrent Units" OR "Self-Organizing Maps" OR "Reinforcement Learning" OR "Q-Learning" OR "Genetic Algorithms" OR "Randomized Optimization Algorithms" OR "Deep Belief Networks" OR "Restricted Boltzmann Machines" OR "Ensemble Methods" OR "Bagging" OR "Boosting" OR "Stacking" OR "Dimensionality Reduction" OR "Regularization" OR "Support Vector Regression" OR "K-Means++" OR "Expectation-Maximization" OR "Particle Swarm Optimization" OR "Ant Colony Optimization" OR "Bayesian Networks" OR "Ridge Regression" OR "Lasso Regression" OR "Elastic Net Regression" OR "Multivariate Adaptive Regression Splines" OR "Decision Stumps" OR "Bayesian Regression" OR "Ordinal Regression" OR "Poisson Regression" OR "Gaussian Processes" OR "Radial Basis Function Networks" OR "Self-Organizing Feature Maps" OR "Learning Vector Quantization" OR "Deep Q-Networks" OR "Actor-Critic Methods" OR "Policy Gradients" OR "Monte Carlo Methods" OR "Temporal Difference Learning" OR "Stochastic Gradient Descent" OR "Adaptive Boosting" OR "Extra Trees" OR </w:t>
      </w:r>
      <w:r>
        <w:lastRenderedPageBreak/>
        <w:t xml:space="preserve">"Isolation Forests" OR "One-Class SVM" OR "Locally Weighted Regression" OR "Nearest Centroid" OR "Learning to Rank" OR "Anomaly Detection" OR "Semi-Supervised Learning" OR "Kernel Density Estimation" OR "Spectral Clustering" OR "Affinity Propagation" OR "Mean Shift" OR "Online Learning" OR "Conditional Random Fields" OR "Hidden Conditional Random Fields" OR "Variational Autoencoders" OR "Generative Adversarial Networks" OR "Autoencoders" OR "t-Distributed Stochastic Neighbor Embedding" OR "Independent Component Analysis" OR "Non-Negative Matrix Factorization" OR "Multilayer Perceptron" OR "Extreme Learning Machines" OR "Categorical Boosting" OR "Stacked Autoencoders" OR "Sparse Coding" OR "Boltzmann Machines" OR "Echo State Networks" OR "Dempster-Shafer Theory" OR "Rough Sets" OR "Case-Based Reasoning" OR "Association Rule Learning" OR "Online Gradient Descent" OR "Deep Boltzmann Machines" OR "Deep Gaussian Processes" OR "Self-Taught Learning" OR "Locally Linear Embedding" OR "Laplacian Eigenmaps" OR "Multilinear PCA" OR "Self-Paced Learning" OR "Hidden Semi-Markov Models" OR "Latent Dirichlet Allocation" OR "Dirichlet Process" OR "Markov Chain Monte Carlo" OR "Restricted Gibbs Sampling" OR "Restricted Variational Inference" OR "Robust Principal Component Analysis" OR "Canonical Correlation Analysis" OR "Multiple Instance Learning" OR "Quadratic Programming" OR "Supervised learning" OR "Unsupervised learning" OR "Deep learning" OR "Transfer learning" OR "Feature engineering" OR "Feature selection" OR "Feature extraction" OR "Cross-validation" OR "Overfitting" OR "Underfitting" OR "Bias-variance tradeoff" OR "Hyperparameters" OR "Training set" OR "Validation set" OR "Test set" OR "Batch learning" OR "Model evaluation" OR "Accuracy" OR "Precision" OR "Recall" OR "F1 score" OR "ROC curve" OR "AUC" OR "Confusion matrix" OR "Regression" OR "Classification" OR "Clustering" OR "Ensemble learning" OR "Bias" OR "Variance" OR "Decision boundary" OR "Loss function" OR "Gradient descent" OR "Stochastic gradient descent" OR "Mini-batch gradient descent" OR "L1 regularization" OR "L2 regularization" OR "Dropout" OR "Activation function" OR "Convolution" OR "Pooling" OR "Generative models" OR "Discriminative models" OR "Latent variables" OR "Bayesian inference" OR "Markov chain" OR "Markov random fields" OR "Kernel methods" OR "Nearest neighbors" OR "Gradient boosting" OR "XGBoost" OR "t-SNE" OR "data discovery" OR "predictive model" OR "association rule" OR "recommendation rule" OR "bigdata" OR "big data" OR "big-data" OR "decision tree" OR "fuzzy classifier" OR "svm" OR "support vector machine" OR "bayesian" OR "unsupervised classification" OR "supervised classification" OR "random forest" OR "kernel-based" OR "cluster research" OR "features extraction" OR "principal component analysis" OR "multi-dimensional scaling" OR "multidimensional scaling" OR "data-mining" OR "datamining" OR "data mining" OR "analytics" OR "blockchain" OR "business intelligence" OR "sequence labeling" OR "sequence tagging" OR "informetrics" OR "artificial intelligence" OR "machine learning" OR "interactive learning" OR "action recognition" OR "active learning" OR "adaptive routing" OR "consensus decision-making" OR "responsible ai" OR "multi-instance learning" OR "multiple-instance learning" OR "multitask learning" OR "deep semantic </w:t>
      </w:r>
      <w:r>
        <w:lastRenderedPageBreak/>
        <w:t>matching" OR "explainable ai" OR "game-based learning" OR "genetic programming" OR "incremental learning" OR "internet of things" OR "network analysis" OR "attributed graph" OR "network embedding" OR "graph kernel" OR "graph matching" OR "self-training" OR "predictive analysis" OR "relative error measure" OR "rankfrequency relationship" OR "metaheuristic" OR "multidimensional analysis" OR "crowd-enabled model" OR "generalised pareto distribution" OR "heuristics" OR "k-means" OR "text-mining" OR "similarity measure" OR "similarity analysis" OR "similarity index" OR "text mining" OR "computational linguistics" OR "word embedding" OR "latent dirichlet allocation" OR "sentiment analysis" OR "Canopy cluster" OR "Cobweb cluster" OR "EM cluster" OR "FarthestFirst" OR "Farthest First Cluster" OR "FilteredClusterer" OR "Filtered Cluster" OR "HierarchicalClustrerer" OR "Hierarchical Clustrer" OR "MakeDensityBasedClusterer" OR "Make Density Based Cluster" OR "SimpleKMeans" OR "Simple KMeans" OR "J48" OR "C4.5" OR "Naïve Bayes" OR "Instance-based learner" OR "RIPPER" OR "Jrip" OR "zeror" OR "Decision Table" OR "IREP" OR "OneR" OR "PART decision" OR "M5Rules" OR "Bayes Net" OR "BayesNet" OR "Bayes Network" OR "Multilayer Perceptron" OR "SGD" OR "Simple Logistic" OR "SMO" OR "SMOreg" OR "Voted Perceptron" OR "IBK" OR "Kstar classification" OR "LWL" OR "AdaBoostM1" OR "Additive Regression" OR "Attribute Selected Classifier" OR "ClassificationViaRegression" OR "CostSensitive Classifier" OR "CVParameterSelection" OR "FilteredClassifier" OR "IterativeClassifierOptimizer" OR "LogitBoost" OR "MultiClassClassifier" OR "MultiClassClassifierUpdateable" OR "MultiScheme" OR "RandomCommittee" OR "RandmizableFilteredClassifier" OR "RandomSubSpace" OR "RegressionByDiscretization" OR "Stacking Classifier" OR "WeightdInstancesHandlerWrapper" OR "InputMappedClassifier" OR "SerializedClassifer" OR "DecisionStump" OR "HoeffdingTree" OR "LMT" OR "M5P" OR "RandomForest" OR "RandomTree" OR "REPTree" OR "classifier" OR "Neural Network" OR "RNN" OR "KNN" OR "ANN" OR "neural computation" OR "Self-organizing map" OR "Radial basis function network" OR "Linear Regression" OR "Polynomial Regression" OR "Quantile Regression" OR "Principal Components Regression" OR "Partial Least Squares Regression" OR "Support Vector Regression" OR "Negative Binomial Regression" OR "Quasi Poisson Regression" OR "Cox Regression" OR "Tobit Regression" OR "Stepwise Regression" OR "Bayesian Linear Regression" OR "ElasticNet Regression" OR "Nonlinear regression" OR "Nonparametric regression" OR "Robust regression" OR "Simple linear regression" OR "AIS" OR "artificial immune system" OR "rule-based machine learning" OR "Pattern recognition" OR "colonal selection algorithm" OR "genetic algorithm" OR "negative selection algorithm" OR "immune network algorithm" OR "dendritic cell algorithm" OR "Biologically inspired computing" OR "Computational immunology" OR "Computational intelligence" OR "Evolutionary computation" OR "Immunocomputing" OR "Natural computation" OR "Swarm intelligence" OR "Learning classifier system" OR "SETM" OR "ISETM" OR "Apriori" OR "Association rules" OR "FilteredAssociator" OR "FPGrowth"))</w:t>
      </w:r>
    </w:p>
    <w:p w14:paraId="669E888B" w14:textId="77777777" w:rsidR="00B1338C" w:rsidRDefault="00B1338C" w:rsidP="00B1338C"/>
    <w:p w14:paraId="6AE92E9C" w14:textId="77777777" w:rsidR="00B1338C" w:rsidRDefault="00B1338C" w:rsidP="00B1338C">
      <w:r>
        <w:lastRenderedPageBreak/>
        <w:t>AND</w:t>
      </w:r>
    </w:p>
    <w:p w14:paraId="0EAE0904" w14:textId="77777777" w:rsidR="00B1338C" w:rsidRDefault="00B1338C" w:rsidP="00B1338C"/>
    <w:p w14:paraId="459C991F" w14:textId="77777777" w:rsidR="00B1338C" w:rsidRDefault="00B1338C" w:rsidP="00B1338C">
      <w:r>
        <w:t>(TITLE("academic impact" OR "Academic influence" OR "altmetrics" OR "Article impact" OR "Article influence" OR "Author career trajectory" OR "Author citations" OR "Author citations count" OR "Author collaborations" OR "Author h-index" OR "Author impact factor" OR "Author influence" OR "Author productivity" OR "Author publication count" OR "Author research output" OR "Author research performance" OR "Author visibility" OR "bibliometrics" OR "citation analysis" OR "citation count" OR "Collaboration in publications" OR "Country research impact" OR "Country research policies" OR "Global research impact" OR "Global research influence" OR "h-index" OR "impact factor" OR "Impact of scholarly work" OR "Influence of research" OR "Institution citations count" OR "Institution publication count" OR "Institution research output" OR "Institution research performance" OR "Institutional collaborations" OR "Institutional funding" OR "Institutional influence" OR "Institutional rankings" OR "Institutional research impact" OR "Institutional research output" OR "International collaborations" OR "Journal citations" OR "Journal citations count" OR "Journal impact factor" OR "Journal influence" OR "Journal metrics" OR "Journal publication count" OR "Journal ranking" OR "Journal reputation" OR "Journal research output" OR "Journal research performance" OR "Journal visibility" OR "knowledge dissemination" OR "knowledge transfer" OR "National research influence" OR "Open access" OR "Publication citations" OR "publication count" OR "publication impact" OR "Publication prestige" OR "Publication quality" OR "Publication significance" OR "Publication visibility" OR "Publishing impact" OR "research assessment" OR "research collaboration" OR "Research dissemination" OR "Research effect" OR "research evaluation" OR "Research funding by country" OR "Research funding by nation" OR "research impact" OR "research metrics" OR "Research outcome" OR "research output" OR "Research output by country" OR "Research output by nation" OR "research performance" OR "Research policies by country" OR "Research reach" OR "Research significance" OR "Research topic citations" OR "Research topic collaborations" OR "Research topic funding" OR "Research topic trends" OR "Research topic visibility" OR "Research visibility" OR "scholarly impact" OR "scientific impact" OR "Scientific influence" OR "Topic citations count" OR "Topic impact factor" OR "Topic influence" OR "Topic publication count" OR "Topic research collaboration" OR "Topic research output" OR "CiteScore" OR "SciVal" OR "Journal Rank" OR "h index" OR "SJR" OR "cited researchers" OR "cited researcher" OR "cited research" OR "research impacts" OR "cited paper" OR "prestige paper" OR "research contribution" OR "high-quality papers" OR "altmetric*" OR "RGScore"))</w:t>
      </w:r>
    </w:p>
    <w:p w14:paraId="23AB1CB8" w14:textId="77777777" w:rsidR="00B1338C" w:rsidRDefault="00B1338C" w:rsidP="00B1338C"/>
    <w:p w14:paraId="74EEF76C" w14:textId="7DFA8807" w:rsidR="00B1338C" w:rsidRDefault="00B1338C" w:rsidP="009B61DE">
      <w:pPr>
        <w:pStyle w:val="Heading2-withoutNumbers"/>
      </w:pPr>
      <w:r>
        <w:t>Web of Science Advanced Keywords Query</w:t>
      </w:r>
      <w:r w:rsidR="00DE28CF">
        <w:t xml:space="preserve"> For Searching Data Science Vs Research Impact</w:t>
      </w:r>
    </w:p>
    <w:p w14:paraId="0E96ED5D" w14:textId="77777777" w:rsidR="00B1338C" w:rsidRDefault="00B1338C" w:rsidP="00B1338C">
      <w:r>
        <w:lastRenderedPageBreak/>
        <w:t xml:space="preserve">(TI=("Linear Regression" OR "Logistic Regression" OR "Decision Trees" OR "Random Forests" OR "Gradient Boosting Machines" OR "Extreme Gradient Boosting" OR "AdaBoost" OR "Support Vector Machines" OR "K-Nearest Neighbors" OR "Naive Bayes" OR "Principal Component Analysis" OR "Hidden Markov Models" OR "Gaussian Mixture Models" OR "K-Means Clustering" OR "DBSCAN" OR "Hierarchical Clustering" OR "Neural Networks" OR "Convolutional Neural Networks" OR "Recurrent Neural Networks" OR "Long Short-Term Memory" OR "Gated Recurrent Units" OR "Self-Organizing Maps" OR "Reinforcement Learning" OR "Q-Learning" OR "Genetic Algorithms" OR "Randomized Optimization Algorithms" OR "Deep Belief Networks" OR "Restricted Boltzmann Machines" OR "Ensemble Methods" OR "Bagging" OR "Boosting" OR "Stacking" OR "Dimensionality Reduction" OR "Regularization" OR "Support Vector Regression" OR "K-Means++" OR "Expectation-Maximization" OR "Particle Swarm Optimization" OR "Ant Colony Optimization" OR "Bayesian Networks" OR "Ridge Regression" OR "Lasso Regression" OR "Elastic Net Regression" OR "Multivariate Adaptive Regression Splines" OR "Decision Stumps" OR "Bayesian Regression" OR "Ordinal Regression" OR "Poisson Regression" OR "Gaussian Processes" OR "Radial Basis Function Networks" OR "Self-Organizing Feature Maps" OR "Learning Vector Quantization" OR "Deep Q-Networks" OR "Actor-Critic Methods" OR "Policy Gradients" OR "Monte Carlo Methods" OR "Temporal Difference Learning" OR "Stochastic Gradient Descent" OR "Adaptive Boosting" OR "Extra Trees" OR "Isolation Forests" OR "One-Class SVM" OR "Locally Weighted Regression" OR "Nearest Centroid" OR "Learning to Rank" OR "Anomaly Detection" OR "Semi-Supervised Learning" OR "Kernel Density Estimation" OR "Spectral Clustering" OR "Affinity Propagation" OR "Mean Shift" OR "Online Learning" OR "Conditional Random Fields" OR "Hidden Conditional Random Fields" OR "Variational Autoencoders" OR "Generative Adversarial Networks" OR "Autoencoders" OR "t-Distributed Stochastic Neighbor Embedding" OR "Independent Component Analysis" OR "Non-Negative Matrix Factorization" OR "Multilayer Perceptron" OR "Extreme Learning Machines" OR "Categorical Boosting" OR "Stacked Autoencoders" OR "Sparse Coding" OR "Boltzmann Machines" OR "Echo State Networks" OR "Dempster-Shafer Theory" OR "Rough Sets" OR "Case-Based Reasoning" OR "Association Rule Learning" OR "Online Gradient Descent" OR "Deep Boltzmann Machines" OR "Deep Gaussian Processes" OR "Self-Taught Learning" OR "Locally Linear Embedding" OR "Laplacian Eigenmaps" OR "Multilinear PCA" OR "Self-Paced Learning" OR "Hidden Semi-Markov Models" OR "Latent Dirichlet Allocation" OR "Dirichlet Process" OR "Markov Chain Monte Carlo" OR "Restricted Gibbs Sampling" OR "Restricted Variational Inference" OR "Robust Principal Component Analysis" OR "Canonical Correlation Analysis" OR "Multiple Instance Learning" OR "Quadratic Programming" OR "Supervised learning" OR "Unsupervised learning" OR "Deep learning" OR "Transfer learning" OR "Feature engineering" OR "Feature selection" OR "Feature extraction" OR "Cross-validation" OR "Overfitting" OR "Underfitting" OR "Bias-variance tradeoff" OR "Hyperparameters" OR "Training set" OR "Validation set" OR "Test set" OR "Batch learning" OR "Model evaluation" </w:t>
      </w:r>
      <w:r>
        <w:lastRenderedPageBreak/>
        <w:t xml:space="preserve">OR "Accuracy" OR "Precision" OR "Recall" OR "F1 score" OR "ROC curve" OR "AUC" OR "Confusion matrix" OR "Regression" OR "Classification" OR "Clustering" OR "Ensemble learning" OR "Bias" OR "Variance" OR "Decision boundary" OR "Loss function" OR "Gradient descent" OR "Stochastic gradient descent" OR "Mini-batch gradient descent" OR "L1 regularization" OR "L2 regularization" OR "Dropout" OR "Activation function" OR "Convolution" OR "Pooling" OR "Generative models" OR "Discriminative models" OR "Latent variables" OR "Bayesian inference" OR "Markov chain" OR "Markov random fields" OR "Kernel methods" OR "Nearest neighbors" OR "Gradient boosting" OR "XGBoost" OR "t-SNE" OR "data discovery" OR "predictive model" OR "association rule" OR "recommendation rule" OR "bigdata" OR "big data" OR "big-data" OR "decision tree" OR "fuzzy classifier" OR "svm" OR "support vector machine" OR "bayesian" OR "unsupervised classification" OR "supervised classification" OR "random forest" OR "kernel-based" OR "cluster research" OR "features extraction" OR "principal component analysis" OR "multi-dimensional scaling" OR "multidimensional scaling" OR "data-mining" OR "datamining" OR "data mining" OR "analytics" OR "blockchain" OR "business intelligence" OR "sequence labeling" OR "sequence tagging" OR "informetrics" OR "artificial intelligence" OR "machine learning" OR "interactive learning" OR "action recognition" OR "active learning" OR "adaptive routing" OR "consensus decision-making" OR "responsible ai" OR "multi-instance learning" OR "multiple-instance learning" OR "multitask learning" OR "deep semantic matching" OR "explainable ai" OR "game-based learning" OR "genetic programming" OR "incremental learning" OR "internet of things" OR "network analysis" OR "attributed graph" OR "network embedding" OR "graph kernel" OR "graph matching" OR "self-training" OR "predictive analysis" OR "relative error measure" OR "rankfrequency relationship" OR "metaheuristic" OR "multidimensional analysis" OR "crowd-enabled model" OR "generalised pareto distribution" OR "heuristics" OR "k-means" OR "text-mining" OR "similarity measure" OR "similarity analysis" OR "similarity index" OR "text mining" OR "computational linguistics" OR "word embedding" OR "latent dirichlet allocation" OR "sentiment analysis" OR "Canopy cluster" OR "Cobweb cluster" OR "EM cluster" OR "FarthestFirst" OR "Farthest First Cluster" OR "FilteredClusterer" OR "Filtered Cluster" OR "HierarchicalClustrerer" OR "Hierarchical Clustrer" OR "MakeDensityBasedClusterer" OR "Make Density Based Cluster" OR "SimpleKMeans" OR "Simple KMeans" OR "J48" OR "C4.5" OR "Naïve Bayes" OR "Instance-based learner" OR "RIPPER" OR "Jrip" OR "zeror" OR "Decision Table" OR "IREP" OR "OneR" OR "PART decision" OR "M5Rules" OR "Bayes Net" OR "BayesNet" OR "Bayes Network" OR "Multilayer Perceptron" OR "SGD" OR "Simple Logistic" OR "SMO" OR "SMOreg" OR "Voted Perceptron" OR "IBK" OR "Kstar classification" OR "LWL" OR "AdaBoostM1" OR "Additive Regression" OR "Attribute Selected Classifier" OR "ClassificationViaRegression" OR "CostSensitive Classifier" OR "CVParameterSelection" OR "FilteredClassifier" OR "IterativeClassifierOptimizer" OR "LogitBoost" OR "MultiClassClassifier" OR "MultiClassClassifierUpdateable" OR "MultiScheme" OR "RandomCommittee" OR "RandmizableFilteredClassifier" OR "RandomSubSpace" OR </w:t>
      </w:r>
      <w:r>
        <w:lastRenderedPageBreak/>
        <w:t>"RegressionByDiscretization" OR "Stacking Classifier" OR "WeightdInstancesHandlerWrapper" OR "InputMappedClassifier" OR "SerializedClassifer" OR "DecisionStump" OR "HoeffdingTree" OR "LMT" OR "M5P" OR "RandomForest" OR "RandomTree" OR "REPTree" OR "classifier" OR "Neural Network" OR "RNN" OR "KNN" OR "ANN" OR "neural computation" OR "Self-organizing map" OR "Radial basis function network" OR "Linear Regression" OR "Polynomial Regression" OR "Quantile Regression" OR "Principal Components Regression" OR "Partial Least Squares Regression" OR "Support Vector Regression" OR "Negative Binomial Regression" OR "Quasi Poisson Regression" OR "Cox Regression" OR "Tobit Regression" OR "Stepwise Regression" OR "Bayesian Linear Regression" OR "ElasticNet Regression" OR "Nonlinear regression" OR "Nonparametric regression" OR "Robust regression" OR "Simple linear regression" OR "AIS" OR "artificial immune system" OR "rule-based machine learning" OR "Pattern recognition" OR "colonal selection algorithm" OR "genetic algorithm" OR "negative selection algorithm" OR "immune network algorithm" OR "dendritic cell algorithm" OR "Biologically inspired computing" OR "Computational immunology" OR "Computational intelligence" OR "Evolutionary computation" OR "Immunocomputing" OR "Natural computation" OR "Swarm intelligence" OR "Learning classifier system" OR "SETM" OR "ISETM" OR "Apriori" OR "Association rules" OR "FilteredAssociator" OR "FPGrowth"))</w:t>
      </w:r>
    </w:p>
    <w:p w14:paraId="4F1CB777" w14:textId="77777777" w:rsidR="00B1338C" w:rsidRDefault="00B1338C" w:rsidP="00B1338C"/>
    <w:p w14:paraId="1BB7304B" w14:textId="77777777" w:rsidR="00B1338C" w:rsidRDefault="00B1338C" w:rsidP="00B1338C">
      <w:r>
        <w:t>AND</w:t>
      </w:r>
    </w:p>
    <w:p w14:paraId="5DC45B7A" w14:textId="77777777" w:rsidR="00B1338C" w:rsidRDefault="00B1338C" w:rsidP="00B1338C"/>
    <w:p w14:paraId="50F633EE" w14:textId="77777777" w:rsidR="00B1338C" w:rsidRDefault="00B1338C" w:rsidP="00B1338C">
      <w:r>
        <w:t xml:space="preserve">(TI=("academic impact" OR "Academic influence" OR "altmetrics" OR "Article impact" OR "Article influence" OR "Author career trajectory" OR "Author citations" OR "Author citations count" OR "Author collaborations" OR "Author h-index" OR "Author impact factor" OR "Author influence" OR "Author productivity" OR "Author publication count" OR "Author research output" OR "Author research performance" OR "Author visibility" OR "bibliometrics" OR "citation analysis" OR "citation count" OR "Collaboration in publications" OR "Country research impact" OR "Country research policies" OR "Global research impact" OR "Global research influence" OR "h-index" OR "impact factor" OR "Impact of scholarly work" OR "Influence of research" OR "Institution citations count" OR "Institution publication count" OR "Institution research output" OR "Institution research performance" OR "Institutional collaborations" OR "Institutional funding" OR "Institutional influence" OR "Institutional rankings" OR "Institutional research impact" OR "Institutional research output" OR "International collaborations" OR "Journal citations" OR "Journal citations count" OR "Journal impact factor" OR "Journal influence" OR "Journal metrics" OR "Journal publication count" OR "Journal ranking" OR "Journal reputation" OR "Journal research output" OR "Journal research performance" OR "Journal visibility" OR "knowledge dissemination" OR "knowledge transfer" OR "National research influence" OR "Open access" OR "Publication </w:t>
      </w:r>
      <w:r>
        <w:lastRenderedPageBreak/>
        <w:t>citations" OR "publication count" OR "publication impact" OR "Publication prestige" OR "Publication quality" OR "Publication significance" OR "Publication visibility" OR "Publishing impact" OR "research assessment" OR "research collaboration" OR "Research dissemination" OR "Research effect" OR "research evaluation" OR "Research funding by country" OR "Research funding by nation" OR "research impact" OR "research metrics" OR "Research outcome" OR "research output" OR "Research output by country" OR "Research output by nation" OR "research performance" OR "Research policies by country" OR "Research reach" OR "Research significance" OR "Research topic citations" OR "Research topic collaborations" OR "Research topic funding" OR "Research topic trends" OR "Research topic visibility" OR "Research visibility" OR "scholarly impact" OR "scientific impact" OR "Scientific influence" OR "Topic citations count" OR "Topic impact factor" OR "Topic influence" OR "Topic publication count" OR "Topic research collaboration" OR "Topic research output" OR "CiteScore" OR "SciVal" OR "Journal Rank" OR "h index" OR "SJR" OR "cited researchers" OR "cited researcher" OR "cited research" OR "research impacts" OR "cited paper" OR "prestige paper" OR "research contribution" OR "high-quality papers" OR "altmetric*" OR "RGScore"))</w:t>
      </w:r>
    </w:p>
    <w:p w14:paraId="7A524A29" w14:textId="686CE78B" w:rsidR="00DE28CF" w:rsidRDefault="00DE28CF" w:rsidP="00333523">
      <w:pPr>
        <w:pStyle w:val="Heading2-withoutNumbers"/>
      </w:pPr>
      <w:r>
        <w:t>W</w:t>
      </w:r>
      <w:r w:rsidR="00A6587C">
        <w:t xml:space="preserve">eb of Science Advanced Keywords Quarry for Searching the Research Impact vs </w:t>
      </w:r>
      <w:r w:rsidR="00333523">
        <w:t xml:space="preserve">Machine Learning / Artificial Intelligence </w:t>
      </w:r>
    </w:p>
    <w:p w14:paraId="26413A57" w14:textId="489AEBBB" w:rsidR="00DE28CF" w:rsidRDefault="00DE28CF" w:rsidP="00DE28CF">
      <w:r>
        <w:t xml:space="preserve">((TI=("Linear Regression" OR "Logistic Regression" OR "Decision Trees" OR "Random Forests" OR "Gradient Boosting Machines" OR "Extreme Gradient Boosting" OR "AdaBoost" OR "Support Vector Machines" OR "K-Nearest Neighbors" OR "Naive Bayes" OR "Principal Component Analysis" OR "Hidden Markov Models" OR "Gaussian Mixture Models" OR "K-Means Clustering" OR "DBSCAN" OR "Hierarchical Clustering" OR "Neural Networks" OR "Convolutional Neural Networks" OR "Recurrent Neural Networks" OR "Long Short-Term Memory" OR "Gated Recurrent Units" OR "Self-Organizing Maps" OR "Reinforcement Learning" OR "Q-Learning" OR "Genetic Algorithms" OR "Randomized Optimization Algorithms" OR "Deep Belief Networks" OR "Restricted Boltzmann Machines" OR "Ensemble Methods" OR "Bagging" OR "Boosting" OR "Stacking" OR "Dimensionality Reduction" OR "Regularization" OR "Support Vector Regression" OR "K-Means++" OR "Expectation-Maximization" OR "Particle Swarm Optimization" OR "Ant Colony Optimization" OR "Bayesian Networks" OR "Ridge Regression" OR "Lasso Regression" OR "Elastic Net Regression" OR "Multivariate Adaptive Regression Splines" OR "Decision Stumps" OR "Bayesian Regression" OR "Ordinal Regression" OR "Poisson Regression" OR "Gaussian Processes" OR "Radial Basis Function Networks" OR "Self-Organizing Feature Maps" OR "Learning Vector Quantization" OR "Deep Q-Networks" OR "Actor-Critic Methods" OR "Policy Gradients" OR "Monte Carlo Methods" OR "Temporal Difference Learning" OR "Stochastic Gradient Descent" OR "Adaptive Boosting" OR "Extra Trees" OR "Isolation Forests" OR "One-Class SVM" OR "Locally Weighted Regression" OR "Nearest Centroid" OR "Learning to Rank" OR "Anomaly Detection" OR "Semi-Supervised Learning" OR "Kernel Density Estimation" OR "Spectral Clustering" OR "Affinity Propagation" OR </w:t>
      </w:r>
      <w:r>
        <w:lastRenderedPageBreak/>
        <w:t>"Mean Shift" OR "Online Learning" OR "Conditional Random Fields" OR "Hidden Conditional Random Fields" OR "Variational Autoencoders" OR "Generative Adversarial Networks" OR "Autoencoders" OR "t-Distributed Stochastic Neighbor Embedding" OR "Independent Component Analysis" OR "Non-Negative Matrix Factorization" OR "Multilayer Perceptron" OR "Extreme Learning Machines" OR "Categorical Boosting" OR "Stacked Autoencoders" OR "Sparse Coding" OR "Boltzmann Machines" OR "Echo State Networks" OR "Deep Boltzmann Machines" OR "Deep Gaussian Processes" OR "Self-Taught Learning" OR "Locally Linear Embedding" OR "Laplacian Eigenmaps" OR "Multilinear PCA" OR "Self-Paced Learning" OR "Hidden Semi-Markov Models" OR "Latent Dirichlet Allocation" OR "Dirichlet Process" OR "Markov Chain Monte Carlo" OR "Restricted Gibbs Sampling" OR "Restricted Variational Inference" OR "Robust Principal Component Analysis" OR "Canonical Correlation Analysis" OR "Multiple Instance Learning" OR "Quadratic Programming" OR "Supervised learning" OR "Unsupervised learning" OR "Deep learning" OR "Transfer learning" OR "Feature engineering" OR "Feature selection" OR "Feature extraction" OR "Cross-validation" OR "Overfitting" OR "Underfitting" OR "Bias-variance tradeoff" OR "Hyperparameters" OR "Training set" OR "Validation set" OR "Test set" OR "Batch learning" OR "Model evaluation" OR "Accuracy" OR "Precision" OR "Recall" OR "F1 score" OR "ROC curve" OR "AUC" OR "Confusion matrix" OR "Regression" OR "Classification" OR "Clustering" OR "Ensemble learning" OR "Bias" OR "Variance" OR "Decision boundary" OR "Loss function" OR "Gradient descent" OR "Stochastic gradient descent" OR "Mini-batch gradient descent" OR "L1 regularization" OR "L2 regularization" OR "Dropout" OR "Activation function" OR "Convolution" OR "Pooling" OR "Generative models" OR "Discriminative models" OR "Latent variables" OR "Bayesian inference" OR "Markov chain" OR "Markov random fields" OR "Kernel methods" OR "Nearest neighbors" OR "Gradient boosting" OR "XGBoost" OR "t-SNE" OR "artificial intelligence" OR "machine learning" OR "supervised classification" OR "unsupervised classification" OR "deep semantic matching" OR "explainable ai" OR "game-based learning" OR "genetic programming" OR "incremental learning" OR "self-training" OR "active learning" OR "transfer learning"))</w:t>
      </w:r>
    </w:p>
    <w:p w14:paraId="2F67ED6E" w14:textId="77777777" w:rsidR="00DE28CF" w:rsidRDefault="00DE28CF" w:rsidP="00DE28CF">
      <w:r>
        <w:t xml:space="preserve"> OR</w:t>
      </w:r>
    </w:p>
    <w:p w14:paraId="410C55ED" w14:textId="77777777" w:rsidR="00DE28CF" w:rsidRDefault="00DE28CF" w:rsidP="00DE28CF">
      <w:r>
        <w:t xml:space="preserve">(AK=("Linear Regression" OR "Logistic Regression" OR "Decision Trees" OR "Random Forests" OR "Gradient Boosting Machines" OR "Extreme Gradient Boosting" OR "AdaBoost" OR "Support Vector Machines" OR "K-Nearest Neighbors" OR "Naive Bayes" OR "Principal Component Analysis" OR "Hidden Markov Models" OR "Gaussian Mixture Models" OR "K-Means Clustering" OR "DBSCAN" OR "Hierarchical Clustering" OR "Neural Networks" OR "Convolutional Neural Networks" OR "Recurrent Neural Networks" OR "Long Short-Term Memory" OR "Gated Recurrent Units" OR "Self-Organizing Maps" OR "Reinforcement Learning" OR "Q-Learning" OR "Genetic Algorithms" OR "Randomized Optimization Algorithms" OR "Deep Belief Networks" OR "Restricted Boltzmann Machines" OR "Ensemble Methods" OR "Bagging" OR "Boosting" OR "Stacking" OR "Dimensionality </w:t>
      </w:r>
      <w:r>
        <w:lastRenderedPageBreak/>
        <w:t>Reduction" OR "Regularization" OR "Support Vector Regression" OR "K-Means++" OR "Expectation-Maximization" OR "Particle Swarm Optimization" OR "Ant Colony Optimization" OR "Bayesian Networks" OR "Ridge Regression" OR "Lasso Regression" OR "Elastic Net Regression" OR "Multivariate Adaptive Regression Splines" OR "Decision Stumps" OR "Bayesian Regression" OR "Ordinal Regression" OR "Poisson Regression" OR "Gaussian Processes" OR "Radial Basis Function Networks" OR "Self-Organizing Feature Maps" OR "Learning Vector Quantization" OR "Deep Q-Networks" OR "Actor-Critic Methods" OR "Policy Gradients" OR "Monte Carlo Methods" OR "Temporal Difference Learning" OR "Stochastic Gradient Descent" OR "Adaptive Boosting" OR "Extra Trees" OR "Isolation Forests" OR "One-Class SVM" OR "Locally Weighted Regression" OR "Nearest Centroid" OR "Learning to Rank" OR "Anomaly Detection" OR "Semi-Supervised Learning" OR "Kernel Density Estimation" OR "Spectral Clustering" OR "Affinity Propagation" OR "Mean Shift" OR "Online Learning" OR "Conditional Random Fields" OR "Hidden Conditional Random Fields" OR "Variational Autoencoders" OR "Generative Adversarial Networks" OR "Autoencoders" OR "t-Distributed Stochastic Neighbor Embedding" OR "Independent Component Analysis" OR "Non-Negative Matrix Factorization" OR "Multilayer Perceptron" OR "Extreme Learning Machines" OR "Categorical Boosting" OR "Stacked Autoencoders" OR "Sparse Coding" OR "Boltzmann Machines" OR "Echo State Networks" OR "Deep Boltzmann Machines" OR "Deep Gaussian Processes" OR "Self-Taught Learning" OR "Locally Linear Embedding" OR "Laplacian Eigenmaps" OR "Multilinear PCA" OR "Self-Paced Learning" OR "Hidden Semi-Markov Models" OR "Latent Dirichlet Allocation" OR "Dirichlet Process" OR "Markov Chain Monte Carlo" OR "Restricted Gibbs Sampling" OR "Restricted Variational Inference" OR "Robust Principal Component Analysis" OR "Canonical Correlation Analysis" OR "Multiple Instance Learning" OR "Quadratic Programming" OR "Supervised learning" OR "Unsupervised learning" OR "Deep learning" OR "Transfer learning" OR "Feature engineering" OR "Feature selection" OR "Feature extraction" OR "Cross-validation" OR "Overfitting" OR "Underfitting" OR "Bias-variance tradeoff" OR "Hyperparameters" OR "Training set" OR "Validation set" OR "Test set" OR "Batch learning" OR "Model evaluation" OR "Accuracy" OR "Precision" OR "Recall" OR "F1 score" OR "ROC curve" OR "AUC" OR "Confusion matrix" OR "Regression" OR "Classification" OR "Clustering" OR "Ensemble learning" OR "Bias" OR "Variance" OR "Decision boundary" OR "Loss function" OR "Gradient descent" OR "Stochastic gradient descent" OR "Mini-batch gradient descent" OR "L1 regularization" OR "L2 regularization" OR "Dropout" OR "Activation function" OR "Convolution" OR "Pooling" OR "Generative models" OR "Discriminative models" OR "Latent variables" OR "Bayesian inference" OR "Markov chain" OR "Markov random fields" OR "Kernel methods" OR "Nearest neighbors" OR "Gradient boosting" OR "XGBoost" OR "t-SNE" OR "artificial intelligence" OR "machine learning" OR "supervised classification" OR "unsupervised classification" OR "deep semantic matching" OR "explainable ai" OR "game-based learning" OR "genetic programming" OR "incremental learning" OR "self-training" OR "active learning" OR "transfer learning")))</w:t>
      </w:r>
    </w:p>
    <w:p w14:paraId="11492B15" w14:textId="77777777" w:rsidR="00DE28CF" w:rsidRDefault="00DE28CF" w:rsidP="00DE28CF">
      <w:r>
        <w:lastRenderedPageBreak/>
        <w:t>AND</w:t>
      </w:r>
    </w:p>
    <w:p w14:paraId="3F069122" w14:textId="77777777" w:rsidR="00DE28CF" w:rsidRDefault="00DE28CF" w:rsidP="00DE28CF">
      <w:r>
        <w:t>(</w:t>
      </w:r>
    </w:p>
    <w:p w14:paraId="79FA8A48" w14:textId="77777777" w:rsidR="00DE28CF" w:rsidRDefault="00DE28CF" w:rsidP="00DE28CF">
      <w:r>
        <w:t>TI=("academic impact" OR "Academic influence" OR "altmetrics" OR "Article impact" OR "Article influence" OR "Author career trajectory" OR "Author citations" OR "Author citations count" OR "Author collaborations" OR "Author h-index" OR "Author impact factor" OR "Author influence" OR "Author productivity" OR "Author publication count" OR "Author research output" OR "Author research performance" OR "Author visibility" OR "bibliometrics" OR "citation analysis" OR "citation count" OR "Collaboration in publications" OR "Country research impact" OR "Country research policies" OR "Global research impact" OR "Global research influence" OR "h-index" OR "impact factor" OR "Impact of scholarly work" OR "Influence of research" OR "Institution citations count" OR "Institution publication count" OR "Institution research output" OR "Institution research performance" OR "Institutional collaborations" OR "Institutional funding" OR "Institutional influence" OR "Institutional rankings" OR "Institutional research impact" OR "Institutional research output" OR "International collaborations" OR "Journal citations" OR "Journal citations count" OR "Journal impact factor" OR "Journal influence" OR "Journal metrics" OR "Journal publication count" OR "Journal ranking" OR "Journal reputation" OR "Journal research output" OR "Journal research performance" OR "Journal visibility" OR "knowledge dissemination" OR "National research influence" OR "Open access" OR "Publication citations" OR "publication count" OR "publication impact" OR "Publication prestige" OR "Publication quality" OR "Publication significance" OR "Publication visibility" OR "Publishing impact" OR "research assessment" OR "research collaboration" OR "Research dissemination" OR "Research effect" OR "research evaluation" OR "Research funding by country" OR "Research funding by nation" OR "research impact" OR "research metrics" OR "Research outcome" OR "research output" OR "Research output by country" OR "Research output by nation" OR "research performance" OR "Research policies by country" OR "Research reach" OR "Research significance" OR "Research topic citations" OR "Research topic collaborations" OR "Research topic funding" OR "Research topic trends" OR "Research topic visibility" OR "Research visibility" OR "scholarly impact" OR "scientific impact" OR "Scientific influence" OR "Topic citations count" OR "Topic impact factor" OR "Topic influence" OR "Topic publication count" OR "Topic research collaboration" OR "Topic research output" OR "CiteScore" OR "SciVal" OR "Journal Rank" OR "h index" OR "SJR" OR "cited researchers" OR "cited researcher" OR "cited research" OR "research impacts" OR "cited paper" OR "prestige paper" OR "research contribution" OR "high-quality papers" OR "altmetric*" OR "RGScore")</w:t>
      </w:r>
    </w:p>
    <w:p w14:paraId="1B97F08F" w14:textId="77777777" w:rsidR="00DE28CF" w:rsidRDefault="00DE28CF" w:rsidP="00DE28CF"/>
    <w:p w14:paraId="2EF44FEE" w14:textId="77777777" w:rsidR="00DE28CF" w:rsidRDefault="00DE28CF" w:rsidP="00DE28CF">
      <w:r>
        <w:t>OR</w:t>
      </w:r>
    </w:p>
    <w:p w14:paraId="6DAB16DB" w14:textId="77777777" w:rsidR="00DE28CF" w:rsidRDefault="00DE28CF" w:rsidP="00DE28CF"/>
    <w:p w14:paraId="5798AEA4" w14:textId="77777777" w:rsidR="00DE28CF" w:rsidRDefault="00DE28CF" w:rsidP="00DE28CF">
      <w:r>
        <w:lastRenderedPageBreak/>
        <w:t>AK=("academic impact" OR "Academic influence" OR "altmetrics" OR "Article impact" OR "Article influence" OR "Author career trajectory" OR "Author citations" OR "Author citations count" OR "Author collaborations" OR "Author h-index" OR "Author impact factor" OR "Author influence" OR "Author productivity" OR "Author publication count" OR "Author research output" OR "Author research performance" OR "Author visibility" OR "bibliometrics" OR "citation analysis" OR "citation count" OR "Collaboration in publications" OR "Country research impact" OR "Country research policies" OR "Global research impact" OR "Global research influence" OR "h-index" OR "impact factor" OR "Impact of scholarly work" OR "Influence of research" OR "Institution citations count" OR "Institution publication count" OR "Institution research output" OR "Institution research performance" OR "Institutional collaborations" OR "Institutional funding" OR "Institutional influence" OR "Institutional rankings" OR "Institutional research impact" OR "Institutional research output" OR "International collaborations" OR "Journal citations" OR "Journal citations count" OR "Journal impact factor" OR "Journal influence" OR "Journal metrics" OR "Journal publication count" OR "Journal ranking" OR "Journal reputation" OR "Journal research output" OR "Journal research performance" OR "Journal visibility" OR "knowledge dissemination" OR "National research influence" OR "Open access" OR "Publication citations" OR "publication count" OR "publication impact" OR "Publication prestige" OR "Publication quality" OR "Publication significance" OR "Publication visibility" OR "Publishing impact" OR "research assessment" OR "research collaboration" OR "Research dissemination" OR "Research effect" OR "research evaluation" OR "Research funding by country" OR "Research funding by nation" OR "research impact" OR "research metrics" OR "Research outcome" OR "research output" OR "Research output by country" OR "Research output by nation" OR "research performance" OR "Research policies by country" OR "Research reach" OR "Research significance" OR "Research topic citations" OR "Research topic collaborations" OR "Research topic funding" OR "Research topic trends" OR "Research topic visibility" OR "Research visibility" OR "scholarly impact" OR "scientific impact" OR "Scientific influence" OR "Topic citations count" OR "Topic impact factor" OR "Topic influence" OR "Topic publication count" OR "Topic research collaboration" OR "Topic research output" OR "CiteScore" OR "SciVal" OR "Journal Rank" OR "h index" OR "SJR" OR "cited researchers" OR "cited researcher" OR "cited research" OR "research impacts" OR "cited paper" OR "prestige paper" OR "research contribution" OR "high-quality papers" OR "altmetric*" OR "RGScore")</w:t>
      </w:r>
    </w:p>
    <w:p w14:paraId="1770B6C0" w14:textId="77777777" w:rsidR="00DE28CF" w:rsidRDefault="00DE28CF" w:rsidP="00DE28CF">
      <w:r>
        <w:t>)</w:t>
      </w:r>
    </w:p>
    <w:p w14:paraId="1F8D1107" w14:textId="77777777" w:rsidR="00B37C97" w:rsidRDefault="00B37C97" w:rsidP="006257E3"/>
    <w:p w14:paraId="6673A562" w14:textId="17E94643" w:rsidR="00E74933" w:rsidRDefault="00E74933">
      <w:pPr>
        <w:spacing w:line="259" w:lineRule="auto"/>
        <w:jc w:val="left"/>
        <w:rPr>
          <w:rFonts w:asciiTheme="majorBidi" w:hAnsiTheme="majorBidi"/>
          <w:b/>
          <w:spacing w:val="-4"/>
          <w:sz w:val="32"/>
          <w:szCs w:val="32"/>
          <w:highlight w:val="lightGray"/>
        </w:rPr>
      </w:pPr>
    </w:p>
    <w:sectPr w:rsidR="00E74933" w:rsidSect="00570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B2F"/>
    <w:multiLevelType w:val="multilevel"/>
    <w:tmpl w:val="D318DD2C"/>
    <w:lvl w:ilvl="0">
      <w:start w:val="1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F37A55"/>
    <w:multiLevelType w:val="multilevel"/>
    <w:tmpl w:val="56A4466E"/>
    <w:lvl w:ilvl="0">
      <w:start w:val="2"/>
      <w:numFmt w:val="decimal"/>
      <w:pStyle w:val="DatabaseHeading1"/>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94322A"/>
    <w:multiLevelType w:val="multilevel"/>
    <w:tmpl w:val="0C34A1E2"/>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9435905"/>
    <w:multiLevelType w:val="multilevel"/>
    <w:tmpl w:val="CC28BC0E"/>
    <w:numStyleLink w:val="Dataset"/>
  </w:abstractNum>
  <w:abstractNum w:abstractNumId="5" w15:restartNumberingAfterBreak="0">
    <w:nsid w:val="1A264D4E"/>
    <w:multiLevelType w:val="multilevel"/>
    <w:tmpl w:val="E84661DC"/>
    <w:numStyleLink w:val="AnnexureHeading"/>
  </w:abstractNum>
  <w:abstractNum w:abstractNumId="6" w15:restartNumberingAfterBreak="0">
    <w:nsid w:val="1A2A7120"/>
    <w:multiLevelType w:val="multilevel"/>
    <w:tmpl w:val="CC28BC0E"/>
    <w:numStyleLink w:val="Dataset"/>
  </w:abstractNum>
  <w:abstractNum w:abstractNumId="7" w15:restartNumberingAfterBreak="0">
    <w:nsid w:val="1ABB364A"/>
    <w:multiLevelType w:val="multilevel"/>
    <w:tmpl w:val="CC28BC0E"/>
    <w:numStyleLink w:val="Dataset"/>
  </w:abstractNum>
  <w:abstractNum w:abstractNumId="8" w15:restartNumberingAfterBreak="0">
    <w:nsid w:val="1EAF4AD0"/>
    <w:multiLevelType w:val="multilevel"/>
    <w:tmpl w:val="39003C6E"/>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EC22CC0"/>
    <w:multiLevelType w:val="multilevel"/>
    <w:tmpl w:val="EF36B380"/>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967957"/>
    <w:multiLevelType w:val="multilevel"/>
    <w:tmpl w:val="8DC6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E276E"/>
    <w:multiLevelType w:val="multilevel"/>
    <w:tmpl w:val="8550CC82"/>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3BBC5537"/>
    <w:multiLevelType w:val="multilevel"/>
    <w:tmpl w:val="CC28BC0E"/>
    <w:styleLink w:val="Dataset"/>
    <w:lvl w:ilvl="0">
      <w:start w:val="1"/>
      <w:numFmt w:val="decimal"/>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F60B35"/>
    <w:multiLevelType w:val="multilevel"/>
    <w:tmpl w:val="E84661DC"/>
    <w:styleLink w:val="AnnexureHeading"/>
    <w:lvl w:ilvl="0">
      <w:start w:val="1"/>
      <w:numFmt w:val="decimal"/>
      <w:pStyle w:val="AnnexureHeading1"/>
      <w:lvlText w:val="Annexure %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147573A"/>
    <w:multiLevelType w:val="multilevel"/>
    <w:tmpl w:val="5426A2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E79B6"/>
    <w:multiLevelType w:val="multilevel"/>
    <w:tmpl w:val="CC28BC0E"/>
    <w:numStyleLink w:val="Dataset"/>
  </w:abstractNum>
  <w:abstractNum w:abstractNumId="1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15:restartNumberingAfterBreak="0">
    <w:nsid w:val="625A6140"/>
    <w:multiLevelType w:val="multilevel"/>
    <w:tmpl w:val="CC28BC0E"/>
    <w:numStyleLink w:val="Dataset"/>
  </w:abstractNum>
  <w:abstractNum w:abstractNumId="20" w15:restartNumberingAfterBreak="0">
    <w:nsid w:val="693E41C9"/>
    <w:multiLevelType w:val="multilevel"/>
    <w:tmpl w:val="EA02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006A6"/>
    <w:multiLevelType w:val="multilevel"/>
    <w:tmpl w:val="69880DEC"/>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C8E62C0"/>
    <w:multiLevelType w:val="multilevel"/>
    <w:tmpl w:val="CC28BC0E"/>
    <w:numStyleLink w:val="Dataset"/>
  </w:abstractNum>
  <w:abstractNum w:abstractNumId="23" w15:restartNumberingAfterBreak="0">
    <w:nsid w:val="6E311160"/>
    <w:multiLevelType w:val="hybridMultilevel"/>
    <w:tmpl w:val="B79668AE"/>
    <w:lvl w:ilvl="0" w:tplc="607AB6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pStyle w:val="TableBullets"/>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E70487"/>
    <w:multiLevelType w:val="multilevel"/>
    <w:tmpl w:val="CC28BC0E"/>
    <w:numStyleLink w:val="Dataset"/>
  </w:abstractNum>
  <w:abstractNum w:abstractNumId="25" w15:restartNumberingAfterBreak="0">
    <w:nsid w:val="78F4041F"/>
    <w:multiLevelType w:val="multilevel"/>
    <w:tmpl w:val="39E0B77C"/>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050350189">
    <w:abstractNumId w:val="18"/>
  </w:num>
  <w:num w:numId="2" w16cid:durableId="5955547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2707672">
    <w:abstractNumId w:val="1"/>
  </w:num>
  <w:num w:numId="4" w16cid:durableId="1679041323">
    <w:abstractNumId w:val="8"/>
  </w:num>
  <w:num w:numId="5" w16cid:durableId="20366148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7485369">
    <w:abstractNumId w:val="15"/>
  </w:num>
  <w:num w:numId="7" w16cid:durableId="1482695702">
    <w:abstractNumId w:val="5"/>
  </w:num>
  <w:num w:numId="8" w16cid:durableId="894901018">
    <w:abstractNumId w:val="11"/>
  </w:num>
  <w:num w:numId="9" w16cid:durableId="2130510183">
    <w:abstractNumId w:val="25"/>
  </w:num>
  <w:num w:numId="10" w16cid:durableId="699353404">
    <w:abstractNumId w:val="0"/>
  </w:num>
  <w:num w:numId="11" w16cid:durableId="680351476">
    <w:abstractNumId w:val="16"/>
  </w:num>
  <w:num w:numId="12" w16cid:durableId="520317966">
    <w:abstractNumId w:val="3"/>
  </w:num>
  <w:num w:numId="13" w16cid:durableId="908148535">
    <w:abstractNumId w:val="9"/>
  </w:num>
  <w:num w:numId="14" w16cid:durableId="2082479812">
    <w:abstractNumId w:val="21"/>
  </w:num>
  <w:num w:numId="15" w16cid:durableId="1623267824">
    <w:abstractNumId w:val="23"/>
  </w:num>
  <w:num w:numId="16" w16cid:durableId="1113091505">
    <w:abstractNumId w:val="10"/>
  </w:num>
  <w:num w:numId="17" w16cid:durableId="1784616847">
    <w:abstractNumId w:val="20"/>
  </w:num>
  <w:num w:numId="18" w16cid:durableId="1069884054">
    <w:abstractNumId w:val="13"/>
  </w:num>
  <w:num w:numId="19" w16cid:durableId="846024052">
    <w:abstractNumId w:val="24"/>
  </w:num>
  <w:num w:numId="20" w16cid:durableId="100540365">
    <w:abstractNumId w:val="7"/>
  </w:num>
  <w:num w:numId="21" w16cid:durableId="1201822429">
    <w:abstractNumId w:val="4"/>
  </w:num>
  <w:num w:numId="22" w16cid:durableId="636843036">
    <w:abstractNumId w:val="17"/>
  </w:num>
  <w:num w:numId="23" w16cid:durableId="475878972">
    <w:abstractNumId w:val="22"/>
  </w:num>
  <w:num w:numId="24" w16cid:durableId="1251701628">
    <w:abstractNumId w:val="6"/>
  </w:num>
  <w:num w:numId="25" w16cid:durableId="1420717538">
    <w:abstractNumId w:val="19"/>
  </w:num>
  <w:num w:numId="26" w16cid:durableId="96207991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D360D2"/>
    <w:rsid w:val="00000D8F"/>
    <w:rsid w:val="000123EC"/>
    <w:rsid w:val="00012DA5"/>
    <w:rsid w:val="00020C7C"/>
    <w:rsid w:val="000232EF"/>
    <w:rsid w:val="00037877"/>
    <w:rsid w:val="0004280E"/>
    <w:rsid w:val="00061833"/>
    <w:rsid w:val="00061889"/>
    <w:rsid w:val="00080ED1"/>
    <w:rsid w:val="00081F8C"/>
    <w:rsid w:val="00082908"/>
    <w:rsid w:val="000A35F5"/>
    <w:rsid w:val="000A42FF"/>
    <w:rsid w:val="000A4364"/>
    <w:rsid w:val="000A6884"/>
    <w:rsid w:val="000B14E9"/>
    <w:rsid w:val="000B3D25"/>
    <w:rsid w:val="000B4408"/>
    <w:rsid w:val="000C37DC"/>
    <w:rsid w:val="000D2854"/>
    <w:rsid w:val="000D2FDB"/>
    <w:rsid w:val="000E4E8C"/>
    <w:rsid w:val="000E6005"/>
    <w:rsid w:val="000F7F8E"/>
    <w:rsid w:val="0010293B"/>
    <w:rsid w:val="00102BFD"/>
    <w:rsid w:val="001100E4"/>
    <w:rsid w:val="001123C3"/>
    <w:rsid w:val="00113AAB"/>
    <w:rsid w:val="00113EEF"/>
    <w:rsid w:val="0011515B"/>
    <w:rsid w:val="001317C6"/>
    <w:rsid w:val="00131954"/>
    <w:rsid w:val="0013492B"/>
    <w:rsid w:val="00141A2D"/>
    <w:rsid w:val="0014775E"/>
    <w:rsid w:val="00150DED"/>
    <w:rsid w:val="00152892"/>
    <w:rsid w:val="00174DE1"/>
    <w:rsid w:val="00177F68"/>
    <w:rsid w:val="0019080D"/>
    <w:rsid w:val="00192E7E"/>
    <w:rsid w:val="001A14D7"/>
    <w:rsid w:val="001A5795"/>
    <w:rsid w:val="001C53C5"/>
    <w:rsid w:val="001C6EEB"/>
    <w:rsid w:val="001C743C"/>
    <w:rsid w:val="001D0382"/>
    <w:rsid w:val="001D09DB"/>
    <w:rsid w:val="001D1352"/>
    <w:rsid w:val="001E6B65"/>
    <w:rsid w:val="001F02BF"/>
    <w:rsid w:val="001F3291"/>
    <w:rsid w:val="001F4B03"/>
    <w:rsid w:val="0020040F"/>
    <w:rsid w:val="0020095B"/>
    <w:rsid w:val="00206FC8"/>
    <w:rsid w:val="0021158E"/>
    <w:rsid w:val="0022021A"/>
    <w:rsid w:val="00220A04"/>
    <w:rsid w:val="00221948"/>
    <w:rsid w:val="00225BD6"/>
    <w:rsid w:val="0023054C"/>
    <w:rsid w:val="00232C85"/>
    <w:rsid w:val="00240037"/>
    <w:rsid w:val="00241475"/>
    <w:rsid w:val="00244C60"/>
    <w:rsid w:val="00252378"/>
    <w:rsid w:val="00256359"/>
    <w:rsid w:val="002566BB"/>
    <w:rsid w:val="0027251C"/>
    <w:rsid w:val="00275420"/>
    <w:rsid w:val="00275A7D"/>
    <w:rsid w:val="00280707"/>
    <w:rsid w:val="00285F22"/>
    <w:rsid w:val="002869AF"/>
    <w:rsid w:val="00297013"/>
    <w:rsid w:val="002A294B"/>
    <w:rsid w:val="002A5EB3"/>
    <w:rsid w:val="002B0005"/>
    <w:rsid w:val="002B540F"/>
    <w:rsid w:val="002B62C2"/>
    <w:rsid w:val="002C0FC7"/>
    <w:rsid w:val="002C53CF"/>
    <w:rsid w:val="002C54C3"/>
    <w:rsid w:val="002D47A4"/>
    <w:rsid w:val="002E5B63"/>
    <w:rsid w:val="002E7936"/>
    <w:rsid w:val="002F079D"/>
    <w:rsid w:val="002F1028"/>
    <w:rsid w:val="002F17E6"/>
    <w:rsid w:val="002F1B3E"/>
    <w:rsid w:val="002F5184"/>
    <w:rsid w:val="002F5912"/>
    <w:rsid w:val="002F72BE"/>
    <w:rsid w:val="002F7FA5"/>
    <w:rsid w:val="00306A91"/>
    <w:rsid w:val="00321CBB"/>
    <w:rsid w:val="00333523"/>
    <w:rsid w:val="003362E4"/>
    <w:rsid w:val="003404AC"/>
    <w:rsid w:val="00345D14"/>
    <w:rsid w:val="00350990"/>
    <w:rsid w:val="00353457"/>
    <w:rsid w:val="00357F12"/>
    <w:rsid w:val="00372E39"/>
    <w:rsid w:val="003749B3"/>
    <w:rsid w:val="00375370"/>
    <w:rsid w:val="00381A21"/>
    <w:rsid w:val="0038206D"/>
    <w:rsid w:val="00385520"/>
    <w:rsid w:val="003856B2"/>
    <w:rsid w:val="00390654"/>
    <w:rsid w:val="003B03AA"/>
    <w:rsid w:val="003B356F"/>
    <w:rsid w:val="003B5EDD"/>
    <w:rsid w:val="003C236E"/>
    <w:rsid w:val="003C630E"/>
    <w:rsid w:val="003C6CC2"/>
    <w:rsid w:val="003D414D"/>
    <w:rsid w:val="003E0759"/>
    <w:rsid w:val="003E22E7"/>
    <w:rsid w:val="003E4293"/>
    <w:rsid w:val="003F3947"/>
    <w:rsid w:val="003F54E8"/>
    <w:rsid w:val="00406979"/>
    <w:rsid w:val="0040723D"/>
    <w:rsid w:val="00417E79"/>
    <w:rsid w:val="004208E6"/>
    <w:rsid w:val="0042229D"/>
    <w:rsid w:val="0042396A"/>
    <w:rsid w:val="004250F6"/>
    <w:rsid w:val="004269D0"/>
    <w:rsid w:val="004317C8"/>
    <w:rsid w:val="00433D7D"/>
    <w:rsid w:val="00435A0F"/>
    <w:rsid w:val="00435DAC"/>
    <w:rsid w:val="004372CF"/>
    <w:rsid w:val="00441A1A"/>
    <w:rsid w:val="00441D3A"/>
    <w:rsid w:val="00442FA5"/>
    <w:rsid w:val="004452C1"/>
    <w:rsid w:val="0044779A"/>
    <w:rsid w:val="00450C05"/>
    <w:rsid w:val="004535FE"/>
    <w:rsid w:val="004579BF"/>
    <w:rsid w:val="00460BBD"/>
    <w:rsid w:val="004728B6"/>
    <w:rsid w:val="00472C9C"/>
    <w:rsid w:val="0048088A"/>
    <w:rsid w:val="0048234B"/>
    <w:rsid w:val="004832C3"/>
    <w:rsid w:val="004869FE"/>
    <w:rsid w:val="00490105"/>
    <w:rsid w:val="004A0BE7"/>
    <w:rsid w:val="004A5D4C"/>
    <w:rsid w:val="004A64DC"/>
    <w:rsid w:val="004B29CD"/>
    <w:rsid w:val="004C5D1C"/>
    <w:rsid w:val="004D779C"/>
    <w:rsid w:val="004E1D3D"/>
    <w:rsid w:val="004E3577"/>
    <w:rsid w:val="004E4057"/>
    <w:rsid w:val="004F0CAF"/>
    <w:rsid w:val="004F66B8"/>
    <w:rsid w:val="00502D45"/>
    <w:rsid w:val="00503A4A"/>
    <w:rsid w:val="00522F2D"/>
    <w:rsid w:val="00524440"/>
    <w:rsid w:val="00526AA3"/>
    <w:rsid w:val="005315AC"/>
    <w:rsid w:val="005320E5"/>
    <w:rsid w:val="00535AEB"/>
    <w:rsid w:val="0053750E"/>
    <w:rsid w:val="005551FC"/>
    <w:rsid w:val="0055700A"/>
    <w:rsid w:val="00562901"/>
    <w:rsid w:val="00564BDD"/>
    <w:rsid w:val="00565B39"/>
    <w:rsid w:val="00567BA7"/>
    <w:rsid w:val="0057059D"/>
    <w:rsid w:val="00574317"/>
    <w:rsid w:val="00574FBA"/>
    <w:rsid w:val="00583905"/>
    <w:rsid w:val="00583991"/>
    <w:rsid w:val="00584131"/>
    <w:rsid w:val="0058581D"/>
    <w:rsid w:val="00585B45"/>
    <w:rsid w:val="0058658C"/>
    <w:rsid w:val="00587291"/>
    <w:rsid w:val="00591145"/>
    <w:rsid w:val="005962F7"/>
    <w:rsid w:val="00597076"/>
    <w:rsid w:val="005A6747"/>
    <w:rsid w:val="005B4C57"/>
    <w:rsid w:val="005C2927"/>
    <w:rsid w:val="005D2120"/>
    <w:rsid w:val="005E1044"/>
    <w:rsid w:val="005E2142"/>
    <w:rsid w:val="005E27EE"/>
    <w:rsid w:val="005F4348"/>
    <w:rsid w:val="005F7629"/>
    <w:rsid w:val="0062026C"/>
    <w:rsid w:val="006257E3"/>
    <w:rsid w:val="00627063"/>
    <w:rsid w:val="00634196"/>
    <w:rsid w:val="006410BF"/>
    <w:rsid w:val="00641F20"/>
    <w:rsid w:val="00653C4D"/>
    <w:rsid w:val="0065401D"/>
    <w:rsid w:val="00657C24"/>
    <w:rsid w:val="00662D42"/>
    <w:rsid w:val="0066650B"/>
    <w:rsid w:val="006717AB"/>
    <w:rsid w:val="00673DC4"/>
    <w:rsid w:val="00677851"/>
    <w:rsid w:val="00681A1E"/>
    <w:rsid w:val="00681F06"/>
    <w:rsid w:val="00683FE2"/>
    <w:rsid w:val="00697B43"/>
    <w:rsid w:val="006A105F"/>
    <w:rsid w:val="006A2390"/>
    <w:rsid w:val="006B7803"/>
    <w:rsid w:val="006C01C5"/>
    <w:rsid w:val="006C2D7C"/>
    <w:rsid w:val="006C5689"/>
    <w:rsid w:val="006D1733"/>
    <w:rsid w:val="006D4917"/>
    <w:rsid w:val="006D4949"/>
    <w:rsid w:val="006D675C"/>
    <w:rsid w:val="006E2E49"/>
    <w:rsid w:val="006E309E"/>
    <w:rsid w:val="006E3DCC"/>
    <w:rsid w:val="006E3F10"/>
    <w:rsid w:val="006E66A1"/>
    <w:rsid w:val="006F136D"/>
    <w:rsid w:val="006F2A20"/>
    <w:rsid w:val="007030E4"/>
    <w:rsid w:val="00703DAC"/>
    <w:rsid w:val="00710D9F"/>
    <w:rsid w:val="0071135F"/>
    <w:rsid w:val="00712B52"/>
    <w:rsid w:val="00712DD3"/>
    <w:rsid w:val="00716E71"/>
    <w:rsid w:val="007207FE"/>
    <w:rsid w:val="00723583"/>
    <w:rsid w:val="00726439"/>
    <w:rsid w:val="0072746F"/>
    <w:rsid w:val="007431AB"/>
    <w:rsid w:val="0074681E"/>
    <w:rsid w:val="0075306A"/>
    <w:rsid w:val="00756552"/>
    <w:rsid w:val="00760641"/>
    <w:rsid w:val="00765CA7"/>
    <w:rsid w:val="00771808"/>
    <w:rsid w:val="00773585"/>
    <w:rsid w:val="00774692"/>
    <w:rsid w:val="007832D3"/>
    <w:rsid w:val="00793FB7"/>
    <w:rsid w:val="007940B4"/>
    <w:rsid w:val="007945A4"/>
    <w:rsid w:val="0079579F"/>
    <w:rsid w:val="00795AE7"/>
    <w:rsid w:val="007A5B5D"/>
    <w:rsid w:val="007A63F4"/>
    <w:rsid w:val="007A7F25"/>
    <w:rsid w:val="007B1059"/>
    <w:rsid w:val="007B11C6"/>
    <w:rsid w:val="007B2119"/>
    <w:rsid w:val="007B3B3D"/>
    <w:rsid w:val="007B58E7"/>
    <w:rsid w:val="007B681B"/>
    <w:rsid w:val="007C1EC4"/>
    <w:rsid w:val="007C2C5B"/>
    <w:rsid w:val="007F1076"/>
    <w:rsid w:val="007F1A0C"/>
    <w:rsid w:val="007F386E"/>
    <w:rsid w:val="007F5C29"/>
    <w:rsid w:val="00802DDD"/>
    <w:rsid w:val="00803A87"/>
    <w:rsid w:val="00804AFC"/>
    <w:rsid w:val="00806788"/>
    <w:rsid w:val="0081152E"/>
    <w:rsid w:val="00815974"/>
    <w:rsid w:val="008160DB"/>
    <w:rsid w:val="008224AE"/>
    <w:rsid w:val="008234B6"/>
    <w:rsid w:val="008276BC"/>
    <w:rsid w:val="00827D93"/>
    <w:rsid w:val="00832CBE"/>
    <w:rsid w:val="00837157"/>
    <w:rsid w:val="00843EEC"/>
    <w:rsid w:val="008461B5"/>
    <w:rsid w:val="0084647C"/>
    <w:rsid w:val="008466EE"/>
    <w:rsid w:val="0085167C"/>
    <w:rsid w:val="00854E08"/>
    <w:rsid w:val="00856583"/>
    <w:rsid w:val="00857B8D"/>
    <w:rsid w:val="00865B9D"/>
    <w:rsid w:val="008710F5"/>
    <w:rsid w:val="008A2A6A"/>
    <w:rsid w:val="008A7431"/>
    <w:rsid w:val="008B3E10"/>
    <w:rsid w:val="008C2B84"/>
    <w:rsid w:val="008C3A75"/>
    <w:rsid w:val="008C4F3C"/>
    <w:rsid w:val="008D4FDB"/>
    <w:rsid w:val="008E3962"/>
    <w:rsid w:val="008E5AF7"/>
    <w:rsid w:val="008E6DD7"/>
    <w:rsid w:val="008F0A5A"/>
    <w:rsid w:val="008F504A"/>
    <w:rsid w:val="00904F29"/>
    <w:rsid w:val="00905AD3"/>
    <w:rsid w:val="00907D0B"/>
    <w:rsid w:val="00920519"/>
    <w:rsid w:val="00920532"/>
    <w:rsid w:val="00920E03"/>
    <w:rsid w:val="00932DAE"/>
    <w:rsid w:val="009332C2"/>
    <w:rsid w:val="00933BA1"/>
    <w:rsid w:val="00935C34"/>
    <w:rsid w:val="0094209F"/>
    <w:rsid w:val="00951A39"/>
    <w:rsid w:val="00953E8F"/>
    <w:rsid w:val="0095433E"/>
    <w:rsid w:val="0096360A"/>
    <w:rsid w:val="00976F25"/>
    <w:rsid w:val="009830CC"/>
    <w:rsid w:val="00986DA6"/>
    <w:rsid w:val="009936A8"/>
    <w:rsid w:val="009B08E1"/>
    <w:rsid w:val="009B5C28"/>
    <w:rsid w:val="009B61DE"/>
    <w:rsid w:val="009B6716"/>
    <w:rsid w:val="009D1E56"/>
    <w:rsid w:val="009D6A31"/>
    <w:rsid w:val="009E16A1"/>
    <w:rsid w:val="009E229C"/>
    <w:rsid w:val="009F76BB"/>
    <w:rsid w:val="00A00453"/>
    <w:rsid w:val="00A06D78"/>
    <w:rsid w:val="00A12AB8"/>
    <w:rsid w:val="00A1660D"/>
    <w:rsid w:val="00A26D84"/>
    <w:rsid w:val="00A353BD"/>
    <w:rsid w:val="00A35D95"/>
    <w:rsid w:val="00A4096A"/>
    <w:rsid w:val="00A47689"/>
    <w:rsid w:val="00A50C6A"/>
    <w:rsid w:val="00A5112D"/>
    <w:rsid w:val="00A6587C"/>
    <w:rsid w:val="00A70C49"/>
    <w:rsid w:val="00A721FE"/>
    <w:rsid w:val="00A73A63"/>
    <w:rsid w:val="00A73ECD"/>
    <w:rsid w:val="00A83B0B"/>
    <w:rsid w:val="00A857FC"/>
    <w:rsid w:val="00A858BE"/>
    <w:rsid w:val="00A93C41"/>
    <w:rsid w:val="00A96330"/>
    <w:rsid w:val="00AA70AF"/>
    <w:rsid w:val="00AA7127"/>
    <w:rsid w:val="00AB1D1D"/>
    <w:rsid w:val="00AB498B"/>
    <w:rsid w:val="00AC4857"/>
    <w:rsid w:val="00AC4F2D"/>
    <w:rsid w:val="00AC731D"/>
    <w:rsid w:val="00AD4FFB"/>
    <w:rsid w:val="00AD69DE"/>
    <w:rsid w:val="00AE0A4C"/>
    <w:rsid w:val="00AE2749"/>
    <w:rsid w:val="00B000F4"/>
    <w:rsid w:val="00B03352"/>
    <w:rsid w:val="00B1025C"/>
    <w:rsid w:val="00B1075B"/>
    <w:rsid w:val="00B11CCC"/>
    <w:rsid w:val="00B1338C"/>
    <w:rsid w:val="00B26608"/>
    <w:rsid w:val="00B3152C"/>
    <w:rsid w:val="00B331A0"/>
    <w:rsid w:val="00B37C97"/>
    <w:rsid w:val="00B41FAD"/>
    <w:rsid w:val="00B42EDB"/>
    <w:rsid w:val="00B45E44"/>
    <w:rsid w:val="00B46626"/>
    <w:rsid w:val="00B466CF"/>
    <w:rsid w:val="00B631BE"/>
    <w:rsid w:val="00B631DC"/>
    <w:rsid w:val="00B6436B"/>
    <w:rsid w:val="00B73A52"/>
    <w:rsid w:val="00B75F1A"/>
    <w:rsid w:val="00B87C99"/>
    <w:rsid w:val="00B92E8F"/>
    <w:rsid w:val="00B95835"/>
    <w:rsid w:val="00BA0D6E"/>
    <w:rsid w:val="00BA28D0"/>
    <w:rsid w:val="00BA5170"/>
    <w:rsid w:val="00BA592B"/>
    <w:rsid w:val="00BB2389"/>
    <w:rsid w:val="00BB713A"/>
    <w:rsid w:val="00BC1559"/>
    <w:rsid w:val="00BE1E39"/>
    <w:rsid w:val="00BE381A"/>
    <w:rsid w:val="00BE6320"/>
    <w:rsid w:val="00BF2C73"/>
    <w:rsid w:val="00C0195E"/>
    <w:rsid w:val="00C0314D"/>
    <w:rsid w:val="00C1268A"/>
    <w:rsid w:val="00C156E7"/>
    <w:rsid w:val="00C15AE4"/>
    <w:rsid w:val="00C16899"/>
    <w:rsid w:val="00C20BF4"/>
    <w:rsid w:val="00C26A50"/>
    <w:rsid w:val="00C30AE0"/>
    <w:rsid w:val="00C33FB3"/>
    <w:rsid w:val="00C43404"/>
    <w:rsid w:val="00C44FE3"/>
    <w:rsid w:val="00C547B1"/>
    <w:rsid w:val="00C54D4F"/>
    <w:rsid w:val="00C57159"/>
    <w:rsid w:val="00C6090E"/>
    <w:rsid w:val="00C67DD3"/>
    <w:rsid w:val="00C73E37"/>
    <w:rsid w:val="00C82938"/>
    <w:rsid w:val="00C90497"/>
    <w:rsid w:val="00CA0B1E"/>
    <w:rsid w:val="00CA2869"/>
    <w:rsid w:val="00CB18C9"/>
    <w:rsid w:val="00CB6205"/>
    <w:rsid w:val="00CB7B59"/>
    <w:rsid w:val="00CC245B"/>
    <w:rsid w:val="00CC53F8"/>
    <w:rsid w:val="00CE410E"/>
    <w:rsid w:val="00CE53DE"/>
    <w:rsid w:val="00D039E9"/>
    <w:rsid w:val="00D05948"/>
    <w:rsid w:val="00D0603E"/>
    <w:rsid w:val="00D06BFA"/>
    <w:rsid w:val="00D15AF4"/>
    <w:rsid w:val="00D167F7"/>
    <w:rsid w:val="00D16E5A"/>
    <w:rsid w:val="00D170D0"/>
    <w:rsid w:val="00D17B57"/>
    <w:rsid w:val="00D21092"/>
    <w:rsid w:val="00D213F6"/>
    <w:rsid w:val="00D360D2"/>
    <w:rsid w:val="00D40ABF"/>
    <w:rsid w:val="00D4680A"/>
    <w:rsid w:val="00D53DB0"/>
    <w:rsid w:val="00D567BC"/>
    <w:rsid w:val="00D57AF3"/>
    <w:rsid w:val="00D61D86"/>
    <w:rsid w:val="00D62859"/>
    <w:rsid w:val="00D63F47"/>
    <w:rsid w:val="00D71E37"/>
    <w:rsid w:val="00D767E6"/>
    <w:rsid w:val="00D92EB5"/>
    <w:rsid w:val="00DA249E"/>
    <w:rsid w:val="00DB2A4C"/>
    <w:rsid w:val="00DC2F9B"/>
    <w:rsid w:val="00DD0846"/>
    <w:rsid w:val="00DD0DF7"/>
    <w:rsid w:val="00DD1078"/>
    <w:rsid w:val="00DD275D"/>
    <w:rsid w:val="00DD38F2"/>
    <w:rsid w:val="00DD4958"/>
    <w:rsid w:val="00DE153F"/>
    <w:rsid w:val="00DE28CF"/>
    <w:rsid w:val="00DF050D"/>
    <w:rsid w:val="00DF2F9A"/>
    <w:rsid w:val="00DF45DD"/>
    <w:rsid w:val="00DF75D1"/>
    <w:rsid w:val="00E11660"/>
    <w:rsid w:val="00E17DCC"/>
    <w:rsid w:val="00E20E3D"/>
    <w:rsid w:val="00E22469"/>
    <w:rsid w:val="00E24307"/>
    <w:rsid w:val="00E24B4F"/>
    <w:rsid w:val="00E34177"/>
    <w:rsid w:val="00E43B13"/>
    <w:rsid w:val="00E46287"/>
    <w:rsid w:val="00E50575"/>
    <w:rsid w:val="00E506E8"/>
    <w:rsid w:val="00E52E71"/>
    <w:rsid w:val="00E60BED"/>
    <w:rsid w:val="00E667A1"/>
    <w:rsid w:val="00E6688B"/>
    <w:rsid w:val="00E74933"/>
    <w:rsid w:val="00E8721A"/>
    <w:rsid w:val="00E902AA"/>
    <w:rsid w:val="00E96F11"/>
    <w:rsid w:val="00EA032A"/>
    <w:rsid w:val="00EA6743"/>
    <w:rsid w:val="00EC2F74"/>
    <w:rsid w:val="00EC5B44"/>
    <w:rsid w:val="00EE2EBC"/>
    <w:rsid w:val="00EE4141"/>
    <w:rsid w:val="00EE6E16"/>
    <w:rsid w:val="00EE7979"/>
    <w:rsid w:val="00EF317C"/>
    <w:rsid w:val="00EF7F9E"/>
    <w:rsid w:val="00F144F6"/>
    <w:rsid w:val="00F202ED"/>
    <w:rsid w:val="00F214E6"/>
    <w:rsid w:val="00F22AAB"/>
    <w:rsid w:val="00F23C79"/>
    <w:rsid w:val="00F2429E"/>
    <w:rsid w:val="00F32223"/>
    <w:rsid w:val="00F32D50"/>
    <w:rsid w:val="00F33DD9"/>
    <w:rsid w:val="00F34BD2"/>
    <w:rsid w:val="00F37E72"/>
    <w:rsid w:val="00F402DA"/>
    <w:rsid w:val="00F538EA"/>
    <w:rsid w:val="00F622D9"/>
    <w:rsid w:val="00F624D7"/>
    <w:rsid w:val="00F62536"/>
    <w:rsid w:val="00F64395"/>
    <w:rsid w:val="00F67144"/>
    <w:rsid w:val="00F717D0"/>
    <w:rsid w:val="00F73DB7"/>
    <w:rsid w:val="00F86069"/>
    <w:rsid w:val="00F87DD8"/>
    <w:rsid w:val="00FA22E3"/>
    <w:rsid w:val="00FA44C8"/>
    <w:rsid w:val="00FB198D"/>
    <w:rsid w:val="00FB6007"/>
    <w:rsid w:val="00FC051E"/>
    <w:rsid w:val="00FC46A8"/>
    <w:rsid w:val="00FD17E8"/>
    <w:rsid w:val="00FD4D58"/>
    <w:rsid w:val="00FD5BE7"/>
    <w:rsid w:val="00FE3DBA"/>
    <w:rsid w:val="00FF6D3E"/>
    <w:rsid w:val="42AABF84"/>
    <w:rsid w:val="4C7242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B1856"/>
  <w15:chartTrackingRefBased/>
  <w15:docId w15:val="{68766723-B763-4D95-BB20-378D02FD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87"/>
    <w:pPr>
      <w:spacing w:line="300" w:lineRule="auto"/>
      <w:jc w:val="both"/>
    </w:pPr>
    <w:rPr>
      <w:rFonts w:ascii="Times New Roman" w:eastAsia="Times New Roman" w:hAnsi="Times New Roman" w:cs="Times New Roman"/>
      <w:kern w:val="0"/>
      <w:sz w:val="24"/>
      <w:szCs w:val="20"/>
      <w14:ligatures w14:val="none"/>
    </w:rPr>
  </w:style>
  <w:style w:type="paragraph" w:styleId="Heading1">
    <w:name w:val="heading 1"/>
    <w:aliases w:val="PhD Heading 1"/>
    <w:next w:val="Normal"/>
    <w:link w:val="Heading1Char"/>
    <w:uiPriority w:val="9"/>
    <w:qFormat/>
    <w:rsid w:val="00D92EB5"/>
    <w:pPr>
      <w:keepNext/>
      <w:numPr>
        <w:numId w:val="4"/>
      </w:numPr>
      <w:pBdr>
        <w:bottom w:val="single" w:sz="8" w:space="6" w:color="auto"/>
      </w:pBdr>
      <w:tabs>
        <w:tab w:val="left" w:pos="567"/>
      </w:tabs>
      <w:spacing w:before="240" w:after="720"/>
      <w:outlineLvl w:val="0"/>
    </w:pPr>
    <w:rPr>
      <w:rFonts w:ascii="Times New Roman" w:eastAsia="Times New Roman" w:hAnsi="Times New Roman" w:cs="Times New Roman"/>
      <w:b/>
      <w:spacing w:val="-4"/>
      <w:kern w:val="0"/>
      <w:sz w:val="44"/>
      <w:szCs w:val="20"/>
      <w14:ligatures w14:val="none"/>
    </w:rPr>
  </w:style>
  <w:style w:type="paragraph" w:styleId="Heading2">
    <w:name w:val="heading 2"/>
    <w:aliases w:val="PhD Heading 2"/>
    <w:basedOn w:val="Normal"/>
    <w:next w:val="PhDNormal"/>
    <w:link w:val="Heading2Char"/>
    <w:uiPriority w:val="9"/>
    <w:qFormat/>
    <w:rsid w:val="008C2B84"/>
    <w:pPr>
      <w:keepNext/>
      <w:numPr>
        <w:ilvl w:val="1"/>
        <w:numId w:val="4"/>
      </w:numPr>
      <w:spacing w:before="240" w:after="240"/>
      <w:outlineLvl w:val="1"/>
    </w:pPr>
    <w:rPr>
      <w:b/>
      <w:caps/>
    </w:rPr>
  </w:style>
  <w:style w:type="paragraph" w:styleId="Heading3">
    <w:name w:val="heading 3"/>
    <w:aliases w:val="PhD Heading 3"/>
    <w:basedOn w:val="PhDNormal"/>
    <w:next w:val="PhDNormal"/>
    <w:link w:val="Heading3Char"/>
    <w:uiPriority w:val="9"/>
    <w:qFormat/>
    <w:rsid w:val="008C2B84"/>
    <w:pPr>
      <w:keepNext/>
      <w:numPr>
        <w:ilvl w:val="2"/>
        <w:numId w:val="4"/>
      </w:numPr>
      <w:spacing w:before="180" w:after="180" w:line="240" w:lineRule="auto"/>
      <w:jc w:val="left"/>
      <w:outlineLvl w:val="2"/>
    </w:pPr>
    <w:rPr>
      <w:b/>
    </w:rPr>
  </w:style>
  <w:style w:type="paragraph" w:styleId="Heading4">
    <w:name w:val="heading 4"/>
    <w:aliases w:val="PhD Heading 4"/>
    <w:basedOn w:val="PhDNormal"/>
    <w:next w:val="PhDNormal"/>
    <w:link w:val="Heading4Char"/>
    <w:uiPriority w:val="9"/>
    <w:qFormat/>
    <w:rsid w:val="008C2B84"/>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link w:val="Heading5Char"/>
    <w:uiPriority w:val="9"/>
    <w:qFormat/>
    <w:rsid w:val="008C2B84"/>
    <w:pPr>
      <w:spacing w:before="120" w:line="240" w:lineRule="auto"/>
      <w:ind w:left="567" w:firstLine="0"/>
      <w:jc w:val="left"/>
      <w:outlineLvl w:val="4"/>
    </w:pPr>
    <w:rPr>
      <w:i/>
    </w:rPr>
  </w:style>
  <w:style w:type="paragraph" w:styleId="Heading6">
    <w:name w:val="heading 6"/>
    <w:basedOn w:val="Normal"/>
    <w:next w:val="Normal"/>
    <w:link w:val="Heading6Char"/>
    <w:uiPriority w:val="9"/>
    <w:qFormat/>
    <w:rsid w:val="008C2B84"/>
    <w:pPr>
      <w:numPr>
        <w:ilvl w:val="5"/>
        <w:numId w:val="4"/>
      </w:numPr>
      <w:spacing w:before="240" w:after="60"/>
      <w:outlineLvl w:val="5"/>
    </w:pPr>
    <w:rPr>
      <w:i/>
    </w:rPr>
  </w:style>
  <w:style w:type="paragraph" w:styleId="Heading7">
    <w:name w:val="heading 7"/>
    <w:basedOn w:val="Normal"/>
    <w:next w:val="Normal"/>
    <w:link w:val="Heading7Char"/>
    <w:uiPriority w:val="9"/>
    <w:qFormat/>
    <w:rsid w:val="008C2B84"/>
    <w:pPr>
      <w:numPr>
        <w:ilvl w:val="6"/>
        <w:numId w:val="4"/>
      </w:numPr>
      <w:spacing w:before="180" w:after="60"/>
      <w:outlineLvl w:val="6"/>
    </w:pPr>
    <w:rPr>
      <w:u w:val="single"/>
    </w:rPr>
  </w:style>
  <w:style w:type="paragraph" w:styleId="Heading8">
    <w:name w:val="heading 8"/>
    <w:basedOn w:val="Normal"/>
    <w:next w:val="PhDNormal"/>
    <w:link w:val="Heading8Char"/>
    <w:uiPriority w:val="9"/>
    <w:qFormat/>
    <w:rsid w:val="008C2B84"/>
    <w:pPr>
      <w:numPr>
        <w:ilvl w:val="7"/>
        <w:numId w:val="4"/>
      </w:numPr>
      <w:tabs>
        <w:tab w:val="left" w:pos="1843"/>
      </w:tabs>
      <w:spacing w:after="120" w:line="300" w:lineRule="atLeast"/>
      <w:outlineLvl w:val="7"/>
    </w:pPr>
  </w:style>
  <w:style w:type="paragraph" w:styleId="Heading9">
    <w:name w:val="heading 9"/>
    <w:basedOn w:val="Normal"/>
    <w:next w:val="Normal"/>
    <w:link w:val="Heading9Char"/>
    <w:uiPriority w:val="9"/>
    <w:qFormat/>
    <w:rsid w:val="008C2B84"/>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D Heading 1 Char"/>
    <w:basedOn w:val="DefaultParagraphFont"/>
    <w:link w:val="Heading1"/>
    <w:uiPriority w:val="9"/>
    <w:rsid w:val="00D92EB5"/>
    <w:rPr>
      <w:rFonts w:ascii="Times New Roman" w:eastAsia="Times New Roman" w:hAnsi="Times New Roman" w:cs="Times New Roman"/>
      <w:b/>
      <w:spacing w:val="-4"/>
      <w:kern w:val="0"/>
      <w:sz w:val="44"/>
      <w:szCs w:val="20"/>
      <w14:ligatures w14:val="none"/>
    </w:rPr>
  </w:style>
  <w:style w:type="character" w:customStyle="1" w:styleId="Heading2Char">
    <w:name w:val="Heading 2 Char"/>
    <w:aliases w:val="PhD Heading 2 Char"/>
    <w:basedOn w:val="DefaultParagraphFont"/>
    <w:link w:val="Heading2"/>
    <w:uiPriority w:val="9"/>
    <w:rsid w:val="00D360D2"/>
    <w:rPr>
      <w:rFonts w:ascii="Times New Roman" w:eastAsia="Times New Roman" w:hAnsi="Times New Roman" w:cs="Times New Roman"/>
      <w:b/>
      <w:caps/>
      <w:kern w:val="0"/>
      <w:sz w:val="24"/>
      <w:szCs w:val="20"/>
      <w14:ligatures w14:val="none"/>
    </w:rPr>
  </w:style>
  <w:style w:type="character" w:customStyle="1" w:styleId="Heading3Char">
    <w:name w:val="Heading 3 Char"/>
    <w:aliases w:val="PhD Heading 3 Char"/>
    <w:basedOn w:val="DefaultParagraphFont"/>
    <w:link w:val="Heading3"/>
    <w:uiPriority w:val="9"/>
    <w:rsid w:val="00D360D2"/>
    <w:rPr>
      <w:rFonts w:ascii="Times New Roman" w:eastAsia="Times New Roman" w:hAnsi="Times New Roman" w:cs="Times New Roman"/>
      <w:b/>
      <w:kern w:val="0"/>
      <w:sz w:val="24"/>
      <w14:ligatures w14:val="none"/>
    </w:rPr>
  </w:style>
  <w:style w:type="character" w:customStyle="1" w:styleId="Heading4Char">
    <w:name w:val="Heading 4 Char"/>
    <w:aliases w:val="PhD Heading 4 Char"/>
    <w:basedOn w:val="DefaultParagraphFont"/>
    <w:link w:val="Heading4"/>
    <w:uiPriority w:val="9"/>
    <w:rsid w:val="00D360D2"/>
    <w:rPr>
      <w:rFonts w:ascii="Times New Roman" w:eastAsia="Times New Roman" w:hAnsi="Times New Roman" w:cs="Times New Roman"/>
      <w:b/>
      <w:i/>
      <w:kern w:val="0"/>
      <w:sz w:val="24"/>
      <w14:ligatures w14:val="none"/>
    </w:rPr>
  </w:style>
  <w:style w:type="character" w:customStyle="1" w:styleId="Heading5Char">
    <w:name w:val="Heading 5 Char"/>
    <w:aliases w:val="PhD Heading 5 Char"/>
    <w:basedOn w:val="DefaultParagraphFont"/>
    <w:link w:val="Heading5"/>
    <w:uiPriority w:val="9"/>
    <w:rsid w:val="00D360D2"/>
    <w:rPr>
      <w:rFonts w:ascii="Times New Roman" w:eastAsia="Times New Roman" w:hAnsi="Times New Roman" w:cs="Times New Roman"/>
      <w:i/>
      <w:kern w:val="0"/>
      <w:sz w:val="24"/>
      <w14:ligatures w14:val="none"/>
    </w:rPr>
  </w:style>
  <w:style w:type="character" w:customStyle="1" w:styleId="Heading6Char">
    <w:name w:val="Heading 6 Char"/>
    <w:basedOn w:val="DefaultParagraphFont"/>
    <w:link w:val="Heading6"/>
    <w:uiPriority w:val="9"/>
    <w:rsid w:val="00D360D2"/>
    <w:rPr>
      <w:rFonts w:ascii="Times New Roman" w:eastAsia="Times New Roman" w:hAnsi="Times New Roman" w:cs="Times New Roman"/>
      <w:i/>
      <w:kern w:val="0"/>
      <w:sz w:val="24"/>
      <w:szCs w:val="20"/>
      <w14:ligatures w14:val="none"/>
    </w:rPr>
  </w:style>
  <w:style w:type="character" w:customStyle="1" w:styleId="Heading7Char">
    <w:name w:val="Heading 7 Char"/>
    <w:basedOn w:val="DefaultParagraphFont"/>
    <w:link w:val="Heading7"/>
    <w:uiPriority w:val="9"/>
    <w:rsid w:val="00D360D2"/>
    <w:rPr>
      <w:rFonts w:ascii="Times New Roman" w:eastAsia="Times New Roman" w:hAnsi="Times New Roman" w:cs="Times New Roman"/>
      <w:kern w:val="0"/>
      <w:sz w:val="24"/>
      <w:szCs w:val="20"/>
      <w:u w:val="single"/>
      <w14:ligatures w14:val="none"/>
    </w:rPr>
  </w:style>
  <w:style w:type="character" w:customStyle="1" w:styleId="Heading8Char">
    <w:name w:val="Heading 8 Char"/>
    <w:basedOn w:val="DefaultParagraphFont"/>
    <w:link w:val="Heading8"/>
    <w:uiPriority w:val="9"/>
    <w:rsid w:val="00D360D2"/>
    <w:rPr>
      <w:rFonts w:ascii="Times New Roman" w:eastAsia="Times New Roman" w:hAnsi="Times New Roman" w:cs="Times New Roman"/>
      <w:kern w:val="0"/>
      <w:sz w:val="24"/>
      <w:szCs w:val="20"/>
      <w14:ligatures w14:val="none"/>
    </w:rPr>
  </w:style>
  <w:style w:type="character" w:customStyle="1" w:styleId="Heading9Char">
    <w:name w:val="Heading 9 Char"/>
    <w:basedOn w:val="DefaultParagraphFont"/>
    <w:link w:val="Heading9"/>
    <w:uiPriority w:val="9"/>
    <w:rsid w:val="00D360D2"/>
    <w:rPr>
      <w:rFonts w:ascii="Times New Roman" w:eastAsia="Times New Roman" w:hAnsi="Times New Roman" w:cs="Times New Roman"/>
      <w:i/>
      <w:kern w:val="0"/>
      <w:sz w:val="24"/>
      <w:szCs w:val="20"/>
      <w14:ligatures w14:val="none"/>
    </w:rPr>
  </w:style>
  <w:style w:type="paragraph" w:styleId="Title">
    <w:name w:val="Title"/>
    <w:aliases w:val="PhD Title"/>
    <w:basedOn w:val="Normal"/>
    <w:next w:val="PhDNormal"/>
    <w:link w:val="TitleChar"/>
    <w:uiPriority w:val="10"/>
    <w:qFormat/>
    <w:rsid w:val="008C2B84"/>
    <w:pPr>
      <w:spacing w:before="2160" w:after="1200"/>
      <w:jc w:val="center"/>
    </w:pPr>
    <w:rPr>
      <w:b/>
      <w:smallCaps/>
      <w:sz w:val="48"/>
      <w:szCs w:val="48"/>
    </w:rPr>
  </w:style>
  <w:style w:type="character" w:customStyle="1" w:styleId="TitleChar">
    <w:name w:val="Title Char"/>
    <w:aliases w:val="PhD Title Char"/>
    <w:basedOn w:val="DefaultParagraphFont"/>
    <w:link w:val="Title"/>
    <w:uiPriority w:val="10"/>
    <w:rsid w:val="00D360D2"/>
    <w:rPr>
      <w:rFonts w:ascii="Times New Roman" w:eastAsia="Times New Roman" w:hAnsi="Times New Roman" w:cs="Times New Roman"/>
      <w:b/>
      <w:smallCaps/>
      <w:kern w:val="0"/>
      <w:sz w:val="48"/>
      <w:szCs w:val="48"/>
      <w14:ligatures w14:val="none"/>
    </w:rPr>
  </w:style>
  <w:style w:type="paragraph" w:styleId="Subtitle">
    <w:name w:val="Subtitle"/>
    <w:basedOn w:val="Normal"/>
    <w:next w:val="Normal"/>
    <w:link w:val="SubtitleChar"/>
    <w:uiPriority w:val="11"/>
    <w:qFormat/>
    <w:rsid w:val="00D3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D2"/>
    <w:pPr>
      <w:spacing w:before="160"/>
      <w:jc w:val="center"/>
    </w:pPr>
    <w:rPr>
      <w:i/>
      <w:iCs/>
      <w:color w:val="404040" w:themeColor="text1" w:themeTint="BF"/>
    </w:rPr>
  </w:style>
  <w:style w:type="character" w:customStyle="1" w:styleId="QuoteChar">
    <w:name w:val="Quote Char"/>
    <w:basedOn w:val="DefaultParagraphFont"/>
    <w:link w:val="Quote"/>
    <w:uiPriority w:val="29"/>
    <w:rsid w:val="00D360D2"/>
    <w:rPr>
      <w:i/>
      <w:iCs/>
      <w:color w:val="404040" w:themeColor="text1" w:themeTint="BF"/>
    </w:rPr>
  </w:style>
  <w:style w:type="paragraph" w:styleId="ListParagraph">
    <w:name w:val="List Paragraph"/>
    <w:basedOn w:val="Normal"/>
    <w:link w:val="ListParagraphChar"/>
    <w:uiPriority w:val="34"/>
    <w:qFormat/>
    <w:rsid w:val="00D360D2"/>
    <w:pPr>
      <w:ind w:left="720"/>
      <w:contextualSpacing/>
    </w:pPr>
  </w:style>
  <w:style w:type="character" w:styleId="IntenseEmphasis">
    <w:name w:val="Intense Emphasis"/>
    <w:basedOn w:val="DefaultParagraphFont"/>
    <w:uiPriority w:val="21"/>
    <w:qFormat/>
    <w:rsid w:val="00D360D2"/>
    <w:rPr>
      <w:i/>
      <w:iCs/>
      <w:color w:val="0F4761" w:themeColor="accent1" w:themeShade="BF"/>
    </w:rPr>
  </w:style>
  <w:style w:type="paragraph" w:styleId="IntenseQuote">
    <w:name w:val="Intense Quote"/>
    <w:basedOn w:val="Normal"/>
    <w:next w:val="Normal"/>
    <w:link w:val="IntenseQuoteChar"/>
    <w:uiPriority w:val="30"/>
    <w:qFormat/>
    <w:rsid w:val="00D36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0D2"/>
    <w:rPr>
      <w:i/>
      <w:iCs/>
      <w:color w:val="0F4761" w:themeColor="accent1" w:themeShade="BF"/>
    </w:rPr>
  </w:style>
  <w:style w:type="character" w:styleId="IntenseReference">
    <w:name w:val="Intense Reference"/>
    <w:basedOn w:val="DefaultParagraphFont"/>
    <w:uiPriority w:val="32"/>
    <w:qFormat/>
    <w:rsid w:val="00D360D2"/>
    <w:rPr>
      <w:b/>
      <w:bCs/>
      <w:smallCaps/>
      <w:color w:val="0F4761" w:themeColor="accent1" w:themeShade="BF"/>
      <w:spacing w:val="5"/>
    </w:rPr>
  </w:style>
  <w:style w:type="paragraph" w:styleId="NormalWeb">
    <w:name w:val="Normal (Web)"/>
    <w:basedOn w:val="Normal"/>
    <w:link w:val="NormalWebChar"/>
    <w:uiPriority w:val="99"/>
    <w:unhideWhenUsed/>
    <w:rsid w:val="00D360D2"/>
    <w:pPr>
      <w:spacing w:before="100" w:beforeAutospacing="1" w:after="100" w:afterAutospacing="1"/>
    </w:pPr>
    <w:rPr>
      <w:szCs w:val="24"/>
      <w:lang w:eastAsia="en-AU"/>
    </w:rPr>
  </w:style>
  <w:style w:type="paragraph" w:customStyle="1" w:styleId="EndNoteBibliographyTitle">
    <w:name w:val="EndNote Bibliography Title"/>
    <w:basedOn w:val="Normal"/>
    <w:link w:val="EndNoteBibliographyTitleChar"/>
    <w:rsid w:val="00D360D2"/>
    <w:pPr>
      <w:jc w:val="center"/>
    </w:pPr>
    <w:rPr>
      <w:rFonts w:ascii="Aptos" w:hAnsi="Aptos"/>
      <w:noProof/>
      <w:sz w:val="22"/>
      <w:lang w:val="en-US"/>
    </w:rPr>
  </w:style>
  <w:style w:type="character" w:customStyle="1" w:styleId="EndNoteBibliographyTitleChar">
    <w:name w:val="EndNote Bibliography Title Char"/>
    <w:basedOn w:val="DefaultParagraphFont"/>
    <w:link w:val="EndNoteBibliographyTitle"/>
    <w:rsid w:val="00D360D2"/>
    <w:rPr>
      <w:rFonts w:ascii="Aptos" w:eastAsia="Times New Roman" w:hAnsi="Aptos" w:cs="Times New Roman"/>
      <w:noProof/>
      <w:kern w:val="0"/>
      <w:szCs w:val="20"/>
      <w:lang w:val="en-US"/>
      <w14:ligatures w14:val="none"/>
    </w:rPr>
  </w:style>
  <w:style w:type="paragraph" w:customStyle="1" w:styleId="EndNoteBibliography">
    <w:name w:val="EndNote Bibliography"/>
    <w:basedOn w:val="Normal"/>
    <w:link w:val="EndNoteBibliographyChar"/>
    <w:rsid w:val="00D360D2"/>
    <w:pPr>
      <w:spacing w:line="240" w:lineRule="auto"/>
    </w:pPr>
    <w:rPr>
      <w:rFonts w:ascii="Aptos" w:hAnsi="Aptos"/>
      <w:noProof/>
      <w:sz w:val="22"/>
      <w:lang w:val="en-US"/>
    </w:rPr>
  </w:style>
  <w:style w:type="character" w:customStyle="1" w:styleId="EndNoteBibliographyChar">
    <w:name w:val="EndNote Bibliography Char"/>
    <w:basedOn w:val="DefaultParagraphFont"/>
    <w:link w:val="EndNoteBibliography"/>
    <w:rsid w:val="00D360D2"/>
    <w:rPr>
      <w:rFonts w:ascii="Aptos" w:eastAsia="Times New Roman" w:hAnsi="Aptos" w:cs="Times New Roman"/>
      <w:noProof/>
      <w:kern w:val="0"/>
      <w:szCs w:val="20"/>
      <w:lang w:val="en-US"/>
      <w14:ligatures w14:val="none"/>
    </w:rPr>
  </w:style>
  <w:style w:type="character" w:styleId="Hyperlink">
    <w:name w:val="Hyperlink"/>
    <w:basedOn w:val="DefaultParagraphFont"/>
    <w:uiPriority w:val="99"/>
    <w:rsid w:val="008C2B84"/>
    <w:rPr>
      <w:color w:val="0000FF"/>
      <w:u w:val="single"/>
    </w:rPr>
  </w:style>
  <w:style w:type="character" w:styleId="UnresolvedMention">
    <w:name w:val="Unresolved Mention"/>
    <w:basedOn w:val="DefaultParagraphFont"/>
    <w:uiPriority w:val="99"/>
    <w:semiHidden/>
    <w:unhideWhenUsed/>
    <w:rsid w:val="00D360D2"/>
    <w:rPr>
      <w:color w:val="605E5C"/>
      <w:shd w:val="clear" w:color="auto" w:fill="E1DFDD"/>
    </w:rPr>
  </w:style>
  <w:style w:type="character" w:styleId="Strong">
    <w:name w:val="Strong"/>
    <w:basedOn w:val="DefaultParagraphFont"/>
    <w:uiPriority w:val="22"/>
    <w:qFormat/>
    <w:rsid w:val="00A857FC"/>
    <w:rPr>
      <w:b/>
      <w:bCs/>
    </w:rPr>
  </w:style>
  <w:style w:type="character" w:styleId="Emphasis">
    <w:name w:val="Emphasis"/>
    <w:basedOn w:val="DefaultParagraphFont"/>
    <w:uiPriority w:val="20"/>
    <w:qFormat/>
    <w:rsid w:val="009830CC"/>
    <w:rPr>
      <w:i/>
      <w:iCs/>
    </w:rPr>
  </w:style>
  <w:style w:type="paragraph" w:customStyle="1" w:styleId="PhDNormal">
    <w:name w:val="PhD Normal"/>
    <w:link w:val="PhDNormalChar"/>
    <w:qFormat/>
    <w:rsid w:val="008C2B84"/>
    <w:pPr>
      <w:spacing w:after="120" w:line="360" w:lineRule="auto"/>
      <w:ind w:firstLine="567"/>
      <w:jc w:val="both"/>
    </w:pPr>
    <w:rPr>
      <w:rFonts w:ascii="Times New Roman" w:eastAsia="Times New Roman" w:hAnsi="Times New Roman" w:cs="Times New Roman"/>
      <w:kern w:val="0"/>
      <w:sz w:val="24"/>
      <w14:ligatures w14:val="none"/>
    </w:rPr>
  </w:style>
  <w:style w:type="paragraph" w:styleId="TOC8">
    <w:name w:val="toc 8"/>
    <w:basedOn w:val="Normal"/>
    <w:next w:val="Normal"/>
    <w:autoRedefine/>
    <w:uiPriority w:val="39"/>
    <w:rsid w:val="008C2B84"/>
    <w:pPr>
      <w:tabs>
        <w:tab w:val="right" w:leader="dot" w:pos="8221"/>
      </w:tabs>
      <w:spacing w:line="300" w:lineRule="atLeast"/>
      <w:ind w:left="1320"/>
    </w:pPr>
    <w:rPr>
      <w:sz w:val="18"/>
    </w:rPr>
  </w:style>
  <w:style w:type="paragraph" w:styleId="TOC7">
    <w:name w:val="toc 7"/>
    <w:basedOn w:val="Normal"/>
    <w:next w:val="Normal"/>
    <w:autoRedefine/>
    <w:uiPriority w:val="39"/>
    <w:rsid w:val="008C2B84"/>
    <w:pPr>
      <w:tabs>
        <w:tab w:val="right" w:leader="dot" w:pos="8221"/>
      </w:tabs>
      <w:spacing w:line="300" w:lineRule="atLeast"/>
      <w:ind w:left="1100"/>
    </w:pPr>
    <w:rPr>
      <w:sz w:val="18"/>
    </w:rPr>
  </w:style>
  <w:style w:type="paragraph" w:styleId="TOC6">
    <w:name w:val="toc 6"/>
    <w:basedOn w:val="Normal"/>
    <w:next w:val="Normal"/>
    <w:autoRedefine/>
    <w:uiPriority w:val="39"/>
    <w:rsid w:val="008C2B84"/>
    <w:pPr>
      <w:tabs>
        <w:tab w:val="right" w:leader="dot" w:pos="8221"/>
      </w:tabs>
      <w:spacing w:after="60" w:line="300" w:lineRule="atLeast"/>
    </w:pPr>
    <w:rPr>
      <w:sz w:val="20"/>
    </w:rPr>
  </w:style>
  <w:style w:type="paragraph" w:styleId="TOC5">
    <w:name w:val="toc 5"/>
    <w:basedOn w:val="Normal"/>
    <w:next w:val="Normal"/>
    <w:autoRedefine/>
    <w:uiPriority w:val="39"/>
    <w:rsid w:val="008C2B84"/>
    <w:pPr>
      <w:tabs>
        <w:tab w:val="left" w:pos="1049"/>
        <w:tab w:val="right" w:leader="dot" w:pos="8221"/>
      </w:tabs>
      <w:spacing w:before="180" w:after="120"/>
    </w:pPr>
    <w:rPr>
      <w:smallCaps/>
      <w:sz w:val="20"/>
    </w:rPr>
  </w:style>
  <w:style w:type="paragraph" w:styleId="TOC4">
    <w:name w:val="toc 4"/>
    <w:basedOn w:val="Normal"/>
    <w:next w:val="Normal"/>
    <w:autoRedefine/>
    <w:uiPriority w:val="39"/>
    <w:rsid w:val="008C2B84"/>
    <w:pPr>
      <w:tabs>
        <w:tab w:val="right" w:leader="dot" w:pos="8221"/>
      </w:tabs>
      <w:ind w:left="1276"/>
    </w:pPr>
    <w:rPr>
      <w:sz w:val="20"/>
    </w:rPr>
  </w:style>
  <w:style w:type="paragraph" w:styleId="TOC3">
    <w:name w:val="toc 3"/>
    <w:basedOn w:val="Normal"/>
    <w:next w:val="Normal"/>
    <w:uiPriority w:val="39"/>
    <w:rsid w:val="008C2B84"/>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8C2B84"/>
    <w:pPr>
      <w:tabs>
        <w:tab w:val="left" w:pos="567"/>
        <w:tab w:val="right" w:leader="dot" w:pos="8221"/>
      </w:tabs>
      <w:spacing w:before="120"/>
    </w:pPr>
    <w:rPr>
      <w:noProof/>
      <w:sz w:val="22"/>
    </w:rPr>
  </w:style>
  <w:style w:type="paragraph" w:styleId="TOC1">
    <w:name w:val="toc 1"/>
    <w:basedOn w:val="TOC2"/>
    <w:next w:val="Normal"/>
    <w:link w:val="TOC1Char"/>
    <w:uiPriority w:val="39"/>
    <w:rsid w:val="008C2B84"/>
    <w:pPr>
      <w:tabs>
        <w:tab w:val="clear" w:pos="567"/>
        <w:tab w:val="left" w:pos="284"/>
      </w:tabs>
    </w:pPr>
    <w:rPr>
      <w:b/>
      <w:sz w:val="24"/>
    </w:rPr>
  </w:style>
  <w:style w:type="paragraph" w:styleId="Footer">
    <w:name w:val="footer"/>
    <w:basedOn w:val="Normal"/>
    <w:link w:val="FooterChar"/>
    <w:uiPriority w:val="99"/>
    <w:rsid w:val="008C2B84"/>
    <w:pPr>
      <w:pBdr>
        <w:top w:val="single" w:sz="4" w:space="2" w:color="auto"/>
      </w:pBdr>
      <w:tabs>
        <w:tab w:val="right" w:pos="7938"/>
      </w:tabs>
      <w:spacing w:before="240" w:line="240" w:lineRule="atLeast"/>
    </w:pPr>
    <w:rPr>
      <w:sz w:val="20"/>
    </w:rPr>
  </w:style>
  <w:style w:type="character" w:customStyle="1" w:styleId="FooterChar">
    <w:name w:val="Footer Char"/>
    <w:basedOn w:val="DefaultParagraphFont"/>
    <w:link w:val="Footer"/>
    <w:uiPriority w:val="99"/>
    <w:rsid w:val="00B03352"/>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rsid w:val="008C2B84"/>
    <w:rPr>
      <w:sz w:val="20"/>
    </w:rPr>
  </w:style>
  <w:style w:type="character" w:customStyle="1" w:styleId="FootnoteTextChar">
    <w:name w:val="Footnote Text Char"/>
    <w:basedOn w:val="DefaultParagraphFont"/>
    <w:link w:val="FootnoteText"/>
    <w:rsid w:val="00B03352"/>
    <w:rPr>
      <w:rFonts w:ascii="Times New Roman" w:eastAsia="Times New Roman" w:hAnsi="Times New Roman" w:cs="Times New Roman"/>
      <w:kern w:val="0"/>
      <w:sz w:val="20"/>
      <w:szCs w:val="20"/>
      <w14:ligatures w14:val="none"/>
    </w:rPr>
  </w:style>
  <w:style w:type="paragraph" w:customStyle="1" w:styleId="CHAPTERHEAD">
    <w:name w:val="CHAPTER HEAD"/>
    <w:basedOn w:val="Normal"/>
    <w:semiHidden/>
    <w:rsid w:val="008C2B84"/>
    <w:pPr>
      <w:spacing w:after="240"/>
      <w:jc w:val="center"/>
    </w:pPr>
    <w:rPr>
      <w:b/>
      <w:caps/>
      <w:sz w:val="28"/>
    </w:rPr>
  </w:style>
  <w:style w:type="paragraph" w:customStyle="1" w:styleId="PhDHeader">
    <w:name w:val="PhD Header"/>
    <w:basedOn w:val="PhDFooter"/>
    <w:rsid w:val="008C2B84"/>
    <w:pPr>
      <w:pBdr>
        <w:top w:val="none" w:sz="0" w:space="0" w:color="auto"/>
      </w:pBdr>
    </w:pPr>
    <w:rPr>
      <w:noProof/>
    </w:rPr>
  </w:style>
  <w:style w:type="paragraph" w:styleId="Caption">
    <w:name w:val="caption"/>
    <w:basedOn w:val="Normal"/>
    <w:uiPriority w:val="35"/>
    <w:qFormat/>
    <w:rsid w:val="008C2B84"/>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8C2B84"/>
    <w:pPr>
      <w:tabs>
        <w:tab w:val="left" w:pos="1418"/>
      </w:tabs>
      <w:ind w:firstLine="0"/>
    </w:pPr>
  </w:style>
  <w:style w:type="paragraph" w:customStyle="1" w:styleId="PhDReference">
    <w:name w:val="PhD Reference"/>
    <w:basedOn w:val="PhDNormal"/>
    <w:qFormat/>
    <w:rsid w:val="008C2B84"/>
    <w:pPr>
      <w:spacing w:after="180" w:line="240" w:lineRule="auto"/>
      <w:ind w:left="454" w:hanging="454"/>
      <w:jc w:val="left"/>
    </w:pPr>
  </w:style>
  <w:style w:type="character" w:styleId="FootnoteReference">
    <w:name w:val="footnote reference"/>
    <w:basedOn w:val="DefaultParagraphFont"/>
    <w:semiHidden/>
    <w:rsid w:val="008C2B84"/>
    <w:rPr>
      <w:vertAlign w:val="superscript"/>
    </w:rPr>
  </w:style>
  <w:style w:type="paragraph" w:customStyle="1" w:styleId="PhDQualifications">
    <w:name w:val="PhD Qualifications"/>
    <w:basedOn w:val="PhDNameofCandidate"/>
    <w:next w:val="PhDNormal2"/>
    <w:qFormat/>
    <w:rsid w:val="008C2B84"/>
    <w:pPr>
      <w:spacing w:before="0" w:after="1080"/>
    </w:pPr>
  </w:style>
  <w:style w:type="paragraph" w:customStyle="1" w:styleId="PhDBulletIndent">
    <w:name w:val="PhD Bullet Indent"/>
    <w:basedOn w:val="PhDBullet"/>
    <w:qFormat/>
    <w:rsid w:val="008C2B84"/>
    <w:pPr>
      <w:numPr>
        <w:ilvl w:val="1"/>
      </w:numPr>
      <w:contextualSpacing/>
    </w:pPr>
  </w:style>
  <w:style w:type="paragraph" w:styleId="TableofFigures">
    <w:name w:val="table of figures"/>
    <w:basedOn w:val="Normal"/>
    <w:next w:val="Normal"/>
    <w:link w:val="TableofFiguresChar"/>
    <w:uiPriority w:val="99"/>
    <w:rsid w:val="008C2B84"/>
    <w:pPr>
      <w:tabs>
        <w:tab w:val="right" w:leader="dot" w:pos="8221"/>
      </w:tabs>
      <w:spacing w:after="120"/>
      <w:ind w:left="851" w:right="567" w:hanging="851"/>
    </w:pPr>
  </w:style>
  <w:style w:type="paragraph" w:customStyle="1" w:styleId="TOC1A">
    <w:name w:val="TOC 1A"/>
    <w:basedOn w:val="TOC1"/>
    <w:semiHidden/>
    <w:rsid w:val="008C2B84"/>
    <w:pPr>
      <w:jc w:val="center"/>
    </w:pPr>
  </w:style>
  <w:style w:type="paragraph" w:styleId="TOC9">
    <w:name w:val="toc 9"/>
    <w:basedOn w:val="Normal"/>
    <w:next w:val="Normal"/>
    <w:autoRedefine/>
    <w:uiPriority w:val="39"/>
    <w:rsid w:val="008C2B84"/>
    <w:pPr>
      <w:tabs>
        <w:tab w:val="right" w:leader="dot" w:pos="8221"/>
      </w:tabs>
      <w:spacing w:line="300" w:lineRule="atLeast"/>
      <w:ind w:left="1540"/>
    </w:pPr>
    <w:rPr>
      <w:sz w:val="18"/>
    </w:rPr>
  </w:style>
  <w:style w:type="paragraph" w:customStyle="1" w:styleId="PhDFooter">
    <w:name w:val="PhD Footer"/>
    <w:basedOn w:val="Normal"/>
    <w:rsid w:val="008C2B84"/>
    <w:pPr>
      <w:pBdr>
        <w:top w:val="single" w:sz="4" w:space="2" w:color="auto"/>
      </w:pBdr>
      <w:tabs>
        <w:tab w:val="right" w:pos="8222"/>
      </w:tabs>
    </w:pPr>
    <w:rPr>
      <w:sz w:val="18"/>
    </w:rPr>
  </w:style>
  <w:style w:type="paragraph" w:styleId="Header">
    <w:name w:val="header"/>
    <w:basedOn w:val="Normal"/>
    <w:link w:val="HeaderChar"/>
    <w:uiPriority w:val="99"/>
    <w:rsid w:val="008C2B84"/>
    <w:pPr>
      <w:tabs>
        <w:tab w:val="center" w:pos="4153"/>
        <w:tab w:val="right" w:pos="8306"/>
      </w:tabs>
    </w:pPr>
  </w:style>
  <w:style w:type="character" w:customStyle="1" w:styleId="HeaderChar">
    <w:name w:val="Header Char"/>
    <w:basedOn w:val="DefaultParagraphFont"/>
    <w:link w:val="Header"/>
    <w:uiPriority w:val="99"/>
    <w:rsid w:val="008C2B84"/>
    <w:rPr>
      <w:rFonts w:ascii="Times New Roman" w:eastAsia="Times New Roman" w:hAnsi="Times New Roman" w:cs="Times New Roman"/>
      <w:kern w:val="0"/>
      <w:sz w:val="24"/>
      <w:szCs w:val="20"/>
      <w14:ligatures w14:val="none"/>
    </w:rPr>
  </w:style>
  <w:style w:type="paragraph" w:customStyle="1" w:styleId="PhDNameofCandidate">
    <w:name w:val="PhD Name of Candidate"/>
    <w:basedOn w:val="Heading3"/>
    <w:qFormat/>
    <w:rsid w:val="008C2B84"/>
    <w:pPr>
      <w:numPr>
        <w:ilvl w:val="0"/>
        <w:numId w:val="0"/>
      </w:numPr>
      <w:spacing w:before="960" w:after="120"/>
      <w:jc w:val="center"/>
      <w:outlineLvl w:val="9"/>
    </w:pPr>
    <w:rPr>
      <w:sz w:val="32"/>
    </w:rPr>
  </w:style>
  <w:style w:type="paragraph" w:styleId="BalloonText">
    <w:name w:val="Balloon Text"/>
    <w:basedOn w:val="Normal"/>
    <w:link w:val="BalloonTextChar"/>
    <w:uiPriority w:val="99"/>
    <w:rsid w:val="008C2B84"/>
    <w:rPr>
      <w:rFonts w:ascii="Tahoma" w:hAnsi="Tahoma" w:cs="Tahoma"/>
      <w:sz w:val="16"/>
      <w:szCs w:val="16"/>
    </w:rPr>
  </w:style>
  <w:style w:type="character" w:customStyle="1" w:styleId="BalloonTextChar">
    <w:name w:val="Balloon Text Char"/>
    <w:basedOn w:val="DefaultParagraphFont"/>
    <w:link w:val="BalloonText"/>
    <w:uiPriority w:val="99"/>
    <w:rsid w:val="00B03352"/>
    <w:rPr>
      <w:rFonts w:ascii="Tahoma" w:eastAsia="Times New Roman" w:hAnsi="Tahoma" w:cs="Tahoma"/>
      <w:kern w:val="0"/>
      <w:sz w:val="16"/>
      <w:szCs w:val="16"/>
      <w14:ligatures w14:val="none"/>
    </w:rPr>
  </w:style>
  <w:style w:type="character" w:styleId="PageNumber">
    <w:name w:val="page number"/>
    <w:basedOn w:val="DefaultParagraphFont"/>
    <w:semiHidden/>
    <w:rsid w:val="008C2B84"/>
  </w:style>
  <w:style w:type="numbering" w:styleId="111111">
    <w:name w:val="Outline List 2"/>
    <w:basedOn w:val="NoList"/>
    <w:rsid w:val="008C2B84"/>
    <w:pPr>
      <w:numPr>
        <w:numId w:val="1"/>
      </w:numPr>
    </w:pPr>
  </w:style>
  <w:style w:type="paragraph" w:styleId="DocumentMap">
    <w:name w:val="Document Map"/>
    <w:basedOn w:val="Normal"/>
    <w:link w:val="DocumentMapChar"/>
    <w:semiHidden/>
    <w:rsid w:val="008C2B84"/>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B03352"/>
    <w:rPr>
      <w:rFonts w:ascii="Tahoma" w:eastAsia="Times New Roman" w:hAnsi="Tahoma" w:cs="Tahoma"/>
      <w:kern w:val="0"/>
      <w:sz w:val="20"/>
      <w:szCs w:val="20"/>
      <w:shd w:val="clear" w:color="auto" w:fill="000080"/>
      <w14:ligatures w14:val="none"/>
    </w:rPr>
  </w:style>
  <w:style w:type="character" w:customStyle="1" w:styleId="PhDNormalChar">
    <w:name w:val="PhD Normal Char"/>
    <w:basedOn w:val="DefaultParagraphFont"/>
    <w:link w:val="PhDNormal"/>
    <w:rsid w:val="008C2B84"/>
    <w:rPr>
      <w:rFonts w:ascii="Times New Roman" w:eastAsia="Times New Roman" w:hAnsi="Times New Roman" w:cs="Times New Roman"/>
      <w:kern w:val="0"/>
      <w:sz w:val="24"/>
      <w14:ligatures w14:val="none"/>
    </w:rPr>
  </w:style>
  <w:style w:type="character" w:styleId="FollowedHyperlink">
    <w:name w:val="FollowedHyperlink"/>
    <w:basedOn w:val="DefaultParagraphFont"/>
    <w:uiPriority w:val="99"/>
    <w:rsid w:val="008C2B84"/>
    <w:rPr>
      <w:color w:val="800080"/>
      <w:u w:val="single"/>
    </w:rPr>
  </w:style>
  <w:style w:type="paragraph" w:customStyle="1" w:styleId="PhDLongQuote">
    <w:name w:val="PhD Long Quote"/>
    <w:basedOn w:val="PhDNormal"/>
    <w:next w:val="PhDNormal"/>
    <w:qFormat/>
    <w:rsid w:val="008C2B84"/>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8C2B84"/>
    <w:pPr>
      <w:spacing w:before="120" w:after="180" w:line="360" w:lineRule="auto"/>
    </w:pPr>
    <w:rPr>
      <w:rFonts w:ascii="Times New Roman" w:eastAsia="Times New Roman" w:hAnsi="Times New Roman" w:cs="Times New Roman"/>
      <w:kern w:val="0"/>
      <w:sz w:val="20"/>
      <w:szCs w:val="20"/>
      <w14:ligatures w14:val="none"/>
    </w:rPr>
  </w:style>
  <w:style w:type="paragraph" w:customStyle="1" w:styleId="PhDAppendicesBibliography">
    <w:name w:val="PhD Appendices &amp; Bibliography"/>
    <w:basedOn w:val="Heading1"/>
    <w:next w:val="PhDNormal"/>
    <w:rsid w:val="008C2B84"/>
    <w:pPr>
      <w:numPr>
        <w:numId w:val="0"/>
      </w:numPr>
      <w:spacing w:after="480"/>
    </w:pPr>
  </w:style>
  <w:style w:type="paragraph" w:customStyle="1" w:styleId="PhDAppendixSub-heading">
    <w:name w:val="PhD Appendix Sub-heading"/>
    <w:basedOn w:val="PhDNormal2"/>
    <w:next w:val="PhDNormal"/>
    <w:rsid w:val="008C2B84"/>
    <w:pPr>
      <w:numPr>
        <w:ilvl w:val="2"/>
        <w:numId w:val="3"/>
      </w:numPr>
      <w:tabs>
        <w:tab w:val="clear" w:pos="1418"/>
      </w:tabs>
      <w:spacing w:after="240" w:line="480" w:lineRule="auto"/>
      <w:jc w:val="center"/>
    </w:pPr>
    <w:rPr>
      <w:b/>
      <w:bCs/>
    </w:rPr>
  </w:style>
  <w:style w:type="paragraph" w:customStyle="1" w:styleId="PhDNumberIndent">
    <w:name w:val="PhD Number Indent"/>
    <w:qFormat/>
    <w:rsid w:val="008C2B84"/>
    <w:pPr>
      <w:keepLines/>
      <w:numPr>
        <w:numId w:val="5"/>
      </w:numPr>
      <w:spacing w:after="120" w:line="360" w:lineRule="auto"/>
      <w:jc w:val="both"/>
    </w:pPr>
    <w:rPr>
      <w:rFonts w:ascii="Times New Roman" w:eastAsia="Times New Roman" w:hAnsi="Times New Roman" w:cs="Times New Roman"/>
      <w:kern w:val="0"/>
      <w:sz w:val="24"/>
      <w14:ligatures w14:val="none"/>
    </w:rPr>
  </w:style>
  <w:style w:type="paragraph" w:customStyle="1" w:styleId="PhDFigureCaption">
    <w:name w:val="PhD Figure Caption"/>
    <w:next w:val="PhDNormal"/>
    <w:link w:val="PhDFigureCaptionCharChar"/>
    <w:qFormat/>
    <w:rsid w:val="008C2B84"/>
    <w:pPr>
      <w:spacing w:before="120" w:after="240" w:line="240" w:lineRule="auto"/>
      <w:jc w:val="center"/>
    </w:pPr>
    <w:rPr>
      <w:rFonts w:ascii="Times New Roman" w:eastAsia="Times New Roman" w:hAnsi="Times New Roman" w:cs="Times New Roman"/>
      <w:kern w:val="0"/>
      <w:sz w:val="20"/>
      <w14:ligatures w14:val="none"/>
    </w:rPr>
  </w:style>
  <w:style w:type="paragraph" w:styleId="EndnoteText">
    <w:name w:val="endnote text"/>
    <w:basedOn w:val="Normal"/>
    <w:link w:val="EndnoteTextChar"/>
    <w:semiHidden/>
    <w:rsid w:val="008C2B84"/>
    <w:rPr>
      <w:sz w:val="20"/>
    </w:rPr>
  </w:style>
  <w:style w:type="character" w:customStyle="1" w:styleId="EndnoteTextChar">
    <w:name w:val="Endnote Text Char"/>
    <w:basedOn w:val="DefaultParagraphFont"/>
    <w:link w:val="EndnoteText"/>
    <w:semiHidden/>
    <w:rsid w:val="00B03352"/>
    <w:rPr>
      <w:rFonts w:ascii="Times New Roman" w:eastAsia="Times New Roman" w:hAnsi="Times New Roman" w:cs="Times New Roman"/>
      <w:kern w:val="0"/>
      <w:sz w:val="20"/>
      <w:szCs w:val="20"/>
      <w14:ligatures w14:val="none"/>
    </w:rPr>
  </w:style>
  <w:style w:type="character" w:customStyle="1" w:styleId="PhDFigureCaptionCharChar">
    <w:name w:val="PhD Figure Caption Char Char"/>
    <w:basedOn w:val="PhDNormalChar"/>
    <w:link w:val="PhDFigureCaption"/>
    <w:rsid w:val="008C2B84"/>
    <w:rPr>
      <w:rFonts w:ascii="Times New Roman" w:eastAsia="Times New Roman" w:hAnsi="Times New Roman" w:cs="Times New Roman"/>
      <w:kern w:val="0"/>
      <w:sz w:val="20"/>
      <w14:ligatures w14:val="none"/>
    </w:rPr>
  </w:style>
  <w:style w:type="character" w:styleId="EndnoteReference">
    <w:name w:val="endnote reference"/>
    <w:basedOn w:val="DefaultParagraphFont"/>
    <w:semiHidden/>
    <w:rsid w:val="008C2B84"/>
    <w:rPr>
      <w:vertAlign w:val="superscript"/>
    </w:rPr>
  </w:style>
  <w:style w:type="paragraph" w:customStyle="1" w:styleId="PhDPreliminaryHeading">
    <w:name w:val="PhD Preliminary Heading"/>
    <w:basedOn w:val="Heading2"/>
    <w:next w:val="PhDNormal"/>
    <w:rsid w:val="008C2B84"/>
    <w:pPr>
      <w:numPr>
        <w:ilvl w:val="0"/>
        <w:numId w:val="0"/>
      </w:numPr>
      <w:spacing w:after="720"/>
      <w:jc w:val="center"/>
    </w:pPr>
    <w:rPr>
      <w:caps w:val="0"/>
      <w:sz w:val="40"/>
    </w:rPr>
  </w:style>
  <w:style w:type="paragraph" w:customStyle="1" w:styleId="Glossary">
    <w:name w:val="Glossary"/>
    <w:basedOn w:val="PhDNormal"/>
    <w:rsid w:val="008C2B84"/>
    <w:pPr>
      <w:spacing w:line="240" w:lineRule="auto"/>
      <w:ind w:firstLine="0"/>
      <w:jc w:val="left"/>
    </w:pPr>
  </w:style>
  <w:style w:type="paragraph" w:customStyle="1" w:styleId="PhDPreamble">
    <w:name w:val="PhD Preamble"/>
    <w:basedOn w:val="Heading1"/>
    <w:qFormat/>
    <w:rsid w:val="008C2B84"/>
    <w:pPr>
      <w:numPr>
        <w:numId w:val="0"/>
      </w:numPr>
    </w:pPr>
  </w:style>
  <w:style w:type="paragraph" w:customStyle="1" w:styleId="PhDBullet">
    <w:name w:val="PhD Bullet"/>
    <w:basedOn w:val="PhDNormal"/>
    <w:qFormat/>
    <w:rsid w:val="008C2B84"/>
    <w:pPr>
      <w:numPr>
        <w:numId w:val="2"/>
      </w:numPr>
    </w:pPr>
  </w:style>
  <w:style w:type="character" w:customStyle="1" w:styleId="PhDNormal2CharChar">
    <w:name w:val="PhD Normal 2 Char Char"/>
    <w:basedOn w:val="DefaultParagraphFont"/>
    <w:link w:val="PhDNormal2"/>
    <w:rsid w:val="008C2B84"/>
    <w:rPr>
      <w:rFonts w:ascii="Times New Roman" w:eastAsia="Times New Roman" w:hAnsi="Times New Roman" w:cs="Times New Roman"/>
      <w:kern w:val="0"/>
      <w:sz w:val="24"/>
      <w14:ligatures w14:val="none"/>
    </w:rPr>
  </w:style>
  <w:style w:type="character" w:customStyle="1" w:styleId="TOC1Char">
    <w:name w:val="TOC 1 Char"/>
    <w:basedOn w:val="DefaultParagraphFont"/>
    <w:link w:val="TOC1"/>
    <w:uiPriority w:val="39"/>
    <w:rsid w:val="008C2B84"/>
    <w:rPr>
      <w:rFonts w:ascii="Times New Roman" w:eastAsia="Times New Roman" w:hAnsi="Times New Roman" w:cs="Times New Roman"/>
      <w:b/>
      <w:noProof/>
      <w:kern w:val="0"/>
      <w:sz w:val="24"/>
      <w:szCs w:val="20"/>
      <w14:ligatures w14:val="none"/>
    </w:rPr>
  </w:style>
  <w:style w:type="table" w:styleId="TableGrid">
    <w:name w:val="Table Grid"/>
    <w:basedOn w:val="TableNormal"/>
    <w:uiPriority w:val="39"/>
    <w:rsid w:val="008C2B84"/>
    <w:pPr>
      <w:spacing w:after="0" w:line="240" w:lineRule="auto"/>
    </w:pPr>
    <w:rPr>
      <w:rFonts w:ascii="Times New Roman" w:eastAsia="Times New Roman" w:hAnsi="Times New Roman" w:cs="Times New Roman"/>
      <w:kern w:val="0"/>
      <w:sz w:val="20"/>
      <w:szCs w:val="2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8C2B84"/>
    <w:pPr>
      <w:spacing w:after="0" w:line="240" w:lineRule="auto"/>
    </w:pPr>
    <w:rPr>
      <w:rFonts w:ascii="Times New Roman" w:eastAsia="Times New Roman" w:hAnsi="Times New Roman" w:cs="Times New Roman"/>
      <w:b/>
      <w:bCs/>
      <w:kern w:val="0"/>
      <w:sz w:val="20"/>
      <w:szCs w:val="20"/>
      <w:lang w:eastAsia="en-AU"/>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8C2B84"/>
    <w:pPr>
      <w:keepNext/>
      <w:jc w:val="center"/>
    </w:pPr>
  </w:style>
  <w:style w:type="character" w:customStyle="1" w:styleId="NormalWebChar">
    <w:name w:val="Normal (Web) Char"/>
    <w:basedOn w:val="DefaultParagraphFont"/>
    <w:link w:val="NormalWeb"/>
    <w:uiPriority w:val="99"/>
    <w:rsid w:val="00D06BFA"/>
    <w:rPr>
      <w:rFonts w:ascii="Times New Roman" w:eastAsia="Times New Roman" w:hAnsi="Times New Roman" w:cs="Times New Roman"/>
      <w:kern w:val="0"/>
      <w:sz w:val="24"/>
      <w:szCs w:val="24"/>
      <w:lang w:eastAsia="en-AU"/>
      <w14:ligatures w14:val="none"/>
    </w:rPr>
  </w:style>
  <w:style w:type="paragraph" w:customStyle="1" w:styleId="004-Affiliation">
    <w:name w:val="004-Affiliation"/>
    <w:basedOn w:val="Normal"/>
    <w:next w:val="Normal"/>
    <w:qFormat/>
    <w:rsid w:val="00591145"/>
    <w:pPr>
      <w:spacing w:line="480" w:lineRule="auto"/>
      <w:jc w:val="center"/>
    </w:pPr>
    <w:rPr>
      <w:rFonts w:eastAsia="Calibri"/>
    </w:rPr>
  </w:style>
  <w:style w:type="paragraph" w:customStyle="1" w:styleId="Table-Left7">
    <w:name w:val="Table - Left 7"/>
    <w:link w:val="Table-Left7Char"/>
    <w:qFormat/>
    <w:rsid w:val="00E11660"/>
    <w:pPr>
      <w:spacing w:after="0" w:line="240" w:lineRule="auto"/>
    </w:pPr>
    <w:rPr>
      <w:rFonts w:ascii="Times New Roman" w:eastAsia="Times New Roman" w:hAnsi="Times New Roman" w:cs="Times New Roman"/>
      <w:kern w:val="0"/>
      <w:sz w:val="14"/>
      <w:szCs w:val="14"/>
      <w14:ligatures w14:val="none"/>
    </w:rPr>
  </w:style>
  <w:style w:type="character" w:customStyle="1" w:styleId="Table-Left7Char">
    <w:name w:val="Table - Left 7 Char"/>
    <w:basedOn w:val="DefaultParagraphFont"/>
    <w:link w:val="Table-Left7"/>
    <w:rsid w:val="00E11660"/>
    <w:rPr>
      <w:rFonts w:ascii="Times New Roman" w:eastAsia="Times New Roman" w:hAnsi="Times New Roman" w:cs="Times New Roman"/>
      <w:kern w:val="0"/>
      <w:sz w:val="14"/>
      <w:szCs w:val="14"/>
      <w14:ligatures w14:val="none"/>
    </w:rPr>
  </w:style>
  <w:style w:type="paragraph" w:customStyle="1" w:styleId="Table-Right7">
    <w:name w:val="Table - Right 7"/>
    <w:basedOn w:val="Table-Left7"/>
    <w:link w:val="Table-Right7Char"/>
    <w:qFormat/>
    <w:rsid w:val="00C43404"/>
    <w:pPr>
      <w:jc w:val="right"/>
    </w:pPr>
  </w:style>
  <w:style w:type="character" w:customStyle="1" w:styleId="Table-Right7Char">
    <w:name w:val="Table - Right 7 Char"/>
    <w:basedOn w:val="Table-Left7Char"/>
    <w:link w:val="Table-Right7"/>
    <w:rsid w:val="00C43404"/>
    <w:rPr>
      <w:rFonts w:ascii="Times New Roman" w:eastAsia="Times New Roman" w:hAnsi="Times New Roman" w:cs="Times New Roman"/>
      <w:kern w:val="0"/>
      <w:sz w:val="14"/>
      <w:szCs w:val="14"/>
      <w14:ligatures w14:val="none"/>
    </w:rPr>
  </w:style>
  <w:style w:type="paragraph" w:customStyle="1" w:styleId="Table-Center7Boldcolumnname">
    <w:name w:val="Table - Center 7 Bold column name"/>
    <w:link w:val="Table-Center7BoldcolumnnameChar"/>
    <w:qFormat/>
    <w:rsid w:val="00E11660"/>
    <w:pPr>
      <w:spacing w:after="0" w:line="240" w:lineRule="auto"/>
      <w:jc w:val="center"/>
    </w:pPr>
    <w:rPr>
      <w:rFonts w:ascii="Times New Roman" w:eastAsia="Times New Roman" w:hAnsi="Times New Roman" w:cs="Times New Roman"/>
      <w:b/>
      <w:bCs/>
      <w:kern w:val="0"/>
      <w:sz w:val="14"/>
      <w:szCs w:val="14"/>
      <w14:ligatures w14:val="none"/>
    </w:rPr>
  </w:style>
  <w:style w:type="character" w:customStyle="1" w:styleId="Table-Center7BoldcolumnnameChar">
    <w:name w:val="Table - Center 7 Bold column name Char"/>
    <w:basedOn w:val="DefaultParagraphFont"/>
    <w:link w:val="Table-Center7Boldcolumnname"/>
    <w:rsid w:val="00E11660"/>
    <w:rPr>
      <w:rFonts w:ascii="Times New Roman" w:eastAsia="Times New Roman" w:hAnsi="Times New Roman" w:cs="Times New Roman"/>
      <w:b/>
      <w:bCs/>
      <w:kern w:val="0"/>
      <w:sz w:val="14"/>
      <w:szCs w:val="14"/>
      <w14:ligatures w14:val="none"/>
    </w:rPr>
  </w:style>
  <w:style w:type="character" w:customStyle="1" w:styleId="katex-mathml">
    <w:name w:val="katex-mathml"/>
    <w:basedOn w:val="DefaultParagraphFont"/>
    <w:rsid w:val="00827D93"/>
  </w:style>
  <w:style w:type="character" w:customStyle="1" w:styleId="mord">
    <w:name w:val="mord"/>
    <w:basedOn w:val="DefaultParagraphFont"/>
    <w:rsid w:val="00827D93"/>
  </w:style>
  <w:style w:type="character" w:customStyle="1" w:styleId="mrel">
    <w:name w:val="mrel"/>
    <w:basedOn w:val="DefaultParagraphFont"/>
    <w:rsid w:val="00827D93"/>
  </w:style>
  <w:style w:type="character" w:styleId="HTMLCode">
    <w:name w:val="HTML Code"/>
    <w:basedOn w:val="DefaultParagraphFont"/>
    <w:uiPriority w:val="99"/>
    <w:semiHidden/>
    <w:unhideWhenUsed/>
    <w:rsid w:val="00827D93"/>
    <w:rPr>
      <w:rFonts w:ascii="Courier New" w:eastAsia="Times New Roman" w:hAnsi="Courier New" w:cs="Courier New"/>
      <w:sz w:val="20"/>
      <w:szCs w:val="20"/>
    </w:rPr>
  </w:style>
  <w:style w:type="paragraph" w:customStyle="1" w:styleId="Reference">
    <w:name w:val="Reference"/>
    <w:basedOn w:val="Normal"/>
    <w:link w:val="ReferenceChar"/>
    <w:qFormat/>
    <w:rsid w:val="00E24307"/>
    <w:pPr>
      <w:ind w:left="567" w:hanging="567"/>
    </w:pPr>
    <w:rPr>
      <w:rFonts w:eastAsiaTheme="minorHAnsi"/>
      <w:noProof/>
      <w:sz w:val="22"/>
      <w:szCs w:val="24"/>
      <w:lang w:val="en-US"/>
    </w:rPr>
  </w:style>
  <w:style w:type="character" w:customStyle="1" w:styleId="ReferenceChar">
    <w:name w:val="Reference Char"/>
    <w:basedOn w:val="DefaultParagraphFont"/>
    <w:link w:val="Reference"/>
    <w:rsid w:val="00E24307"/>
    <w:rPr>
      <w:rFonts w:ascii="Times New Roman" w:hAnsi="Times New Roman" w:cs="Times New Roman"/>
      <w:noProof/>
      <w:kern w:val="0"/>
      <w:szCs w:val="24"/>
      <w:lang w:val="en-US"/>
      <w14:ligatures w14:val="none"/>
    </w:rPr>
  </w:style>
  <w:style w:type="character" w:styleId="CommentReference">
    <w:name w:val="annotation reference"/>
    <w:basedOn w:val="DefaultParagraphFont"/>
    <w:uiPriority w:val="99"/>
    <w:semiHidden/>
    <w:unhideWhenUsed/>
    <w:rsid w:val="00E24307"/>
    <w:rPr>
      <w:sz w:val="16"/>
      <w:szCs w:val="16"/>
    </w:rPr>
  </w:style>
  <w:style w:type="paragraph" w:styleId="CommentText">
    <w:name w:val="annotation text"/>
    <w:basedOn w:val="Normal"/>
    <w:link w:val="CommentTextChar"/>
    <w:uiPriority w:val="99"/>
    <w:unhideWhenUsed/>
    <w:rsid w:val="00E24307"/>
    <w:pPr>
      <w:ind w:left="426"/>
    </w:pPr>
    <w:rPr>
      <w:rFonts w:ascii="Arial" w:hAnsi="Arial" w:cs="Arial"/>
      <w:sz w:val="20"/>
    </w:rPr>
  </w:style>
  <w:style w:type="character" w:customStyle="1" w:styleId="CommentTextChar">
    <w:name w:val="Comment Text Char"/>
    <w:basedOn w:val="DefaultParagraphFont"/>
    <w:link w:val="CommentText"/>
    <w:uiPriority w:val="99"/>
    <w:rsid w:val="00E24307"/>
    <w:rPr>
      <w:rFonts w:ascii="Arial" w:eastAsia="Times New Roman"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24307"/>
    <w:rPr>
      <w:b/>
      <w:bCs/>
    </w:rPr>
  </w:style>
  <w:style w:type="character" w:customStyle="1" w:styleId="CommentSubjectChar">
    <w:name w:val="Comment Subject Char"/>
    <w:basedOn w:val="CommentTextChar"/>
    <w:link w:val="CommentSubject"/>
    <w:uiPriority w:val="99"/>
    <w:semiHidden/>
    <w:rsid w:val="00E24307"/>
    <w:rPr>
      <w:rFonts w:ascii="Arial" w:eastAsia="Times New Roman" w:hAnsi="Arial" w:cs="Arial"/>
      <w:b/>
      <w:bCs/>
      <w:kern w:val="0"/>
      <w:sz w:val="20"/>
      <w:szCs w:val="20"/>
      <w14:ligatures w14:val="none"/>
    </w:rPr>
  </w:style>
  <w:style w:type="character" w:styleId="PlaceholderText">
    <w:name w:val="Placeholder Text"/>
    <w:basedOn w:val="DefaultParagraphFont"/>
    <w:uiPriority w:val="99"/>
    <w:semiHidden/>
    <w:rsid w:val="00E24307"/>
    <w:rPr>
      <w:color w:val="808080"/>
    </w:rPr>
  </w:style>
  <w:style w:type="paragraph" w:styleId="BodyText">
    <w:name w:val="Body Text"/>
    <w:basedOn w:val="Normal"/>
    <w:link w:val="BodyTextChar"/>
    <w:uiPriority w:val="1"/>
    <w:qFormat/>
    <w:rsid w:val="00E24307"/>
    <w:pPr>
      <w:widowControl w:val="0"/>
      <w:autoSpaceDE w:val="0"/>
      <w:autoSpaceDN w:val="0"/>
    </w:pPr>
    <w:rPr>
      <w:sz w:val="19"/>
      <w:szCs w:val="19"/>
      <w:lang w:val="en-US"/>
    </w:rPr>
  </w:style>
  <w:style w:type="character" w:customStyle="1" w:styleId="BodyTextChar">
    <w:name w:val="Body Text Char"/>
    <w:basedOn w:val="DefaultParagraphFont"/>
    <w:link w:val="BodyText"/>
    <w:uiPriority w:val="1"/>
    <w:rsid w:val="00E24307"/>
    <w:rPr>
      <w:rFonts w:ascii="Times New Roman" w:eastAsia="Times New Roman" w:hAnsi="Times New Roman" w:cs="Times New Roman"/>
      <w:kern w:val="0"/>
      <w:sz w:val="19"/>
      <w:szCs w:val="19"/>
      <w:lang w:val="en-US"/>
      <w14:ligatures w14:val="none"/>
    </w:rPr>
  </w:style>
  <w:style w:type="paragraph" w:customStyle="1" w:styleId="References">
    <w:name w:val="References"/>
    <w:basedOn w:val="EndNoteBibliography"/>
    <w:link w:val="ReferencesChar"/>
    <w:qFormat/>
    <w:rsid w:val="00E24307"/>
    <w:pPr>
      <w:ind w:left="851" w:hanging="284"/>
    </w:pPr>
    <w:rPr>
      <w:rFonts w:ascii="Arial" w:hAnsi="Arial" w:cs="Arial"/>
      <w:sz w:val="20"/>
    </w:rPr>
  </w:style>
  <w:style w:type="character" w:customStyle="1" w:styleId="ReferencesChar">
    <w:name w:val="References Char"/>
    <w:basedOn w:val="EndNoteBibliographyChar"/>
    <w:link w:val="References"/>
    <w:rsid w:val="00E24307"/>
    <w:rPr>
      <w:rFonts w:ascii="Arial" w:eastAsia="Times New Roman" w:hAnsi="Arial" w:cs="Arial"/>
      <w:noProof/>
      <w:kern w:val="0"/>
      <w:sz w:val="20"/>
      <w:szCs w:val="20"/>
      <w:lang w:val="en-US"/>
      <w14:ligatures w14:val="none"/>
    </w:rPr>
  </w:style>
  <w:style w:type="paragraph" w:customStyle="1" w:styleId="002-Authors">
    <w:name w:val="002-Authors"/>
    <w:basedOn w:val="Normal"/>
    <w:next w:val="Normal"/>
    <w:qFormat/>
    <w:rsid w:val="00E24307"/>
    <w:pPr>
      <w:spacing w:before="360" w:line="480" w:lineRule="auto"/>
      <w:jc w:val="center"/>
    </w:pPr>
    <w:rPr>
      <w:rFonts w:eastAsia="Calibri"/>
    </w:rPr>
  </w:style>
  <w:style w:type="character" w:styleId="LineNumber">
    <w:name w:val="line number"/>
    <w:basedOn w:val="DefaultParagraphFont"/>
    <w:uiPriority w:val="99"/>
    <w:semiHidden/>
    <w:unhideWhenUsed/>
    <w:rsid w:val="00E24307"/>
  </w:style>
  <w:style w:type="paragraph" w:styleId="TOCHeading">
    <w:name w:val="TOC Heading"/>
    <w:basedOn w:val="Heading1"/>
    <w:next w:val="Normal"/>
    <w:uiPriority w:val="39"/>
    <w:unhideWhenUsed/>
    <w:qFormat/>
    <w:rsid w:val="00E24307"/>
    <w:pPr>
      <w:keepLines/>
      <w:numPr>
        <w:numId w:val="0"/>
      </w:numPr>
      <w:pBdr>
        <w:bottom w:val="none" w:sz="0" w:space="0" w:color="auto"/>
      </w:pBdr>
      <w:tabs>
        <w:tab w:val="clear" w:pos="567"/>
      </w:tabs>
      <w:spacing w:after="0"/>
      <w:outlineLvl w:val="9"/>
    </w:pPr>
    <w:rPr>
      <w:rFonts w:asciiTheme="majorHAnsi" w:eastAsiaTheme="majorEastAsia" w:hAnsiTheme="majorHAnsi" w:cstheme="majorBidi"/>
      <w:b w:val="0"/>
      <w:color w:val="0F4761" w:themeColor="accent1" w:themeShade="BF"/>
      <w:spacing w:val="0"/>
      <w:sz w:val="32"/>
      <w:szCs w:val="32"/>
      <w:lang w:val="en-US"/>
    </w:rPr>
  </w:style>
  <w:style w:type="paragraph" w:styleId="NoSpacing">
    <w:name w:val="No Spacing"/>
    <w:link w:val="NoSpacingChar"/>
    <w:uiPriority w:val="1"/>
    <w:qFormat/>
    <w:rsid w:val="005551FC"/>
    <w:pPr>
      <w:spacing w:after="0" w:line="240" w:lineRule="auto"/>
      <w:ind w:left="426"/>
      <w:jc w:val="both"/>
    </w:pPr>
    <w:rPr>
      <w:rFonts w:ascii="Arial" w:eastAsia="Times New Roman" w:hAnsi="Arial" w:cs="Arial"/>
      <w:kern w:val="0"/>
      <w:sz w:val="20"/>
      <w:szCs w:val="20"/>
      <w14:ligatures w14:val="none"/>
    </w:rPr>
  </w:style>
  <w:style w:type="paragraph" w:customStyle="1" w:styleId="008-References">
    <w:name w:val="008-References"/>
    <w:basedOn w:val="Normal"/>
    <w:link w:val="008-ReferencesChar"/>
    <w:qFormat/>
    <w:rsid w:val="00AA70AF"/>
    <w:pPr>
      <w:ind w:left="284" w:hanging="284"/>
    </w:pPr>
  </w:style>
  <w:style w:type="character" w:customStyle="1" w:styleId="008-ReferencesChar">
    <w:name w:val="008-References Char"/>
    <w:basedOn w:val="DefaultParagraphFont"/>
    <w:link w:val="008-References"/>
    <w:rsid w:val="00AA70AF"/>
    <w:rPr>
      <w:rFonts w:ascii="Times New Roman" w:eastAsia="Times New Roman" w:hAnsi="Times New Roman" w:cs="Times New Roman"/>
      <w:kern w:val="0"/>
      <w:sz w:val="24"/>
      <w:szCs w:val="20"/>
      <w14:ligatures w14:val="none"/>
    </w:rPr>
  </w:style>
  <w:style w:type="paragraph" w:customStyle="1" w:styleId="TableText">
    <w:name w:val="Table Text"/>
    <w:basedOn w:val="Normal"/>
    <w:link w:val="TableTextChar"/>
    <w:qFormat/>
    <w:rsid w:val="00AA70AF"/>
    <w:rPr>
      <w:rFonts w:eastAsiaTheme="minorHAnsi"/>
      <w:szCs w:val="24"/>
      <w:lang w:eastAsia="en-AU"/>
    </w:rPr>
  </w:style>
  <w:style w:type="character" w:customStyle="1" w:styleId="TableTextChar">
    <w:name w:val="Table Text Char"/>
    <w:basedOn w:val="DefaultParagraphFont"/>
    <w:link w:val="TableText"/>
    <w:rsid w:val="00AA70AF"/>
    <w:rPr>
      <w:rFonts w:ascii="Times New Roman" w:hAnsi="Times New Roman" w:cs="Times New Roman"/>
      <w:kern w:val="0"/>
      <w:sz w:val="24"/>
      <w:szCs w:val="24"/>
      <w:lang w:eastAsia="en-AU"/>
      <w14:ligatures w14:val="none"/>
    </w:rPr>
  </w:style>
  <w:style w:type="paragraph" w:customStyle="1" w:styleId="Heading-WithoutChapterNumber">
    <w:name w:val="Heading - Without Chapter Number"/>
    <w:basedOn w:val="Heading1"/>
    <w:link w:val="Heading-WithoutChapterNumberChar"/>
    <w:qFormat/>
    <w:rsid w:val="00920E03"/>
    <w:pPr>
      <w:numPr>
        <w:numId w:val="0"/>
      </w:numPr>
      <w:ind w:left="2126" w:hanging="2126"/>
    </w:pPr>
  </w:style>
  <w:style w:type="character" w:customStyle="1" w:styleId="Heading-WithoutChapterNumberChar">
    <w:name w:val="Heading - Without Chapter Number Char"/>
    <w:basedOn w:val="Heading1Char"/>
    <w:link w:val="Heading-WithoutChapterNumber"/>
    <w:rsid w:val="00920E03"/>
    <w:rPr>
      <w:rFonts w:ascii="Times New Roman" w:eastAsia="Times New Roman" w:hAnsi="Times New Roman" w:cs="Times New Roman"/>
      <w:b/>
      <w:spacing w:val="-4"/>
      <w:kern w:val="0"/>
      <w:sz w:val="44"/>
      <w:szCs w:val="20"/>
      <w14:ligatures w14:val="none"/>
    </w:rPr>
  </w:style>
  <w:style w:type="paragraph" w:customStyle="1" w:styleId="Non-Numbered-Headings-Centre">
    <w:name w:val="Non-Numbered-Headings-Centre"/>
    <w:basedOn w:val="Normal"/>
    <w:link w:val="Non-Numbered-Headings-CentreChar"/>
    <w:qFormat/>
    <w:rsid w:val="00703DAC"/>
    <w:pPr>
      <w:spacing w:after="240"/>
      <w:jc w:val="center"/>
    </w:pPr>
    <w:rPr>
      <w:b/>
      <w:bCs/>
      <w:sz w:val="40"/>
      <w:szCs w:val="40"/>
    </w:rPr>
  </w:style>
  <w:style w:type="character" w:customStyle="1" w:styleId="Non-Numbered-Headings-CentreChar">
    <w:name w:val="Non-Numbered-Headings-Centre Char"/>
    <w:basedOn w:val="DefaultParagraphFont"/>
    <w:link w:val="Non-Numbered-Headings-Centre"/>
    <w:rsid w:val="00703DAC"/>
    <w:rPr>
      <w:rFonts w:ascii="Times New Roman" w:eastAsia="Times New Roman" w:hAnsi="Times New Roman" w:cs="Times New Roman"/>
      <w:b/>
      <w:bCs/>
      <w:kern w:val="0"/>
      <w:sz w:val="40"/>
      <w:szCs w:val="40"/>
      <w14:ligatures w14:val="none"/>
    </w:rPr>
  </w:style>
  <w:style w:type="paragraph" w:customStyle="1" w:styleId="Normal-Centre">
    <w:name w:val="Normal - Centre"/>
    <w:basedOn w:val="Normal"/>
    <w:link w:val="Normal-CentreChar"/>
    <w:qFormat/>
    <w:rsid w:val="006D4949"/>
    <w:pPr>
      <w:spacing w:after="0" w:line="240" w:lineRule="auto"/>
      <w:jc w:val="center"/>
    </w:pPr>
  </w:style>
  <w:style w:type="character" w:customStyle="1" w:styleId="Normal-CentreChar">
    <w:name w:val="Normal - Centre Char"/>
    <w:basedOn w:val="DefaultParagraphFont"/>
    <w:link w:val="Normal-Centre"/>
    <w:rsid w:val="006D4949"/>
    <w:rPr>
      <w:rFonts w:ascii="Times New Roman" w:eastAsia="Times New Roman" w:hAnsi="Times New Roman" w:cs="Times New Roman"/>
      <w:kern w:val="0"/>
      <w:sz w:val="24"/>
      <w14:ligatures w14:val="none"/>
    </w:rPr>
  </w:style>
  <w:style w:type="paragraph" w:customStyle="1" w:styleId="LoAbr">
    <w:name w:val="L_o_Abr"/>
    <w:link w:val="LoAbrChar"/>
    <w:qFormat/>
    <w:rsid w:val="006717AB"/>
    <w:pPr>
      <w:spacing w:after="0" w:line="240" w:lineRule="auto"/>
    </w:pPr>
    <w:rPr>
      <w:rFonts w:ascii="Times New Roman" w:eastAsia="Times New Roman" w:hAnsi="Times New Roman" w:cs="Times New Roman"/>
      <w:kern w:val="0"/>
      <w:sz w:val="24"/>
      <w:szCs w:val="20"/>
      <w14:ligatures w14:val="none"/>
    </w:rPr>
  </w:style>
  <w:style w:type="character" w:customStyle="1" w:styleId="LoAbrChar">
    <w:name w:val="L_o_Abr Char"/>
    <w:basedOn w:val="DefaultParagraphFont"/>
    <w:link w:val="LoAbr"/>
    <w:rsid w:val="006717AB"/>
    <w:rPr>
      <w:rFonts w:ascii="Times New Roman" w:eastAsia="Times New Roman" w:hAnsi="Times New Roman" w:cs="Times New Roman"/>
      <w:kern w:val="0"/>
      <w:sz w:val="24"/>
      <w:szCs w:val="20"/>
      <w14:ligatures w14:val="none"/>
    </w:rPr>
  </w:style>
  <w:style w:type="paragraph" w:styleId="Revision">
    <w:name w:val="Revision"/>
    <w:hidden/>
    <w:uiPriority w:val="99"/>
    <w:semiHidden/>
    <w:rsid w:val="00DD275D"/>
    <w:pPr>
      <w:spacing w:after="0" w:line="240" w:lineRule="auto"/>
    </w:pPr>
    <w:rPr>
      <w:rFonts w:ascii="Times New Roman" w:eastAsia="Times New Roman" w:hAnsi="Times New Roman" w:cs="Times New Roman"/>
      <w:kern w:val="0"/>
      <w:sz w:val="24"/>
      <w:szCs w:val="20"/>
      <w14:ligatures w14:val="none"/>
    </w:rPr>
  </w:style>
  <w:style w:type="paragraph" w:customStyle="1" w:styleId="Annexure">
    <w:name w:val="Annexure"/>
    <w:next w:val="Normal"/>
    <w:link w:val="AnnexureChar"/>
    <w:qFormat/>
    <w:rsid w:val="00A50C6A"/>
    <w:rPr>
      <w:rFonts w:ascii="Times New Roman" w:eastAsia="Times New Roman" w:hAnsi="Times New Roman" w:cs="Times New Roman"/>
      <w:b/>
      <w:bCs/>
      <w:kern w:val="0"/>
      <w:sz w:val="40"/>
      <w:szCs w:val="40"/>
      <w14:ligatures w14:val="none"/>
    </w:rPr>
  </w:style>
  <w:style w:type="character" w:customStyle="1" w:styleId="AnnexureChar">
    <w:name w:val="Annexure Char"/>
    <w:basedOn w:val="Non-Numbered-Headings-CentreChar"/>
    <w:link w:val="Annexure"/>
    <w:rsid w:val="00A50C6A"/>
    <w:rPr>
      <w:rFonts w:ascii="Times New Roman" w:eastAsia="Times New Roman" w:hAnsi="Times New Roman" w:cs="Times New Roman"/>
      <w:b/>
      <w:bCs/>
      <w:kern w:val="0"/>
      <w:sz w:val="40"/>
      <w:szCs w:val="40"/>
      <w14:ligatures w14:val="none"/>
    </w:rPr>
  </w:style>
  <w:style w:type="numbering" w:customStyle="1" w:styleId="AnnexureHeading">
    <w:name w:val="Annexure Heading"/>
    <w:uiPriority w:val="99"/>
    <w:rsid w:val="00726439"/>
    <w:pPr>
      <w:numPr>
        <w:numId w:val="6"/>
      </w:numPr>
    </w:pPr>
  </w:style>
  <w:style w:type="paragraph" w:customStyle="1" w:styleId="AnnexureHeading1">
    <w:name w:val="Annexure Heading 1"/>
    <w:next w:val="Normal"/>
    <w:qFormat/>
    <w:rsid w:val="00D170D0"/>
    <w:pPr>
      <w:numPr>
        <w:numId w:val="7"/>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 w:type="paragraph" w:customStyle="1" w:styleId="Heading2-withoutNumbers">
    <w:name w:val="Heading 2- without Numbers"/>
    <w:next w:val="Normal"/>
    <w:qFormat/>
    <w:rsid w:val="001A5795"/>
    <w:rPr>
      <w:rFonts w:ascii="Times New Roman" w:eastAsia="Times New Roman" w:hAnsi="Times New Roman" w:cs="Times New Roman"/>
      <w:b/>
      <w:caps/>
      <w:kern w:val="0"/>
      <w:sz w:val="24"/>
      <w:szCs w:val="20"/>
      <w14:ligatures w14:val="none"/>
    </w:rPr>
  </w:style>
  <w:style w:type="paragraph" w:customStyle="1" w:styleId="msonormal0">
    <w:name w:val="msonormal"/>
    <w:basedOn w:val="Normal"/>
    <w:rsid w:val="004F0CAF"/>
    <w:pPr>
      <w:spacing w:before="100" w:beforeAutospacing="1" w:after="100" w:afterAutospacing="1" w:line="240" w:lineRule="auto"/>
      <w:jc w:val="left"/>
    </w:pPr>
    <w:rPr>
      <w:szCs w:val="24"/>
      <w:lang w:eastAsia="en-AU"/>
    </w:rPr>
  </w:style>
  <w:style w:type="paragraph" w:customStyle="1" w:styleId="xl63">
    <w:name w:val="xl63"/>
    <w:basedOn w:val="Normal"/>
    <w:rsid w:val="004F0CAF"/>
    <w:pPr>
      <w:spacing w:before="100" w:beforeAutospacing="1" w:after="100" w:afterAutospacing="1" w:line="240" w:lineRule="auto"/>
      <w:jc w:val="left"/>
      <w:textAlignment w:val="center"/>
    </w:pPr>
    <w:rPr>
      <w:szCs w:val="24"/>
      <w:lang w:eastAsia="en-AU"/>
    </w:rPr>
  </w:style>
  <w:style w:type="paragraph" w:customStyle="1" w:styleId="xl64">
    <w:name w:val="xl64"/>
    <w:basedOn w:val="Normal"/>
    <w:rsid w:val="004F0CAF"/>
    <w:pPr>
      <w:spacing w:before="100" w:beforeAutospacing="1" w:after="100" w:afterAutospacing="1" w:line="240" w:lineRule="auto"/>
      <w:jc w:val="left"/>
      <w:textAlignment w:val="center"/>
    </w:pPr>
    <w:rPr>
      <w:szCs w:val="24"/>
      <w:lang w:eastAsia="en-AU"/>
    </w:rPr>
  </w:style>
  <w:style w:type="paragraph" w:customStyle="1" w:styleId="xl65">
    <w:name w:val="xl65"/>
    <w:basedOn w:val="Normal"/>
    <w:rsid w:val="00CC245B"/>
    <w:pPr>
      <w:spacing w:before="100" w:beforeAutospacing="1" w:after="100" w:afterAutospacing="1" w:line="240" w:lineRule="auto"/>
      <w:jc w:val="center"/>
      <w:textAlignment w:val="center"/>
    </w:pPr>
    <w:rPr>
      <w:b/>
      <w:bCs/>
      <w:szCs w:val="24"/>
      <w:lang w:eastAsia="en-AU"/>
    </w:rPr>
  </w:style>
  <w:style w:type="paragraph" w:customStyle="1" w:styleId="xl66">
    <w:name w:val="xl66"/>
    <w:basedOn w:val="Normal"/>
    <w:rsid w:val="00CC245B"/>
    <w:pPr>
      <w:spacing w:before="100" w:beforeAutospacing="1" w:after="100" w:afterAutospacing="1" w:line="240" w:lineRule="auto"/>
      <w:jc w:val="left"/>
      <w:textAlignment w:val="center"/>
    </w:pPr>
    <w:rPr>
      <w:szCs w:val="24"/>
      <w:lang w:eastAsia="en-AU"/>
    </w:rPr>
  </w:style>
  <w:style w:type="paragraph" w:customStyle="1" w:styleId="xl106">
    <w:name w:val="xl106"/>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107">
    <w:name w:val="xl107"/>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sz w:val="18"/>
      <w:szCs w:val="18"/>
      <w:lang w:eastAsia="en-AU"/>
    </w:rPr>
  </w:style>
  <w:style w:type="paragraph" w:customStyle="1" w:styleId="xl78">
    <w:name w:val="xl78"/>
    <w:basedOn w:val="Normal"/>
    <w:rsid w:val="000B4408"/>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79">
    <w:name w:val="xl79"/>
    <w:basedOn w:val="Normal"/>
    <w:rsid w:val="000B4408"/>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0">
    <w:name w:val="xl80"/>
    <w:basedOn w:val="Normal"/>
    <w:rsid w:val="000B4408"/>
    <w:pPr>
      <w:pBdr>
        <w:top w:val="single" w:sz="4" w:space="0" w:color="000000"/>
        <w:left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1">
    <w:name w:val="xl81"/>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color w:val="000000"/>
      <w:sz w:val="18"/>
      <w:szCs w:val="18"/>
      <w:lang w:eastAsia="en-AU"/>
    </w:rPr>
  </w:style>
  <w:style w:type="paragraph" w:customStyle="1" w:styleId="xl82">
    <w:name w:val="xl82"/>
    <w:basedOn w:val="Normal"/>
    <w:rsid w:val="000B4408"/>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top"/>
    </w:pPr>
    <w:rPr>
      <w:rFonts w:ascii="Arial" w:hAnsi="Arial" w:cs="Arial"/>
      <w:color w:val="000000"/>
      <w:sz w:val="18"/>
      <w:szCs w:val="18"/>
      <w:lang w:eastAsia="en-AU"/>
    </w:rPr>
  </w:style>
  <w:style w:type="paragraph" w:customStyle="1" w:styleId="xl83">
    <w:name w:val="xl83"/>
    <w:basedOn w:val="Normal"/>
    <w:rsid w:val="000B4408"/>
    <w:pPr>
      <w:pBdr>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4">
    <w:name w:val="xl84"/>
    <w:basedOn w:val="Normal"/>
    <w:rsid w:val="000B4408"/>
    <w:pPr>
      <w:pBdr>
        <w:left w:val="single" w:sz="12"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5">
    <w:name w:val="xl85"/>
    <w:basedOn w:val="Normal"/>
    <w:rsid w:val="000B4408"/>
    <w:pPr>
      <w:pBdr>
        <w:top w:val="single" w:sz="12" w:space="0" w:color="000000"/>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6">
    <w:name w:val="xl86"/>
    <w:basedOn w:val="Normal"/>
    <w:rsid w:val="000B4408"/>
    <w:pPr>
      <w:pBdr>
        <w:left w:val="single" w:sz="12" w:space="0" w:color="000000"/>
        <w:bottom w:val="single" w:sz="12"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7">
    <w:name w:val="xl87"/>
    <w:basedOn w:val="Normal"/>
    <w:rsid w:val="000B4408"/>
    <w:pPr>
      <w:shd w:val="clear" w:color="000000" w:fill="FFF2CC"/>
      <w:spacing w:before="100" w:beforeAutospacing="1" w:after="100" w:afterAutospacing="1" w:line="240" w:lineRule="auto"/>
      <w:jc w:val="left"/>
    </w:pPr>
    <w:rPr>
      <w:szCs w:val="24"/>
      <w:lang w:eastAsia="en-AU"/>
    </w:rPr>
  </w:style>
  <w:style w:type="paragraph" w:customStyle="1" w:styleId="xl112">
    <w:name w:val="xl112"/>
    <w:basedOn w:val="Normal"/>
    <w:rsid w:val="000B4408"/>
    <w:pPr>
      <w:spacing w:before="100" w:beforeAutospacing="1" w:after="100" w:afterAutospacing="1" w:line="240" w:lineRule="auto"/>
      <w:jc w:val="center"/>
      <w:textAlignment w:val="center"/>
    </w:pPr>
    <w:rPr>
      <w:szCs w:val="24"/>
      <w:lang w:eastAsia="en-AU"/>
    </w:rPr>
  </w:style>
  <w:style w:type="paragraph" w:customStyle="1" w:styleId="xl113">
    <w:name w:val="xl113"/>
    <w:basedOn w:val="Normal"/>
    <w:rsid w:val="000B4408"/>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color w:val="000000"/>
      <w:sz w:val="16"/>
      <w:szCs w:val="16"/>
      <w:lang w:eastAsia="en-AU"/>
    </w:rPr>
  </w:style>
  <w:style w:type="paragraph" w:customStyle="1" w:styleId="xl114">
    <w:name w:val="xl114"/>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5">
    <w:name w:val="xl115"/>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16">
    <w:name w:val="xl116"/>
    <w:basedOn w:val="Normal"/>
    <w:rsid w:val="000B4408"/>
    <w:pPr>
      <w:spacing w:before="100" w:beforeAutospacing="1" w:after="100" w:afterAutospacing="1" w:line="240" w:lineRule="auto"/>
      <w:jc w:val="left"/>
    </w:pPr>
    <w:rPr>
      <w:szCs w:val="24"/>
      <w:lang w:eastAsia="en-AU"/>
    </w:rPr>
  </w:style>
  <w:style w:type="paragraph" w:customStyle="1" w:styleId="xl117">
    <w:name w:val="xl117"/>
    <w:basedOn w:val="Normal"/>
    <w:rsid w:val="000B4408"/>
    <w:pPr>
      <w:pBdr>
        <w:top w:val="single" w:sz="4" w:space="0" w:color="auto"/>
        <w:bottom w:val="single" w:sz="4" w:space="0" w:color="auto"/>
      </w:pBdr>
      <w:spacing w:before="100" w:beforeAutospacing="1" w:after="100" w:afterAutospacing="1" w:line="240" w:lineRule="auto"/>
      <w:jc w:val="left"/>
      <w:textAlignment w:val="center"/>
    </w:pPr>
    <w:rPr>
      <w:rFonts w:ascii="Arial" w:hAnsi="Arial" w:cs="Arial"/>
      <w:b/>
      <w:bCs/>
      <w:color w:val="000000"/>
      <w:sz w:val="16"/>
      <w:szCs w:val="16"/>
      <w:lang w:eastAsia="en-AU"/>
    </w:rPr>
  </w:style>
  <w:style w:type="paragraph" w:customStyle="1" w:styleId="xl118">
    <w:name w:val="xl118"/>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9">
    <w:name w:val="xl119"/>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20">
    <w:name w:val="xl120"/>
    <w:basedOn w:val="Normal"/>
    <w:rsid w:val="000B4408"/>
    <w:pPr>
      <w:pBdr>
        <w:bottom w:val="single" w:sz="4" w:space="0" w:color="auto"/>
      </w:pBdr>
      <w:spacing w:before="100" w:beforeAutospacing="1" w:after="100" w:afterAutospacing="1" w:line="240" w:lineRule="auto"/>
      <w:jc w:val="center"/>
      <w:textAlignment w:val="center"/>
    </w:pPr>
    <w:rPr>
      <w:szCs w:val="24"/>
      <w:lang w:eastAsia="en-AU"/>
    </w:rPr>
  </w:style>
  <w:style w:type="paragraph" w:customStyle="1" w:styleId="xl121">
    <w:name w:val="xl121"/>
    <w:basedOn w:val="Normal"/>
    <w:rsid w:val="000B4408"/>
    <w:pPr>
      <w:pBdr>
        <w:top w:val="single" w:sz="4" w:space="0" w:color="auto"/>
      </w:pBdr>
      <w:spacing w:before="100" w:beforeAutospacing="1" w:after="100" w:afterAutospacing="1" w:line="240" w:lineRule="auto"/>
      <w:jc w:val="center"/>
      <w:textAlignment w:val="center"/>
    </w:pPr>
    <w:rPr>
      <w:szCs w:val="24"/>
      <w:lang w:eastAsia="en-AU"/>
    </w:rPr>
  </w:style>
  <w:style w:type="paragraph" w:customStyle="1" w:styleId="001-Title">
    <w:name w:val="001-Title"/>
    <w:basedOn w:val="Normal"/>
    <w:next w:val="002-Authors"/>
    <w:qFormat/>
    <w:rsid w:val="007B58E7"/>
    <w:pPr>
      <w:spacing w:after="0" w:line="480" w:lineRule="auto"/>
      <w:jc w:val="center"/>
    </w:pPr>
    <w:rPr>
      <w:rFonts w:eastAsia="Calibri"/>
      <w:sz w:val="32"/>
      <w:szCs w:val="22"/>
      <w:lang w:val="da-DK"/>
    </w:rPr>
  </w:style>
  <w:style w:type="paragraph" w:customStyle="1" w:styleId="003-Email">
    <w:name w:val="003-Email"/>
    <w:basedOn w:val="Normal"/>
    <w:next w:val="004-Affiliation"/>
    <w:qFormat/>
    <w:rsid w:val="007B58E7"/>
    <w:pPr>
      <w:spacing w:before="240" w:after="0" w:line="480" w:lineRule="auto"/>
      <w:jc w:val="center"/>
    </w:pPr>
    <w:rPr>
      <w:rFonts w:eastAsia="Calibri"/>
      <w:i/>
      <w:szCs w:val="22"/>
      <w:lang w:val="en-GB"/>
    </w:rPr>
  </w:style>
  <w:style w:type="paragraph" w:customStyle="1" w:styleId="005-AbstractHeader">
    <w:name w:val="005-AbstractHeader"/>
    <w:basedOn w:val="Normal"/>
    <w:qFormat/>
    <w:rsid w:val="007B58E7"/>
    <w:pPr>
      <w:spacing w:before="360" w:after="0" w:line="480" w:lineRule="auto"/>
    </w:pPr>
    <w:rPr>
      <w:rFonts w:eastAsia="Calibri"/>
      <w:b/>
      <w:szCs w:val="22"/>
      <w:lang w:val="en-GB"/>
    </w:rPr>
  </w:style>
  <w:style w:type="paragraph" w:customStyle="1" w:styleId="006-AbstractBodytext">
    <w:name w:val="006-AbstractBodytext"/>
    <w:basedOn w:val="005-AbstractHeader"/>
    <w:qFormat/>
    <w:rsid w:val="007B58E7"/>
    <w:pPr>
      <w:spacing w:before="0"/>
    </w:pPr>
    <w:rPr>
      <w:b w:val="0"/>
    </w:rPr>
  </w:style>
  <w:style w:type="paragraph" w:customStyle="1" w:styleId="007-Caption">
    <w:name w:val="007-Caption"/>
    <w:basedOn w:val="Normal"/>
    <w:next w:val="Normal"/>
    <w:qFormat/>
    <w:rsid w:val="007B58E7"/>
    <w:pPr>
      <w:spacing w:before="120" w:after="120" w:line="480" w:lineRule="auto"/>
      <w:jc w:val="center"/>
    </w:pPr>
    <w:rPr>
      <w:rFonts w:eastAsia="Calibri"/>
      <w:b/>
      <w:szCs w:val="22"/>
      <w:lang w:val="en-GB"/>
    </w:rPr>
  </w:style>
  <w:style w:type="paragraph" w:styleId="BodyText2">
    <w:name w:val="Body Text 2"/>
    <w:basedOn w:val="Normal"/>
    <w:link w:val="BodyText2Char"/>
    <w:uiPriority w:val="99"/>
    <w:semiHidden/>
    <w:unhideWhenUsed/>
    <w:rsid w:val="007B58E7"/>
    <w:pPr>
      <w:spacing w:after="120" w:line="480" w:lineRule="auto"/>
    </w:pPr>
    <w:rPr>
      <w:rFonts w:eastAsia="Calibri"/>
      <w:szCs w:val="22"/>
      <w:lang w:val="en-GB"/>
    </w:rPr>
  </w:style>
  <w:style w:type="character" w:customStyle="1" w:styleId="BodyText2Char">
    <w:name w:val="Body Text 2 Char"/>
    <w:basedOn w:val="DefaultParagraphFont"/>
    <w:link w:val="BodyText2"/>
    <w:uiPriority w:val="99"/>
    <w:semiHidden/>
    <w:rsid w:val="007B58E7"/>
    <w:rPr>
      <w:rFonts w:ascii="Times New Roman" w:eastAsia="Calibri" w:hAnsi="Times New Roman" w:cs="Times New Roman"/>
      <w:kern w:val="0"/>
      <w:sz w:val="24"/>
      <w:lang w:val="en-GB"/>
      <w14:ligatures w14:val="none"/>
    </w:rPr>
  </w:style>
  <w:style w:type="paragraph" w:customStyle="1" w:styleId="RIAMethodFigureSubscript">
    <w:name w:val="RIA Method Figure Subscript"/>
    <w:basedOn w:val="Normal"/>
    <w:link w:val="RIAMethodFigureSubscriptChar"/>
    <w:qFormat/>
    <w:rsid w:val="007B58E7"/>
    <w:pPr>
      <w:widowControl w:val="0"/>
      <w:autoSpaceDE w:val="0"/>
      <w:autoSpaceDN w:val="0"/>
      <w:spacing w:after="0" w:line="480" w:lineRule="auto"/>
    </w:pPr>
    <w:rPr>
      <w:rFonts w:eastAsiaTheme="minorHAnsi"/>
      <w:sz w:val="16"/>
    </w:rPr>
  </w:style>
  <w:style w:type="character" w:customStyle="1" w:styleId="RIAMethodFigureSubscriptChar">
    <w:name w:val="RIA Method Figure Subscript Char"/>
    <w:basedOn w:val="DefaultParagraphFont"/>
    <w:link w:val="RIAMethodFigureSubscript"/>
    <w:rsid w:val="007B58E7"/>
    <w:rPr>
      <w:rFonts w:ascii="Times New Roman" w:hAnsi="Times New Roman" w:cs="Times New Roman"/>
      <w:kern w:val="0"/>
      <w:sz w:val="16"/>
      <w:szCs w:val="20"/>
      <w14:ligatures w14:val="none"/>
    </w:rPr>
  </w:style>
  <w:style w:type="paragraph" w:customStyle="1" w:styleId="DomainFigLabel">
    <w:name w:val="Domain_Fig_Label"/>
    <w:basedOn w:val="Normal"/>
    <w:link w:val="DomainFigLabelChar"/>
    <w:qFormat/>
    <w:rsid w:val="007B58E7"/>
    <w:pPr>
      <w:spacing w:line="259" w:lineRule="auto"/>
      <w:jc w:val="center"/>
    </w:pPr>
    <w:rPr>
      <w:rFonts w:asciiTheme="minorHAnsi" w:eastAsiaTheme="minorHAnsi" w:hAnsiTheme="minorHAnsi" w:cstheme="minorBidi"/>
      <w:sz w:val="14"/>
      <w:szCs w:val="14"/>
    </w:rPr>
  </w:style>
  <w:style w:type="character" w:customStyle="1" w:styleId="DomainFigLabelChar">
    <w:name w:val="Domain_Fig_Label Char"/>
    <w:basedOn w:val="DefaultParagraphFont"/>
    <w:link w:val="DomainFigLabel"/>
    <w:rsid w:val="007B58E7"/>
    <w:rPr>
      <w:kern w:val="0"/>
      <w:sz w:val="14"/>
      <w:szCs w:val="14"/>
      <w14:ligatures w14:val="none"/>
    </w:rPr>
  </w:style>
  <w:style w:type="paragraph" w:customStyle="1" w:styleId="TableParagraph">
    <w:name w:val="Table Paragraph"/>
    <w:basedOn w:val="Normal"/>
    <w:uiPriority w:val="1"/>
    <w:qFormat/>
    <w:rsid w:val="007B58E7"/>
    <w:pPr>
      <w:widowControl w:val="0"/>
      <w:autoSpaceDE w:val="0"/>
      <w:autoSpaceDN w:val="0"/>
      <w:spacing w:after="0" w:line="227" w:lineRule="exact"/>
      <w:ind w:left="105"/>
      <w:jc w:val="left"/>
    </w:pPr>
    <w:rPr>
      <w:sz w:val="22"/>
      <w:szCs w:val="22"/>
      <w:lang w:eastAsia="en-AU" w:bidi="en-AU"/>
    </w:rPr>
  </w:style>
  <w:style w:type="character" w:customStyle="1" w:styleId="UnresolvedMention1">
    <w:name w:val="Unresolved Mention1"/>
    <w:basedOn w:val="DefaultParagraphFont"/>
    <w:uiPriority w:val="99"/>
    <w:semiHidden/>
    <w:unhideWhenUsed/>
    <w:rsid w:val="007B58E7"/>
    <w:rPr>
      <w:color w:val="605E5C"/>
      <w:shd w:val="clear" w:color="auto" w:fill="E1DFDD"/>
    </w:rPr>
  </w:style>
  <w:style w:type="character" w:customStyle="1" w:styleId="ListParagraphChar">
    <w:name w:val="List Paragraph Char"/>
    <w:basedOn w:val="DefaultParagraphFont"/>
    <w:link w:val="ListParagraph"/>
    <w:uiPriority w:val="34"/>
    <w:rsid w:val="007B58E7"/>
    <w:rPr>
      <w:rFonts w:ascii="Times New Roman" w:eastAsia="Times New Roman" w:hAnsi="Times New Roman" w:cs="Times New Roman"/>
      <w:kern w:val="0"/>
      <w:sz w:val="24"/>
      <w:szCs w:val="20"/>
      <w14:ligatures w14:val="none"/>
    </w:rPr>
  </w:style>
  <w:style w:type="paragraph" w:customStyle="1" w:styleId="TableBullets">
    <w:name w:val="Table Bullets"/>
    <w:basedOn w:val="ListParagraph"/>
    <w:qFormat/>
    <w:rsid w:val="007B58E7"/>
    <w:pPr>
      <w:numPr>
        <w:ilvl w:val="2"/>
        <w:numId w:val="15"/>
      </w:numPr>
      <w:spacing w:after="0" w:line="480" w:lineRule="auto"/>
      <w:ind w:left="160" w:hanging="180"/>
    </w:pPr>
    <w:rPr>
      <w:rFonts w:ascii="Calibri" w:hAnsi="Calibri" w:cs="Calibri"/>
      <w:color w:val="000000"/>
      <w:szCs w:val="24"/>
      <w:lang w:val="en-IN" w:eastAsia="en-IN"/>
    </w:rPr>
  </w:style>
  <w:style w:type="paragraph" w:customStyle="1" w:styleId="text">
    <w:name w:val="text"/>
    <w:basedOn w:val="Normal"/>
    <w:rsid w:val="007B58E7"/>
    <w:pPr>
      <w:spacing w:before="100" w:beforeAutospacing="1" w:after="100" w:afterAutospacing="1" w:line="480" w:lineRule="auto"/>
      <w:ind w:firstLine="567"/>
    </w:pPr>
    <w:rPr>
      <w:szCs w:val="24"/>
      <w:lang w:val="en-IN" w:eastAsia="en-IN"/>
    </w:rPr>
  </w:style>
  <w:style w:type="character" w:customStyle="1" w:styleId="UnresolvedMention2">
    <w:name w:val="Unresolved Mention2"/>
    <w:basedOn w:val="DefaultParagraphFont"/>
    <w:uiPriority w:val="99"/>
    <w:semiHidden/>
    <w:unhideWhenUsed/>
    <w:rsid w:val="007B58E7"/>
    <w:rPr>
      <w:color w:val="605E5C"/>
      <w:shd w:val="clear" w:color="auto" w:fill="E1DFDD"/>
    </w:rPr>
  </w:style>
  <w:style w:type="character" w:customStyle="1" w:styleId="UnresolvedMention3">
    <w:name w:val="Unresolved Mention3"/>
    <w:basedOn w:val="DefaultParagraphFont"/>
    <w:uiPriority w:val="99"/>
    <w:semiHidden/>
    <w:unhideWhenUsed/>
    <w:rsid w:val="007B58E7"/>
    <w:rPr>
      <w:color w:val="605E5C"/>
      <w:shd w:val="clear" w:color="auto" w:fill="E1DFDD"/>
    </w:rPr>
  </w:style>
  <w:style w:type="character" w:customStyle="1" w:styleId="UnresolvedMention4">
    <w:name w:val="Unresolved Mention4"/>
    <w:basedOn w:val="DefaultParagraphFont"/>
    <w:uiPriority w:val="99"/>
    <w:semiHidden/>
    <w:unhideWhenUsed/>
    <w:rsid w:val="007B58E7"/>
    <w:rPr>
      <w:color w:val="605E5C"/>
      <w:shd w:val="clear" w:color="auto" w:fill="E1DFDD"/>
    </w:rPr>
  </w:style>
  <w:style w:type="character" w:customStyle="1" w:styleId="UnresolvedMention5">
    <w:name w:val="Unresolved Mention5"/>
    <w:basedOn w:val="DefaultParagraphFont"/>
    <w:uiPriority w:val="99"/>
    <w:semiHidden/>
    <w:unhideWhenUsed/>
    <w:rsid w:val="007B58E7"/>
    <w:rPr>
      <w:color w:val="605E5C"/>
      <w:shd w:val="clear" w:color="auto" w:fill="E1DFDD"/>
    </w:rPr>
  </w:style>
  <w:style w:type="paragraph" w:customStyle="1" w:styleId="SampleQuestionnaire">
    <w:name w:val="Sample Questionnaire"/>
    <w:basedOn w:val="Normal"/>
    <w:link w:val="SampleQuestionnaireChar"/>
    <w:qFormat/>
    <w:rsid w:val="007B58E7"/>
    <w:pPr>
      <w:widowControl w:val="0"/>
      <w:autoSpaceDE w:val="0"/>
      <w:autoSpaceDN w:val="0"/>
      <w:spacing w:after="0" w:line="480" w:lineRule="auto"/>
    </w:pPr>
    <w:rPr>
      <w:rFonts w:eastAsiaTheme="minorHAnsi"/>
    </w:rPr>
  </w:style>
  <w:style w:type="character" w:customStyle="1" w:styleId="SampleQuestionnaireChar">
    <w:name w:val="Sample Questionnaire Char"/>
    <w:basedOn w:val="DefaultParagraphFont"/>
    <w:link w:val="SampleQuestionnaire"/>
    <w:rsid w:val="007B58E7"/>
    <w:rPr>
      <w:rFonts w:ascii="Times New Roman" w:hAnsi="Times New Roman" w:cs="Times New Roman"/>
      <w:kern w:val="0"/>
      <w:sz w:val="24"/>
      <w:szCs w:val="20"/>
      <w14:ligatures w14:val="none"/>
    </w:rPr>
  </w:style>
  <w:style w:type="paragraph" w:customStyle="1" w:styleId="TableTextMedium">
    <w:name w:val="Table Text (Medium)"/>
    <w:basedOn w:val="SampleQuestionnaire"/>
    <w:link w:val="TableTextMediumChar"/>
    <w:qFormat/>
    <w:rsid w:val="007B58E7"/>
    <w:pPr>
      <w:jc w:val="left"/>
    </w:pPr>
  </w:style>
  <w:style w:type="character" w:customStyle="1" w:styleId="TableTextMediumChar">
    <w:name w:val="Table Text (Medium) Char"/>
    <w:basedOn w:val="SampleQuestionnaireChar"/>
    <w:link w:val="TableTextMedium"/>
    <w:rsid w:val="007B58E7"/>
    <w:rPr>
      <w:rFonts w:ascii="Times New Roman" w:hAnsi="Times New Roman" w:cs="Times New Roman"/>
      <w:kern w:val="0"/>
      <w:sz w:val="24"/>
      <w:szCs w:val="20"/>
      <w14:ligatures w14:val="none"/>
    </w:rPr>
  </w:style>
  <w:style w:type="table" w:styleId="PlainTable3">
    <w:name w:val="Plain Table 3"/>
    <w:basedOn w:val="TableNormal"/>
    <w:uiPriority w:val="43"/>
    <w:rsid w:val="007B58E7"/>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ofFigandTable">
    <w:name w:val="List of Fig and Table"/>
    <w:basedOn w:val="TableofFigures"/>
    <w:link w:val="ListofFigandTableChar"/>
    <w:qFormat/>
    <w:rsid w:val="007B58E7"/>
    <w:pPr>
      <w:tabs>
        <w:tab w:val="clear" w:pos="8221"/>
        <w:tab w:val="right" w:leader="dot" w:pos="9016"/>
      </w:tabs>
      <w:spacing w:after="0" w:line="360" w:lineRule="auto"/>
      <w:ind w:right="0"/>
    </w:pPr>
    <w:rPr>
      <w:noProof/>
    </w:rPr>
  </w:style>
  <w:style w:type="character" w:customStyle="1" w:styleId="TableofFiguresChar">
    <w:name w:val="Table of Figures Char"/>
    <w:basedOn w:val="DefaultParagraphFont"/>
    <w:link w:val="TableofFigures"/>
    <w:uiPriority w:val="99"/>
    <w:rsid w:val="007B58E7"/>
    <w:rPr>
      <w:rFonts w:ascii="Times New Roman" w:eastAsia="Times New Roman" w:hAnsi="Times New Roman" w:cs="Times New Roman"/>
      <w:kern w:val="0"/>
      <w:sz w:val="24"/>
      <w:szCs w:val="20"/>
      <w14:ligatures w14:val="none"/>
    </w:rPr>
  </w:style>
  <w:style w:type="character" w:customStyle="1" w:styleId="ListofFigandTableChar">
    <w:name w:val="List of Fig and Table Char"/>
    <w:basedOn w:val="TableofFiguresChar"/>
    <w:link w:val="ListofFigandTable"/>
    <w:rsid w:val="007B58E7"/>
    <w:rPr>
      <w:rFonts w:ascii="Times New Roman" w:eastAsia="Times New Roman" w:hAnsi="Times New Roman" w:cs="Times New Roman"/>
      <w:noProof/>
      <w:kern w:val="0"/>
      <w:sz w:val="24"/>
      <w:szCs w:val="20"/>
      <w14:ligatures w14:val="none"/>
    </w:rPr>
  </w:style>
  <w:style w:type="character" w:customStyle="1" w:styleId="NoSpacingChar">
    <w:name w:val="No Spacing Char"/>
    <w:basedOn w:val="DefaultParagraphFont"/>
    <w:link w:val="NoSpacing"/>
    <w:uiPriority w:val="1"/>
    <w:rsid w:val="007B58E7"/>
    <w:rPr>
      <w:rFonts w:ascii="Arial" w:eastAsia="Times New Roman" w:hAnsi="Arial" w:cs="Arial"/>
      <w:kern w:val="0"/>
      <w:sz w:val="20"/>
      <w:szCs w:val="20"/>
      <w14:ligatures w14:val="none"/>
    </w:rPr>
  </w:style>
  <w:style w:type="numbering" w:customStyle="1" w:styleId="Dataset">
    <w:name w:val="Dataset"/>
    <w:uiPriority w:val="99"/>
    <w:rsid w:val="00D16E5A"/>
    <w:pPr>
      <w:numPr>
        <w:numId w:val="18"/>
      </w:numPr>
    </w:pPr>
  </w:style>
  <w:style w:type="paragraph" w:customStyle="1" w:styleId="DatabaseHeading1">
    <w:name w:val="Database Heading 1"/>
    <w:next w:val="Normal"/>
    <w:qFormat/>
    <w:rsid w:val="00D16E5A"/>
    <w:pPr>
      <w:numPr>
        <w:numId w:val="26"/>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2706">
      <w:bodyDiv w:val="1"/>
      <w:marLeft w:val="0"/>
      <w:marRight w:val="0"/>
      <w:marTop w:val="0"/>
      <w:marBottom w:val="0"/>
      <w:divBdr>
        <w:top w:val="none" w:sz="0" w:space="0" w:color="auto"/>
        <w:left w:val="none" w:sz="0" w:space="0" w:color="auto"/>
        <w:bottom w:val="none" w:sz="0" w:space="0" w:color="auto"/>
        <w:right w:val="none" w:sz="0" w:space="0" w:color="auto"/>
      </w:divBdr>
    </w:div>
    <w:div w:id="53428630">
      <w:bodyDiv w:val="1"/>
      <w:marLeft w:val="0"/>
      <w:marRight w:val="0"/>
      <w:marTop w:val="0"/>
      <w:marBottom w:val="0"/>
      <w:divBdr>
        <w:top w:val="none" w:sz="0" w:space="0" w:color="auto"/>
        <w:left w:val="none" w:sz="0" w:space="0" w:color="auto"/>
        <w:bottom w:val="none" w:sz="0" w:space="0" w:color="auto"/>
        <w:right w:val="none" w:sz="0" w:space="0" w:color="auto"/>
      </w:divBdr>
    </w:div>
    <w:div w:id="104496934">
      <w:bodyDiv w:val="1"/>
      <w:marLeft w:val="0"/>
      <w:marRight w:val="0"/>
      <w:marTop w:val="0"/>
      <w:marBottom w:val="0"/>
      <w:divBdr>
        <w:top w:val="none" w:sz="0" w:space="0" w:color="auto"/>
        <w:left w:val="none" w:sz="0" w:space="0" w:color="auto"/>
        <w:bottom w:val="none" w:sz="0" w:space="0" w:color="auto"/>
        <w:right w:val="none" w:sz="0" w:space="0" w:color="auto"/>
      </w:divBdr>
    </w:div>
    <w:div w:id="244727408">
      <w:bodyDiv w:val="1"/>
      <w:marLeft w:val="0"/>
      <w:marRight w:val="0"/>
      <w:marTop w:val="0"/>
      <w:marBottom w:val="0"/>
      <w:divBdr>
        <w:top w:val="none" w:sz="0" w:space="0" w:color="auto"/>
        <w:left w:val="none" w:sz="0" w:space="0" w:color="auto"/>
        <w:bottom w:val="none" w:sz="0" w:space="0" w:color="auto"/>
        <w:right w:val="none" w:sz="0" w:space="0" w:color="auto"/>
      </w:divBdr>
    </w:div>
    <w:div w:id="284967936">
      <w:bodyDiv w:val="1"/>
      <w:marLeft w:val="0"/>
      <w:marRight w:val="0"/>
      <w:marTop w:val="0"/>
      <w:marBottom w:val="0"/>
      <w:divBdr>
        <w:top w:val="none" w:sz="0" w:space="0" w:color="auto"/>
        <w:left w:val="none" w:sz="0" w:space="0" w:color="auto"/>
        <w:bottom w:val="none" w:sz="0" w:space="0" w:color="auto"/>
        <w:right w:val="none" w:sz="0" w:space="0" w:color="auto"/>
      </w:divBdr>
    </w:div>
    <w:div w:id="293295649">
      <w:bodyDiv w:val="1"/>
      <w:marLeft w:val="0"/>
      <w:marRight w:val="0"/>
      <w:marTop w:val="0"/>
      <w:marBottom w:val="0"/>
      <w:divBdr>
        <w:top w:val="none" w:sz="0" w:space="0" w:color="auto"/>
        <w:left w:val="none" w:sz="0" w:space="0" w:color="auto"/>
        <w:bottom w:val="none" w:sz="0" w:space="0" w:color="auto"/>
        <w:right w:val="none" w:sz="0" w:space="0" w:color="auto"/>
      </w:divBdr>
    </w:div>
    <w:div w:id="318536872">
      <w:bodyDiv w:val="1"/>
      <w:marLeft w:val="0"/>
      <w:marRight w:val="0"/>
      <w:marTop w:val="0"/>
      <w:marBottom w:val="0"/>
      <w:divBdr>
        <w:top w:val="none" w:sz="0" w:space="0" w:color="auto"/>
        <w:left w:val="none" w:sz="0" w:space="0" w:color="auto"/>
        <w:bottom w:val="none" w:sz="0" w:space="0" w:color="auto"/>
        <w:right w:val="none" w:sz="0" w:space="0" w:color="auto"/>
      </w:divBdr>
    </w:div>
    <w:div w:id="348338721">
      <w:bodyDiv w:val="1"/>
      <w:marLeft w:val="0"/>
      <w:marRight w:val="0"/>
      <w:marTop w:val="0"/>
      <w:marBottom w:val="0"/>
      <w:divBdr>
        <w:top w:val="none" w:sz="0" w:space="0" w:color="auto"/>
        <w:left w:val="none" w:sz="0" w:space="0" w:color="auto"/>
        <w:bottom w:val="none" w:sz="0" w:space="0" w:color="auto"/>
        <w:right w:val="none" w:sz="0" w:space="0" w:color="auto"/>
      </w:divBdr>
    </w:div>
    <w:div w:id="464398536">
      <w:bodyDiv w:val="1"/>
      <w:marLeft w:val="0"/>
      <w:marRight w:val="0"/>
      <w:marTop w:val="0"/>
      <w:marBottom w:val="0"/>
      <w:divBdr>
        <w:top w:val="none" w:sz="0" w:space="0" w:color="auto"/>
        <w:left w:val="none" w:sz="0" w:space="0" w:color="auto"/>
        <w:bottom w:val="none" w:sz="0" w:space="0" w:color="auto"/>
        <w:right w:val="none" w:sz="0" w:space="0" w:color="auto"/>
      </w:divBdr>
    </w:div>
    <w:div w:id="495194203">
      <w:bodyDiv w:val="1"/>
      <w:marLeft w:val="0"/>
      <w:marRight w:val="0"/>
      <w:marTop w:val="0"/>
      <w:marBottom w:val="0"/>
      <w:divBdr>
        <w:top w:val="none" w:sz="0" w:space="0" w:color="auto"/>
        <w:left w:val="none" w:sz="0" w:space="0" w:color="auto"/>
        <w:bottom w:val="none" w:sz="0" w:space="0" w:color="auto"/>
        <w:right w:val="none" w:sz="0" w:space="0" w:color="auto"/>
      </w:divBdr>
    </w:div>
    <w:div w:id="788745795">
      <w:bodyDiv w:val="1"/>
      <w:marLeft w:val="0"/>
      <w:marRight w:val="0"/>
      <w:marTop w:val="0"/>
      <w:marBottom w:val="0"/>
      <w:divBdr>
        <w:top w:val="none" w:sz="0" w:space="0" w:color="auto"/>
        <w:left w:val="none" w:sz="0" w:space="0" w:color="auto"/>
        <w:bottom w:val="none" w:sz="0" w:space="0" w:color="auto"/>
        <w:right w:val="none" w:sz="0" w:space="0" w:color="auto"/>
      </w:divBdr>
    </w:div>
    <w:div w:id="858542546">
      <w:bodyDiv w:val="1"/>
      <w:marLeft w:val="0"/>
      <w:marRight w:val="0"/>
      <w:marTop w:val="0"/>
      <w:marBottom w:val="0"/>
      <w:divBdr>
        <w:top w:val="none" w:sz="0" w:space="0" w:color="auto"/>
        <w:left w:val="none" w:sz="0" w:space="0" w:color="auto"/>
        <w:bottom w:val="none" w:sz="0" w:space="0" w:color="auto"/>
        <w:right w:val="none" w:sz="0" w:space="0" w:color="auto"/>
      </w:divBdr>
    </w:div>
    <w:div w:id="927426258">
      <w:bodyDiv w:val="1"/>
      <w:marLeft w:val="0"/>
      <w:marRight w:val="0"/>
      <w:marTop w:val="0"/>
      <w:marBottom w:val="0"/>
      <w:divBdr>
        <w:top w:val="none" w:sz="0" w:space="0" w:color="auto"/>
        <w:left w:val="none" w:sz="0" w:space="0" w:color="auto"/>
        <w:bottom w:val="none" w:sz="0" w:space="0" w:color="auto"/>
        <w:right w:val="none" w:sz="0" w:space="0" w:color="auto"/>
      </w:divBdr>
    </w:div>
    <w:div w:id="1087920338">
      <w:bodyDiv w:val="1"/>
      <w:marLeft w:val="0"/>
      <w:marRight w:val="0"/>
      <w:marTop w:val="0"/>
      <w:marBottom w:val="0"/>
      <w:divBdr>
        <w:top w:val="none" w:sz="0" w:space="0" w:color="auto"/>
        <w:left w:val="none" w:sz="0" w:space="0" w:color="auto"/>
        <w:bottom w:val="none" w:sz="0" w:space="0" w:color="auto"/>
        <w:right w:val="none" w:sz="0" w:space="0" w:color="auto"/>
      </w:divBdr>
    </w:div>
    <w:div w:id="1130443088">
      <w:bodyDiv w:val="1"/>
      <w:marLeft w:val="0"/>
      <w:marRight w:val="0"/>
      <w:marTop w:val="0"/>
      <w:marBottom w:val="0"/>
      <w:divBdr>
        <w:top w:val="none" w:sz="0" w:space="0" w:color="auto"/>
        <w:left w:val="none" w:sz="0" w:space="0" w:color="auto"/>
        <w:bottom w:val="none" w:sz="0" w:space="0" w:color="auto"/>
        <w:right w:val="none" w:sz="0" w:space="0" w:color="auto"/>
      </w:divBdr>
    </w:div>
    <w:div w:id="1183519556">
      <w:bodyDiv w:val="1"/>
      <w:marLeft w:val="0"/>
      <w:marRight w:val="0"/>
      <w:marTop w:val="0"/>
      <w:marBottom w:val="0"/>
      <w:divBdr>
        <w:top w:val="none" w:sz="0" w:space="0" w:color="auto"/>
        <w:left w:val="none" w:sz="0" w:space="0" w:color="auto"/>
        <w:bottom w:val="none" w:sz="0" w:space="0" w:color="auto"/>
        <w:right w:val="none" w:sz="0" w:space="0" w:color="auto"/>
      </w:divBdr>
    </w:div>
    <w:div w:id="1369718919">
      <w:bodyDiv w:val="1"/>
      <w:marLeft w:val="0"/>
      <w:marRight w:val="0"/>
      <w:marTop w:val="0"/>
      <w:marBottom w:val="0"/>
      <w:divBdr>
        <w:top w:val="none" w:sz="0" w:space="0" w:color="auto"/>
        <w:left w:val="none" w:sz="0" w:space="0" w:color="auto"/>
        <w:bottom w:val="none" w:sz="0" w:space="0" w:color="auto"/>
        <w:right w:val="none" w:sz="0" w:space="0" w:color="auto"/>
      </w:divBdr>
    </w:div>
    <w:div w:id="1453286298">
      <w:bodyDiv w:val="1"/>
      <w:marLeft w:val="0"/>
      <w:marRight w:val="0"/>
      <w:marTop w:val="0"/>
      <w:marBottom w:val="0"/>
      <w:divBdr>
        <w:top w:val="none" w:sz="0" w:space="0" w:color="auto"/>
        <w:left w:val="none" w:sz="0" w:space="0" w:color="auto"/>
        <w:bottom w:val="none" w:sz="0" w:space="0" w:color="auto"/>
        <w:right w:val="none" w:sz="0" w:space="0" w:color="auto"/>
      </w:divBdr>
    </w:div>
    <w:div w:id="1468282130">
      <w:bodyDiv w:val="1"/>
      <w:marLeft w:val="0"/>
      <w:marRight w:val="0"/>
      <w:marTop w:val="0"/>
      <w:marBottom w:val="0"/>
      <w:divBdr>
        <w:top w:val="none" w:sz="0" w:space="0" w:color="auto"/>
        <w:left w:val="none" w:sz="0" w:space="0" w:color="auto"/>
        <w:bottom w:val="none" w:sz="0" w:space="0" w:color="auto"/>
        <w:right w:val="none" w:sz="0" w:space="0" w:color="auto"/>
      </w:divBdr>
    </w:div>
    <w:div w:id="1621569369">
      <w:bodyDiv w:val="1"/>
      <w:marLeft w:val="0"/>
      <w:marRight w:val="0"/>
      <w:marTop w:val="0"/>
      <w:marBottom w:val="0"/>
      <w:divBdr>
        <w:top w:val="none" w:sz="0" w:space="0" w:color="auto"/>
        <w:left w:val="none" w:sz="0" w:space="0" w:color="auto"/>
        <w:bottom w:val="none" w:sz="0" w:space="0" w:color="auto"/>
        <w:right w:val="none" w:sz="0" w:space="0" w:color="auto"/>
      </w:divBdr>
    </w:div>
    <w:div w:id="1662076861">
      <w:bodyDiv w:val="1"/>
      <w:marLeft w:val="0"/>
      <w:marRight w:val="0"/>
      <w:marTop w:val="0"/>
      <w:marBottom w:val="0"/>
      <w:divBdr>
        <w:top w:val="none" w:sz="0" w:space="0" w:color="auto"/>
        <w:left w:val="none" w:sz="0" w:space="0" w:color="auto"/>
        <w:bottom w:val="none" w:sz="0" w:space="0" w:color="auto"/>
        <w:right w:val="none" w:sz="0" w:space="0" w:color="auto"/>
      </w:divBdr>
    </w:div>
    <w:div w:id="1908220112">
      <w:bodyDiv w:val="1"/>
      <w:marLeft w:val="0"/>
      <w:marRight w:val="0"/>
      <w:marTop w:val="0"/>
      <w:marBottom w:val="0"/>
      <w:divBdr>
        <w:top w:val="none" w:sz="0" w:space="0" w:color="auto"/>
        <w:left w:val="none" w:sz="0" w:space="0" w:color="auto"/>
        <w:bottom w:val="none" w:sz="0" w:space="0" w:color="auto"/>
        <w:right w:val="none" w:sz="0" w:space="0" w:color="auto"/>
      </w:divBdr>
    </w:div>
    <w:div w:id="19883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salan\AppData\Roaming\Microsoft\Template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EC47B-A15B-46BD-A2D4-702C2572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thesis_template_numbered.dotx</Template>
  <TotalTime>154</TotalTime>
  <Pages>12</Pages>
  <Words>4778</Words>
  <Characters>32495</Characters>
  <Application>Microsoft Office Word</Application>
  <DocSecurity>0</DocSecurity>
  <Lines>470</Lines>
  <Paragraphs>24</Paragraphs>
  <ScaleCrop>false</ScaleCrop>
  <Company/>
  <LinksUpToDate>false</LinksUpToDate>
  <CharactersWithSpaces>37249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Arsalan</dc:creator>
  <cp:keywords/>
  <dc:description/>
  <cp:lastModifiedBy>Mudassar Arsalan</cp:lastModifiedBy>
  <cp:revision>69</cp:revision>
  <cp:lastPrinted>2024-11-03T23:31:00Z</cp:lastPrinted>
  <dcterms:created xsi:type="dcterms:W3CDTF">2024-11-10T03:46:00Z</dcterms:created>
  <dcterms:modified xsi:type="dcterms:W3CDTF">2024-11-10T09:35:00Z</dcterms:modified>
</cp:coreProperties>
</file>